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751C" w14:textId="77777777" w:rsidR="00561C91" w:rsidRDefault="00561C91"/>
    <w:tbl>
      <w:tblPr>
        <w:tblW w:w="506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96"/>
        <w:gridCol w:w="6548"/>
      </w:tblGrid>
      <w:tr w:rsidR="006D409C" w14:paraId="1BD26DEE" w14:textId="77777777" w:rsidTr="00561C91">
        <w:trPr>
          <w:trHeight w:val="993"/>
        </w:trPr>
        <w:tc>
          <w:tcPr>
            <w:tcW w:w="4296" w:type="dxa"/>
            <w:vMerge w:val="restart"/>
            <w:tcMar>
              <w:left w:w="360" w:type="dxa"/>
            </w:tcMar>
            <w:vAlign w:val="bottom"/>
          </w:tcPr>
          <w:p w14:paraId="11F857E4" w14:textId="1903B5EA" w:rsidR="003D36A8" w:rsidRDefault="00B548F8" w:rsidP="00686849">
            <w:pPr>
              <w:pStyle w:val="Ttulo"/>
              <w:spacing w:after="0"/>
              <w:ind w:right="357"/>
              <w:jc w:val="left"/>
              <w:rPr>
                <w:sz w:val="20"/>
                <w:szCs w:val="20"/>
              </w:rPr>
            </w:pPr>
            <w:r w:rsidRPr="00686849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61A983ED" wp14:editId="59AD3B9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-2593975</wp:posOffset>
                  </wp:positionV>
                  <wp:extent cx="1762125" cy="2543175"/>
                  <wp:effectExtent l="133350" t="114300" r="123825" b="161925"/>
                  <wp:wrapNone/>
                  <wp:docPr id="8" name="image1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6553"/>
                          <a:stretch/>
                        </pic:blipFill>
                        <pic:spPr bwMode="auto">
                          <a:xfrm>
                            <a:off x="0" y="0"/>
                            <a:ext cx="1762125" cy="25431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  <ask:seed>0</ask:seed>
                                </ask:lineSketchStyleProps>
                              </a:ext>
                            </a:extLst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6849" w:rsidRPr="00686849">
              <w:rPr>
                <w:sz w:val="20"/>
                <w:szCs w:val="20"/>
              </w:rPr>
              <w:t xml:space="preserve">sector </w:t>
            </w:r>
            <w:r w:rsidR="00686849">
              <w:rPr>
                <w:sz w:val="20"/>
                <w:szCs w:val="20"/>
              </w:rPr>
              <w:t xml:space="preserve">comercio y hosteleria </w:t>
            </w:r>
            <w:bookmarkStart w:id="0" w:name="_GoBack"/>
            <w:bookmarkEnd w:id="0"/>
          </w:p>
          <w:p w14:paraId="16EF412C" w14:textId="73A405C1" w:rsidR="00C30AC1" w:rsidRDefault="00C30AC1" w:rsidP="00C30AC1"/>
          <w:p w14:paraId="767DB5F8" w14:textId="4FBAEAD9" w:rsidR="00C30AC1" w:rsidRDefault="00C30AC1" w:rsidP="00C30AC1"/>
          <w:p w14:paraId="50D05522" w14:textId="77777777" w:rsidR="00C30AC1" w:rsidRPr="00C30AC1" w:rsidRDefault="00C30AC1" w:rsidP="00C30AC1"/>
          <w:p w14:paraId="7F507973" w14:textId="69212E65" w:rsidR="00561C91" w:rsidRPr="00686849" w:rsidRDefault="00561C91" w:rsidP="00561C91">
            <w:pPr>
              <w:rPr>
                <w:szCs w:val="20"/>
              </w:rPr>
            </w:pPr>
          </w:p>
          <w:p w14:paraId="4D5036C0" w14:textId="1C8D6173" w:rsidR="00561C91" w:rsidRPr="00686849" w:rsidRDefault="00561C91" w:rsidP="00561C91">
            <w:pPr>
              <w:pStyle w:val="Ttulo2"/>
              <w:spacing w:before="0"/>
              <w:ind w:right="357"/>
              <w:rPr>
                <w:sz w:val="20"/>
                <w:szCs w:val="20"/>
              </w:rPr>
            </w:pPr>
          </w:p>
          <w:p w14:paraId="195134E6" w14:textId="539D7B24" w:rsidR="00561C91" w:rsidRPr="00686849" w:rsidRDefault="00561C91" w:rsidP="00561C91">
            <w:pPr>
              <w:pStyle w:val="Informacindecontacto"/>
              <w:rPr>
                <w:szCs w:val="20"/>
              </w:rPr>
            </w:pPr>
          </w:p>
          <w:p w14:paraId="5B672A87" w14:textId="11B43CC2" w:rsidR="00561C91" w:rsidRPr="00686849" w:rsidRDefault="00D96F2C" w:rsidP="00561C91">
            <w:pPr>
              <w:pStyle w:val="Informacindecontacto"/>
              <w:rPr>
                <w:szCs w:val="2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A8B8B49" wp14:editId="666B3AD2">
                  <wp:extent cx="438150" cy="438150"/>
                  <wp:effectExtent l="0" t="0" r="0" b="0"/>
                  <wp:docPr id="11" name="Imagen 11" descr="Resultado de imagen de icono disponibil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de icono disponibilid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548F8" w:rsidRPr="00686849">
              <w:rPr>
                <w:szCs w:val="20"/>
              </w:rPr>
              <w:t>651859165</w:t>
            </w:r>
          </w:p>
          <w:p w14:paraId="1FD7681E" w14:textId="77777777" w:rsidR="00561C91" w:rsidRPr="00686849" w:rsidRDefault="00561C91" w:rsidP="00561C91">
            <w:pPr>
              <w:pStyle w:val="Informacindecontacto"/>
              <w:rPr>
                <w:szCs w:val="20"/>
              </w:rPr>
            </w:pPr>
          </w:p>
          <w:p w14:paraId="25C21008" w14:textId="417D6ED6" w:rsidR="00561C91" w:rsidRPr="00686849" w:rsidRDefault="00561C91" w:rsidP="00561C91">
            <w:pPr>
              <w:pStyle w:val="Informacindecontacto"/>
              <w:rPr>
                <w:szCs w:val="20"/>
              </w:rPr>
            </w:pPr>
            <w:r w:rsidRPr="00686849">
              <w:rPr>
                <w:szCs w:val="20"/>
              </w:rPr>
              <w:t>41.900 Camas (Sevilla)</w:t>
            </w:r>
          </w:p>
          <w:p w14:paraId="20EDC12D" w14:textId="0411D84B" w:rsidR="00561C91" w:rsidRPr="00686849" w:rsidRDefault="00D96F2C" w:rsidP="00561C91"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18BEC979" wp14:editId="0B1ED2F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97790</wp:posOffset>
                  </wp:positionV>
                  <wp:extent cx="361950" cy="361950"/>
                  <wp:effectExtent l="0" t="0" r="0" b="0"/>
                  <wp:wrapNone/>
                  <wp:docPr id="16" name="Imagen 16" descr="C:\Users\Tecnico\AppData\Local\Microsoft\Windows\INetCache\Content.MSO\20CF24C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ecnico\AppData\Local\Microsoft\Windows\INetCache\Content.MSO\20CF24C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188CA6" w14:textId="482607AC" w:rsidR="00561C91" w:rsidRPr="00686849" w:rsidRDefault="00561C91" w:rsidP="00561C91">
            <w:pPr>
              <w:pStyle w:val="Informacindecontacto"/>
              <w:rPr>
                <w:szCs w:val="20"/>
              </w:rPr>
            </w:pPr>
          </w:p>
          <w:p w14:paraId="34D8AA13" w14:textId="44C33918" w:rsidR="00E77BFE" w:rsidRDefault="00D96F2C" w:rsidP="00E77BFE">
            <w:pPr>
              <w:rPr>
                <w:szCs w:val="20"/>
              </w:rPr>
            </w:pPr>
            <w:r>
              <w:t xml:space="preserve">             </w:t>
            </w:r>
            <w:hyperlink r:id="rId13" w:history="1">
              <w:r w:rsidRPr="0010202F">
                <w:rPr>
                  <w:rStyle w:val="Hipervnculo"/>
                  <w:szCs w:val="20"/>
                </w:rPr>
                <w:t>Conchity73@gmail.com</w:t>
              </w:r>
            </w:hyperlink>
          </w:p>
          <w:p w14:paraId="0E37B089" w14:textId="3528E76B" w:rsidR="00C30AC1" w:rsidRDefault="00C30AC1" w:rsidP="00E77BFE">
            <w:pPr>
              <w:rPr>
                <w:szCs w:val="20"/>
              </w:rPr>
            </w:pPr>
          </w:p>
          <w:p w14:paraId="7C4059CC" w14:textId="5E4B2474" w:rsidR="00C30AC1" w:rsidRDefault="00C30AC1" w:rsidP="00E77BFE"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4A030EAC" wp14:editId="30311116">
                  <wp:extent cx="409575" cy="409575"/>
                  <wp:effectExtent l="0" t="0" r="9525" b="9525"/>
                  <wp:docPr id="9" name="Imagen 9" descr="C:\Users\Tecnico\AppData\Local\Microsoft\Windows\INetCache\Content.MSO\F5418D4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ecnico\AppData\Local\Microsoft\Windows\INetCache\Content.MSO\F5418D4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0"/>
              </w:rPr>
              <w:t xml:space="preserve">   CARNET B </w:t>
            </w:r>
          </w:p>
          <w:p w14:paraId="54381BDE" w14:textId="77777777" w:rsidR="00C66680" w:rsidRDefault="00C66680" w:rsidP="00E77BFE">
            <w:pPr>
              <w:rPr>
                <w:szCs w:val="20"/>
              </w:rPr>
            </w:pPr>
          </w:p>
          <w:p w14:paraId="46C7BCC2" w14:textId="644C4EEE" w:rsidR="00C30AC1" w:rsidRDefault="00C66680" w:rsidP="00E77BFE"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09D56BE7" wp14:editId="5BEE1930">
                  <wp:extent cx="441802" cy="371475"/>
                  <wp:effectExtent l="0" t="0" r="0" b="0"/>
                  <wp:docPr id="10" name="Imagen 10" descr="C:\Users\Tecnico\AppData\Local\Microsoft\Windows\INetCache\Content.MSO\CE705C0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ecnico\AppData\Local\Microsoft\Windows\INetCache\Content.MSO\CE705C0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64712" cy="390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0"/>
              </w:rPr>
              <w:t xml:space="preserve">   MANIPULADOR DE ALIMENTOS</w:t>
            </w:r>
          </w:p>
          <w:p w14:paraId="05A8BEDA" w14:textId="77777777" w:rsidR="00C30AC1" w:rsidRPr="00686849" w:rsidRDefault="00C30AC1" w:rsidP="00E77BFE">
            <w:pPr>
              <w:rPr>
                <w:szCs w:val="20"/>
              </w:rPr>
            </w:pPr>
          </w:p>
          <w:p w14:paraId="770178B6" w14:textId="5678A68F" w:rsidR="006D409C" w:rsidRPr="00686849" w:rsidRDefault="006D409C" w:rsidP="003D36A8">
            <w:pPr>
              <w:tabs>
                <w:tab w:val="left" w:pos="990"/>
              </w:tabs>
              <w:rPr>
                <w:szCs w:val="20"/>
              </w:rPr>
            </w:pPr>
          </w:p>
        </w:tc>
        <w:tc>
          <w:tcPr>
            <w:tcW w:w="496" w:type="dxa"/>
            <w:shd w:val="clear" w:color="auto" w:fill="31521B" w:themeFill="accent2" w:themeFillShade="80"/>
          </w:tcPr>
          <w:p w14:paraId="0E80C7D8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548" w:type="dxa"/>
            <w:shd w:val="clear" w:color="auto" w:fill="31521B" w:themeFill="accent2" w:themeFillShade="80"/>
            <w:vAlign w:val="center"/>
          </w:tcPr>
          <w:p w14:paraId="7D7F6855" w14:textId="77777777" w:rsidR="006D409C" w:rsidRDefault="00EC5E2D" w:rsidP="00776643">
            <w:pPr>
              <w:pStyle w:val="Ttulo1"/>
            </w:pPr>
            <w:r w:rsidRPr="00561C91">
              <w:t>EXPERIENCIA LABORAL</w:t>
            </w:r>
          </w:p>
        </w:tc>
      </w:tr>
      <w:tr w:rsidR="006D409C" w14:paraId="2C71CC45" w14:textId="77777777" w:rsidTr="00C60FEA">
        <w:trPr>
          <w:trHeight w:val="7721"/>
        </w:trPr>
        <w:tc>
          <w:tcPr>
            <w:tcW w:w="4296" w:type="dxa"/>
            <w:vMerge/>
            <w:tcMar>
              <w:left w:w="360" w:type="dxa"/>
            </w:tcMar>
            <w:vAlign w:val="bottom"/>
          </w:tcPr>
          <w:p w14:paraId="72D01069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96" w:type="dxa"/>
            <w:tcMar>
              <w:left w:w="0" w:type="dxa"/>
              <w:right w:w="0" w:type="dxa"/>
            </w:tcMar>
          </w:tcPr>
          <w:p w14:paraId="33127AE4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CE1B283" wp14:editId="598A42CD">
                      <wp:extent cx="227812" cy="311173"/>
                      <wp:effectExtent l="0" t="3810" r="0" b="0"/>
                      <wp:docPr id="3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25D6A5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E1B283" id="Triángulo rectángulo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S2jwQAAN0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z8d0to8EAADd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A25D6A5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48" w:type="dxa"/>
          </w:tcPr>
          <w:p w14:paraId="67014249" w14:textId="05C5198B" w:rsidR="00EC5E2D" w:rsidRDefault="00EC5E2D" w:rsidP="00EC5E2D">
            <w:pPr>
              <w:rPr>
                <w:b/>
                <w:bCs/>
                <w:sz w:val="32"/>
                <w:szCs w:val="40"/>
                <w:lang w:bidi="es-ES"/>
              </w:rPr>
            </w:pPr>
          </w:p>
          <w:p w14:paraId="1A9E1914" w14:textId="25DC2F54" w:rsidR="00B548F8" w:rsidRPr="00686849" w:rsidRDefault="00B548F8" w:rsidP="00B548F8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310"/>
              </w:tabs>
              <w:autoSpaceDE w:val="0"/>
              <w:autoSpaceDN w:val="0"/>
              <w:spacing w:before="87" w:line="322" w:lineRule="exact"/>
              <w:ind w:left="309" w:right="0" w:hanging="191"/>
              <w:contextualSpacing w:val="0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>Dependienta</w:t>
            </w:r>
            <w:r w:rsidRPr="00686849">
              <w:rPr>
                <w:rFonts w:ascii="Franklin Gothic Book" w:hAnsi="Franklin Gothic Book"/>
                <w:spacing w:val="24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de</w:t>
            </w:r>
            <w:r w:rsidRPr="00686849">
              <w:rPr>
                <w:rFonts w:ascii="Franklin Gothic Book" w:hAnsi="Franklin Gothic Book"/>
                <w:spacing w:val="24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2ª.</w:t>
            </w:r>
            <w:r w:rsidRPr="00686849">
              <w:rPr>
                <w:rFonts w:ascii="Franklin Gothic Book" w:hAnsi="Franklin Gothic Book"/>
                <w:spacing w:val="23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Empresa:</w:t>
            </w:r>
            <w:r w:rsidRPr="00686849">
              <w:rPr>
                <w:rFonts w:ascii="Franklin Gothic Book" w:hAnsi="Franklin Gothic Book"/>
                <w:spacing w:val="23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Paella</w:t>
            </w:r>
            <w:r w:rsidRPr="00686849">
              <w:rPr>
                <w:rFonts w:ascii="Franklin Gothic Book" w:hAnsi="Franklin Gothic Book"/>
                <w:spacing w:val="24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Queen</w:t>
            </w:r>
            <w:r w:rsidRPr="00686849">
              <w:rPr>
                <w:rFonts w:ascii="Franklin Gothic Book" w:hAnsi="Franklin Gothic Book"/>
                <w:spacing w:val="23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(Expo1992)</w:t>
            </w:r>
            <w:r w:rsidR="00686849" w:rsidRPr="00686849">
              <w:rPr>
                <w:rFonts w:ascii="Franklin Gothic Book" w:hAnsi="Franklin Gothic Book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 xml:space="preserve">Abril a </w:t>
            </w:r>
            <w:proofErr w:type="gramStart"/>
            <w:r w:rsidRPr="00686849">
              <w:rPr>
                <w:rFonts w:ascii="Franklin Gothic Book" w:hAnsi="Franklin Gothic Book"/>
                <w:sz w:val="16"/>
                <w:szCs w:val="16"/>
              </w:rPr>
              <w:t>Octubre</w:t>
            </w:r>
            <w:proofErr w:type="gramEnd"/>
            <w:r w:rsidRPr="00686849">
              <w:rPr>
                <w:rFonts w:ascii="Franklin Gothic Book" w:hAnsi="Franklin Gothic Book"/>
                <w:sz w:val="16"/>
                <w:szCs w:val="16"/>
              </w:rPr>
              <w:t xml:space="preserve"> de 1992.</w:t>
            </w:r>
          </w:p>
          <w:p w14:paraId="0D5D8D7A" w14:textId="42A17EEF" w:rsidR="00B548F8" w:rsidRPr="00686849" w:rsidRDefault="00686849" w:rsidP="00686849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368"/>
              </w:tabs>
              <w:autoSpaceDE w:val="0"/>
              <w:autoSpaceDN w:val="0"/>
              <w:spacing w:line="322" w:lineRule="exact"/>
              <w:ind w:right="0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 xml:space="preserve">   </w:t>
            </w:r>
            <w:r w:rsidR="00B548F8" w:rsidRPr="00686849">
              <w:rPr>
                <w:rFonts w:ascii="Franklin Gothic Book" w:hAnsi="Franklin Gothic Book"/>
                <w:sz w:val="16"/>
                <w:szCs w:val="16"/>
              </w:rPr>
              <w:t>Reponedora y Promotora: Empresa de Marketing AMD</w:t>
            </w:r>
            <w:r w:rsidR="00B548F8" w:rsidRPr="00686849">
              <w:rPr>
                <w:rFonts w:ascii="Franklin Gothic Book" w:hAnsi="Franklin Gothic Book"/>
                <w:spacing w:val="60"/>
                <w:sz w:val="16"/>
                <w:szCs w:val="16"/>
              </w:rPr>
              <w:t xml:space="preserve"> </w:t>
            </w:r>
            <w:r w:rsidR="00B548F8" w:rsidRPr="00686849">
              <w:rPr>
                <w:rFonts w:ascii="Franklin Gothic Book" w:hAnsi="Franklin Gothic Book"/>
                <w:sz w:val="16"/>
                <w:szCs w:val="16"/>
              </w:rPr>
              <w:t>12/10/1998-</w:t>
            </w:r>
          </w:p>
          <w:p w14:paraId="59094B0C" w14:textId="77777777" w:rsidR="00B548F8" w:rsidRPr="00686849" w:rsidRDefault="00B548F8" w:rsidP="00B548F8">
            <w:pPr>
              <w:pStyle w:val="Textoindependiente"/>
              <w:ind w:left="119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>14/12/1998.</w:t>
            </w:r>
          </w:p>
          <w:p w14:paraId="5491015F" w14:textId="77777777" w:rsidR="00B548F8" w:rsidRPr="00686849" w:rsidRDefault="00B548F8" w:rsidP="00B548F8">
            <w:pPr>
              <w:pStyle w:val="Textoindependiente"/>
              <w:spacing w:before="11"/>
              <w:rPr>
                <w:rFonts w:ascii="Franklin Gothic Book" w:hAnsi="Franklin Gothic Book"/>
                <w:sz w:val="16"/>
                <w:szCs w:val="16"/>
              </w:rPr>
            </w:pPr>
          </w:p>
          <w:p w14:paraId="59EE7692" w14:textId="77777777" w:rsidR="00B548F8" w:rsidRPr="00686849" w:rsidRDefault="00B548F8" w:rsidP="00B548F8">
            <w:pPr>
              <w:pStyle w:val="Textoindependiente"/>
              <w:ind w:left="119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 xml:space="preserve">-Venta Comercial: Tarjetas de Carrefour Pass. Empresa </w:t>
            </w:r>
            <w:proofErr w:type="gramStart"/>
            <w:r w:rsidRPr="00686849">
              <w:rPr>
                <w:rFonts w:ascii="Franklin Gothic Book" w:hAnsi="Franklin Gothic Book"/>
                <w:sz w:val="16"/>
                <w:szCs w:val="16"/>
              </w:rPr>
              <w:t>MQM .</w:t>
            </w:r>
            <w:proofErr w:type="gramEnd"/>
            <w:r w:rsidRPr="00686849">
              <w:rPr>
                <w:rFonts w:ascii="Franklin Gothic Book" w:hAnsi="Franklin Gothic Book"/>
                <w:sz w:val="16"/>
                <w:szCs w:val="16"/>
              </w:rPr>
              <w:t xml:space="preserve"> 03/2001.</w:t>
            </w:r>
          </w:p>
          <w:p w14:paraId="2C47AFCF" w14:textId="77777777" w:rsidR="00B548F8" w:rsidRPr="00686849" w:rsidRDefault="00B548F8" w:rsidP="00B548F8">
            <w:pPr>
              <w:pStyle w:val="Textoindependiente"/>
              <w:spacing w:before="10"/>
              <w:rPr>
                <w:rFonts w:ascii="Franklin Gothic Book" w:hAnsi="Franklin Gothic Book"/>
                <w:sz w:val="16"/>
                <w:szCs w:val="16"/>
              </w:rPr>
            </w:pPr>
          </w:p>
          <w:p w14:paraId="553059D6" w14:textId="77777777" w:rsidR="00B548F8" w:rsidRPr="00686849" w:rsidRDefault="00B548F8" w:rsidP="00B548F8">
            <w:pPr>
              <w:pStyle w:val="Textoindependiente"/>
              <w:spacing w:before="1" w:line="322" w:lineRule="exact"/>
              <w:ind w:left="119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>-Confeccionista: Control de calidad Iturri/</w:t>
            </w:r>
            <w:proofErr w:type="spellStart"/>
            <w:r w:rsidRPr="00686849">
              <w:rPr>
                <w:rFonts w:ascii="Franklin Gothic Book" w:hAnsi="Franklin Gothic Book"/>
                <w:sz w:val="16"/>
                <w:szCs w:val="16"/>
              </w:rPr>
              <w:t>Induico</w:t>
            </w:r>
            <w:proofErr w:type="spellEnd"/>
            <w:r w:rsidRPr="00686849">
              <w:rPr>
                <w:rFonts w:ascii="Franklin Gothic Book" w:hAnsi="Franklin Gothic Book"/>
                <w:sz w:val="16"/>
                <w:szCs w:val="16"/>
              </w:rPr>
              <w:t>. Empresa: Confecciones</w:t>
            </w:r>
          </w:p>
          <w:p w14:paraId="3AF34514" w14:textId="77777777" w:rsidR="00B548F8" w:rsidRPr="00686849" w:rsidRDefault="00B548F8" w:rsidP="00B548F8">
            <w:pPr>
              <w:pStyle w:val="Textoindependiente"/>
              <w:ind w:left="119"/>
              <w:rPr>
                <w:rFonts w:ascii="Franklin Gothic Book" w:hAnsi="Franklin Gothic Book"/>
                <w:sz w:val="16"/>
                <w:szCs w:val="16"/>
              </w:rPr>
            </w:pPr>
            <w:proofErr w:type="spellStart"/>
            <w:r w:rsidRPr="00686849">
              <w:rPr>
                <w:rFonts w:ascii="Franklin Gothic Book" w:hAnsi="Franklin Gothic Book"/>
                <w:sz w:val="16"/>
                <w:szCs w:val="16"/>
              </w:rPr>
              <w:t>Reybla</w:t>
            </w:r>
            <w:proofErr w:type="spellEnd"/>
            <w:r w:rsidRPr="00686849">
              <w:rPr>
                <w:rFonts w:ascii="Franklin Gothic Book" w:hAnsi="Franklin Gothic Book"/>
                <w:sz w:val="16"/>
                <w:szCs w:val="16"/>
              </w:rPr>
              <w:t>. 11/07/1996- 11/07/1997.</w:t>
            </w:r>
          </w:p>
          <w:p w14:paraId="21ADDE0B" w14:textId="77777777" w:rsidR="00B548F8" w:rsidRPr="00686849" w:rsidRDefault="00B548F8" w:rsidP="00B548F8">
            <w:pPr>
              <w:pStyle w:val="Textoindependiente"/>
              <w:spacing w:before="3"/>
              <w:rPr>
                <w:rFonts w:ascii="Franklin Gothic Book" w:hAnsi="Franklin Gothic Book"/>
                <w:sz w:val="16"/>
                <w:szCs w:val="16"/>
              </w:rPr>
            </w:pPr>
          </w:p>
          <w:p w14:paraId="262C144E" w14:textId="19F205F6" w:rsidR="00B548F8" w:rsidRPr="00686849" w:rsidRDefault="00B548F8" w:rsidP="00B548F8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283"/>
              </w:tabs>
              <w:autoSpaceDE w:val="0"/>
              <w:autoSpaceDN w:val="0"/>
              <w:ind w:left="282" w:right="0" w:hanging="164"/>
              <w:contextualSpacing w:val="0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 xml:space="preserve">Mozo de almacén: Empresa </w:t>
            </w:r>
            <w:proofErr w:type="spellStart"/>
            <w:r w:rsidRPr="00686849">
              <w:rPr>
                <w:rFonts w:ascii="Franklin Gothic Book" w:hAnsi="Franklin Gothic Book"/>
                <w:sz w:val="16"/>
                <w:szCs w:val="16"/>
              </w:rPr>
              <w:t>Hispadam</w:t>
            </w:r>
            <w:proofErr w:type="spellEnd"/>
            <w:r w:rsidRPr="00686849">
              <w:rPr>
                <w:rFonts w:ascii="Franklin Gothic Book" w:hAnsi="Franklin Gothic Book"/>
                <w:sz w:val="16"/>
                <w:szCs w:val="16"/>
              </w:rPr>
              <w:t xml:space="preserve"> S.L 04/ 02/2004-</w:t>
            </w:r>
            <w:r w:rsidRPr="00686849">
              <w:rPr>
                <w:rFonts w:ascii="Franklin Gothic Book" w:hAnsi="Franklin Gothic Book"/>
                <w:spacing w:val="-25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04/02/2005.</w:t>
            </w:r>
          </w:p>
          <w:p w14:paraId="0413B2AE" w14:textId="77777777" w:rsidR="00B548F8" w:rsidRPr="00686849" w:rsidRDefault="00B548F8" w:rsidP="00B548F8">
            <w:pPr>
              <w:pStyle w:val="Textoindependiente"/>
              <w:spacing w:before="11"/>
              <w:rPr>
                <w:rFonts w:ascii="Franklin Gothic Book" w:hAnsi="Franklin Gothic Book"/>
                <w:sz w:val="16"/>
                <w:szCs w:val="16"/>
              </w:rPr>
            </w:pPr>
          </w:p>
          <w:p w14:paraId="02BA757C" w14:textId="77777777" w:rsidR="00B548F8" w:rsidRPr="00686849" w:rsidRDefault="00B548F8" w:rsidP="00B548F8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325"/>
              </w:tabs>
              <w:autoSpaceDE w:val="0"/>
              <w:autoSpaceDN w:val="0"/>
              <w:spacing w:line="322" w:lineRule="exact"/>
              <w:ind w:left="324" w:right="0" w:hanging="206"/>
              <w:contextualSpacing w:val="0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>Auxiliar de Administrativo: Empresa: MCR (Transportes Nacionales</w:t>
            </w:r>
            <w:r w:rsidRPr="00686849">
              <w:rPr>
                <w:rFonts w:ascii="Franklin Gothic Book" w:hAnsi="Franklin Gothic Book"/>
                <w:spacing w:val="-4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e</w:t>
            </w:r>
          </w:p>
          <w:p w14:paraId="4639D955" w14:textId="77777777" w:rsidR="00B548F8" w:rsidRPr="00686849" w:rsidRDefault="00B548F8" w:rsidP="00B548F8">
            <w:pPr>
              <w:pStyle w:val="Textoindependiente"/>
              <w:ind w:left="119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>Internacionales). 01/06/2005 - 31/08/2005.</w:t>
            </w:r>
          </w:p>
          <w:p w14:paraId="34537011" w14:textId="77777777" w:rsidR="00B548F8" w:rsidRPr="00686849" w:rsidRDefault="00B548F8" w:rsidP="00B548F8">
            <w:pPr>
              <w:pStyle w:val="Textoindependiente"/>
              <w:spacing w:before="11"/>
              <w:rPr>
                <w:rFonts w:ascii="Franklin Gothic Book" w:hAnsi="Franklin Gothic Book"/>
                <w:sz w:val="16"/>
                <w:szCs w:val="16"/>
              </w:rPr>
            </w:pPr>
          </w:p>
          <w:p w14:paraId="7FFF1304" w14:textId="77777777" w:rsidR="00B548F8" w:rsidRPr="00686849" w:rsidRDefault="00B548F8" w:rsidP="00B548F8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283"/>
              </w:tabs>
              <w:autoSpaceDE w:val="0"/>
              <w:autoSpaceDN w:val="0"/>
              <w:ind w:left="282" w:right="0" w:hanging="164"/>
              <w:contextualSpacing w:val="0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>Promotora: Empresa: Danone S.L Julio</w:t>
            </w:r>
            <w:r w:rsidRPr="00686849">
              <w:rPr>
                <w:rFonts w:ascii="Franklin Gothic Book" w:hAnsi="Franklin Gothic Book"/>
                <w:spacing w:val="-13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2008.</w:t>
            </w:r>
          </w:p>
          <w:p w14:paraId="77896E4C" w14:textId="77777777" w:rsidR="00B548F8" w:rsidRPr="00686849" w:rsidRDefault="00B548F8" w:rsidP="00B548F8">
            <w:pPr>
              <w:pStyle w:val="Textoindependiente"/>
              <w:spacing w:before="10"/>
              <w:rPr>
                <w:rFonts w:ascii="Franklin Gothic Book" w:hAnsi="Franklin Gothic Book"/>
                <w:sz w:val="16"/>
                <w:szCs w:val="16"/>
              </w:rPr>
            </w:pPr>
          </w:p>
          <w:p w14:paraId="6E593E89" w14:textId="77777777" w:rsidR="00B548F8" w:rsidRPr="00686849" w:rsidRDefault="00B548F8" w:rsidP="00B548F8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283"/>
              </w:tabs>
              <w:autoSpaceDE w:val="0"/>
              <w:autoSpaceDN w:val="0"/>
              <w:spacing w:before="1"/>
              <w:ind w:left="282" w:right="0" w:hanging="164"/>
              <w:contextualSpacing w:val="0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>Reponedora: Empresa: Bimbo 15/08/08 -</w:t>
            </w:r>
            <w:r w:rsidRPr="00686849">
              <w:rPr>
                <w:rFonts w:ascii="Franklin Gothic Book" w:hAnsi="Franklin Gothic Book"/>
                <w:spacing w:val="-5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15/09/2008.</w:t>
            </w:r>
          </w:p>
          <w:p w14:paraId="70C10162" w14:textId="77777777" w:rsidR="00B548F8" w:rsidRPr="00686849" w:rsidRDefault="00B548F8" w:rsidP="00B548F8">
            <w:pPr>
              <w:pStyle w:val="Textoindependiente"/>
              <w:spacing w:before="10"/>
              <w:rPr>
                <w:rFonts w:ascii="Franklin Gothic Book" w:hAnsi="Franklin Gothic Book"/>
                <w:sz w:val="16"/>
                <w:szCs w:val="16"/>
              </w:rPr>
            </w:pPr>
          </w:p>
          <w:p w14:paraId="504DBCB1" w14:textId="7092E2E7" w:rsidR="00B548F8" w:rsidRPr="00686849" w:rsidRDefault="00B548F8" w:rsidP="007857CB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359"/>
              </w:tabs>
              <w:autoSpaceDE w:val="0"/>
              <w:autoSpaceDN w:val="0"/>
              <w:spacing w:line="322" w:lineRule="exact"/>
              <w:ind w:left="119" w:right="0" w:hanging="240"/>
              <w:contextualSpacing w:val="0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>Conserje escolar: Ayuntamiento de Camas. (Curso 2010-2011).</w:t>
            </w:r>
          </w:p>
          <w:p w14:paraId="514CB129" w14:textId="77777777" w:rsidR="00B548F8" w:rsidRPr="00686849" w:rsidRDefault="00B548F8" w:rsidP="00B548F8">
            <w:pPr>
              <w:pStyle w:val="Textoindependiente"/>
              <w:spacing w:before="4"/>
              <w:rPr>
                <w:rFonts w:ascii="Franklin Gothic Book" w:hAnsi="Franklin Gothic Book"/>
                <w:sz w:val="16"/>
                <w:szCs w:val="16"/>
              </w:rPr>
            </w:pPr>
          </w:p>
          <w:p w14:paraId="4567FFD0" w14:textId="7F040CB5" w:rsidR="00B548F8" w:rsidRPr="00686849" w:rsidRDefault="00B548F8" w:rsidP="00B548F8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339"/>
              </w:tabs>
              <w:autoSpaceDE w:val="0"/>
              <w:autoSpaceDN w:val="0"/>
              <w:spacing w:line="322" w:lineRule="exact"/>
              <w:ind w:left="338" w:right="0" w:hanging="220"/>
              <w:contextualSpacing w:val="0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 xml:space="preserve">Conserje </w:t>
            </w:r>
            <w:proofErr w:type="gramStart"/>
            <w:r w:rsidRPr="00686849">
              <w:rPr>
                <w:rFonts w:ascii="Franklin Gothic Book" w:hAnsi="Franklin Gothic Book"/>
                <w:sz w:val="16"/>
                <w:szCs w:val="16"/>
              </w:rPr>
              <w:t>escolar :</w:t>
            </w:r>
            <w:proofErr w:type="gramEnd"/>
            <w:r w:rsidRPr="00686849">
              <w:rPr>
                <w:rFonts w:ascii="Franklin Gothic Book" w:hAnsi="Franklin Gothic Book"/>
                <w:spacing w:val="35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Ayuntamiento</w:t>
            </w:r>
            <w:r w:rsidRPr="00686849">
              <w:rPr>
                <w:rFonts w:ascii="Franklin Gothic Book" w:hAnsi="Franklin Gothic Book"/>
                <w:spacing w:val="49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de</w:t>
            </w:r>
            <w:r w:rsidRPr="00686849">
              <w:rPr>
                <w:rFonts w:ascii="Franklin Gothic Book" w:hAnsi="Franklin Gothic Book"/>
                <w:spacing w:val="50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Camas.</w:t>
            </w:r>
            <w:r w:rsidRPr="00686849">
              <w:rPr>
                <w:rFonts w:ascii="Franklin Gothic Book" w:hAnsi="Franklin Gothic Book"/>
                <w:spacing w:val="49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(Curso 2011-2012).</w:t>
            </w:r>
          </w:p>
          <w:p w14:paraId="41CDB5E4" w14:textId="77777777" w:rsidR="00B548F8" w:rsidRPr="00686849" w:rsidRDefault="00B548F8" w:rsidP="00B548F8">
            <w:pPr>
              <w:pStyle w:val="Textoindependiente"/>
              <w:spacing w:before="11"/>
              <w:rPr>
                <w:rFonts w:ascii="Franklin Gothic Book" w:hAnsi="Franklin Gothic Book"/>
                <w:sz w:val="16"/>
                <w:szCs w:val="16"/>
              </w:rPr>
            </w:pPr>
          </w:p>
          <w:p w14:paraId="0BC7B1D1" w14:textId="77777777" w:rsidR="00B548F8" w:rsidRPr="00686849" w:rsidRDefault="00B548F8" w:rsidP="00B548F8">
            <w:pPr>
              <w:pStyle w:val="Textoindependiente"/>
              <w:ind w:left="119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 xml:space="preserve">-Camarera: Cafetería </w:t>
            </w:r>
            <w:proofErr w:type="spellStart"/>
            <w:r w:rsidRPr="00686849">
              <w:rPr>
                <w:rFonts w:ascii="Franklin Gothic Book" w:hAnsi="Franklin Gothic Book"/>
                <w:sz w:val="16"/>
                <w:szCs w:val="16"/>
              </w:rPr>
              <w:t>Salvi</w:t>
            </w:r>
            <w:proofErr w:type="spellEnd"/>
            <w:r w:rsidRPr="00686849">
              <w:rPr>
                <w:rFonts w:ascii="Franklin Gothic Book" w:hAnsi="Franklin Gothic Book"/>
                <w:sz w:val="16"/>
                <w:szCs w:val="16"/>
              </w:rPr>
              <w:t>. Camas (Sevilla) 1/12/15 –</w:t>
            </w:r>
            <w:r w:rsidRPr="00686849">
              <w:rPr>
                <w:rFonts w:ascii="Franklin Gothic Book" w:hAnsi="Franklin Gothic Book"/>
                <w:spacing w:val="62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31/5/16</w:t>
            </w:r>
          </w:p>
          <w:p w14:paraId="06FD4511" w14:textId="77777777" w:rsidR="00B548F8" w:rsidRPr="00686849" w:rsidRDefault="00B548F8" w:rsidP="00B548F8">
            <w:pPr>
              <w:pStyle w:val="Textoindependiente"/>
              <w:spacing w:before="10"/>
              <w:rPr>
                <w:rFonts w:ascii="Franklin Gothic Book" w:hAnsi="Franklin Gothic Book"/>
                <w:sz w:val="16"/>
                <w:szCs w:val="16"/>
              </w:rPr>
            </w:pPr>
          </w:p>
          <w:p w14:paraId="3D4F621C" w14:textId="1180A116" w:rsidR="00B548F8" w:rsidRPr="00686849" w:rsidRDefault="00B548F8" w:rsidP="00B548F8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283"/>
              </w:tabs>
              <w:autoSpaceDE w:val="0"/>
              <w:autoSpaceDN w:val="0"/>
              <w:ind w:left="282" w:right="0" w:hanging="164"/>
              <w:contextualSpacing w:val="0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>Cajera: Carrefour S.L. Camas (Sevilla) 1/12/16 –</w:t>
            </w:r>
            <w:r w:rsidRPr="00686849">
              <w:rPr>
                <w:rFonts w:ascii="Franklin Gothic Book" w:hAnsi="Franklin Gothic Book"/>
                <w:spacing w:val="-8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31/1/17</w:t>
            </w:r>
            <w:r w:rsidR="00D96F2C">
              <w:rPr>
                <w:rFonts w:ascii="Franklin Gothic Book" w:hAnsi="Franklin Gothic Book"/>
                <w:sz w:val="16"/>
                <w:szCs w:val="16"/>
              </w:rPr>
              <w:t xml:space="preserve"> </w:t>
            </w:r>
            <w:proofErr w:type="gramStart"/>
            <w:r w:rsidR="00D96F2C">
              <w:rPr>
                <w:rFonts w:ascii="Franklin Gothic Book" w:hAnsi="Franklin Gothic Book"/>
                <w:sz w:val="16"/>
                <w:szCs w:val="16"/>
              </w:rPr>
              <w:t xml:space="preserve">  </w:t>
            </w:r>
            <w:r w:rsidR="00D96F2C" w:rsidRPr="00686849">
              <w:rPr>
                <w:rFonts w:ascii="Franklin Gothic Book" w:hAnsi="Franklin Gothic Book"/>
                <w:sz w:val="16"/>
                <w:szCs w:val="16"/>
              </w:rPr>
              <w:t>)</w:t>
            </w:r>
            <w:proofErr w:type="gramEnd"/>
            <w:r w:rsidR="00D96F2C">
              <w:rPr>
                <w:rFonts w:ascii="Franklin Gothic Book" w:hAnsi="Franklin Gothic Book"/>
                <w:sz w:val="16"/>
                <w:szCs w:val="16"/>
              </w:rPr>
              <w:t xml:space="preserve"> // </w:t>
            </w:r>
            <w:r w:rsidR="00D96F2C" w:rsidRPr="00686849">
              <w:rPr>
                <w:rFonts w:ascii="Franklin Gothic Book" w:hAnsi="Franklin Gothic Book"/>
                <w:sz w:val="16"/>
                <w:szCs w:val="16"/>
              </w:rPr>
              <w:t xml:space="preserve"> 1/7/17 –</w:t>
            </w:r>
            <w:r w:rsidR="00D96F2C" w:rsidRPr="00686849">
              <w:rPr>
                <w:rFonts w:ascii="Franklin Gothic Book" w:hAnsi="Franklin Gothic Book"/>
                <w:spacing w:val="-7"/>
                <w:sz w:val="16"/>
                <w:szCs w:val="16"/>
              </w:rPr>
              <w:t xml:space="preserve"> </w:t>
            </w:r>
            <w:r w:rsidR="00D96F2C" w:rsidRPr="00686849">
              <w:rPr>
                <w:rFonts w:ascii="Franklin Gothic Book" w:hAnsi="Franklin Gothic Book"/>
                <w:sz w:val="16"/>
                <w:szCs w:val="16"/>
              </w:rPr>
              <w:t>7/1/18.</w:t>
            </w:r>
          </w:p>
          <w:p w14:paraId="2973AA35" w14:textId="77777777" w:rsidR="00B548F8" w:rsidRPr="00686849" w:rsidRDefault="00B548F8" w:rsidP="00B548F8">
            <w:pPr>
              <w:pStyle w:val="Textoindependiente"/>
              <w:rPr>
                <w:rFonts w:ascii="Franklin Gothic Book" w:hAnsi="Franklin Gothic Book"/>
                <w:sz w:val="16"/>
                <w:szCs w:val="16"/>
              </w:rPr>
            </w:pPr>
          </w:p>
          <w:p w14:paraId="55558B85" w14:textId="77777777" w:rsidR="00B548F8" w:rsidRPr="00686849" w:rsidRDefault="00B548F8" w:rsidP="00B548F8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283"/>
              </w:tabs>
              <w:autoSpaceDE w:val="0"/>
              <w:autoSpaceDN w:val="0"/>
              <w:ind w:left="282" w:right="0" w:hanging="164"/>
              <w:contextualSpacing w:val="0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 xml:space="preserve">Camarera. Cafetería Caixa </w:t>
            </w:r>
            <w:proofErr w:type="spellStart"/>
            <w:r w:rsidRPr="00686849">
              <w:rPr>
                <w:rFonts w:ascii="Franklin Gothic Book" w:hAnsi="Franklin Gothic Book"/>
                <w:sz w:val="16"/>
                <w:szCs w:val="16"/>
              </w:rPr>
              <w:t>Forum</w:t>
            </w:r>
            <w:proofErr w:type="spellEnd"/>
            <w:r w:rsidRPr="00686849">
              <w:rPr>
                <w:rFonts w:ascii="Franklin Gothic Book" w:hAnsi="Franklin Gothic Book"/>
                <w:sz w:val="16"/>
                <w:szCs w:val="16"/>
              </w:rPr>
              <w:t xml:space="preserve"> (Sevilla) 1/3/17 –</w:t>
            </w:r>
            <w:r w:rsidRPr="00686849">
              <w:rPr>
                <w:rFonts w:ascii="Franklin Gothic Book" w:hAnsi="Franklin Gothic Book"/>
                <w:spacing w:val="-8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31/8/17</w:t>
            </w:r>
          </w:p>
          <w:p w14:paraId="7C9928CF" w14:textId="77777777" w:rsidR="00B548F8" w:rsidRPr="00686849" w:rsidRDefault="00B548F8" w:rsidP="00B548F8">
            <w:pPr>
              <w:pStyle w:val="Textoindependiente"/>
              <w:rPr>
                <w:rFonts w:ascii="Franklin Gothic Book" w:hAnsi="Franklin Gothic Book"/>
                <w:sz w:val="16"/>
                <w:szCs w:val="16"/>
              </w:rPr>
            </w:pPr>
          </w:p>
          <w:p w14:paraId="54A52FAA" w14:textId="0EB07414" w:rsidR="00B548F8" w:rsidRDefault="00B548F8" w:rsidP="00EC5E2D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352"/>
              </w:tabs>
              <w:autoSpaceDE w:val="0"/>
              <w:autoSpaceDN w:val="0"/>
              <w:spacing w:line="322" w:lineRule="exact"/>
              <w:ind w:left="351" w:right="0" w:hanging="233"/>
              <w:contextualSpacing w:val="0"/>
              <w:rPr>
                <w:rFonts w:ascii="Franklin Gothic Book" w:hAnsi="Franklin Gothic Book"/>
                <w:sz w:val="16"/>
                <w:szCs w:val="16"/>
              </w:rPr>
            </w:pPr>
            <w:r w:rsidRPr="00686849">
              <w:rPr>
                <w:rFonts w:ascii="Franklin Gothic Book" w:hAnsi="Franklin Gothic Book"/>
                <w:sz w:val="16"/>
                <w:szCs w:val="16"/>
              </w:rPr>
              <w:t xml:space="preserve">Camarera: Eventos (Cafetería, Restaurante y Sala </w:t>
            </w:r>
            <w:r w:rsidRPr="00686849">
              <w:rPr>
                <w:rFonts w:ascii="Franklin Gothic Book" w:hAnsi="Franklin Gothic Book"/>
                <w:spacing w:val="-4"/>
                <w:sz w:val="16"/>
                <w:szCs w:val="16"/>
              </w:rPr>
              <w:t xml:space="preserve">Vip)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Caixa</w:t>
            </w:r>
            <w:r w:rsidRPr="00686849">
              <w:rPr>
                <w:rFonts w:ascii="Franklin Gothic Book" w:hAnsi="Franklin Gothic Book"/>
                <w:spacing w:val="32"/>
                <w:sz w:val="16"/>
                <w:szCs w:val="16"/>
              </w:rPr>
              <w:t xml:space="preserve"> </w:t>
            </w:r>
            <w:r w:rsidRPr="00686849">
              <w:rPr>
                <w:rFonts w:ascii="Franklin Gothic Book" w:hAnsi="Franklin Gothic Book"/>
                <w:sz w:val="16"/>
                <w:szCs w:val="16"/>
              </w:rPr>
              <w:t>Forum</w:t>
            </w:r>
            <w:r w:rsidRPr="00686849">
              <w:rPr>
                <w:rFonts w:ascii="Franklin Gothic Book" w:hAnsi="Franklin Gothic Book"/>
                <w:szCs w:val="20"/>
              </w:rPr>
              <w:t>.</w:t>
            </w:r>
            <w:r w:rsidR="00686849" w:rsidRPr="00686849">
              <w:rPr>
                <w:rFonts w:ascii="Franklin Gothic Book" w:hAnsi="Franklin Gothic Book"/>
                <w:sz w:val="16"/>
                <w:szCs w:val="16"/>
              </w:rPr>
              <w:t>18/2/17 -11/5/19</w:t>
            </w:r>
          </w:p>
          <w:p w14:paraId="21048B57" w14:textId="77777777" w:rsidR="00D96F2C" w:rsidRPr="00D96F2C" w:rsidRDefault="00D96F2C" w:rsidP="00D96F2C">
            <w:pPr>
              <w:pStyle w:val="Prrafodelista"/>
              <w:rPr>
                <w:rFonts w:ascii="Franklin Gothic Book" w:hAnsi="Franklin Gothic Book"/>
                <w:sz w:val="16"/>
                <w:szCs w:val="16"/>
              </w:rPr>
            </w:pPr>
          </w:p>
          <w:p w14:paraId="2261E7C1" w14:textId="23958BFE" w:rsidR="00D96F2C" w:rsidRPr="00686849" w:rsidRDefault="00D96F2C" w:rsidP="00EC5E2D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352"/>
              </w:tabs>
              <w:autoSpaceDE w:val="0"/>
              <w:autoSpaceDN w:val="0"/>
              <w:spacing w:line="322" w:lineRule="exact"/>
              <w:ind w:left="351" w:right="0" w:hanging="233"/>
              <w:contextualSpacing w:val="0"/>
              <w:rPr>
                <w:rFonts w:ascii="Franklin Gothic Book" w:hAnsi="Franklin Gothic Book"/>
                <w:sz w:val="16"/>
                <w:szCs w:val="16"/>
              </w:rPr>
            </w:pPr>
            <w:r>
              <w:rPr>
                <w:rFonts w:ascii="Franklin Gothic Book" w:hAnsi="Franklin Gothic Book"/>
                <w:sz w:val="16"/>
                <w:szCs w:val="16"/>
              </w:rPr>
              <w:t>CAJERA-REPONEDORA DIA SUPERMERCADOS.2-22/10/2019</w:t>
            </w:r>
          </w:p>
          <w:p w14:paraId="50E2EB82" w14:textId="77777777" w:rsidR="00C60FEA" w:rsidRPr="00C60FEA" w:rsidRDefault="00C60FEA" w:rsidP="00B548F8">
            <w:pPr>
              <w:rPr>
                <w:b/>
                <w:bCs/>
                <w:lang w:bidi="es-ES"/>
              </w:rPr>
            </w:pPr>
          </w:p>
        </w:tc>
      </w:tr>
      <w:tr w:rsidR="006D409C" w14:paraId="0942D4EE" w14:textId="77777777" w:rsidTr="0006053C">
        <w:trPr>
          <w:trHeight w:val="338"/>
        </w:trPr>
        <w:tc>
          <w:tcPr>
            <w:tcW w:w="4296" w:type="dxa"/>
            <w:vMerge w:val="restart"/>
            <w:tcMar>
              <w:left w:w="360" w:type="dxa"/>
            </w:tcMar>
            <w:vAlign w:val="bottom"/>
          </w:tcPr>
          <w:p w14:paraId="24B63814" w14:textId="26A720A7" w:rsidR="00716C28" w:rsidRDefault="00716C28" w:rsidP="00716C28">
            <w:pPr>
              <w:pStyle w:val="Ttulo2"/>
              <w:spacing w:before="0"/>
              <w:ind w:right="357"/>
            </w:pPr>
            <w:r>
              <w:t xml:space="preserve"> PERFIL</w:t>
            </w:r>
          </w:p>
          <w:p w14:paraId="7D9215E7" w14:textId="77777777" w:rsidR="00716C28" w:rsidRDefault="00716C28" w:rsidP="005D47DE"/>
          <w:p w14:paraId="3C868582" w14:textId="77777777" w:rsidR="00C66680" w:rsidRPr="00C66680" w:rsidRDefault="00C66680" w:rsidP="00C66680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361"/>
              </w:tabs>
              <w:autoSpaceDE w:val="0"/>
              <w:autoSpaceDN w:val="0"/>
              <w:spacing w:before="87"/>
              <w:ind w:right="113" w:firstLine="0"/>
              <w:contextualSpacing w:val="0"/>
              <w:jc w:val="both"/>
              <w:rPr>
                <w:sz w:val="16"/>
                <w:szCs w:val="16"/>
              </w:rPr>
            </w:pPr>
            <w:r w:rsidRPr="00C66680">
              <w:t xml:space="preserve">Tras años de experiencia en el sector he adquirido competencias que me hacen una persona resolutiva y dinámica, fácilmente adaptable a las exigencias del mercado </w:t>
            </w:r>
            <w:proofErr w:type="gramStart"/>
            <w:r w:rsidRPr="00C66680">
              <w:t xml:space="preserve">laboral </w:t>
            </w:r>
            <w:r>
              <w:t>.</w:t>
            </w:r>
            <w:proofErr w:type="gramEnd"/>
            <w:r>
              <w:rPr>
                <w:sz w:val="28"/>
              </w:rPr>
              <w:t xml:space="preserve"> </w:t>
            </w:r>
          </w:p>
          <w:p w14:paraId="1B655FA7" w14:textId="53C88583" w:rsidR="00C66680" w:rsidRPr="00C66680" w:rsidRDefault="00C66680" w:rsidP="00C66680">
            <w:pPr>
              <w:pStyle w:val="Prrafodelista"/>
              <w:widowControl w:val="0"/>
              <w:tabs>
                <w:tab w:val="left" w:pos="361"/>
              </w:tabs>
              <w:autoSpaceDE w:val="0"/>
              <w:autoSpaceDN w:val="0"/>
              <w:spacing w:before="87"/>
              <w:ind w:left="168" w:right="113"/>
              <w:contextualSpacing w:val="0"/>
              <w:jc w:val="both"/>
              <w:rPr>
                <w:sz w:val="16"/>
                <w:szCs w:val="16"/>
              </w:rPr>
            </w:pPr>
            <w:r>
              <w:rPr>
                <w:sz w:val="28"/>
              </w:rPr>
              <w:t>**</w:t>
            </w:r>
            <w:r w:rsidRPr="00C66680">
              <w:rPr>
                <w:sz w:val="16"/>
                <w:szCs w:val="16"/>
              </w:rPr>
              <w:t xml:space="preserve">Cuento con experiencia laboral en servicios de hostelería (camarera, cocina y office) para distintas empresas del sector (Catering Sevilla, Hacienda “Los Miradores”, Restaurante y Salones Robles, Catering Saboga, Agencia de Catering Rango Sur…) 2006 - 2016. Catering Joaquín Jaén, Catering Campuzano, Catering Lamber, Catering </w:t>
            </w:r>
            <w:proofErr w:type="spellStart"/>
            <w:r w:rsidRPr="00C66680">
              <w:rPr>
                <w:sz w:val="16"/>
                <w:szCs w:val="16"/>
              </w:rPr>
              <w:t>Sayca</w:t>
            </w:r>
            <w:proofErr w:type="spellEnd"/>
            <w:r w:rsidRPr="00C66680">
              <w:rPr>
                <w:sz w:val="16"/>
                <w:szCs w:val="16"/>
              </w:rPr>
              <w:t xml:space="preserve">, Catering TOC </w:t>
            </w:r>
            <w:r w:rsidRPr="00C66680">
              <w:rPr>
                <w:spacing w:val="-3"/>
                <w:sz w:val="16"/>
                <w:szCs w:val="16"/>
              </w:rPr>
              <w:t xml:space="preserve">(Tu </w:t>
            </w:r>
            <w:r w:rsidRPr="00C66680">
              <w:rPr>
                <w:sz w:val="16"/>
                <w:szCs w:val="16"/>
              </w:rPr>
              <w:t>Otra Cocina) y Catering Enamórate.</w:t>
            </w:r>
            <w:r w:rsidRPr="00C66680">
              <w:rPr>
                <w:spacing w:val="-3"/>
                <w:sz w:val="16"/>
                <w:szCs w:val="16"/>
              </w:rPr>
              <w:t xml:space="preserve"> </w:t>
            </w:r>
            <w:r w:rsidRPr="00C66680">
              <w:rPr>
                <w:sz w:val="16"/>
                <w:szCs w:val="16"/>
              </w:rPr>
              <w:t>2016-2018.</w:t>
            </w:r>
          </w:p>
          <w:p w14:paraId="685F396C" w14:textId="61A99960" w:rsidR="006D409C" w:rsidRPr="00C66680" w:rsidRDefault="006D409C" w:rsidP="0055559B">
            <w:pPr>
              <w:jc w:val="both"/>
            </w:pPr>
          </w:p>
          <w:p w14:paraId="282AE3D7" w14:textId="77777777" w:rsidR="00716C28" w:rsidRDefault="00716C28" w:rsidP="005D47DE"/>
          <w:p w14:paraId="10736F66" w14:textId="77777777" w:rsidR="00716C28" w:rsidRDefault="00716C28" w:rsidP="005D47DE"/>
          <w:p w14:paraId="378549B0" w14:textId="77777777" w:rsidR="00716C28" w:rsidRDefault="00716C28" w:rsidP="005D47DE"/>
          <w:p w14:paraId="0F68B02B" w14:textId="77777777" w:rsidR="00716C28" w:rsidRDefault="00716C28" w:rsidP="005D47DE"/>
          <w:p w14:paraId="3E3B232F" w14:textId="77777777" w:rsidR="00716C28" w:rsidRDefault="00716C28" w:rsidP="005D47DE"/>
          <w:p w14:paraId="7DC19970" w14:textId="77777777" w:rsidR="00716C28" w:rsidRDefault="00716C28" w:rsidP="005D47DE"/>
          <w:p w14:paraId="072855F4" w14:textId="77777777" w:rsidR="00716C28" w:rsidRDefault="00716C28" w:rsidP="005D47DE"/>
          <w:p w14:paraId="31761349" w14:textId="77777777" w:rsidR="003D36A8" w:rsidRDefault="003D36A8" w:rsidP="00E77BFE"/>
        </w:tc>
        <w:tc>
          <w:tcPr>
            <w:tcW w:w="496" w:type="dxa"/>
            <w:shd w:val="clear" w:color="auto" w:fill="31521B" w:themeFill="accent2" w:themeFillShade="80"/>
          </w:tcPr>
          <w:p w14:paraId="19CEA05A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548" w:type="dxa"/>
            <w:shd w:val="clear" w:color="auto" w:fill="31521B" w:themeFill="accent2" w:themeFillShade="80"/>
            <w:vAlign w:val="center"/>
          </w:tcPr>
          <w:p w14:paraId="26EA6574" w14:textId="77777777" w:rsidR="006D409C" w:rsidRDefault="00D5086A" w:rsidP="00C60FEA">
            <w:pPr>
              <w:pStyle w:val="Ttulo1"/>
              <w:ind w:right="357"/>
              <w:rPr>
                <w:b/>
              </w:rPr>
            </w:pPr>
            <w:r>
              <w:t>formación</w:t>
            </w:r>
          </w:p>
        </w:tc>
      </w:tr>
      <w:tr w:rsidR="006D409C" w14:paraId="58B94E9F" w14:textId="77777777" w:rsidTr="00C60FEA">
        <w:trPr>
          <w:trHeight w:val="1622"/>
        </w:trPr>
        <w:tc>
          <w:tcPr>
            <w:tcW w:w="4296" w:type="dxa"/>
            <w:vMerge/>
            <w:vAlign w:val="bottom"/>
          </w:tcPr>
          <w:p w14:paraId="63EF745E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496" w:type="dxa"/>
            <w:tcMar>
              <w:left w:w="0" w:type="dxa"/>
              <w:right w:w="0" w:type="dxa"/>
            </w:tcMar>
          </w:tcPr>
          <w:p w14:paraId="7450260B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8318BF0" wp14:editId="0FD24B62">
                      <wp:extent cx="227812" cy="311173"/>
                      <wp:effectExtent l="0" t="3810" r="0" b="0"/>
                      <wp:docPr id="6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DFDA2E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318BF0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3xkQ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s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0EDFDA2E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48" w:type="dxa"/>
          </w:tcPr>
          <w:p w14:paraId="41D0636A" w14:textId="77777777" w:rsidR="00EC5E2D" w:rsidRDefault="00EC5E2D" w:rsidP="00E77BFE">
            <w:pPr>
              <w:rPr>
                <w:b/>
              </w:rPr>
            </w:pPr>
          </w:p>
          <w:p w14:paraId="7282B73E" w14:textId="01676E37" w:rsidR="00E77BFE" w:rsidRPr="00E77BFE" w:rsidRDefault="00B548F8" w:rsidP="00E77BFE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GRADUADA EN ESO</w:t>
            </w:r>
            <w:r w:rsidR="00E77BFE" w:rsidRPr="00E77BFE">
              <w:rPr>
                <w:b/>
              </w:rPr>
              <w:t xml:space="preserve">.  Camas </w:t>
            </w:r>
          </w:p>
          <w:p w14:paraId="1BBCA848" w14:textId="7D80DFDD" w:rsidR="00E77BFE" w:rsidRDefault="00E77BFE" w:rsidP="00E77BFE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E77BFE">
              <w:rPr>
                <w:b/>
              </w:rPr>
              <w:t>CURSO “</w:t>
            </w:r>
            <w:r w:rsidR="00B548F8">
              <w:rPr>
                <w:b/>
              </w:rPr>
              <w:t xml:space="preserve">SECRETARIADO DE </w:t>
            </w:r>
            <w:proofErr w:type="gramStart"/>
            <w:r w:rsidR="00B548F8">
              <w:rPr>
                <w:b/>
              </w:rPr>
              <w:t xml:space="preserve">DIRECCION </w:t>
            </w:r>
            <w:r w:rsidRPr="00E77BFE">
              <w:rPr>
                <w:b/>
              </w:rPr>
              <w:t>”</w:t>
            </w:r>
            <w:proofErr w:type="gramEnd"/>
            <w:r w:rsidRPr="00E77BFE">
              <w:rPr>
                <w:b/>
              </w:rPr>
              <w:t xml:space="preserve">. </w:t>
            </w:r>
            <w:r w:rsidR="00B548F8">
              <w:rPr>
                <w:b/>
              </w:rPr>
              <w:t>2009. FPO</w:t>
            </w:r>
          </w:p>
          <w:p w14:paraId="33C213C5" w14:textId="77777777" w:rsidR="00561C91" w:rsidRDefault="00E77BFE" w:rsidP="00561C91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CURSO DE </w:t>
            </w:r>
            <w:proofErr w:type="gramStart"/>
            <w:r w:rsidR="00B548F8">
              <w:rPr>
                <w:b/>
              </w:rPr>
              <w:t xml:space="preserve">CONTABILIDAD </w:t>
            </w:r>
            <w:r>
              <w:rPr>
                <w:b/>
              </w:rPr>
              <w:t>.</w:t>
            </w:r>
            <w:proofErr w:type="gramEnd"/>
            <w:r>
              <w:rPr>
                <w:b/>
              </w:rPr>
              <w:t xml:space="preserve"> </w:t>
            </w:r>
            <w:r w:rsidR="00B548F8">
              <w:rPr>
                <w:b/>
              </w:rPr>
              <w:t>1991</w:t>
            </w:r>
          </w:p>
          <w:p w14:paraId="049A4180" w14:textId="77777777" w:rsidR="00B548F8" w:rsidRDefault="00B548F8" w:rsidP="00561C91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CURSO GESTION INFORMATICA DE </w:t>
            </w:r>
            <w:proofErr w:type="gramStart"/>
            <w:r>
              <w:rPr>
                <w:b/>
              </w:rPr>
              <w:t>EMPRESA .</w:t>
            </w:r>
            <w:proofErr w:type="gramEnd"/>
            <w:r>
              <w:rPr>
                <w:b/>
              </w:rPr>
              <w:t xml:space="preserve"> GRUPO BRAIN</w:t>
            </w:r>
          </w:p>
          <w:p w14:paraId="2F909538" w14:textId="28245B55" w:rsidR="00B548F8" w:rsidRPr="00C60FEA" w:rsidRDefault="00B548F8" w:rsidP="00561C91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CURSO DE ANDALUCIA COMPROMISO </w:t>
            </w:r>
            <w:proofErr w:type="gramStart"/>
            <w:r>
              <w:rPr>
                <w:b/>
              </w:rPr>
              <w:t>DIGITAL :</w:t>
            </w:r>
            <w:proofErr w:type="gramEnd"/>
            <w:r>
              <w:rPr>
                <w:b/>
              </w:rPr>
              <w:t xml:space="preserve"> HERRAMIENTAS INTERNET </w:t>
            </w:r>
          </w:p>
        </w:tc>
      </w:tr>
      <w:tr w:rsidR="006D409C" w14:paraId="517D0085" w14:textId="77777777" w:rsidTr="0055559B">
        <w:trPr>
          <w:trHeight w:val="1006"/>
        </w:trPr>
        <w:tc>
          <w:tcPr>
            <w:tcW w:w="4296" w:type="dxa"/>
            <w:vMerge/>
            <w:vAlign w:val="bottom"/>
          </w:tcPr>
          <w:p w14:paraId="580A1C5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496" w:type="dxa"/>
            <w:shd w:val="clear" w:color="auto" w:fill="31521B" w:themeFill="accent2" w:themeFillShade="80"/>
          </w:tcPr>
          <w:p w14:paraId="16ED91F1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548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A46D0F63D6A34DD29D559448AD629B78"/>
              </w:placeholder>
              <w:temporary/>
              <w:showingPlcHdr/>
              <w15:appearance w15:val="hidden"/>
            </w:sdtPr>
            <w:sdtEndPr/>
            <w:sdtContent>
              <w:p w14:paraId="330492B5" w14:textId="77777777" w:rsidR="006D409C" w:rsidRDefault="006D409C" w:rsidP="00776643">
                <w:pPr>
                  <w:pStyle w:val="Ttulo1"/>
                  <w:rPr>
                    <w:b/>
                  </w:rPr>
                </w:pPr>
                <w:r w:rsidRPr="00776643">
                  <w:rPr>
                    <w:rStyle w:val="Ttulo2Car"/>
                    <w:b w:val="0"/>
                    <w:sz w:val="48"/>
                    <w:szCs w:val="32"/>
                    <w:lang w:bidi="es-ES"/>
                  </w:rPr>
                  <w:t>APTITUDES</w:t>
                </w:r>
              </w:p>
            </w:sdtContent>
          </w:sdt>
        </w:tc>
      </w:tr>
      <w:tr w:rsidR="006D409C" w14:paraId="6313E7A9" w14:textId="77777777" w:rsidTr="00561C91">
        <w:trPr>
          <w:trHeight w:val="2160"/>
        </w:trPr>
        <w:tc>
          <w:tcPr>
            <w:tcW w:w="4296" w:type="dxa"/>
            <w:vMerge/>
            <w:tcBorders>
              <w:bottom w:val="nil"/>
            </w:tcBorders>
            <w:vAlign w:val="bottom"/>
          </w:tcPr>
          <w:p w14:paraId="4389D531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496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19C4A1B4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1F5C9F5" wp14:editId="0D518211">
                      <wp:extent cx="227812" cy="311173"/>
                      <wp:effectExtent l="0" t="3810" r="0" b="0"/>
                      <wp:docPr id="5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D84C38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F5C9F5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GVkg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0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0D84C38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48" w:type="dxa"/>
            <w:tcBorders>
              <w:bottom w:val="nil"/>
            </w:tcBorders>
            <w:vAlign w:val="bottom"/>
          </w:tcPr>
          <w:p w14:paraId="277C3542" w14:textId="77777777"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  <w:lang w:bidi="es-ES"/>
              </w:rPr>
              <w:drawing>
                <wp:anchor distT="0" distB="0" distL="114300" distR="114300" simplePos="0" relativeHeight="251659264" behindDoc="0" locked="0" layoutInCell="1" allowOverlap="1" wp14:anchorId="0AF77349" wp14:editId="63F0380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3836504" cy="1381125"/>
                  <wp:effectExtent l="0" t="0" r="12065" b="9525"/>
                  <wp:wrapNone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anchor>
              </w:drawing>
            </w:r>
          </w:p>
        </w:tc>
      </w:tr>
    </w:tbl>
    <w:p w14:paraId="0DAB3190" w14:textId="77777777" w:rsidR="00153B84" w:rsidRDefault="00153B84" w:rsidP="005D47DE"/>
    <w:sectPr w:rsidR="00153B84" w:rsidSect="00B8150E">
      <w:headerReference w:type="default" r:id="rId17"/>
      <w:pgSz w:w="11906" w:h="16838" w:code="9"/>
      <w:pgMar w:top="720" w:right="360" w:bottom="72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12537" w14:textId="77777777" w:rsidR="00933094" w:rsidRDefault="00933094" w:rsidP="00C51CF5">
      <w:r>
        <w:separator/>
      </w:r>
    </w:p>
  </w:endnote>
  <w:endnote w:type="continuationSeparator" w:id="0">
    <w:p w14:paraId="61C64622" w14:textId="77777777" w:rsidR="00933094" w:rsidRDefault="00933094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F835D" w14:textId="77777777" w:rsidR="00933094" w:rsidRDefault="00933094" w:rsidP="00C51CF5">
      <w:r>
        <w:separator/>
      </w:r>
    </w:p>
  </w:footnote>
  <w:footnote w:type="continuationSeparator" w:id="0">
    <w:p w14:paraId="3C06A7A9" w14:textId="77777777" w:rsidR="00933094" w:rsidRDefault="00933094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8C1EF" w14:textId="77777777" w:rsidR="00C51CF5" w:rsidRDefault="00F56513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990316" wp14:editId="14180FE1">
              <wp:simplePos x="0" y="0"/>
              <wp:positionH relativeFrom="page">
                <wp:posOffset>228600</wp:posOffset>
              </wp:positionH>
              <wp:positionV relativeFrom="page">
                <wp:posOffset>314325</wp:posOffset>
              </wp:positionV>
              <wp:extent cx="3005070" cy="9925050"/>
              <wp:effectExtent l="0" t="0" r="5080" b="0"/>
              <wp:wrapNone/>
              <wp:docPr id="4" name="Entrada manu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92505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C0B6FA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style="position:absolute;margin-left:18pt;margin-top:24.75pt;width:236.6pt;height:781.5pt;z-index:-251657216;visibility:visible;mso-wrap-style:square;mso-width-percent:40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990A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292E32"/>
    <w:multiLevelType w:val="hybridMultilevel"/>
    <w:tmpl w:val="4EF80B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2A7C0A"/>
    <w:multiLevelType w:val="hybridMultilevel"/>
    <w:tmpl w:val="A8A8B75C"/>
    <w:lvl w:ilvl="0" w:tplc="006A1D54">
      <w:start w:val="41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D6C1D"/>
    <w:multiLevelType w:val="hybridMultilevel"/>
    <w:tmpl w:val="2DE88D68"/>
    <w:lvl w:ilvl="0" w:tplc="B6C6696E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4132B"/>
    <w:multiLevelType w:val="hybridMultilevel"/>
    <w:tmpl w:val="04C8E622"/>
    <w:lvl w:ilvl="0" w:tplc="2CC28D48">
      <w:numFmt w:val="bullet"/>
      <w:lvlText w:val="-"/>
      <w:lvlJc w:val="left"/>
      <w:pPr>
        <w:ind w:left="168" w:hanging="16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s-ES" w:eastAsia="es-ES" w:bidi="es-ES"/>
      </w:rPr>
    </w:lvl>
    <w:lvl w:ilvl="1" w:tplc="7780CDA4">
      <w:numFmt w:val="bullet"/>
      <w:lvlText w:val="•"/>
      <w:lvlJc w:val="left"/>
      <w:pPr>
        <w:ind w:left="982" w:hanging="168"/>
      </w:pPr>
      <w:rPr>
        <w:rFonts w:hint="default"/>
        <w:lang w:val="es-ES" w:eastAsia="es-ES" w:bidi="es-ES"/>
      </w:rPr>
    </w:lvl>
    <w:lvl w:ilvl="2" w:tplc="C4E412FE">
      <w:numFmt w:val="bullet"/>
      <w:lvlText w:val="•"/>
      <w:lvlJc w:val="left"/>
      <w:pPr>
        <w:ind w:left="1844" w:hanging="168"/>
      </w:pPr>
      <w:rPr>
        <w:rFonts w:hint="default"/>
        <w:lang w:val="es-ES" w:eastAsia="es-ES" w:bidi="es-ES"/>
      </w:rPr>
    </w:lvl>
    <w:lvl w:ilvl="3" w:tplc="F5D0B7D4">
      <w:numFmt w:val="bullet"/>
      <w:lvlText w:val="•"/>
      <w:lvlJc w:val="left"/>
      <w:pPr>
        <w:ind w:left="2706" w:hanging="168"/>
      </w:pPr>
      <w:rPr>
        <w:rFonts w:hint="default"/>
        <w:lang w:val="es-ES" w:eastAsia="es-ES" w:bidi="es-ES"/>
      </w:rPr>
    </w:lvl>
    <w:lvl w:ilvl="4" w:tplc="DDDE0CF4">
      <w:numFmt w:val="bullet"/>
      <w:lvlText w:val="•"/>
      <w:lvlJc w:val="left"/>
      <w:pPr>
        <w:ind w:left="3568" w:hanging="168"/>
      </w:pPr>
      <w:rPr>
        <w:rFonts w:hint="default"/>
        <w:lang w:val="es-ES" w:eastAsia="es-ES" w:bidi="es-ES"/>
      </w:rPr>
    </w:lvl>
    <w:lvl w:ilvl="5" w:tplc="6F522E1C">
      <w:numFmt w:val="bullet"/>
      <w:lvlText w:val="•"/>
      <w:lvlJc w:val="left"/>
      <w:pPr>
        <w:ind w:left="4430" w:hanging="168"/>
      </w:pPr>
      <w:rPr>
        <w:rFonts w:hint="default"/>
        <w:lang w:val="es-ES" w:eastAsia="es-ES" w:bidi="es-ES"/>
      </w:rPr>
    </w:lvl>
    <w:lvl w:ilvl="6" w:tplc="397CC586">
      <w:numFmt w:val="bullet"/>
      <w:lvlText w:val="•"/>
      <w:lvlJc w:val="left"/>
      <w:pPr>
        <w:ind w:left="5292" w:hanging="168"/>
      </w:pPr>
      <w:rPr>
        <w:rFonts w:hint="default"/>
        <w:lang w:val="es-ES" w:eastAsia="es-ES" w:bidi="es-ES"/>
      </w:rPr>
    </w:lvl>
    <w:lvl w:ilvl="7" w:tplc="34CE50EA">
      <w:numFmt w:val="bullet"/>
      <w:lvlText w:val="•"/>
      <w:lvlJc w:val="left"/>
      <w:pPr>
        <w:ind w:left="6154" w:hanging="168"/>
      </w:pPr>
      <w:rPr>
        <w:rFonts w:hint="default"/>
        <w:lang w:val="es-ES" w:eastAsia="es-ES" w:bidi="es-ES"/>
      </w:rPr>
    </w:lvl>
    <w:lvl w:ilvl="8" w:tplc="771CD020">
      <w:numFmt w:val="bullet"/>
      <w:lvlText w:val="•"/>
      <w:lvlJc w:val="left"/>
      <w:pPr>
        <w:ind w:left="7016" w:hanging="168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AE"/>
    <w:rsid w:val="000521EF"/>
    <w:rsid w:val="0006053C"/>
    <w:rsid w:val="000A545F"/>
    <w:rsid w:val="000F3BEA"/>
    <w:rsid w:val="0010314C"/>
    <w:rsid w:val="001112D2"/>
    <w:rsid w:val="00136262"/>
    <w:rsid w:val="00153B84"/>
    <w:rsid w:val="00196AAB"/>
    <w:rsid w:val="001A4D1A"/>
    <w:rsid w:val="001B0B3D"/>
    <w:rsid w:val="001D326D"/>
    <w:rsid w:val="001F30C1"/>
    <w:rsid w:val="002236DB"/>
    <w:rsid w:val="002362AE"/>
    <w:rsid w:val="002764A1"/>
    <w:rsid w:val="00290EDE"/>
    <w:rsid w:val="003149B7"/>
    <w:rsid w:val="003B0DB8"/>
    <w:rsid w:val="003D36A8"/>
    <w:rsid w:val="00431999"/>
    <w:rsid w:val="00443E2D"/>
    <w:rsid w:val="004C3190"/>
    <w:rsid w:val="004F0031"/>
    <w:rsid w:val="0055559B"/>
    <w:rsid w:val="00561C91"/>
    <w:rsid w:val="00572086"/>
    <w:rsid w:val="00597871"/>
    <w:rsid w:val="005D47DE"/>
    <w:rsid w:val="005F364E"/>
    <w:rsid w:val="0062123A"/>
    <w:rsid w:val="00635EF0"/>
    <w:rsid w:val="00646E75"/>
    <w:rsid w:val="00663587"/>
    <w:rsid w:val="00686849"/>
    <w:rsid w:val="006D409C"/>
    <w:rsid w:val="006E5FAF"/>
    <w:rsid w:val="006F774F"/>
    <w:rsid w:val="00716C28"/>
    <w:rsid w:val="00774F28"/>
    <w:rsid w:val="00776643"/>
    <w:rsid w:val="00797579"/>
    <w:rsid w:val="007A5BD2"/>
    <w:rsid w:val="007D0F5B"/>
    <w:rsid w:val="00882E29"/>
    <w:rsid w:val="008F290E"/>
    <w:rsid w:val="00933094"/>
    <w:rsid w:val="00942045"/>
    <w:rsid w:val="00942E41"/>
    <w:rsid w:val="00964B9F"/>
    <w:rsid w:val="009F215D"/>
    <w:rsid w:val="00A445BC"/>
    <w:rsid w:val="00A73BCA"/>
    <w:rsid w:val="00A75FCE"/>
    <w:rsid w:val="00A851F0"/>
    <w:rsid w:val="00AC5509"/>
    <w:rsid w:val="00AF3A0E"/>
    <w:rsid w:val="00AF4EA4"/>
    <w:rsid w:val="00B0669D"/>
    <w:rsid w:val="00B548F8"/>
    <w:rsid w:val="00B8150E"/>
    <w:rsid w:val="00B83C63"/>
    <w:rsid w:val="00B90CEF"/>
    <w:rsid w:val="00B95D4D"/>
    <w:rsid w:val="00C30AC1"/>
    <w:rsid w:val="00C51CF5"/>
    <w:rsid w:val="00C60FEA"/>
    <w:rsid w:val="00C66680"/>
    <w:rsid w:val="00C93D20"/>
    <w:rsid w:val="00C95AB7"/>
    <w:rsid w:val="00CA407F"/>
    <w:rsid w:val="00D00A30"/>
    <w:rsid w:val="00D5086A"/>
    <w:rsid w:val="00D8438A"/>
    <w:rsid w:val="00D96F2C"/>
    <w:rsid w:val="00DB6A90"/>
    <w:rsid w:val="00DC71AE"/>
    <w:rsid w:val="00E250CA"/>
    <w:rsid w:val="00E55D74"/>
    <w:rsid w:val="00E774C3"/>
    <w:rsid w:val="00E77BFE"/>
    <w:rsid w:val="00E8541C"/>
    <w:rsid w:val="00EB053C"/>
    <w:rsid w:val="00EC5E2D"/>
    <w:rsid w:val="00F2249D"/>
    <w:rsid w:val="00F56513"/>
    <w:rsid w:val="00FC5CD1"/>
    <w:rsid w:val="00FD27BC"/>
    <w:rsid w:val="00FE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C615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12D2"/>
    <w:pPr>
      <w:ind w:right="360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is">
    <w:name w:val="Emphasis"/>
    <w:basedOn w:val="Fuentedeprrafopredeter"/>
    <w:uiPriority w:val="11"/>
    <w:semiHidden/>
    <w:qFormat/>
    <w:rsid w:val="00B90CEF"/>
    <w:rPr>
      <w:i/>
      <w:iCs/>
    </w:rPr>
  </w:style>
  <w:style w:type="paragraph" w:styleId="Prrafodelista">
    <w:name w:val="List Paragraph"/>
    <w:basedOn w:val="Normal"/>
    <w:uiPriority w:val="1"/>
    <w:qFormat/>
    <w:rsid w:val="003B0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B84"/>
  </w:style>
  <w:style w:type="paragraph" w:styleId="Piedepgina">
    <w:name w:val="footer"/>
    <w:basedOn w:val="Normal"/>
    <w:link w:val="Piedepgina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2086"/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Fecha">
    <w:name w:val="Date"/>
    <w:basedOn w:val="Normal"/>
    <w:next w:val="Normal"/>
    <w:link w:val="FechaCar"/>
    <w:uiPriority w:val="99"/>
    <w:rsid w:val="00C51CF5"/>
    <w:rPr>
      <w:sz w:val="18"/>
      <w:szCs w:val="22"/>
    </w:rPr>
  </w:style>
  <w:style w:type="character" w:customStyle="1" w:styleId="FechaCar">
    <w:name w:val="Fecha Car"/>
    <w:basedOn w:val="Fuentedeprrafopredeter"/>
    <w:link w:val="Fecha"/>
    <w:uiPriority w:val="99"/>
    <w:rsid w:val="00C51CF5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AC5509"/>
    <w:rPr>
      <w:color w:val="31521B" w:themeColor="accent2" w:themeShade="8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">
    <w:name w:val="Título 1 Car"/>
    <w:basedOn w:val="Fuentedeprrafopredeter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Mencinsinresolver">
    <w:name w:val="Unresolved Mention"/>
    <w:basedOn w:val="Fuentedeprrafopredeter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Informacindecontacto">
    <w:name w:val="Información de contacto"/>
    <w:basedOn w:val="Normal"/>
    <w:qFormat/>
    <w:rsid w:val="00443E2D"/>
  </w:style>
  <w:style w:type="paragraph" w:styleId="Textoindependiente">
    <w:name w:val="Body Text"/>
    <w:basedOn w:val="Normal"/>
    <w:link w:val="TextoindependienteCar"/>
    <w:uiPriority w:val="1"/>
    <w:qFormat/>
    <w:rsid w:val="00B548F8"/>
    <w:pPr>
      <w:widowControl w:val="0"/>
      <w:autoSpaceDE w:val="0"/>
      <w:autoSpaceDN w:val="0"/>
      <w:ind w:right="0"/>
    </w:pPr>
    <w:rPr>
      <w:rFonts w:ascii="Times New Roman" w:eastAsia="Times New Roman" w:hAnsi="Times New Roman" w:cs="Times New Roman"/>
      <w:sz w:val="28"/>
      <w:szCs w:val="28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48F8"/>
    <w:rPr>
      <w:rFonts w:ascii="Times New Roman" w:eastAsia="Times New Roman" w:hAnsi="Times New Roman" w:cs="Times New Roman"/>
      <w:sz w:val="28"/>
      <w:szCs w:val="28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onchity73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nico\AppData\Roaming\Microsoft\Templates\Curr&#237;culum%20v&#237;tae%20con%20cubo%20verd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025551181102362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 b="1"/>
                      <a:t>ACTIVO Y DON DE GENTES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79D-4FA9-A985-56EC70501042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b="1" baseline="0"/>
                      <a:t>TRABAJO EN EQUIPO Y ADAPTACIÓN </a:t>
                    </a:r>
                    <a:endParaRPr lang="en-US" b="1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79D-4FA9-A985-56EC70501042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b="1"/>
                      <a:t>PROACTIVA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79D-4FA9-A985-56EC70501042}"/>
                </c:ext>
              </c:extLst>
            </c:dLbl>
            <c:dLbl>
              <c:idx val="3"/>
              <c:layout>
                <c:manualLayout>
                  <c:x val="-0.20526408551483247"/>
                  <c:y val="-4.5977011494252873E-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="1"/>
                      <a:t>MICROSOFT</a:t>
                    </a:r>
                    <a:r>
                      <a:rPr lang="en-US" b="1" baseline="0"/>
                      <a:t> OFFICE Y REDES SOCIALES</a:t>
                    </a:r>
                    <a:endParaRPr lang="en-US" b="1"/>
                  </a:p>
                </c:rich>
              </c:tx>
              <c:numFmt formatCode="0%" sourceLinked="0"/>
              <c:spPr>
                <a:noFill/>
                <a:ln>
                  <a:noFill/>
                </a:ln>
                <a:effectLst/>
              </c:sp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layout>
                    <c:manualLayout>
                      <c:w val="0.64127777770536509"/>
                      <c:h val="0.3201839080459770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C79D-4FA9-A985-56EC70501042}"/>
                </c:ext>
              </c:extLst>
            </c:dLbl>
            <c:dLbl>
              <c:idx val="4"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="1"/>
                      <a:t>INGLÉS Y FRANCES</a:t>
                    </a:r>
                  </a:p>
                </c:rich>
              </c:tx>
              <c:numFmt formatCode="#,##0_);\(#,##0\)" sourceLinked="0"/>
              <c:spPr>
                <a:noFill/>
                <a:ln>
                  <a:noFill/>
                </a:ln>
                <a:effectLst/>
              </c:sp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0-C79D-4FA9-A985-56EC70501042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91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6D0F63D6A34DD29D559448AD629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3D4ED-8574-4186-86A0-263519342B4B}"/>
      </w:docPartPr>
      <w:docPartBody>
        <w:p w:rsidR="0010621F" w:rsidRDefault="0081179F">
          <w:pPr>
            <w:pStyle w:val="A46D0F63D6A34DD29D559448AD629B78"/>
          </w:pPr>
          <w:r w:rsidRPr="00776643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9F"/>
    <w:rsid w:val="0010621F"/>
    <w:rsid w:val="00290CEA"/>
    <w:rsid w:val="00304450"/>
    <w:rsid w:val="003D083A"/>
    <w:rsid w:val="0081179F"/>
    <w:rsid w:val="008F4792"/>
    <w:rsid w:val="00A4471A"/>
    <w:rsid w:val="00A4749D"/>
    <w:rsid w:val="00BF021B"/>
    <w:rsid w:val="00BF03EC"/>
    <w:rsid w:val="00E65985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304450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CC8235D92174906980716276BBB344C">
    <w:name w:val="3CC8235D92174906980716276BBB344C"/>
  </w:style>
  <w:style w:type="paragraph" w:customStyle="1" w:styleId="5AA265AD59674281B08218C62C470700">
    <w:name w:val="5AA265AD59674281B08218C62C470700"/>
  </w:style>
  <w:style w:type="paragraph" w:customStyle="1" w:styleId="2F248C42F0A14BDBB335BB11B00AA484">
    <w:name w:val="2F248C42F0A14BDBB335BB11B00AA484"/>
  </w:style>
  <w:style w:type="paragraph" w:customStyle="1" w:styleId="676D8E47617242069647AA87D7ACCD51">
    <w:name w:val="676D8E47617242069647AA87D7ACCD51"/>
  </w:style>
  <w:style w:type="paragraph" w:customStyle="1" w:styleId="767A1CFCAEF3400EAFF9FE8966A0F4ED">
    <w:name w:val="767A1CFCAEF3400EAFF9FE8966A0F4ED"/>
  </w:style>
  <w:style w:type="paragraph" w:customStyle="1" w:styleId="CAC6561F4BA54168973CEC8F046300A1">
    <w:name w:val="CAC6561F4BA54168973CEC8F046300A1"/>
  </w:style>
  <w:style w:type="paragraph" w:customStyle="1" w:styleId="007F39B3215D4DF0A5901175E1B6B207">
    <w:name w:val="007F39B3215D4DF0A5901175E1B6B207"/>
  </w:style>
  <w:style w:type="paragraph" w:customStyle="1" w:styleId="C8D9347C7E9C4F73835E6F2D7C810B25">
    <w:name w:val="C8D9347C7E9C4F73835E6F2D7C810B25"/>
  </w:style>
  <w:style w:type="paragraph" w:customStyle="1" w:styleId="DD52BEC6599546BD81294170CC3FA014">
    <w:name w:val="DD52BEC6599546BD81294170CC3FA014"/>
  </w:style>
  <w:style w:type="paragraph" w:customStyle="1" w:styleId="48F1C49AA890427381FD43A52CA32B7E">
    <w:name w:val="48F1C49AA890427381FD43A52CA32B7E"/>
  </w:style>
  <w:style w:type="paragraph" w:customStyle="1" w:styleId="5F28B9DAECF44110BA56ECB4E8547834">
    <w:name w:val="5F28B9DAECF44110BA56ECB4E8547834"/>
  </w:style>
  <w:style w:type="paragraph" w:customStyle="1" w:styleId="D015ABD720004BC2A8647797C2C45FDA">
    <w:name w:val="D015ABD720004BC2A8647797C2C45FDA"/>
  </w:style>
  <w:style w:type="character" w:customStyle="1" w:styleId="Ttulo2Car">
    <w:name w:val="Título 2 Car"/>
    <w:basedOn w:val="Fuentedeprrafopredeter"/>
    <w:link w:val="Ttulo2"/>
    <w:uiPriority w:val="9"/>
    <w:rsid w:val="00304450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AE3424F87ACD4C90ABFA990F58C80482">
    <w:name w:val="AE3424F87ACD4C90ABFA990F58C80482"/>
  </w:style>
  <w:style w:type="paragraph" w:customStyle="1" w:styleId="83AF4025393C454EAC2DAEEC2D37CA54">
    <w:name w:val="83AF4025393C454EAC2DAEEC2D37CA54"/>
  </w:style>
  <w:style w:type="paragraph" w:customStyle="1" w:styleId="375AC7B96D0E4560A9EBF979F67B00F1">
    <w:name w:val="375AC7B96D0E4560A9EBF979F67B00F1"/>
  </w:style>
  <w:style w:type="paragraph" w:customStyle="1" w:styleId="3BF318B5F9BA430582A31E8FA2C2F321">
    <w:name w:val="3BF318B5F9BA430582A31E8FA2C2F321"/>
  </w:style>
  <w:style w:type="paragraph" w:customStyle="1" w:styleId="EA959614CD89488099F81BAAB445AEA3">
    <w:name w:val="EA959614CD89488099F81BAAB445AEA3"/>
  </w:style>
  <w:style w:type="paragraph" w:customStyle="1" w:styleId="05295494056F4E75A901715A699BB75D">
    <w:name w:val="05295494056F4E75A901715A699BB75D"/>
  </w:style>
  <w:style w:type="character" w:styleId="Hipervnculo">
    <w:name w:val="Hyperlink"/>
    <w:basedOn w:val="Fuentedeprrafopredeter"/>
    <w:uiPriority w:val="99"/>
    <w:unhideWhenUsed/>
    <w:rPr>
      <w:color w:val="833C0B" w:themeColor="accent2" w:themeShade="80"/>
      <w:u w:val="single"/>
    </w:rPr>
  </w:style>
  <w:style w:type="paragraph" w:customStyle="1" w:styleId="24502AE3291041CE9E0C2468FE0E9DF9">
    <w:name w:val="24502AE3291041CE9E0C2468FE0E9DF9"/>
  </w:style>
  <w:style w:type="paragraph" w:customStyle="1" w:styleId="FDE483BA41BA4A7B88EF1DADAB6398C8">
    <w:name w:val="FDE483BA41BA4A7B88EF1DADAB6398C8"/>
  </w:style>
  <w:style w:type="paragraph" w:customStyle="1" w:styleId="E2C9B455191C4D5AB684B9C0526F5E25">
    <w:name w:val="E2C9B455191C4D5AB684B9C0526F5E25"/>
  </w:style>
  <w:style w:type="paragraph" w:customStyle="1" w:styleId="8B05DCFB0A994DAE9CC39F31DD5BA245">
    <w:name w:val="8B05DCFB0A994DAE9CC39F31DD5BA245"/>
  </w:style>
  <w:style w:type="paragraph" w:customStyle="1" w:styleId="EAF95ADD55EA425F87269B38A35FBFA0">
    <w:name w:val="EAF95ADD55EA425F87269B38A35FBFA0"/>
  </w:style>
  <w:style w:type="paragraph" w:customStyle="1" w:styleId="55632AC5E4704CE1BF3B8DFBCB1D6632">
    <w:name w:val="55632AC5E4704CE1BF3B8DFBCB1D6632"/>
  </w:style>
  <w:style w:type="paragraph" w:customStyle="1" w:styleId="4E35BE959536496688520D28F23DC135">
    <w:name w:val="4E35BE959536496688520D28F23DC135"/>
  </w:style>
  <w:style w:type="paragraph" w:customStyle="1" w:styleId="63ABEC0F2BF94640B740CF5EA419FD03">
    <w:name w:val="63ABEC0F2BF94640B740CF5EA419FD03"/>
  </w:style>
  <w:style w:type="paragraph" w:customStyle="1" w:styleId="31DAB5EC652D4CE58842735BC4DD0BB6">
    <w:name w:val="31DAB5EC652D4CE58842735BC4DD0BB6"/>
  </w:style>
  <w:style w:type="paragraph" w:customStyle="1" w:styleId="CB48979678FE4E4F8C29D3828930D3E0">
    <w:name w:val="CB48979678FE4E4F8C29D3828930D3E0"/>
  </w:style>
  <w:style w:type="paragraph" w:customStyle="1" w:styleId="AACEF51702E24617BC69DE4BD89105F8">
    <w:name w:val="AACEF51702E24617BC69DE4BD89105F8"/>
  </w:style>
  <w:style w:type="paragraph" w:customStyle="1" w:styleId="51FF34EEA87740D9ACF8FC3A7F075D01">
    <w:name w:val="51FF34EEA87740D9ACF8FC3A7F075D01"/>
  </w:style>
  <w:style w:type="paragraph" w:customStyle="1" w:styleId="150BE4508A6C416EBC7F800D438EFA8F">
    <w:name w:val="150BE4508A6C416EBC7F800D438EFA8F"/>
  </w:style>
  <w:style w:type="paragraph" w:customStyle="1" w:styleId="9EFE4413FFA54F52B8C0080A25E6AC67">
    <w:name w:val="9EFE4413FFA54F52B8C0080A25E6AC67"/>
  </w:style>
  <w:style w:type="paragraph" w:customStyle="1" w:styleId="50AB3B6FE71140BF9AD5B00E76705FA7">
    <w:name w:val="50AB3B6FE71140BF9AD5B00E76705FA7"/>
  </w:style>
  <w:style w:type="paragraph" w:customStyle="1" w:styleId="ACD0D940665D47C18CEEBF54FDC03274">
    <w:name w:val="ACD0D940665D47C18CEEBF54FDC03274"/>
  </w:style>
  <w:style w:type="paragraph" w:customStyle="1" w:styleId="9F00C82D656F4D2EA55B700F901EE09F">
    <w:name w:val="9F00C82D656F4D2EA55B700F901EE09F"/>
  </w:style>
  <w:style w:type="paragraph" w:customStyle="1" w:styleId="3807CF555504460E9D37CAB2ACD0C420">
    <w:name w:val="3807CF555504460E9D37CAB2ACD0C420"/>
  </w:style>
  <w:style w:type="paragraph" w:customStyle="1" w:styleId="CFAC33F1389F4AE29CCC99D404E2200A">
    <w:name w:val="CFAC33F1389F4AE29CCC99D404E2200A"/>
  </w:style>
  <w:style w:type="paragraph" w:customStyle="1" w:styleId="E65CBBDF673A45E0AEF10FBE7DB41342">
    <w:name w:val="E65CBBDF673A45E0AEF10FBE7DB41342"/>
  </w:style>
  <w:style w:type="paragraph" w:customStyle="1" w:styleId="E005F5B6FDA9453686E3CADAF7F80EA3">
    <w:name w:val="E005F5B6FDA9453686E3CADAF7F80EA3"/>
  </w:style>
  <w:style w:type="paragraph" w:customStyle="1" w:styleId="1BCD69DDE3774365A62E639BAABB73E6">
    <w:name w:val="1BCD69DDE3774365A62E639BAABB73E6"/>
  </w:style>
  <w:style w:type="paragraph" w:customStyle="1" w:styleId="A46D0F63D6A34DD29D559448AD629B78">
    <w:name w:val="A46D0F63D6A34DD29D559448AD629B78"/>
  </w:style>
  <w:style w:type="paragraph" w:customStyle="1" w:styleId="360A6AD344444FDAB2909548072A199A">
    <w:name w:val="360A6AD344444FDAB2909548072A199A"/>
    <w:rsid w:val="00304450"/>
  </w:style>
  <w:style w:type="paragraph" w:customStyle="1" w:styleId="22DCBED3A2DB449F926ED6BFCD6569EF">
    <w:name w:val="22DCBED3A2DB449F926ED6BFCD6569EF"/>
    <w:rsid w:val="00304450"/>
  </w:style>
  <w:style w:type="paragraph" w:customStyle="1" w:styleId="B79B54FC30344A48B65F818B6D96920D">
    <w:name w:val="B79B54FC30344A48B65F818B6D96920D"/>
    <w:rsid w:val="00304450"/>
  </w:style>
  <w:style w:type="paragraph" w:customStyle="1" w:styleId="A85200EE792443CCBE9C704622D23FDC">
    <w:name w:val="A85200EE792443CCBE9C704622D23FDC"/>
    <w:rsid w:val="00304450"/>
  </w:style>
  <w:style w:type="paragraph" w:customStyle="1" w:styleId="A4717CA1474644B69BF7CDDEDBF956B5">
    <w:name w:val="A4717CA1474644B69BF7CDDEDBF956B5"/>
    <w:rsid w:val="00304450"/>
  </w:style>
  <w:style w:type="paragraph" w:customStyle="1" w:styleId="22AF9FF5EBE049C099EF912F08B8CBD0">
    <w:name w:val="22AF9FF5EBE049C099EF912F08B8CBD0"/>
    <w:rsid w:val="00304450"/>
  </w:style>
  <w:style w:type="paragraph" w:customStyle="1" w:styleId="048ED0597BD54B0FB7236F5D53B5376D">
    <w:name w:val="048ED0597BD54B0FB7236F5D53B5376D"/>
    <w:rsid w:val="00304450"/>
  </w:style>
  <w:style w:type="paragraph" w:customStyle="1" w:styleId="BD800153539A4FF4AFF8D202F69C130C">
    <w:name w:val="BD800153539A4FF4AFF8D202F69C130C"/>
    <w:rsid w:val="00304450"/>
  </w:style>
  <w:style w:type="paragraph" w:customStyle="1" w:styleId="452810B520C34D9D8515149D65475545">
    <w:name w:val="452810B520C34D9D8515149D65475545"/>
    <w:rsid w:val="00304450"/>
  </w:style>
  <w:style w:type="paragraph" w:customStyle="1" w:styleId="98D9A68B19DE41259127F340226BE3D5">
    <w:name w:val="98D9A68B19DE41259127F340226BE3D5"/>
    <w:rsid w:val="00304450"/>
  </w:style>
  <w:style w:type="paragraph" w:customStyle="1" w:styleId="A902D0FD8CA149F19C6B01938D255A56">
    <w:name w:val="A902D0FD8CA149F19C6B01938D255A56"/>
    <w:rsid w:val="00304450"/>
  </w:style>
  <w:style w:type="paragraph" w:customStyle="1" w:styleId="B9A37905FE0F4ACB91AB809E8F309C1E">
    <w:name w:val="B9A37905FE0F4ACB91AB809E8F309C1E"/>
    <w:rsid w:val="00304450"/>
  </w:style>
  <w:style w:type="paragraph" w:customStyle="1" w:styleId="5A1662178E5E4CB5AA7D03AA0D53EDF4">
    <w:name w:val="5A1662178E5E4CB5AA7D03AA0D53EDF4"/>
    <w:rsid w:val="00304450"/>
  </w:style>
  <w:style w:type="paragraph" w:customStyle="1" w:styleId="0DCB4551AF494599AEAEB0DD527A8A67">
    <w:name w:val="0DCB4551AF494599AEAEB0DD527A8A67"/>
    <w:rsid w:val="00304450"/>
  </w:style>
  <w:style w:type="paragraph" w:customStyle="1" w:styleId="7AEF1EFCE44546ACA97E5B3F124BF96B">
    <w:name w:val="7AEF1EFCE44546ACA97E5B3F124BF96B"/>
    <w:rsid w:val="00304450"/>
  </w:style>
  <w:style w:type="paragraph" w:customStyle="1" w:styleId="0641D08C17FA4BF79725708C9F9F6F1F">
    <w:name w:val="0641D08C17FA4BF79725708C9F9F6F1F"/>
    <w:rsid w:val="00304450"/>
  </w:style>
  <w:style w:type="paragraph" w:customStyle="1" w:styleId="002389BE09E54911BC7CBF8906C01287">
    <w:name w:val="002389BE09E54911BC7CBF8906C01287"/>
    <w:rsid w:val="00304450"/>
  </w:style>
  <w:style w:type="paragraph" w:customStyle="1" w:styleId="E6A86C4952AD42A49FF53890654C3E59">
    <w:name w:val="E6A86C4952AD42A49FF53890654C3E59"/>
    <w:rsid w:val="00304450"/>
  </w:style>
  <w:style w:type="paragraph" w:customStyle="1" w:styleId="418F465239A24D589C693A5041087468">
    <w:name w:val="418F465239A24D589C693A5041087468"/>
    <w:rsid w:val="00304450"/>
  </w:style>
  <w:style w:type="paragraph" w:customStyle="1" w:styleId="4D63327509294E16BA4F0A206610F763">
    <w:name w:val="4D63327509294E16BA4F0A206610F763"/>
    <w:rsid w:val="0030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cubo verde</Template>
  <TotalTime>0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2019-10-02T14:21:00Z</dcterms:created>
  <dcterms:modified xsi:type="dcterms:W3CDTF">2019-10-28T10:47:00Z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