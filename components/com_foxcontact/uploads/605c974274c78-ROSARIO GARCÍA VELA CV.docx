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762C23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762C23" w:rsidRDefault="003E70B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515635" cy="1971675"/>
                  <wp:effectExtent l="0" t="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5225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636" cy="1982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Pr="00762C23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3E70BA" w:rsidRDefault="003E70BA" w:rsidP="001B2ABD">
            <w:pPr>
              <w:pStyle w:val="Ttulo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ROSARIO GARCÍA VELA</w:t>
            </w:r>
          </w:p>
          <w:p w:rsidR="001B2ABD" w:rsidRDefault="001B2ABD" w:rsidP="003E70BA">
            <w:pPr>
              <w:pStyle w:val="Subttulo"/>
            </w:pPr>
          </w:p>
          <w:p w:rsidR="003E70BA" w:rsidRDefault="003E70BA" w:rsidP="003E70BA"/>
          <w:p w:rsidR="003E70BA" w:rsidRDefault="003E70BA" w:rsidP="003E70BA"/>
          <w:p w:rsidR="003E70BA" w:rsidRDefault="003E70BA" w:rsidP="003E70BA"/>
          <w:p w:rsidR="002C1C00" w:rsidRPr="003E70BA" w:rsidRDefault="002C1C00" w:rsidP="003E70BA"/>
        </w:tc>
      </w:tr>
      <w:tr w:rsidR="001B2ABD" w:rsidRPr="00762C23" w:rsidTr="001B2ABD">
        <w:tc>
          <w:tcPr>
            <w:tcW w:w="3600" w:type="dxa"/>
          </w:tcPr>
          <w:p w:rsidR="001B2ABD" w:rsidRPr="00F625E7" w:rsidRDefault="003E70BA" w:rsidP="002C1C00">
            <w:pPr>
              <w:pStyle w:val="Ttulo3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625E7">
              <w:rPr>
                <w:rFonts w:ascii="Times New Roman" w:hAnsi="Times New Roman" w:cs="Times New Roman"/>
                <w:sz w:val="24"/>
              </w:rPr>
              <w:t>ciudad</w:t>
            </w:r>
          </w:p>
          <w:p w:rsidR="003E70BA" w:rsidRPr="003E70BA" w:rsidRDefault="003E70BA" w:rsidP="002C1C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SEVILLA</w:t>
            </w:r>
          </w:p>
          <w:p w:rsidR="00036450" w:rsidRPr="00762C23" w:rsidRDefault="00036450" w:rsidP="002C1C00">
            <w:pPr>
              <w:spacing w:line="276" w:lineRule="auto"/>
            </w:pPr>
          </w:p>
          <w:sdt>
            <w:sdtPr>
              <w:rPr>
                <w:rFonts w:ascii="Times New Roman" w:hAnsi="Times New Roman" w:cs="Times New Roman"/>
                <w:sz w:val="24"/>
              </w:rPr>
              <w:id w:val="-1954003311"/>
              <w:placeholder>
                <w:docPart w:val="7E4B0693FA1144A48E32DB8AB117505F"/>
              </w:placeholder>
              <w:temporary/>
              <w:showingPlcHdr/>
              <w15:appearance w15:val="hidden"/>
            </w:sdtPr>
            <w:sdtEndPr/>
            <w:sdtContent>
              <w:p w:rsidR="00036450" w:rsidRPr="003E70BA" w:rsidRDefault="004813B3" w:rsidP="002C1C00">
                <w:pPr>
                  <w:pStyle w:val="Ttulo3"/>
                  <w:spacing w:line="276" w:lineRule="auto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3E70BA">
                  <w:rPr>
                    <w:rFonts w:ascii="Times New Roman" w:hAnsi="Times New Roman" w:cs="Times New Roman"/>
                    <w:sz w:val="24"/>
                    <w:lang w:bidi="es-ES"/>
                  </w:rPr>
                  <w:t>CONTACTO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111563247"/>
              <w:placeholder>
                <w:docPart w:val="4235843820B840CE9A65F9B24BE5AEF4"/>
              </w:placeholder>
              <w:temporary/>
              <w:showingPlcHdr/>
              <w15:appearance w15:val="hidden"/>
            </w:sdtPr>
            <w:sdtEndPr/>
            <w:sdtContent>
              <w:p w:rsidR="004D3011" w:rsidRPr="003E70BA" w:rsidRDefault="004D3011" w:rsidP="002C1C00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E70BA">
                  <w:rPr>
                    <w:rFonts w:ascii="Times New Roman" w:hAnsi="Times New Roman" w:cs="Times New Roman"/>
                    <w:sz w:val="24"/>
                    <w:szCs w:val="24"/>
                    <w:lang w:bidi="es-ES"/>
                  </w:rPr>
                  <w:t>TELÉFONO:</w:t>
                </w:r>
              </w:p>
            </w:sdtContent>
          </w:sdt>
          <w:p w:rsidR="004D3011" w:rsidRPr="003E70BA" w:rsidRDefault="003E70BA" w:rsidP="002C1C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0BA">
              <w:rPr>
                <w:rFonts w:ascii="Times New Roman" w:hAnsi="Times New Roman" w:cs="Times New Roman"/>
                <w:sz w:val="24"/>
                <w:szCs w:val="24"/>
              </w:rPr>
              <w:t>655 02 10 08</w:t>
            </w:r>
          </w:p>
          <w:p w:rsidR="003E70BA" w:rsidRPr="003E70BA" w:rsidRDefault="003E70BA" w:rsidP="002C1C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240260293"/>
              <w:placeholder>
                <w:docPart w:val="7897E24AFA8942D69F1C630F74675AE3"/>
              </w:placeholder>
              <w:temporary/>
              <w:showingPlcHdr/>
              <w15:appearance w15:val="hidden"/>
            </w:sdtPr>
            <w:sdtEndPr/>
            <w:sdtContent>
              <w:p w:rsidR="004D3011" w:rsidRPr="003E70BA" w:rsidRDefault="004D3011" w:rsidP="002C1C00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625E7">
                  <w:rPr>
                    <w:rFonts w:ascii="Times New Roman" w:hAnsi="Times New Roman" w:cs="Times New Roman"/>
                    <w:b/>
                    <w:color w:val="548AB7" w:themeColor="accent1" w:themeShade="BF"/>
                    <w:sz w:val="24"/>
                    <w:szCs w:val="24"/>
                    <w:lang w:bidi="es-ES"/>
                  </w:rPr>
                  <w:t>CORREO ELECTRÓNICO:</w:t>
                </w:r>
              </w:p>
            </w:sdtContent>
          </w:sdt>
          <w:p w:rsidR="00036450" w:rsidRDefault="0068059D" w:rsidP="002C1C00">
            <w:pPr>
              <w:spacing w:line="276" w:lineRule="auto"/>
              <w:jc w:val="center"/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F625E7" w:rsidRPr="008F31DD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Charogarcia5c@gmail.com</w:t>
              </w:r>
            </w:hyperlink>
          </w:p>
          <w:p w:rsidR="002C1C00" w:rsidRPr="002C1C00" w:rsidRDefault="002C1C00" w:rsidP="002C1C00">
            <w:pPr>
              <w:spacing w:line="276" w:lineRule="auto"/>
              <w:rPr>
                <w:rFonts w:ascii="Times New Roman" w:hAnsi="Times New Roman" w:cs="Times New Roman"/>
                <w:color w:val="548AB7" w:themeColor="accent1" w:themeShade="BF"/>
                <w:sz w:val="24"/>
                <w:szCs w:val="24"/>
              </w:rPr>
            </w:pPr>
          </w:p>
          <w:p w:rsidR="00F625E7" w:rsidRDefault="00F625E7" w:rsidP="002C1C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5E7" w:rsidRDefault="002C1C00" w:rsidP="002C1C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548AB7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48AB7" w:themeColor="accent1" w:themeShade="BF"/>
                <w:sz w:val="24"/>
                <w:szCs w:val="24"/>
              </w:rPr>
              <w:t>IDIOMAS</w:t>
            </w:r>
          </w:p>
          <w:p w:rsidR="002C1C00" w:rsidRPr="002C1C00" w:rsidRDefault="002C1C00" w:rsidP="002C1C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Inglés básico</w:t>
            </w:r>
          </w:p>
          <w:p w:rsidR="002C1C00" w:rsidRDefault="002C1C00" w:rsidP="002C1C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548AB7" w:themeColor="accent1" w:themeShade="BF"/>
                <w:sz w:val="24"/>
                <w:szCs w:val="24"/>
              </w:rPr>
            </w:pPr>
          </w:p>
          <w:p w:rsidR="00F625E7" w:rsidRDefault="00F625E7" w:rsidP="002C1C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548AB7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48AB7" w:themeColor="accent1" w:themeShade="BF"/>
                <w:sz w:val="24"/>
                <w:szCs w:val="24"/>
              </w:rPr>
              <w:t>OTROS DATOS E INTERESES</w:t>
            </w:r>
          </w:p>
          <w:p w:rsidR="00F625E7" w:rsidRDefault="00F625E7" w:rsidP="002C1C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Disponibilidad: </w:t>
            </w:r>
            <w:r w:rsidR="00EA176B">
              <w:rPr>
                <w:rFonts w:ascii="Times New Roman" w:hAnsi="Times New Roman" w:cs="Times New Roman"/>
                <w:sz w:val="24"/>
                <w:szCs w:val="24"/>
              </w:rPr>
              <w:t>todos los dias</w:t>
            </w:r>
          </w:p>
          <w:p w:rsidR="00F625E7" w:rsidRPr="00F625E7" w:rsidRDefault="00F625E7" w:rsidP="002C1C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Ganas de aprender y de trabajar</w:t>
            </w:r>
          </w:p>
          <w:p w:rsidR="00F625E7" w:rsidRPr="00F625E7" w:rsidRDefault="00F625E7" w:rsidP="002C1C00">
            <w:pPr>
              <w:spacing w:line="276" w:lineRule="auto"/>
              <w:rPr>
                <w:rStyle w:val="Hipervnculo"/>
                <w:rFonts w:ascii="Times New Roman" w:hAnsi="Times New Roman" w:cs="Times New Roman"/>
                <w:b/>
                <w:color w:val="548AB7" w:themeColor="accent1" w:themeShade="BF"/>
                <w:sz w:val="24"/>
                <w:szCs w:val="24"/>
              </w:rPr>
            </w:pPr>
          </w:p>
          <w:sdt>
            <w:sdtPr>
              <w:rPr>
                <w:color w:val="DD8047" w:themeColor="accent2"/>
                <w:u w:val="single"/>
              </w:rPr>
              <w:id w:val="-1444214663"/>
              <w:placeholder>
                <w:docPart w:val="C8339E6DF4D847F5968FA5029F492FD2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:rsidR="004D3011" w:rsidRPr="00762C23" w:rsidRDefault="002400EB" w:rsidP="002C1C00">
                <w:pPr>
                  <w:pStyle w:val="Ttulo3"/>
                  <w:spacing w:line="276" w:lineRule="auto"/>
                  <w:jc w:val="center"/>
                </w:pPr>
                <w:r w:rsidRPr="00F625E7">
                  <w:rPr>
                    <w:rFonts w:ascii="Times New Roman" w:hAnsi="Times New Roman" w:cs="Times New Roman"/>
                    <w:sz w:val="24"/>
                    <w:lang w:bidi="es-ES"/>
                  </w:rPr>
                  <w:t>AFICIONES</w:t>
                </w:r>
              </w:p>
            </w:sdtContent>
          </w:sdt>
          <w:p w:rsidR="00F625E7" w:rsidRDefault="00F625E7" w:rsidP="007A5A0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Lectura</w:t>
            </w:r>
          </w:p>
          <w:p w:rsidR="00F625E7" w:rsidRDefault="00F625E7" w:rsidP="002C1C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Música</w:t>
            </w:r>
          </w:p>
          <w:p w:rsidR="00F625E7" w:rsidRDefault="00F625E7" w:rsidP="002C1C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5E7" w:rsidRPr="00F625E7" w:rsidRDefault="00F625E7" w:rsidP="00F625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3011" w:rsidRPr="00762C23" w:rsidRDefault="004D3011" w:rsidP="003E70BA">
            <w:pPr>
              <w:jc w:val="center"/>
            </w:pPr>
          </w:p>
        </w:tc>
        <w:tc>
          <w:tcPr>
            <w:tcW w:w="720" w:type="dxa"/>
          </w:tcPr>
          <w:p w:rsidR="001B2ABD" w:rsidRPr="00762C23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449E7B5F97D4FE7B2D9260B6C57C70D"/>
              </w:placeholder>
              <w:temporary/>
              <w:showingPlcHdr/>
              <w15:appearance w15:val="hidden"/>
            </w:sdtPr>
            <w:sdtEndPr/>
            <w:sdtContent>
              <w:p w:rsidR="001B2ABD" w:rsidRPr="00762C23" w:rsidRDefault="00E25A26" w:rsidP="00036450">
                <w:pPr>
                  <w:pStyle w:val="Ttulo2"/>
                </w:pPr>
                <w:r w:rsidRPr="003E70BA">
                  <w:rPr>
                    <w:rFonts w:ascii="Times New Roman" w:hAnsi="Times New Roman" w:cs="Times New Roman"/>
                    <w:sz w:val="24"/>
                    <w:szCs w:val="24"/>
                    <w:lang w:bidi="es-ES"/>
                  </w:rPr>
                  <w:t>Educación</w:t>
                </w:r>
              </w:p>
            </w:sdtContent>
          </w:sdt>
          <w:p w:rsidR="00036450" w:rsidRDefault="003E70BA" w:rsidP="003E70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0B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F41E3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70BA">
              <w:rPr>
                <w:rFonts w:ascii="Times New Roman" w:hAnsi="Times New Roman" w:cs="Times New Roman"/>
                <w:b/>
                <w:sz w:val="24"/>
                <w:szCs w:val="24"/>
              </w:rPr>
              <w:t>GRADO MEDIO DE AUXILIAR DE ENFERMERÍA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I.E.S. Severo Ochoa</w:t>
            </w:r>
          </w:p>
          <w:p w:rsidR="003E70BA" w:rsidRDefault="003E70BA" w:rsidP="003E70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0BA">
              <w:rPr>
                <w:rFonts w:ascii="Times New Roman" w:hAnsi="Times New Roman" w:cs="Times New Roman"/>
                <w:sz w:val="24"/>
                <w:szCs w:val="24"/>
              </w:rPr>
              <w:t>2013-2018-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E70BA">
              <w:rPr>
                <w:rFonts w:ascii="Times New Roman" w:hAnsi="Times New Roman" w:cs="Times New Roman"/>
                <w:b/>
                <w:sz w:val="24"/>
                <w:szCs w:val="24"/>
              </w:rPr>
              <w:t>TÍTULO ESO-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I.E.S. Mateo Alemán</w:t>
            </w:r>
          </w:p>
          <w:p w:rsidR="002B5BC7" w:rsidRPr="003E70BA" w:rsidRDefault="002B5BC7" w:rsidP="003E70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2020- </w:t>
            </w:r>
            <w:r w:rsidR="003A1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Curso de </w:t>
            </w:r>
            <w:r w:rsidR="00E572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Manipulador</w:t>
            </w:r>
            <w:r w:rsidR="003A1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alimentos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 IES Severo Ochoa)</w:t>
            </w:r>
          </w:p>
          <w:sdt>
            <w:sdtPr>
              <w:id w:val="1001553383"/>
              <w:placeholder>
                <w:docPart w:val="6BD180C6965F4A3E990D15E7447A1547"/>
              </w:placeholder>
              <w:temporary/>
              <w:showingPlcHdr/>
              <w15:appearance w15:val="hidden"/>
            </w:sdtPr>
            <w:sdtEndPr/>
            <w:sdtContent>
              <w:p w:rsidR="00F625E7" w:rsidRPr="00F625E7" w:rsidRDefault="00036450" w:rsidP="00F625E7">
                <w:pPr>
                  <w:pStyle w:val="Ttulo2"/>
                </w:pPr>
                <w:r w:rsidRPr="003E70BA">
                  <w:rPr>
                    <w:rFonts w:ascii="Times New Roman" w:hAnsi="Times New Roman" w:cs="Times New Roman"/>
                    <w:sz w:val="24"/>
                    <w:szCs w:val="24"/>
                    <w:lang w:bidi="es-ES"/>
                  </w:rPr>
                  <w:t>EXPERIENCIA LABORAL</w:t>
                </w:r>
              </w:p>
            </w:sdtContent>
          </w:sdt>
          <w:p w:rsidR="003E70BA" w:rsidRDefault="00F41E3D" w:rsidP="003E70B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 Camarena (Feria de las naciones)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Monde Empanades</w:t>
            </w:r>
          </w:p>
          <w:p w:rsidR="00F41E3D" w:rsidRPr="00EA176B" w:rsidRDefault="002B5BC7" w:rsidP="003E70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2021- </w:t>
            </w:r>
            <w:r w:rsidR="00E572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Practicas auxiliar de enfermeria </w:t>
            </w:r>
            <w:r w:rsidR="00EA176B">
              <w:rPr>
                <w:rFonts w:ascii="Times New Roman" w:hAnsi="Times New Roman" w:cs="Times New Roman"/>
                <w:sz w:val="24"/>
                <w:szCs w:val="24"/>
              </w:rPr>
              <w:t xml:space="preserve">(Hospital </w:t>
            </w:r>
            <w:r w:rsidR="00060DCF">
              <w:rPr>
                <w:rFonts w:ascii="Times New Roman" w:hAnsi="Times New Roman" w:cs="Times New Roman"/>
                <w:sz w:val="24"/>
                <w:szCs w:val="24"/>
              </w:rPr>
              <w:t>San Juan de Dios del Aljarafe)</w:t>
            </w:r>
          </w:p>
          <w:p w:rsidR="00F625E7" w:rsidRDefault="00F625E7" w:rsidP="003E70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70BA" w:rsidRPr="003E70BA" w:rsidRDefault="003E70BA" w:rsidP="003E70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450" w:rsidRPr="003E70BA" w:rsidRDefault="003E70BA" w:rsidP="00036450">
            <w:pPr>
              <w:pStyle w:val="Ttulo2"/>
              <w:rPr>
                <w:rFonts w:ascii="Times New Roman" w:hAnsi="Times New Roman" w:cs="Times New Roman"/>
                <w:sz w:val="24"/>
                <w:szCs w:val="24"/>
              </w:rPr>
            </w:pPr>
            <w:r w:rsidRPr="003E70BA">
              <w:rPr>
                <w:rFonts w:ascii="Times New Roman" w:hAnsi="Times New Roman" w:cs="Times New Roman"/>
                <w:sz w:val="24"/>
                <w:szCs w:val="24"/>
              </w:rPr>
              <w:t>COMPETENCIAS PROFESIONALES/ACTITUDES</w:t>
            </w:r>
          </w:p>
          <w:p w:rsidR="00036450" w:rsidRDefault="003E70BA" w:rsidP="003E70B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Trabajadora</w:t>
            </w:r>
          </w:p>
          <w:p w:rsidR="003E70BA" w:rsidRPr="003F7943" w:rsidRDefault="003E70BA" w:rsidP="003F7943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</w:t>
            </w:r>
          </w:p>
          <w:p w:rsidR="003E70BA" w:rsidRPr="003F7943" w:rsidRDefault="003E70BA" w:rsidP="003F7943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Adaptabilidad</w:t>
            </w:r>
          </w:p>
          <w:p w:rsidR="003E70BA" w:rsidRPr="003F7943" w:rsidRDefault="003E70BA" w:rsidP="003F7943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Facilidad de aprendizaje</w:t>
            </w:r>
          </w:p>
        </w:tc>
      </w:tr>
    </w:tbl>
    <w:p w:rsidR="0043117B" w:rsidRPr="00762C23" w:rsidRDefault="0068059D" w:rsidP="000C45FF">
      <w:pPr>
        <w:tabs>
          <w:tab w:val="left" w:pos="990"/>
        </w:tabs>
      </w:pPr>
    </w:p>
    <w:sectPr w:rsidR="0043117B" w:rsidRPr="00762C23" w:rsidSect="00762C23">
      <w:headerReference w:type="default" r:id="rId12"/>
      <w:pgSz w:w="11906" w:h="16838" w:code="9"/>
      <w:pgMar w:top="1276" w:right="720" w:bottom="993" w:left="720" w:header="113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4D64" w:rsidRDefault="005E4D64" w:rsidP="000C45FF">
      <w:r>
        <w:separator/>
      </w:r>
    </w:p>
  </w:endnote>
  <w:endnote w:type="continuationSeparator" w:id="0">
    <w:p w:rsidR="005E4D64" w:rsidRDefault="005E4D6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4D64" w:rsidRDefault="005E4D64" w:rsidP="000C45FF">
      <w:r>
        <w:separator/>
      </w:r>
    </w:p>
  </w:footnote>
  <w:footnote w:type="continuationSeparator" w:id="0">
    <w:p w:rsidR="005E4D64" w:rsidRDefault="005E4D6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C45FF" w:rsidRDefault="000C45F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565B7B6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8" name="Gráfico 28" descr="elemento decor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20459"/>
    <w:multiLevelType w:val="hybridMultilevel"/>
    <w:tmpl w:val="FC3C4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673A"/>
    <w:multiLevelType w:val="hybridMultilevel"/>
    <w:tmpl w:val="F34A1B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A54C1"/>
    <w:multiLevelType w:val="hybridMultilevel"/>
    <w:tmpl w:val="8F0AE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0BA"/>
    <w:rsid w:val="00036450"/>
    <w:rsid w:val="00060DCF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9255F"/>
    <w:rsid w:val="002B5BC7"/>
    <w:rsid w:val="002C1C00"/>
    <w:rsid w:val="0030481B"/>
    <w:rsid w:val="0037121F"/>
    <w:rsid w:val="003A1880"/>
    <w:rsid w:val="003E70BA"/>
    <w:rsid w:val="003F7943"/>
    <w:rsid w:val="004071FC"/>
    <w:rsid w:val="00445947"/>
    <w:rsid w:val="004813B3"/>
    <w:rsid w:val="00483507"/>
    <w:rsid w:val="00496591"/>
    <w:rsid w:val="004C63E4"/>
    <w:rsid w:val="004D3011"/>
    <w:rsid w:val="005262AC"/>
    <w:rsid w:val="005E39D5"/>
    <w:rsid w:val="005E4D64"/>
    <w:rsid w:val="00600670"/>
    <w:rsid w:val="0062123A"/>
    <w:rsid w:val="00646E75"/>
    <w:rsid w:val="006771D0"/>
    <w:rsid w:val="00715FCB"/>
    <w:rsid w:val="00743101"/>
    <w:rsid w:val="00762C23"/>
    <w:rsid w:val="007867A0"/>
    <w:rsid w:val="007927F5"/>
    <w:rsid w:val="007A5A0F"/>
    <w:rsid w:val="00802CA0"/>
    <w:rsid w:val="009272AA"/>
    <w:rsid w:val="00A2118D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D2522B"/>
    <w:rsid w:val="00D5459D"/>
    <w:rsid w:val="00DD172A"/>
    <w:rsid w:val="00E25A26"/>
    <w:rsid w:val="00E4381A"/>
    <w:rsid w:val="00E55D74"/>
    <w:rsid w:val="00E57230"/>
    <w:rsid w:val="00E76B71"/>
    <w:rsid w:val="00EA176B"/>
    <w:rsid w:val="00EA378C"/>
    <w:rsid w:val="00F41E3D"/>
    <w:rsid w:val="00F60274"/>
    <w:rsid w:val="00F625E7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7BD90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C37BA1"/>
    <w:rPr>
      <w:color w:val="DD8047" w:themeColor="accent2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7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7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E7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eader" Target="head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yperlink" Target="mailto:Charogarcia5c@gmail.com" TargetMode="External" /><Relationship Id="rId5" Type="http://schemas.openxmlformats.org/officeDocument/2006/relationships/styles" Target="styles.xml" /><Relationship Id="rId15" Type="http://schemas.openxmlformats.org/officeDocument/2006/relationships/theme" Target="theme/theme1.xml" /><Relationship Id="rId10" Type="http://schemas.openxmlformats.org/officeDocument/2006/relationships/image" Target="media/image1.jpe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glossaryDocument" Target="glossary/document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 /><Relationship Id="rId1" Type="http://schemas.openxmlformats.org/officeDocument/2006/relationships/image" Target="media/image2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\AppData\Roaming\Microsoft\Plantillas\Curr&#237;culum%20v&#237;tae%20azul%20y%20gris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E4B0693FA1144A48E32DB8AB1175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AF386-F85F-46B8-9B94-1D1C510CF2A4}"/>
      </w:docPartPr>
      <w:docPartBody>
        <w:p w:rsidR="00931AD5" w:rsidRDefault="00022F08">
          <w:pPr>
            <w:pStyle w:val="7E4B0693FA1144A48E32DB8AB117505F"/>
          </w:pPr>
          <w:r w:rsidRPr="00036450">
            <w:rPr>
              <w:lang w:bidi="es-ES"/>
            </w:rPr>
            <w:t>CONTACTO</w:t>
          </w:r>
        </w:p>
      </w:docPartBody>
    </w:docPart>
    <w:docPart>
      <w:docPartPr>
        <w:name w:val="4235843820B840CE9A65F9B24BE5A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0B23E-09A6-4B72-B2EC-5817DCC5FECA}"/>
      </w:docPartPr>
      <w:docPartBody>
        <w:p w:rsidR="00931AD5" w:rsidRDefault="00022F08">
          <w:pPr>
            <w:pStyle w:val="4235843820B840CE9A65F9B24BE5AEF4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7897E24AFA8942D69F1C630F74675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74EFB-4FA3-41F0-8A13-75079FAD0350}"/>
      </w:docPartPr>
      <w:docPartBody>
        <w:p w:rsidR="00931AD5" w:rsidRDefault="00022F08">
          <w:pPr>
            <w:pStyle w:val="7897E24AFA8942D69F1C630F74675AE3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C8339E6DF4D847F5968FA5029F492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437A1-3AEB-402A-B98C-FA130DE9B47C}"/>
      </w:docPartPr>
      <w:docPartBody>
        <w:p w:rsidR="00931AD5" w:rsidRDefault="00022F08">
          <w:pPr>
            <w:pStyle w:val="C8339E6DF4D847F5968FA5029F492FD2"/>
          </w:pPr>
          <w:r w:rsidRPr="004D3011">
            <w:rPr>
              <w:lang w:bidi="es-ES"/>
            </w:rPr>
            <w:t>AFICIONES</w:t>
          </w:r>
        </w:p>
      </w:docPartBody>
    </w:docPart>
    <w:docPart>
      <w:docPartPr>
        <w:name w:val="D449E7B5F97D4FE7B2D9260B6C57C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4F9F6-AA75-403B-B3CA-C116015A283F}"/>
      </w:docPartPr>
      <w:docPartBody>
        <w:p w:rsidR="00931AD5" w:rsidRDefault="00022F08">
          <w:pPr>
            <w:pStyle w:val="D449E7B5F97D4FE7B2D9260B6C57C70D"/>
          </w:pPr>
          <w:r w:rsidRPr="00036450">
            <w:rPr>
              <w:lang w:bidi="es-ES"/>
            </w:rPr>
            <w:t>Educación</w:t>
          </w:r>
        </w:p>
      </w:docPartBody>
    </w:docPart>
    <w:docPart>
      <w:docPartPr>
        <w:name w:val="6BD180C6965F4A3E990D15E7447A1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1C92B-F1E6-4F2E-9F61-DEC2BB0B38AC}"/>
      </w:docPartPr>
      <w:docPartBody>
        <w:p w:rsidR="00931AD5" w:rsidRDefault="00022F08">
          <w:pPr>
            <w:pStyle w:val="6BD180C6965F4A3E990D15E7447A1547"/>
          </w:pPr>
          <w:r w:rsidRPr="00036450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F08"/>
    <w:rsid w:val="00022F08"/>
    <w:rsid w:val="004757AD"/>
    <w:rsid w:val="0093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E4B0693FA1144A48E32DB8AB117505F">
    <w:name w:val="7E4B0693FA1144A48E32DB8AB117505F"/>
  </w:style>
  <w:style w:type="paragraph" w:customStyle="1" w:styleId="4235843820B840CE9A65F9B24BE5AEF4">
    <w:name w:val="4235843820B840CE9A65F9B24BE5AEF4"/>
  </w:style>
  <w:style w:type="paragraph" w:customStyle="1" w:styleId="7897E24AFA8942D69F1C630F74675AE3">
    <w:name w:val="7897E24AFA8942D69F1C630F74675AE3"/>
  </w:style>
  <w:style w:type="character" w:styleId="Hipervnculo">
    <w:name w:val="Hyperlink"/>
    <w:basedOn w:val="Fuentedeprrafopredeter"/>
    <w:uiPriority w:val="99"/>
    <w:unhideWhenUsed/>
    <w:rPr>
      <w:color w:val="ED7D31" w:themeColor="accent2"/>
      <w:u w:val="single"/>
    </w:rPr>
  </w:style>
  <w:style w:type="paragraph" w:customStyle="1" w:styleId="C8339E6DF4D847F5968FA5029F492FD2">
    <w:name w:val="C8339E6DF4D847F5968FA5029F492FD2"/>
  </w:style>
  <w:style w:type="paragraph" w:customStyle="1" w:styleId="D449E7B5F97D4FE7B2D9260B6C57C70D">
    <w:name w:val="D449E7B5F97D4FE7B2D9260B6C57C70D"/>
  </w:style>
  <w:style w:type="paragraph" w:customStyle="1" w:styleId="6BD180C6965F4A3E990D15E7447A1547">
    <w:name w:val="6BD180C6965F4A3E990D15E7447A1547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6dc4bcd6-49db-4c07-9060-8acfc67cef9f"/>
    <ds:schemaRef ds:uri="fb0879af-3eba-417a-a55a-ffe6dcd6ca77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Currículum%20vítae%20azul%20y%20gris.dotx</Template>
  <TotalTime>0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2021-03-11T12:39:00Z</dcterms:created>
  <dcterms:modified xsi:type="dcterms:W3CDTF">2021-03-11T12:39:00Z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