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:rsidTr="00B8150E">
        <w:trPr>
          <w:trHeight w:val="128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4D279D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348154" cy="1905622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10112_135503 (1)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586" cy="191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4FE5FC3CAE9444CBA96FBB93EDED6A60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Ttulo1"/>
                </w:pPr>
                <w:r w:rsidRPr="00F71712">
                  <w:rPr>
                    <w:color w:val="auto"/>
                    <w:lang w:bidi="es-ES"/>
                  </w:rPr>
                  <w:t>EDUCACIÓN</w:t>
                </w:r>
              </w:p>
            </w:sdtContent>
          </w:sdt>
        </w:tc>
      </w:tr>
      <w:tr w:rsidR="006D409C" w:rsidTr="00F71712">
        <w:trPr>
          <w:trHeight w:val="2406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6C6627B0" wp14:editId="260D8440">
                      <wp:extent cx="227812" cy="311173"/>
                      <wp:effectExtent l="0" t="3810" r="0" b="0"/>
                      <wp:docPr id="3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6627B0" id="Triángulo rectángulo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F71712" w:rsidRPr="00F71712" w:rsidRDefault="00F71712" w:rsidP="00F71712">
            <w:pPr>
              <w:rPr>
                <w:b/>
              </w:rPr>
            </w:pPr>
            <w:r>
              <w:rPr>
                <w:b/>
              </w:rPr>
              <w:t xml:space="preserve">2014-09 </w:t>
            </w:r>
            <w:r w:rsidRPr="00F71712">
              <w:rPr>
                <w:b/>
              </w:rPr>
              <w:t>- 2019-06</w:t>
            </w:r>
          </w:p>
          <w:p w:rsidR="00F71712" w:rsidRPr="00F71712" w:rsidRDefault="001B7280" w:rsidP="00F71712">
            <w:pPr>
              <w:rPr>
                <w:b/>
              </w:rPr>
            </w:pPr>
            <w:r>
              <w:rPr>
                <w:b/>
              </w:rPr>
              <w:t>IES Alminar.</w:t>
            </w:r>
            <w:r w:rsidR="00F71712" w:rsidRPr="00F71712">
              <w:rPr>
                <w:b/>
              </w:rPr>
              <w:t xml:space="preserve"> Bollullos de Mitación, Sevilla.</w:t>
            </w:r>
          </w:p>
          <w:p w:rsidR="00F71712" w:rsidRPr="00F71712" w:rsidRDefault="00852A0F" w:rsidP="00F71712">
            <w:pPr>
              <w:rPr>
                <w:b/>
              </w:rPr>
            </w:pPr>
            <w:r>
              <w:rPr>
                <w:b/>
              </w:rPr>
              <w:t xml:space="preserve">Secundaria, </w:t>
            </w:r>
            <w:r w:rsidR="00F71712" w:rsidRPr="00F71712">
              <w:rPr>
                <w:b/>
              </w:rPr>
              <w:t>ESO.</w:t>
            </w:r>
          </w:p>
          <w:p w:rsidR="00F71712" w:rsidRPr="00F71712" w:rsidRDefault="00F71712" w:rsidP="00F71712">
            <w:pPr>
              <w:rPr>
                <w:b/>
              </w:rPr>
            </w:pPr>
            <w:r>
              <w:rPr>
                <w:b/>
              </w:rPr>
              <w:t>2020-03</w:t>
            </w:r>
            <w:r w:rsidRPr="00F71712">
              <w:rPr>
                <w:b/>
              </w:rPr>
              <w:t xml:space="preserve"> - 2020-03</w:t>
            </w:r>
          </w:p>
          <w:p w:rsidR="00F71712" w:rsidRPr="00F71712" w:rsidRDefault="001B7280" w:rsidP="00F71712">
            <w:pPr>
              <w:rPr>
                <w:b/>
              </w:rPr>
            </w:pPr>
            <w:r>
              <w:rPr>
                <w:b/>
              </w:rPr>
              <w:t xml:space="preserve">Escuela SAMU. </w:t>
            </w:r>
            <w:r w:rsidR="00F71712" w:rsidRPr="00F71712">
              <w:rPr>
                <w:b/>
              </w:rPr>
              <w:t>Gelves, Sevilla.</w:t>
            </w:r>
          </w:p>
          <w:p w:rsidR="00F71712" w:rsidRPr="00F71712" w:rsidRDefault="00F71712" w:rsidP="00F71712">
            <w:pPr>
              <w:rPr>
                <w:b/>
              </w:rPr>
            </w:pPr>
            <w:r>
              <w:rPr>
                <w:b/>
              </w:rPr>
              <w:t>Primeros Auxilios.</w:t>
            </w:r>
          </w:p>
          <w:p w:rsidR="00F71712" w:rsidRPr="00F71712" w:rsidRDefault="00F71712" w:rsidP="00F71712">
            <w:pPr>
              <w:rPr>
                <w:b/>
              </w:rPr>
            </w:pPr>
            <w:r>
              <w:rPr>
                <w:b/>
              </w:rPr>
              <w:t xml:space="preserve">2019-09 </w:t>
            </w:r>
            <w:r w:rsidRPr="00F71712">
              <w:rPr>
                <w:b/>
              </w:rPr>
              <w:t>- 2020-12</w:t>
            </w:r>
          </w:p>
          <w:p w:rsidR="00F71712" w:rsidRPr="00F71712" w:rsidRDefault="001B7280" w:rsidP="00F71712">
            <w:pPr>
              <w:rPr>
                <w:b/>
              </w:rPr>
            </w:pPr>
            <w:r>
              <w:rPr>
                <w:b/>
              </w:rPr>
              <w:t>CES María Inmaculada.</w:t>
            </w:r>
            <w:r w:rsidR="00F71712" w:rsidRPr="00F71712">
              <w:rPr>
                <w:b/>
              </w:rPr>
              <w:t xml:space="preserve"> Sevilla.</w:t>
            </w:r>
          </w:p>
          <w:p w:rsidR="006D409C" w:rsidRPr="004D279D" w:rsidRDefault="00F71712" w:rsidP="00F71712">
            <w:pPr>
              <w:rPr>
                <w:b/>
              </w:rPr>
            </w:pPr>
            <w:r w:rsidRPr="00F71712">
              <w:rPr>
                <w:b/>
              </w:rPr>
              <w:t>Grado Medio Auxil</w:t>
            </w:r>
            <w:r w:rsidR="00082C3E">
              <w:rPr>
                <w:b/>
              </w:rPr>
              <w:t>iar de Enfermería.</w:t>
            </w:r>
          </w:p>
        </w:tc>
      </w:tr>
      <w:tr w:rsidR="006D409C" w:rsidTr="00B8150E">
        <w:trPr>
          <w:trHeight w:val="1296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4D279D" w:rsidRDefault="001B7280" w:rsidP="005D47DE">
            <w:pPr>
              <w:pStyle w:val="Ttulo"/>
              <w:rPr>
                <w:sz w:val="52"/>
              </w:rPr>
            </w:pPr>
            <w:r>
              <w:rPr>
                <w:sz w:val="52"/>
              </w:rPr>
              <w:t>Ana rocí</w:t>
            </w:r>
            <w:r w:rsidR="004D279D" w:rsidRPr="004D279D">
              <w:rPr>
                <w:sz w:val="52"/>
              </w:rPr>
              <w:t>o sierra salas</w:t>
            </w:r>
          </w:p>
          <w:p w:rsidR="006D409C" w:rsidRPr="005D47DE" w:rsidRDefault="004D279D" w:rsidP="005D47DE">
            <w:pPr>
              <w:pStyle w:val="Subttulo"/>
            </w:pPr>
            <w:r w:rsidRPr="00617ACA">
              <w:rPr>
                <w:spacing w:val="0"/>
                <w:w w:val="71"/>
              </w:rPr>
              <w:t>Auxiliar de enfermería</w:t>
            </w:r>
            <w:r w:rsidRPr="00617ACA">
              <w:rPr>
                <w:spacing w:val="15"/>
                <w:w w:val="71"/>
              </w:rPr>
              <w:t>.</w:t>
            </w:r>
          </w:p>
          <w:p w:rsidR="006D409C" w:rsidRPr="005D47DE" w:rsidRDefault="006D409C" w:rsidP="005D47DE">
            <w:pPr>
              <w:pStyle w:val="Ttulo2"/>
            </w:pPr>
          </w:p>
          <w:p w:rsidR="009311B5" w:rsidRDefault="00F71712" w:rsidP="00F71712">
            <w:pPr>
              <w:pStyle w:val="Textodeperfil"/>
            </w:pPr>
            <w:r>
              <w:t>- Auxiliar c</w:t>
            </w:r>
            <w:r w:rsidR="001B7280">
              <w:t xml:space="preserve">apacitada para organizar </w:t>
            </w:r>
            <w:r>
              <w:t>quirófanos y salas, capaz de llevar a cabo ordenadamente la esterilización de materiales y el cuidado de los pacientes, sociable y simpática para la comunicación efectiva y el trabajo en equipo.</w:t>
            </w:r>
          </w:p>
          <w:p w:rsidR="009311B5" w:rsidRDefault="009311B5" w:rsidP="00F71712">
            <w:pPr>
              <w:pStyle w:val="Textodeperfil"/>
            </w:pPr>
          </w:p>
          <w:p w:rsidR="009311B5" w:rsidRDefault="009311B5" w:rsidP="00F71712">
            <w:pPr>
              <w:pStyle w:val="Textodeperfil"/>
            </w:pPr>
          </w:p>
          <w:p w:rsidR="009311B5" w:rsidRDefault="009311B5" w:rsidP="00F71712">
            <w:pPr>
              <w:pStyle w:val="Textodeperfil"/>
            </w:pPr>
          </w:p>
          <w:p w:rsidR="009311B5" w:rsidRDefault="009311B5" w:rsidP="00F71712">
            <w:pPr>
              <w:pStyle w:val="Textodeperfil"/>
            </w:pPr>
            <w:bookmarkStart w:id="0" w:name="_GoBack"/>
            <w:bookmarkEnd w:id="0"/>
          </w:p>
          <w:p w:rsidR="006D409C" w:rsidRDefault="006D409C" w:rsidP="005D47DE"/>
          <w:sdt>
            <w:sdtPr>
              <w:id w:val="-1954003311"/>
              <w:placeholder>
                <w:docPart w:val="9AE85CAB096B4FDF8B1A54A60E0196A7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Ttulo2"/>
                </w:pPr>
                <w:r w:rsidRPr="005D47DE">
                  <w:rPr>
                    <w:rStyle w:val="Ttulo2Car"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D5FB8F2975B843FD8CE5F11ED9BB84C6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p w:rsidR="006D409C" w:rsidRDefault="004D279D" w:rsidP="00A75FCE">
            <w:pPr>
              <w:pStyle w:val="Informacindecontacto"/>
            </w:pPr>
            <w:r>
              <w:t xml:space="preserve">663 67 30 41 </w:t>
            </w:r>
          </w:p>
          <w:p w:rsidR="006D409C" w:rsidRDefault="006D409C" w:rsidP="005D47DE"/>
          <w:sdt>
            <w:sdtPr>
              <w:id w:val="-240260293"/>
              <w:placeholder>
                <w:docPart w:val="4E40B083C7B74F448B22EA5F7A169D66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p w:rsidR="006D409C" w:rsidRDefault="00617ACA" w:rsidP="004D279D">
            <w:hyperlink r:id="rId11" w:history="1">
              <w:r w:rsidR="001B7280" w:rsidRPr="003E03EB">
                <w:rPr>
                  <w:rStyle w:val="Hipervnculo"/>
                </w:rPr>
                <w:t>anarsierra05@gmail.com</w:t>
              </w:r>
            </w:hyperlink>
          </w:p>
          <w:p w:rsidR="004D279D" w:rsidRDefault="004D279D" w:rsidP="004D279D"/>
          <w:p w:rsidR="004D279D" w:rsidRDefault="004D279D" w:rsidP="004D279D">
            <w:r>
              <w:t>DIRECCIÓN:</w:t>
            </w:r>
          </w:p>
          <w:p w:rsidR="004D279D" w:rsidRDefault="004D279D" w:rsidP="004D279D">
            <w:r>
              <w:t>C/Goles, N/4</w:t>
            </w:r>
            <w:r w:rsidR="001B7280">
              <w:t>. 41110.</w:t>
            </w:r>
          </w:p>
          <w:p w:rsidR="001B7280" w:rsidRDefault="001B7280" w:rsidP="004D279D">
            <w:r>
              <w:t>Bollullos de la Mitación, Sevilla.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4B23E298EF944353886C9BAB060FDD99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Ttulo1"/>
                  <w:rPr>
                    <w:b/>
                  </w:rPr>
                </w:pPr>
                <w:r w:rsidRPr="00F71712">
                  <w:rPr>
                    <w:color w:val="auto"/>
                    <w:lang w:bidi="es-ES"/>
                  </w:rPr>
                  <w:t>EXPERIENCIA LABORAL</w:t>
                </w:r>
              </w:p>
            </w:sdtContent>
          </w:sdt>
        </w:tc>
      </w:tr>
      <w:tr w:rsidR="006D409C" w:rsidTr="00F71712">
        <w:trPr>
          <w:trHeight w:val="394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6F9741B8" wp14:editId="18C13212">
                      <wp:extent cx="227812" cy="311173"/>
                      <wp:effectExtent l="0" t="3810" r="0" b="0"/>
                      <wp:docPr id="6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9741B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3xkQ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F71712" w:rsidRDefault="00F71712" w:rsidP="00F71712">
            <w:r>
              <w:t>2020-09 - 2020-12</w:t>
            </w:r>
          </w:p>
          <w:p w:rsidR="00F71712" w:rsidRDefault="00F71712" w:rsidP="00F71712">
            <w:r w:rsidRPr="00F71712">
              <w:rPr>
                <w:b/>
              </w:rPr>
              <w:t>Prácticas de Auxiliar de Enfermería</w:t>
            </w:r>
            <w:r>
              <w:t>.</w:t>
            </w:r>
          </w:p>
          <w:p w:rsidR="00F71712" w:rsidRDefault="00F71712" w:rsidP="00F71712">
            <w:r>
              <w:t>Hospital</w:t>
            </w:r>
            <w:r w:rsidR="001B7280">
              <w:t xml:space="preserve"> de Día Quirón salud Ave María.</w:t>
            </w:r>
            <w:r>
              <w:t xml:space="preserve"> Sevilla.</w:t>
            </w:r>
          </w:p>
          <w:p w:rsidR="00F71712" w:rsidRDefault="00F71712" w:rsidP="00F71712">
            <w:r>
              <w:t>- Preparación de mesas de quirófano.</w:t>
            </w:r>
          </w:p>
          <w:p w:rsidR="00F71712" w:rsidRDefault="00F71712" w:rsidP="00F71712">
            <w:r>
              <w:t>- Preparación de sala de endoscopia.</w:t>
            </w:r>
          </w:p>
          <w:p w:rsidR="00F71712" w:rsidRDefault="00F71712" w:rsidP="00F71712">
            <w:r>
              <w:t>- Gestión de historial clínico en la sala URM.</w:t>
            </w:r>
          </w:p>
          <w:p w:rsidR="00F71712" w:rsidRDefault="00F71712" w:rsidP="00F71712">
            <w:r>
              <w:t>- Seguimiento del estado de pacientes.</w:t>
            </w:r>
          </w:p>
          <w:p w:rsidR="00F71712" w:rsidRDefault="00F71712" w:rsidP="00F71712">
            <w:r>
              <w:t>- Esterilización de materiales.</w:t>
            </w:r>
          </w:p>
          <w:p w:rsidR="00F71712" w:rsidRDefault="00F71712" w:rsidP="00F71712">
            <w:r>
              <w:t>- Cuidados básicos de pacientes.</w:t>
            </w:r>
          </w:p>
          <w:p w:rsidR="00F71712" w:rsidRDefault="00F71712" w:rsidP="00F71712">
            <w:r>
              <w:t>2020-11 - actualmente</w:t>
            </w:r>
          </w:p>
          <w:p w:rsidR="00F71712" w:rsidRPr="00F71712" w:rsidRDefault="00F71712" w:rsidP="00F71712">
            <w:pPr>
              <w:rPr>
                <w:b/>
              </w:rPr>
            </w:pPr>
            <w:r w:rsidRPr="00F71712">
              <w:rPr>
                <w:b/>
              </w:rPr>
              <w:t>Camarera.</w:t>
            </w:r>
          </w:p>
          <w:p w:rsidR="00F71712" w:rsidRDefault="001B7280" w:rsidP="00F71712">
            <w:r>
              <w:t>Cafetería Juaica.</w:t>
            </w:r>
            <w:r w:rsidR="00F71712">
              <w:t xml:space="preserve"> Bollullos de Mitación, Sevilla.</w:t>
            </w:r>
          </w:p>
          <w:p w:rsidR="00F71712" w:rsidRDefault="00F71712" w:rsidP="00F71712">
            <w:r>
              <w:t>- Atender y servir a los clientes.</w:t>
            </w:r>
          </w:p>
          <w:p w:rsidR="006D409C" w:rsidRDefault="00F71712" w:rsidP="00F71712">
            <w:r>
              <w:t>- Pastelería y heladería.</w:t>
            </w:r>
          </w:p>
        </w:tc>
      </w:tr>
      <w:tr w:rsidR="006D409C" w:rsidTr="00B8150E">
        <w:trPr>
          <w:trHeight w:val="1282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Default="00F71712" w:rsidP="00F71712">
            <w:pPr>
              <w:pStyle w:val="Ttulo1"/>
              <w:rPr>
                <w:b/>
              </w:rPr>
            </w:pPr>
            <w:r w:rsidRPr="00F71712">
              <w:rPr>
                <w:color w:val="auto"/>
              </w:rPr>
              <w:t>habilidades</w:t>
            </w:r>
          </w:p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3DFA177C" wp14:editId="3E63C252">
                      <wp:extent cx="227812" cy="311173"/>
                      <wp:effectExtent l="0" t="3810" r="0" b="0"/>
                      <wp:docPr id="5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FA177C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GV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mtQRlZ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F71712" w:rsidP="00776643">
            <w:pPr>
              <w:rPr>
                <w:b/>
              </w:rPr>
            </w:pPr>
            <w:r w:rsidRPr="00F71712"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-1175385</wp:posOffset>
                      </wp:positionV>
                      <wp:extent cx="3962400" cy="1025525"/>
                      <wp:effectExtent l="0" t="0" r="19050" b="2222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2400" cy="1025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124F" w:rsidRDefault="0041124F" w:rsidP="0041124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Trabajo en equipo.</w:t>
                                  </w:r>
                                </w:p>
                                <w:p w:rsidR="0041124F" w:rsidRDefault="0041124F" w:rsidP="0041124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Simpática y sociable.</w:t>
                                  </w:r>
                                </w:p>
                                <w:p w:rsidR="0041124F" w:rsidRDefault="0041124F" w:rsidP="0041124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Comunicación efectiva.</w:t>
                                  </w:r>
                                </w:p>
                                <w:p w:rsidR="00F71712" w:rsidRDefault="0041124F" w:rsidP="0041124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Ordenada y responsable.</w:t>
                                  </w:r>
                                </w:p>
                                <w:p w:rsidR="001B7280" w:rsidRDefault="001B7280" w:rsidP="0041124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Coordinación.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-5.7pt;margin-top:-92.55pt;width:312pt;height:8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">
                      <v:textbox>
                        <w:txbxContent>
                          <w:p w:rsidR="0041124F" w:rsidRDefault="0041124F" w:rsidP="0041124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Trabajo en equipo.</w:t>
                            </w:r>
                          </w:p>
                          <w:p w:rsidR="0041124F" w:rsidRDefault="0041124F" w:rsidP="0041124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Simpática y sociable.</w:t>
                            </w:r>
                          </w:p>
                          <w:p w:rsidR="0041124F" w:rsidRDefault="0041124F" w:rsidP="0041124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Comunicación efectiva.</w:t>
                            </w:r>
                          </w:p>
                          <w:p w:rsidR="00F71712" w:rsidRDefault="0041124F" w:rsidP="0041124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Ordenada y responsable.</w:t>
                            </w:r>
                          </w:p>
                          <w:p w:rsidR="001B7280" w:rsidRDefault="001B7280" w:rsidP="0041124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Coordinación.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153B84" w:rsidRDefault="00153B84" w:rsidP="005D47DE"/>
    <w:sectPr w:rsidR="00153B84" w:rsidSect="00B8150E">
      <w:headerReference w:type="default" r:id="rId12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ACA" w:rsidRDefault="00617ACA" w:rsidP="00C51CF5">
      <w:r>
        <w:separator/>
      </w:r>
    </w:p>
  </w:endnote>
  <w:endnote w:type="continuationSeparator" w:id="0">
    <w:p w:rsidR="00617ACA" w:rsidRDefault="00617AC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ACA" w:rsidRDefault="00617ACA" w:rsidP="00C51CF5">
      <w:r>
        <w:separator/>
      </w:r>
    </w:p>
  </w:footnote>
  <w:footnote w:type="continuationSeparator" w:id="0">
    <w:p w:rsidR="00617ACA" w:rsidRDefault="00617ACA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C7B1B" wp14:editId="7F0BAAAB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Entrada manu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D3EDB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990A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F07FEA"/>
    <w:multiLevelType w:val="hybridMultilevel"/>
    <w:tmpl w:val="F2A06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9D"/>
    <w:rsid w:val="000521EF"/>
    <w:rsid w:val="00082C3E"/>
    <w:rsid w:val="000863BC"/>
    <w:rsid w:val="000A545F"/>
    <w:rsid w:val="000F3BEA"/>
    <w:rsid w:val="0010314C"/>
    <w:rsid w:val="001112D2"/>
    <w:rsid w:val="00136262"/>
    <w:rsid w:val="00153B84"/>
    <w:rsid w:val="00196AAB"/>
    <w:rsid w:val="001A4D1A"/>
    <w:rsid w:val="001B0B3D"/>
    <w:rsid w:val="001B7280"/>
    <w:rsid w:val="003B0DB8"/>
    <w:rsid w:val="0041124F"/>
    <w:rsid w:val="00431999"/>
    <w:rsid w:val="00443E2D"/>
    <w:rsid w:val="004D279D"/>
    <w:rsid w:val="00572086"/>
    <w:rsid w:val="00597871"/>
    <w:rsid w:val="005D47DE"/>
    <w:rsid w:val="005F364E"/>
    <w:rsid w:val="00617ACA"/>
    <w:rsid w:val="0062123A"/>
    <w:rsid w:val="00635EF0"/>
    <w:rsid w:val="00646E75"/>
    <w:rsid w:val="00663587"/>
    <w:rsid w:val="006D409C"/>
    <w:rsid w:val="006F774F"/>
    <w:rsid w:val="00776643"/>
    <w:rsid w:val="00797579"/>
    <w:rsid w:val="007D0F5B"/>
    <w:rsid w:val="00813591"/>
    <w:rsid w:val="00852A0F"/>
    <w:rsid w:val="00882E29"/>
    <w:rsid w:val="008F290E"/>
    <w:rsid w:val="009311B5"/>
    <w:rsid w:val="00942045"/>
    <w:rsid w:val="00942E41"/>
    <w:rsid w:val="00955AC8"/>
    <w:rsid w:val="00964B9F"/>
    <w:rsid w:val="009F215D"/>
    <w:rsid w:val="00A73BCA"/>
    <w:rsid w:val="00A75FCE"/>
    <w:rsid w:val="00AA5FB5"/>
    <w:rsid w:val="00AC5509"/>
    <w:rsid w:val="00AF4EA4"/>
    <w:rsid w:val="00B0669D"/>
    <w:rsid w:val="00B460C6"/>
    <w:rsid w:val="00B8150E"/>
    <w:rsid w:val="00B90CEF"/>
    <w:rsid w:val="00B95D4D"/>
    <w:rsid w:val="00C51CF5"/>
    <w:rsid w:val="00C93D20"/>
    <w:rsid w:val="00CA407F"/>
    <w:rsid w:val="00D00A30"/>
    <w:rsid w:val="00D65FDF"/>
    <w:rsid w:val="00D8438A"/>
    <w:rsid w:val="00DC71AE"/>
    <w:rsid w:val="00E55D74"/>
    <w:rsid w:val="00E64A6B"/>
    <w:rsid w:val="00E774C3"/>
    <w:rsid w:val="00E8541C"/>
    <w:rsid w:val="00F2249D"/>
    <w:rsid w:val="00F56513"/>
    <w:rsid w:val="00F71712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12F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2D2"/>
    <w:pPr>
      <w:ind w:right="360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arsierra05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Plantillas\Curr&#237;culum%20v&#237;tae%20con%20cubo%20ver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E5FC3CAE9444CBA96FBB93EDED6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7AAE-65F6-40AD-B7D7-94100BEAB304}"/>
      </w:docPartPr>
      <w:docPartBody>
        <w:p w:rsidR="00AE31E0" w:rsidRDefault="00D92B8A">
          <w:pPr>
            <w:pStyle w:val="4FE5FC3CAE9444CBA96FBB93EDED6A60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9AE85CAB096B4FDF8B1A54A60E019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D5A24-8455-4913-925F-E23B43AA86C9}"/>
      </w:docPartPr>
      <w:docPartBody>
        <w:p w:rsidR="00AE31E0" w:rsidRDefault="00D92B8A">
          <w:pPr>
            <w:pStyle w:val="9AE85CAB096B4FDF8B1A54A60E0196A7"/>
          </w:pPr>
          <w:r w:rsidRPr="005D47DE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D5FB8F2975B843FD8CE5F11ED9BB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73521-4A05-493C-8C48-5C8B5B9A4CCE}"/>
      </w:docPartPr>
      <w:docPartBody>
        <w:p w:rsidR="00AE31E0" w:rsidRDefault="00D92B8A">
          <w:pPr>
            <w:pStyle w:val="D5FB8F2975B843FD8CE5F11ED9BB84C6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4E40B083C7B74F448B22EA5F7A169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3AD20-7798-4B20-AADD-4B6CE069F0C0}"/>
      </w:docPartPr>
      <w:docPartBody>
        <w:p w:rsidR="00AE31E0" w:rsidRDefault="00D92B8A">
          <w:pPr>
            <w:pStyle w:val="4E40B083C7B74F448B22EA5F7A169D66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4B23E298EF944353886C9BAB060FD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9F16-E551-435E-BBDF-9956707DE6C4}"/>
      </w:docPartPr>
      <w:docPartBody>
        <w:p w:rsidR="00AE31E0" w:rsidRDefault="00D92B8A">
          <w:pPr>
            <w:pStyle w:val="4B23E298EF944353886C9BAB060FDD99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8A"/>
    <w:rsid w:val="00120DCD"/>
    <w:rsid w:val="008D16AA"/>
    <w:rsid w:val="00AE31E0"/>
    <w:rsid w:val="00D92B8A"/>
    <w:rsid w:val="00E36BD6"/>
    <w:rsid w:val="00FA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E5FC3CAE9444CBA96FBB93EDED6A60">
    <w:name w:val="4FE5FC3CAE9444CBA96FBB93EDED6A60"/>
  </w:style>
  <w:style w:type="paragraph" w:customStyle="1" w:styleId="AC8FBD33752A495E9199425CBC67B16D">
    <w:name w:val="AC8FBD33752A495E9199425CBC67B16D"/>
  </w:style>
  <w:style w:type="paragraph" w:customStyle="1" w:styleId="2306CE5DB3B34779B45D38460B20B596">
    <w:name w:val="2306CE5DB3B34779B45D38460B20B596"/>
  </w:style>
  <w:style w:type="paragraph" w:customStyle="1" w:styleId="23D2C825E3D54C8B86DA67CF5E25E7B4">
    <w:name w:val="23D2C825E3D54C8B86DA67CF5E25E7B4"/>
  </w:style>
  <w:style w:type="paragraph" w:customStyle="1" w:styleId="D271382A59904A0FA4CE8D573ED1FCCE">
    <w:name w:val="D271382A59904A0FA4CE8D573ED1FCCE"/>
  </w:style>
  <w:style w:type="paragraph" w:customStyle="1" w:styleId="745975D42E0B44E7922F61F910BFFE8C">
    <w:name w:val="745975D42E0B44E7922F61F910BFFE8C"/>
  </w:style>
  <w:style w:type="paragraph" w:customStyle="1" w:styleId="DFDD6A2C71054CC49D0066CD9C6127B7">
    <w:name w:val="DFDD6A2C71054CC49D0066CD9C6127B7"/>
  </w:style>
  <w:style w:type="paragraph" w:customStyle="1" w:styleId="2BA74A5888D74C6BA4F30104F761B5E8">
    <w:name w:val="2BA74A5888D74C6BA4F30104F761B5E8"/>
  </w:style>
  <w:style w:type="paragraph" w:customStyle="1" w:styleId="F87B8312271D430B9E558589E3E3A6FB">
    <w:name w:val="F87B8312271D430B9E558589E3E3A6FB"/>
  </w:style>
  <w:style w:type="paragraph" w:customStyle="1" w:styleId="D60D9DF935234A2185E787815214A0FA">
    <w:name w:val="D60D9DF935234A2185E787815214A0FA"/>
  </w:style>
  <w:style w:type="paragraph" w:customStyle="1" w:styleId="FC6892F5077943C6BC3CBEB92753E5B0">
    <w:name w:val="FC6892F5077943C6BC3CBEB92753E5B0"/>
  </w:style>
  <w:style w:type="paragraph" w:customStyle="1" w:styleId="068061816CB44273A502B8B2B65CB868">
    <w:name w:val="068061816CB44273A502B8B2B65CB868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9AE85CAB096B4FDF8B1A54A60E0196A7">
    <w:name w:val="9AE85CAB096B4FDF8B1A54A60E0196A7"/>
  </w:style>
  <w:style w:type="paragraph" w:customStyle="1" w:styleId="D5FB8F2975B843FD8CE5F11ED9BB84C6">
    <w:name w:val="D5FB8F2975B843FD8CE5F11ED9BB84C6"/>
  </w:style>
  <w:style w:type="paragraph" w:customStyle="1" w:styleId="B6A3BAA15437464E94F3374A86C44CA2">
    <w:name w:val="B6A3BAA15437464E94F3374A86C44CA2"/>
  </w:style>
  <w:style w:type="paragraph" w:customStyle="1" w:styleId="164D006785094675A136F1E4B7DAE93C">
    <w:name w:val="164D006785094675A136F1E4B7DAE93C"/>
  </w:style>
  <w:style w:type="paragraph" w:customStyle="1" w:styleId="58BB56269CEE47E1A8CAAC5D63A601D1">
    <w:name w:val="58BB56269CEE47E1A8CAAC5D63A601D1"/>
  </w:style>
  <w:style w:type="paragraph" w:customStyle="1" w:styleId="4E40B083C7B74F448B22EA5F7A169D66">
    <w:name w:val="4E40B083C7B74F448B22EA5F7A169D66"/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548B470BC06B4DADA5257C25C68B6DD2">
    <w:name w:val="548B470BC06B4DADA5257C25C68B6DD2"/>
  </w:style>
  <w:style w:type="paragraph" w:customStyle="1" w:styleId="4B23E298EF944353886C9BAB060FDD99">
    <w:name w:val="4B23E298EF944353886C9BAB060FDD99"/>
  </w:style>
  <w:style w:type="paragraph" w:customStyle="1" w:styleId="3C36E0729B824EA3896821ED72887294">
    <w:name w:val="3C36E0729B824EA3896821ED72887294"/>
  </w:style>
  <w:style w:type="paragraph" w:customStyle="1" w:styleId="EEDCFD5460AA4174B60BB75162A94F40">
    <w:name w:val="EEDCFD5460AA4174B60BB75162A94F40"/>
  </w:style>
  <w:style w:type="paragraph" w:customStyle="1" w:styleId="5DC6D070B91341F3BEEC43800B77A90C">
    <w:name w:val="5DC6D070B91341F3BEEC43800B77A90C"/>
  </w:style>
  <w:style w:type="paragraph" w:customStyle="1" w:styleId="EAC0472033F744A49E8C683CF12C152C">
    <w:name w:val="EAC0472033F744A49E8C683CF12C152C"/>
  </w:style>
  <w:style w:type="paragraph" w:customStyle="1" w:styleId="3692BF2112D840D8B912A0100A9BA11C">
    <w:name w:val="3692BF2112D840D8B912A0100A9BA11C"/>
  </w:style>
  <w:style w:type="paragraph" w:customStyle="1" w:styleId="A6DA27BE716C48D68BEFF619E997724E">
    <w:name w:val="A6DA27BE716C48D68BEFF619E997724E"/>
  </w:style>
  <w:style w:type="paragraph" w:customStyle="1" w:styleId="019911A7F30D4C58BE6868B74F48657F">
    <w:name w:val="019911A7F30D4C58BE6868B74F48657F"/>
  </w:style>
  <w:style w:type="paragraph" w:customStyle="1" w:styleId="8134F19CD46E4CFBAC78B9739B20E70F">
    <w:name w:val="8134F19CD46E4CFBAC78B9739B20E70F"/>
  </w:style>
  <w:style w:type="paragraph" w:customStyle="1" w:styleId="745EEA1AE0D241DAB22EFB2F1D5D9855">
    <w:name w:val="745EEA1AE0D241DAB22EFB2F1D5D9855"/>
  </w:style>
  <w:style w:type="paragraph" w:customStyle="1" w:styleId="5E32771EC2E1469FAC9859882CE70F91">
    <w:name w:val="5E32771EC2E1469FAC9859882CE70F91"/>
  </w:style>
  <w:style w:type="paragraph" w:customStyle="1" w:styleId="66EB4DBF1F4C4465969A47D389709160">
    <w:name w:val="66EB4DBF1F4C4465969A47D389709160"/>
  </w:style>
  <w:style w:type="paragraph" w:customStyle="1" w:styleId="793DF787927743BB9177D1E42D97E22F">
    <w:name w:val="793DF787927743BB9177D1E42D97E22F"/>
  </w:style>
  <w:style w:type="paragraph" w:customStyle="1" w:styleId="277B45B64F0C4551ADDAED41E532719B">
    <w:name w:val="277B45B64F0C4551ADDAED41E532719B"/>
  </w:style>
  <w:style w:type="paragraph" w:customStyle="1" w:styleId="8765397AFA664205BE4A5D053F15F1AF">
    <w:name w:val="8765397AFA664205BE4A5D053F15F1AF"/>
  </w:style>
  <w:style w:type="paragraph" w:customStyle="1" w:styleId="88C1D57ADC1C42A8872C098FBC308B24">
    <w:name w:val="88C1D57ADC1C42A8872C098FBC308B24"/>
  </w:style>
  <w:style w:type="paragraph" w:customStyle="1" w:styleId="AD9211DC42244FEA9ACDC7ACBC902204">
    <w:name w:val="AD9211DC42244FEA9ACDC7ACBC902204"/>
  </w:style>
  <w:style w:type="paragraph" w:customStyle="1" w:styleId="D2B7AF6CF73C4142A6D82B53F2808220">
    <w:name w:val="D2B7AF6CF73C4142A6D82B53F2808220"/>
  </w:style>
  <w:style w:type="paragraph" w:customStyle="1" w:styleId="C4C70F570FC347B280F06AC95ACD1390">
    <w:name w:val="C4C70F570FC347B280F06AC95ACD1390"/>
  </w:style>
  <w:style w:type="paragraph" w:customStyle="1" w:styleId="A215846718AB4A4D9A7E487F76DE9A61">
    <w:name w:val="A215846718AB4A4D9A7E487F76DE9A61"/>
  </w:style>
  <w:style w:type="paragraph" w:customStyle="1" w:styleId="99CED04F5F6B4BE3B20F063AB277A585">
    <w:name w:val="99CED04F5F6B4BE3B20F063AB277A585"/>
  </w:style>
  <w:style w:type="paragraph" w:customStyle="1" w:styleId="E672CC5B87574C4398140D3E63B9FC87">
    <w:name w:val="E672CC5B87574C4398140D3E63B9FC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cubo verde</Template>
  <TotalTime>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2021-01-12T16:10:00Z</dcterms:created>
  <dcterms:modified xsi:type="dcterms:W3CDTF">2021-01-13T13:58:00Z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