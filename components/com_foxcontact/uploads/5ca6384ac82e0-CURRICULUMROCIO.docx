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B3F" w:rsidRPr="00BC644D" w:rsidRDefault="003E0B3F" w:rsidP="00BC644D">
      <w:pPr>
        <w:spacing w:after="0"/>
        <w:jc w:val="center"/>
        <w:rPr>
          <w:rFonts w:ascii="Arial" w:hAnsi="Arial" w:cs="Arial"/>
          <w:b/>
          <w:u w:val="single"/>
        </w:rPr>
      </w:pPr>
      <w:r>
        <w:rPr>
          <w:noProof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54.45pt;margin-top:-27pt;width:86.55pt;height:99pt;z-index:-251658240" wrapcoords="-188 0 -188 21436 21600 21436 21600 0 -188 0">
            <v:imagedata r:id="rId5" o:title=""/>
            <w10:wrap type="tight"/>
          </v:shape>
        </w:pict>
      </w:r>
      <w:r w:rsidRPr="00BC644D">
        <w:rPr>
          <w:rFonts w:ascii="Arial" w:hAnsi="Arial" w:cs="Arial"/>
          <w:b/>
          <w:u w:val="single"/>
        </w:rPr>
        <w:t>CURRICULUM VITAE</w:t>
      </w:r>
    </w:p>
    <w:p w:rsidR="003E0B3F" w:rsidRPr="00BC644D" w:rsidRDefault="003E0B3F" w:rsidP="00BC644D">
      <w:pPr>
        <w:spacing w:after="0"/>
        <w:jc w:val="center"/>
        <w:rPr>
          <w:rFonts w:ascii="Arial" w:hAnsi="Arial" w:cs="Arial"/>
          <w:b/>
          <w:u w:val="single"/>
        </w:rPr>
      </w:pPr>
    </w:p>
    <w:p w:rsidR="003E0B3F" w:rsidRPr="00BC644D" w:rsidRDefault="003E0B3F" w:rsidP="00BC644D">
      <w:pPr>
        <w:spacing w:after="0"/>
        <w:rPr>
          <w:rFonts w:ascii="Arial" w:hAnsi="Arial" w:cs="Arial"/>
        </w:rPr>
      </w:pPr>
      <w:r w:rsidRPr="00BC644D">
        <w:rPr>
          <w:rFonts w:ascii="Arial" w:hAnsi="Arial" w:cs="Arial"/>
          <w:b/>
          <w:u w:val="single"/>
        </w:rPr>
        <w:t>Datos personales:</w:t>
      </w:r>
    </w:p>
    <w:p w:rsidR="003E0B3F" w:rsidRPr="00BC644D" w:rsidRDefault="003E0B3F" w:rsidP="00BC644D">
      <w:pPr>
        <w:spacing w:after="0"/>
        <w:rPr>
          <w:rFonts w:ascii="Arial" w:hAnsi="Arial" w:cs="Arial"/>
        </w:rPr>
      </w:pPr>
    </w:p>
    <w:p w:rsidR="003E0B3F" w:rsidRPr="00BC644D" w:rsidRDefault="003E0B3F" w:rsidP="00BC644D">
      <w:pPr>
        <w:spacing w:after="0"/>
        <w:rPr>
          <w:rFonts w:ascii="Arial" w:hAnsi="Arial" w:cs="Arial"/>
        </w:rPr>
      </w:pPr>
      <w:r w:rsidRPr="00BC644D">
        <w:rPr>
          <w:rFonts w:ascii="Arial" w:hAnsi="Arial" w:cs="Arial"/>
          <w:b/>
        </w:rPr>
        <w:t>Nombre y apellidos:</w:t>
      </w:r>
      <w:r w:rsidRPr="00BC644D">
        <w:rPr>
          <w:rFonts w:ascii="Arial" w:hAnsi="Arial" w:cs="Arial"/>
        </w:rPr>
        <w:t xml:space="preserve"> Rocío Ruiz Romero</w:t>
      </w:r>
    </w:p>
    <w:p w:rsidR="003E0B3F" w:rsidRPr="00BC644D" w:rsidRDefault="003E0B3F" w:rsidP="00BC644D">
      <w:pPr>
        <w:spacing w:after="0"/>
        <w:rPr>
          <w:rFonts w:ascii="Arial" w:hAnsi="Arial" w:cs="Arial"/>
        </w:rPr>
      </w:pPr>
      <w:r w:rsidRPr="00BC644D">
        <w:rPr>
          <w:rFonts w:ascii="Arial" w:hAnsi="Arial" w:cs="Arial"/>
          <w:b/>
        </w:rPr>
        <w:t>DNI:</w:t>
      </w:r>
      <w:r w:rsidRPr="00BC644D">
        <w:rPr>
          <w:rFonts w:ascii="Arial" w:hAnsi="Arial" w:cs="Arial"/>
        </w:rPr>
        <w:t xml:space="preserve"> 47013713B</w:t>
      </w:r>
    </w:p>
    <w:p w:rsidR="003E0B3F" w:rsidRPr="00BC644D" w:rsidRDefault="003E0B3F" w:rsidP="00BC644D">
      <w:pPr>
        <w:spacing w:after="0"/>
        <w:rPr>
          <w:rFonts w:ascii="Arial" w:hAnsi="Arial" w:cs="Arial"/>
        </w:rPr>
      </w:pPr>
      <w:r w:rsidRPr="00BC644D">
        <w:rPr>
          <w:rFonts w:ascii="Arial" w:hAnsi="Arial" w:cs="Arial"/>
          <w:b/>
        </w:rPr>
        <w:t>Fecha de nacimiento:</w:t>
      </w:r>
      <w:r w:rsidRPr="00BC644D">
        <w:rPr>
          <w:rFonts w:ascii="Arial" w:hAnsi="Arial" w:cs="Arial"/>
        </w:rPr>
        <w:t xml:space="preserve"> 13/03/1986</w:t>
      </w:r>
    </w:p>
    <w:p w:rsidR="003E0B3F" w:rsidRPr="00BC644D" w:rsidRDefault="003E0B3F" w:rsidP="00BC644D">
      <w:pPr>
        <w:spacing w:after="0"/>
        <w:rPr>
          <w:rFonts w:ascii="Arial" w:hAnsi="Arial" w:cs="Arial"/>
        </w:rPr>
      </w:pPr>
      <w:r w:rsidRPr="00BC644D">
        <w:rPr>
          <w:rFonts w:ascii="Arial" w:hAnsi="Arial" w:cs="Arial"/>
          <w:b/>
        </w:rPr>
        <w:t>Dirección:</w:t>
      </w:r>
      <w:r w:rsidRPr="00BC644D">
        <w:rPr>
          <w:rFonts w:ascii="Arial" w:hAnsi="Arial" w:cs="Arial"/>
        </w:rPr>
        <w:t xml:space="preserve"> C/Juanito Valderrama nº </w:t>
      </w:r>
      <w:smartTag w:uri="urn:schemas-microsoft-com:office:smarttags" w:element="metricconverter">
        <w:smartTagPr>
          <w:attr w:name="ProductID" w:val="11 A"/>
        </w:smartTagPr>
        <w:r w:rsidRPr="00BC644D">
          <w:rPr>
            <w:rFonts w:ascii="Arial" w:hAnsi="Arial" w:cs="Arial"/>
          </w:rPr>
          <w:t>11</w:t>
        </w:r>
        <w:r>
          <w:rPr>
            <w:rFonts w:ascii="Arial" w:hAnsi="Arial" w:cs="Arial"/>
          </w:rPr>
          <w:t xml:space="preserve"> A</w:t>
        </w:r>
      </w:smartTag>
    </w:p>
    <w:p w:rsidR="003E0B3F" w:rsidRPr="00BC644D" w:rsidRDefault="003E0B3F" w:rsidP="00BC644D">
      <w:pPr>
        <w:spacing w:after="0"/>
        <w:rPr>
          <w:rFonts w:ascii="Arial" w:hAnsi="Arial" w:cs="Arial"/>
        </w:rPr>
      </w:pPr>
      <w:r w:rsidRPr="00BC644D">
        <w:rPr>
          <w:rFonts w:ascii="Arial" w:hAnsi="Arial" w:cs="Arial"/>
          <w:b/>
        </w:rPr>
        <w:t>C.P.:</w:t>
      </w:r>
      <w:r w:rsidRPr="00BC644D">
        <w:rPr>
          <w:rFonts w:ascii="Arial" w:hAnsi="Arial" w:cs="Arial"/>
        </w:rPr>
        <w:t xml:space="preserve"> 41930</w:t>
      </w:r>
    </w:p>
    <w:p w:rsidR="003E0B3F" w:rsidRPr="00BC644D" w:rsidRDefault="003E0B3F" w:rsidP="00BC644D">
      <w:pPr>
        <w:spacing w:after="0"/>
        <w:rPr>
          <w:rFonts w:ascii="Arial" w:hAnsi="Arial" w:cs="Arial"/>
        </w:rPr>
      </w:pPr>
      <w:r w:rsidRPr="00BC644D">
        <w:rPr>
          <w:rFonts w:ascii="Arial" w:hAnsi="Arial" w:cs="Arial"/>
          <w:b/>
        </w:rPr>
        <w:t>Población:</w:t>
      </w:r>
      <w:r w:rsidRPr="00BC644D">
        <w:rPr>
          <w:rFonts w:ascii="Arial" w:hAnsi="Arial" w:cs="Arial"/>
        </w:rPr>
        <w:t xml:space="preserve"> Bormujos (Sevilla)</w:t>
      </w:r>
    </w:p>
    <w:p w:rsidR="003E0B3F" w:rsidRPr="00BC644D" w:rsidRDefault="003E0B3F" w:rsidP="00BC644D">
      <w:pPr>
        <w:spacing w:after="0"/>
        <w:rPr>
          <w:rFonts w:ascii="Arial" w:hAnsi="Arial" w:cs="Arial"/>
        </w:rPr>
      </w:pPr>
      <w:r w:rsidRPr="00BC644D">
        <w:rPr>
          <w:rFonts w:ascii="Arial" w:hAnsi="Arial" w:cs="Arial"/>
          <w:b/>
        </w:rPr>
        <w:t>Teléfono:</w:t>
      </w:r>
      <w:r w:rsidRPr="00BC644D">
        <w:rPr>
          <w:rFonts w:ascii="Arial" w:hAnsi="Arial" w:cs="Arial"/>
        </w:rPr>
        <w:t xml:space="preserve"> 617 624 880 / 95 572 55 66 </w:t>
      </w:r>
    </w:p>
    <w:p w:rsidR="003E0B3F" w:rsidRPr="00BC644D" w:rsidRDefault="003E0B3F" w:rsidP="00BC644D">
      <w:pPr>
        <w:spacing w:after="0"/>
        <w:rPr>
          <w:rFonts w:ascii="Arial" w:hAnsi="Arial" w:cs="Arial"/>
        </w:rPr>
      </w:pPr>
      <w:r w:rsidRPr="00BC644D">
        <w:rPr>
          <w:rFonts w:ascii="Arial" w:hAnsi="Arial" w:cs="Arial"/>
          <w:b/>
        </w:rPr>
        <w:t>Email:</w:t>
      </w:r>
      <w:r w:rsidRPr="00BC644D">
        <w:rPr>
          <w:rFonts w:ascii="Arial" w:hAnsi="Arial" w:cs="Arial"/>
        </w:rPr>
        <w:t xml:space="preserve"> </w:t>
      </w:r>
      <w:r w:rsidRPr="009020F9">
        <w:rPr>
          <w:rFonts w:ascii="Arial" w:hAnsi="Arial" w:cs="Arial"/>
        </w:rPr>
        <w:t>laruiz_86@hotmail.com</w:t>
      </w:r>
    </w:p>
    <w:p w:rsidR="003E0B3F" w:rsidRDefault="003E0B3F" w:rsidP="00BC644D">
      <w:pPr>
        <w:spacing w:after="0"/>
        <w:rPr>
          <w:rFonts w:ascii="Arial" w:hAnsi="Arial" w:cs="Arial"/>
        </w:rPr>
      </w:pPr>
      <w:r w:rsidRPr="00BC644D">
        <w:rPr>
          <w:rFonts w:ascii="Arial" w:hAnsi="Arial" w:cs="Arial"/>
          <w:b/>
        </w:rPr>
        <w:t>Carnet de conducir:</w:t>
      </w:r>
      <w:r w:rsidRPr="00BC644D">
        <w:rPr>
          <w:rFonts w:ascii="Arial" w:hAnsi="Arial" w:cs="Arial"/>
        </w:rPr>
        <w:t xml:space="preserve"> B. Vehículo propio</w:t>
      </w:r>
    </w:p>
    <w:p w:rsidR="003E0B3F" w:rsidRDefault="003E0B3F" w:rsidP="00BC644D">
      <w:pPr>
        <w:spacing w:after="0"/>
        <w:rPr>
          <w:rFonts w:ascii="Arial" w:hAnsi="Arial" w:cs="Arial"/>
        </w:rPr>
      </w:pPr>
    </w:p>
    <w:p w:rsidR="003E0B3F" w:rsidRDefault="003E0B3F" w:rsidP="00BC644D">
      <w:pPr>
        <w:spacing w:after="0"/>
        <w:rPr>
          <w:rFonts w:ascii="Arial" w:hAnsi="Arial" w:cs="Arial"/>
        </w:rPr>
      </w:pPr>
    </w:p>
    <w:p w:rsidR="003E0B3F" w:rsidRDefault="003E0B3F" w:rsidP="00BC644D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Datos de formación:</w:t>
      </w:r>
    </w:p>
    <w:p w:rsidR="003E0B3F" w:rsidRDefault="003E0B3F" w:rsidP="00BC644D">
      <w:pPr>
        <w:spacing w:after="0"/>
        <w:rPr>
          <w:rFonts w:ascii="Arial" w:hAnsi="Arial" w:cs="Arial"/>
        </w:rPr>
      </w:pPr>
    </w:p>
    <w:p w:rsidR="003E0B3F" w:rsidRDefault="003E0B3F" w:rsidP="00BC644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Título de bachillerato en la modalidad de humanidades y ciencias sociales: “I.E.S Alixar”, Castilleja de la Cuesta (2002 - 2005)</w:t>
      </w:r>
    </w:p>
    <w:p w:rsidR="003E0B3F" w:rsidRDefault="003E0B3F" w:rsidP="00BC644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Título de </w:t>
      </w:r>
      <w:r>
        <w:rPr>
          <w:rFonts w:ascii="Arial" w:hAnsi="Arial" w:cs="Arial"/>
          <w:b/>
        </w:rPr>
        <w:t>Técnica Superior en Administración y Finanzas</w:t>
      </w:r>
      <w:r>
        <w:rPr>
          <w:rFonts w:ascii="Arial" w:hAnsi="Arial" w:cs="Arial"/>
        </w:rPr>
        <w:t xml:space="preserve"> “I.E.S. El Majuelo”, Gines, duración 2000 horas (2005 - 2007)</w:t>
      </w:r>
    </w:p>
    <w:p w:rsidR="003E0B3F" w:rsidRDefault="003E0B3F" w:rsidP="00BC644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BC644D">
        <w:rPr>
          <w:rFonts w:ascii="Arial" w:hAnsi="Arial" w:cs="Arial"/>
          <w:lang w:val="en-US"/>
        </w:rPr>
        <w:t>Master de Informática: Word, Excel, Access, Power Point, Photoshop</w:t>
      </w:r>
      <w:r>
        <w:rPr>
          <w:rFonts w:ascii="Arial" w:hAnsi="Arial" w:cs="Arial"/>
          <w:lang w:val="en-US"/>
        </w:rPr>
        <w:t>,… Centro Infosur Consultores, S.L., (2007 – 2009)</w:t>
      </w:r>
    </w:p>
    <w:p w:rsidR="003E0B3F" w:rsidRDefault="003E0B3F" w:rsidP="006B3667">
      <w:pPr>
        <w:spacing w:after="0"/>
        <w:rPr>
          <w:rFonts w:ascii="Arial" w:hAnsi="Arial" w:cs="Arial"/>
          <w:lang w:val="en-US"/>
        </w:rPr>
      </w:pPr>
    </w:p>
    <w:p w:rsidR="003E0B3F" w:rsidRDefault="003E0B3F" w:rsidP="006B366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b/>
          <w:u w:val="single"/>
          <w:lang w:val="en-US"/>
        </w:rPr>
        <w:t>Formación Complementaria:</w:t>
      </w:r>
    </w:p>
    <w:p w:rsidR="003E0B3F" w:rsidRDefault="003E0B3F" w:rsidP="006B3667">
      <w:pPr>
        <w:spacing w:after="0"/>
        <w:rPr>
          <w:rFonts w:ascii="Arial" w:hAnsi="Arial" w:cs="Arial"/>
          <w:lang w:val="en-US"/>
        </w:rPr>
      </w:pPr>
    </w:p>
    <w:p w:rsidR="003E0B3F" w:rsidRDefault="003E0B3F" w:rsidP="006B366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6B3667">
        <w:rPr>
          <w:rFonts w:ascii="Arial" w:hAnsi="Arial" w:cs="Arial"/>
        </w:rPr>
        <w:t>Curso de mecanografía: I.E.S. El Majuelo, con duraci</w:t>
      </w:r>
      <w:r>
        <w:rPr>
          <w:rFonts w:ascii="Arial" w:hAnsi="Arial" w:cs="Arial"/>
        </w:rPr>
        <w:t>ón de un año (2005 – 2006)</w:t>
      </w:r>
    </w:p>
    <w:p w:rsidR="003E0B3F" w:rsidRDefault="003E0B3F" w:rsidP="006B366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Cursos realizados en el Centro Nomaster:</w:t>
      </w:r>
    </w:p>
    <w:p w:rsidR="003E0B3F" w:rsidRDefault="003E0B3F" w:rsidP="006B3667">
      <w:pPr>
        <w:pStyle w:val="ListParagraph"/>
        <w:numPr>
          <w:ilvl w:val="6"/>
          <w:numId w:val="8"/>
        </w:numPr>
        <w:spacing w:after="0"/>
        <w:rPr>
          <w:rFonts w:ascii="Arial" w:hAnsi="Arial" w:cs="Arial"/>
        </w:rPr>
      </w:pPr>
      <w:r w:rsidRPr="006B3667">
        <w:rPr>
          <w:rFonts w:ascii="Arial" w:hAnsi="Arial" w:cs="Arial"/>
        </w:rPr>
        <w:t>Administración de empresas</w:t>
      </w:r>
      <w:r>
        <w:rPr>
          <w:rFonts w:ascii="Arial" w:hAnsi="Arial" w:cs="Arial"/>
        </w:rPr>
        <w:t xml:space="preserve"> (20 horas)</w:t>
      </w:r>
    </w:p>
    <w:p w:rsidR="003E0B3F" w:rsidRDefault="003E0B3F" w:rsidP="006B3667">
      <w:pPr>
        <w:pStyle w:val="ListParagraph"/>
        <w:numPr>
          <w:ilvl w:val="6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Dirección y Técnicas de ventas (20 horas)</w:t>
      </w:r>
    </w:p>
    <w:p w:rsidR="003E0B3F" w:rsidRDefault="003E0B3F" w:rsidP="006B3667">
      <w:pPr>
        <w:pStyle w:val="ListParagraph"/>
        <w:numPr>
          <w:ilvl w:val="6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Nóminas y Seguros Sociales (20 horas)</w:t>
      </w:r>
    </w:p>
    <w:p w:rsidR="003E0B3F" w:rsidRDefault="003E0B3F" w:rsidP="006B3667">
      <w:pPr>
        <w:pStyle w:val="ListParagraph"/>
        <w:numPr>
          <w:ilvl w:val="6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Contratación Laboral (10 horas)</w:t>
      </w:r>
    </w:p>
    <w:p w:rsidR="003E0B3F" w:rsidRDefault="003E0B3F" w:rsidP="006B366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Curso de marketing teléfono ofrecido por la empresa Caymasa, duración 10 horas</w:t>
      </w:r>
    </w:p>
    <w:p w:rsidR="003E0B3F" w:rsidRDefault="003E0B3F" w:rsidP="006B366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Curso de subrogaciones ofrecido por la empresa Caymasa, duración 30 horas</w:t>
      </w:r>
    </w:p>
    <w:p w:rsidR="003E0B3F" w:rsidRDefault="003E0B3F" w:rsidP="006B366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Seminario realizados en </w:t>
      </w:r>
      <w:smartTag w:uri="urn:schemas-microsoft-com:office:smarttags" w:element="PersonName">
        <w:smartTagPr>
          <w:attr w:name="ProductID" w:val="la Notaría"/>
        </w:smartTagPr>
        <w:r>
          <w:rPr>
            <w:rFonts w:ascii="Arial" w:hAnsi="Arial" w:cs="Arial"/>
          </w:rPr>
          <w:t>la Universidad San</w:t>
        </w:r>
      </w:smartTag>
      <w:r>
        <w:rPr>
          <w:rFonts w:ascii="Arial" w:hAnsi="Arial" w:cs="Arial"/>
        </w:rPr>
        <w:t xml:space="preserve"> Pablo Ceu de Bormujos (Sevilla), organizado por el Sindicato Andaluz de Funcionarios:</w:t>
      </w:r>
    </w:p>
    <w:p w:rsidR="003E0B3F" w:rsidRDefault="003E0B3F" w:rsidP="006B3667">
      <w:pPr>
        <w:pStyle w:val="ListParagraph"/>
        <w:numPr>
          <w:ilvl w:val="6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La ley 9/2007, de 22 de Octubre, de Administración de </w:t>
      </w:r>
      <w:smartTag w:uri="urn:schemas-microsoft-com:office:smarttags" w:element="PersonName">
        <w:smartTagPr>
          <w:attr w:name="ProductID" w:val="la Notaría"/>
        </w:smartTagPr>
        <w:r>
          <w:rPr>
            <w:rFonts w:ascii="Arial" w:hAnsi="Arial" w:cs="Arial"/>
          </w:rPr>
          <w:t>la Junta</w:t>
        </w:r>
      </w:smartTag>
      <w:r>
        <w:rPr>
          <w:rFonts w:ascii="Arial" w:hAnsi="Arial" w:cs="Arial"/>
        </w:rPr>
        <w:t xml:space="preserve"> de Andalucía, Justificación y Aspectos Generales</w:t>
      </w:r>
    </w:p>
    <w:p w:rsidR="003E0B3F" w:rsidRDefault="003E0B3F" w:rsidP="006B3667">
      <w:pPr>
        <w:pStyle w:val="ListParagraph"/>
        <w:numPr>
          <w:ilvl w:val="6"/>
          <w:numId w:val="10"/>
        </w:numPr>
        <w:spacing w:after="0"/>
        <w:rPr>
          <w:rFonts w:ascii="Arial" w:hAnsi="Arial" w:cs="Arial"/>
        </w:rPr>
      </w:pPr>
      <w:smartTag w:uri="urn:schemas-microsoft-com:office:smarttags" w:element="PersonName">
        <w:smartTagPr>
          <w:attr w:name="ProductID" w:val="la Notaría"/>
        </w:smartTagPr>
        <w:r>
          <w:rPr>
            <w:rFonts w:ascii="Arial" w:hAnsi="Arial" w:cs="Arial"/>
          </w:rPr>
          <w:t>La Administración</w:t>
        </w:r>
      </w:smartTag>
      <w:r>
        <w:rPr>
          <w:rFonts w:ascii="Arial" w:hAnsi="Arial" w:cs="Arial"/>
        </w:rPr>
        <w:t xml:space="preserve"> de </w:t>
      </w:r>
      <w:smartTag w:uri="urn:schemas-microsoft-com:office:smarttags" w:element="PersonName">
        <w:smartTagPr>
          <w:attr w:name="ProductID" w:val="la Notaría"/>
        </w:smartTagPr>
        <w:r>
          <w:rPr>
            <w:rFonts w:ascii="Arial" w:hAnsi="Arial" w:cs="Arial"/>
          </w:rPr>
          <w:t>la Junta</w:t>
        </w:r>
      </w:smartTag>
      <w:r>
        <w:rPr>
          <w:rFonts w:ascii="Arial" w:hAnsi="Arial" w:cs="Arial"/>
        </w:rPr>
        <w:t xml:space="preserve"> de Andalucía. Organización Central</w:t>
      </w:r>
    </w:p>
    <w:p w:rsidR="003E0B3F" w:rsidRDefault="003E0B3F" w:rsidP="006B3667">
      <w:pPr>
        <w:pStyle w:val="ListParagraph"/>
        <w:numPr>
          <w:ilvl w:val="6"/>
          <w:numId w:val="10"/>
        </w:numPr>
        <w:spacing w:after="0"/>
        <w:rPr>
          <w:rFonts w:ascii="Arial" w:hAnsi="Arial" w:cs="Arial"/>
        </w:rPr>
      </w:pPr>
      <w:smartTag w:uri="urn:schemas-microsoft-com:office:smarttags" w:element="PersonName">
        <w:smartTagPr>
          <w:attr w:name="ProductID" w:val="la Notaría"/>
        </w:smartTagPr>
        <w:r>
          <w:rPr>
            <w:rFonts w:ascii="Arial" w:hAnsi="Arial" w:cs="Arial"/>
          </w:rPr>
          <w:t>La Administración Periférica</w:t>
        </w:r>
      </w:smartTag>
      <w:r>
        <w:rPr>
          <w:rFonts w:ascii="Arial" w:hAnsi="Arial" w:cs="Arial"/>
        </w:rPr>
        <w:t xml:space="preserve"> de </w:t>
      </w:r>
      <w:smartTag w:uri="urn:schemas-microsoft-com:office:smarttags" w:element="PersonName">
        <w:smartTagPr>
          <w:attr w:name="ProductID" w:val="la Notaría"/>
        </w:smartTagPr>
        <w:r>
          <w:rPr>
            <w:rFonts w:ascii="Arial" w:hAnsi="Arial" w:cs="Arial"/>
          </w:rPr>
          <w:t>la Junta</w:t>
        </w:r>
      </w:smartTag>
      <w:r>
        <w:rPr>
          <w:rFonts w:ascii="Arial" w:hAnsi="Arial" w:cs="Arial"/>
        </w:rPr>
        <w:t xml:space="preserve"> de Andalucía. Organización Territorial</w:t>
      </w:r>
    </w:p>
    <w:p w:rsidR="003E0B3F" w:rsidRDefault="003E0B3F" w:rsidP="006B3667">
      <w:pPr>
        <w:pStyle w:val="ListParagraph"/>
        <w:numPr>
          <w:ilvl w:val="6"/>
          <w:numId w:val="10"/>
        </w:numPr>
        <w:spacing w:after="0"/>
        <w:rPr>
          <w:rFonts w:ascii="Arial" w:hAnsi="Arial" w:cs="Arial"/>
        </w:rPr>
      </w:pPr>
      <w:smartTag w:uri="urn:schemas-microsoft-com:office:smarttags" w:element="PersonName">
        <w:smartTagPr>
          <w:attr w:name="ProductID" w:val="la Notaría"/>
        </w:smartTagPr>
        <w:r>
          <w:rPr>
            <w:rFonts w:ascii="Arial" w:hAnsi="Arial" w:cs="Arial"/>
          </w:rPr>
          <w:t>La Administración Institucional</w:t>
        </w:r>
      </w:smartTag>
      <w:r>
        <w:rPr>
          <w:rFonts w:ascii="Arial" w:hAnsi="Arial" w:cs="Arial"/>
        </w:rPr>
        <w:t xml:space="preserve"> de </w:t>
      </w:r>
      <w:smartTag w:uri="urn:schemas-microsoft-com:office:smarttags" w:element="PersonName">
        <w:smartTagPr>
          <w:attr w:name="ProductID" w:val="la Notaría"/>
        </w:smartTagPr>
        <w:r>
          <w:rPr>
            <w:rFonts w:ascii="Arial" w:hAnsi="Arial" w:cs="Arial"/>
          </w:rPr>
          <w:t>la Junta</w:t>
        </w:r>
      </w:smartTag>
      <w:r>
        <w:rPr>
          <w:rFonts w:ascii="Arial" w:hAnsi="Arial" w:cs="Arial"/>
        </w:rPr>
        <w:t xml:space="preserve"> de Andalucía. Entes Instrumentales</w:t>
      </w:r>
    </w:p>
    <w:p w:rsidR="003E0B3F" w:rsidRPr="0088119A" w:rsidRDefault="003E0B3F" w:rsidP="0088119A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88119A">
        <w:rPr>
          <w:rFonts w:ascii="Arial" w:hAnsi="Arial" w:cs="Arial"/>
        </w:rPr>
        <w:t>Curso de doc</w:t>
      </w:r>
      <w:r>
        <w:rPr>
          <w:rFonts w:ascii="Arial" w:hAnsi="Arial" w:cs="Arial"/>
        </w:rPr>
        <w:t xml:space="preserve">umentación clínica y archivo, </w:t>
      </w:r>
      <w:r w:rsidRPr="0088119A">
        <w:rPr>
          <w:rFonts w:ascii="Arial" w:hAnsi="Arial" w:cs="Arial"/>
        </w:rPr>
        <w:t xml:space="preserve"> duración de 300 horas lectivas</w:t>
      </w:r>
    </w:p>
    <w:p w:rsidR="003E0B3F" w:rsidRPr="0088119A" w:rsidRDefault="003E0B3F" w:rsidP="0088119A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88119A">
        <w:rPr>
          <w:rFonts w:ascii="Arial" w:hAnsi="Arial" w:cs="Arial"/>
        </w:rPr>
        <w:t>Curso de Adquisición de Habilidad</w:t>
      </w:r>
      <w:r>
        <w:rPr>
          <w:rFonts w:ascii="Arial" w:hAnsi="Arial" w:cs="Arial"/>
        </w:rPr>
        <w:t>es de Atención al Usuario,</w:t>
      </w:r>
      <w:r w:rsidRPr="008811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88119A">
        <w:rPr>
          <w:rFonts w:ascii="Arial" w:hAnsi="Arial" w:cs="Arial"/>
        </w:rPr>
        <w:t>duración de 300 horas lectivas</w:t>
      </w:r>
    </w:p>
    <w:p w:rsidR="003E0B3F" w:rsidRDefault="003E0B3F" w:rsidP="006B366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Curso de Legislación y Organización Sanitaria,  duración 300 horas lectivas</w:t>
      </w:r>
    </w:p>
    <w:p w:rsidR="003E0B3F" w:rsidRDefault="003E0B3F" w:rsidP="0088119A">
      <w:pPr>
        <w:spacing w:after="0"/>
        <w:rPr>
          <w:rFonts w:ascii="Arial" w:hAnsi="Arial" w:cs="Arial"/>
        </w:rPr>
      </w:pPr>
    </w:p>
    <w:p w:rsidR="003E0B3F" w:rsidRDefault="003E0B3F" w:rsidP="0088119A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Experiencia laboral:</w:t>
      </w:r>
    </w:p>
    <w:p w:rsidR="003E0B3F" w:rsidRDefault="003E0B3F" w:rsidP="0088119A">
      <w:pPr>
        <w:spacing w:after="0"/>
        <w:rPr>
          <w:rFonts w:ascii="Arial" w:hAnsi="Arial" w:cs="Arial"/>
        </w:rPr>
      </w:pPr>
    </w:p>
    <w:p w:rsidR="003E0B3F" w:rsidRDefault="003E0B3F" w:rsidP="0088119A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Administrativa, </w:t>
      </w:r>
      <w:r>
        <w:rPr>
          <w:rFonts w:ascii="Arial" w:hAnsi="Arial" w:cs="Arial"/>
        </w:rPr>
        <w:t xml:space="preserve"> en la empresa “Gestores y Consultores del Aljarafe, S.L”, Bormujos. Duración: 3 meses (marzo 2007 – junio 2007)</w:t>
      </w:r>
    </w:p>
    <w:p w:rsidR="003E0B3F" w:rsidRDefault="003E0B3F" w:rsidP="0088119A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Telefonista/administrativa,</w:t>
      </w:r>
      <w:r>
        <w:rPr>
          <w:rFonts w:ascii="Arial" w:hAnsi="Arial" w:cs="Arial"/>
        </w:rPr>
        <w:t xml:space="preserve"> en la empresa “Caymasa”, en departamento de subrogaciones. Bollullos de la Mitación. Duración: 1 año y 7 meses (Diciembre 2007 – julio 2009)</w:t>
      </w:r>
    </w:p>
    <w:p w:rsidR="003E0B3F" w:rsidRDefault="003E0B3F" w:rsidP="0088119A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Auxiliar Administrativa/comercial,</w:t>
      </w:r>
      <w:r>
        <w:rPr>
          <w:rFonts w:ascii="Arial" w:hAnsi="Arial" w:cs="Arial"/>
        </w:rPr>
        <w:t xml:space="preserve"> en la empresa “Estudio Tomares 2010, S.L”, Tomares. Duración: 7 meses (septiembre 2010 – abril 2011)</w:t>
      </w:r>
    </w:p>
    <w:p w:rsidR="003E0B3F" w:rsidRDefault="003E0B3F" w:rsidP="0088119A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Administrativa/ copista,</w:t>
      </w:r>
      <w:r>
        <w:rPr>
          <w:rFonts w:ascii="Arial" w:hAnsi="Arial" w:cs="Arial"/>
        </w:rPr>
        <w:t xml:space="preserve"> en </w:t>
      </w:r>
      <w:smartTag w:uri="urn:schemas-microsoft-com:office:smarttags" w:element="PersonName">
        <w:smartTagPr>
          <w:attr w:name="ProductID" w:val="la Notaría"/>
        </w:smartTagPr>
        <w:r>
          <w:rPr>
            <w:rFonts w:ascii="Arial" w:hAnsi="Arial" w:cs="Arial"/>
          </w:rPr>
          <w:t>la Notaría</w:t>
        </w:r>
      </w:smartTag>
      <w:r>
        <w:rPr>
          <w:rFonts w:ascii="Arial" w:hAnsi="Arial" w:cs="Arial"/>
        </w:rPr>
        <w:t xml:space="preserve"> de Dña Miriam I. Montaño Díaz, Bormujos. Duración: 10 meses </w:t>
      </w:r>
      <w:bookmarkStart w:id="0" w:name="_GoBack"/>
      <w:bookmarkEnd w:id="0"/>
      <w:r>
        <w:rPr>
          <w:rFonts w:ascii="Arial" w:hAnsi="Arial" w:cs="Arial"/>
        </w:rPr>
        <w:t>(junio 2011 – Abril 2012)</w:t>
      </w:r>
    </w:p>
    <w:p w:rsidR="003E0B3F" w:rsidRDefault="003E0B3F" w:rsidP="00C2587B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Auxiliar Administrativa,</w:t>
      </w:r>
      <w:r>
        <w:rPr>
          <w:rFonts w:ascii="Arial" w:hAnsi="Arial" w:cs="Arial"/>
        </w:rPr>
        <w:t xml:space="preserve"> en la empresa "Accenture", en departamento de cobros. Sevilla. Duración: 1 año (Julio 2012 - julio  2013)</w:t>
      </w:r>
    </w:p>
    <w:p w:rsidR="003E0B3F" w:rsidRDefault="003E0B3F" w:rsidP="00EF334B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Auxiliar Administrativa,</w:t>
      </w:r>
      <w:r>
        <w:rPr>
          <w:rFonts w:ascii="Arial" w:hAnsi="Arial" w:cs="Arial"/>
        </w:rPr>
        <w:t xml:space="preserve"> en la empresa "Accenture", en departamento de facturación. Sevilla. Duración: 8 meses (Julio 2014 - marzo  2015)</w:t>
      </w:r>
    </w:p>
    <w:p w:rsidR="003E0B3F" w:rsidRDefault="003E0B3F" w:rsidP="00EF334B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 w:rsidRPr="000E7D59">
        <w:rPr>
          <w:rFonts w:ascii="Arial" w:hAnsi="Arial" w:cs="Arial"/>
          <w:b/>
        </w:rPr>
        <w:t>Auxiliar Administrativa</w:t>
      </w:r>
      <w:r>
        <w:rPr>
          <w:rFonts w:ascii="Arial" w:hAnsi="Arial" w:cs="Arial"/>
        </w:rPr>
        <w:t>, en la empresa "Indra BPO", departamento de facturación y contratación. Sevilla. Duración: marzo 2016 - marzo 2018.</w:t>
      </w:r>
    </w:p>
    <w:p w:rsidR="003E0B3F" w:rsidRDefault="003E0B3F" w:rsidP="005B6DE9">
      <w:pPr>
        <w:spacing w:after="0"/>
        <w:rPr>
          <w:rFonts w:ascii="Arial" w:hAnsi="Arial" w:cs="Arial"/>
        </w:rPr>
      </w:pPr>
    </w:p>
    <w:p w:rsidR="003E0B3F" w:rsidRDefault="003E0B3F" w:rsidP="005B6DE9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Idiomas:</w:t>
      </w:r>
    </w:p>
    <w:p w:rsidR="003E0B3F" w:rsidRDefault="003E0B3F" w:rsidP="005B6DE9">
      <w:pPr>
        <w:spacing w:after="0"/>
        <w:rPr>
          <w:rFonts w:ascii="Arial" w:hAnsi="Arial" w:cs="Arial"/>
        </w:rPr>
      </w:pPr>
    </w:p>
    <w:p w:rsidR="003E0B3F" w:rsidRDefault="003E0B3F" w:rsidP="005B6DE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Inglés: nivel básico</w:t>
      </w:r>
    </w:p>
    <w:p w:rsidR="003E0B3F" w:rsidRDefault="003E0B3F" w:rsidP="005B6DE9">
      <w:pPr>
        <w:spacing w:after="0"/>
        <w:rPr>
          <w:rFonts w:ascii="Arial" w:hAnsi="Arial" w:cs="Arial"/>
        </w:rPr>
      </w:pPr>
    </w:p>
    <w:p w:rsidR="003E0B3F" w:rsidRDefault="003E0B3F" w:rsidP="005B6DE9">
      <w:pPr>
        <w:spacing w:after="0"/>
        <w:rPr>
          <w:rFonts w:ascii="Arial" w:hAnsi="Arial" w:cs="Arial"/>
        </w:rPr>
      </w:pPr>
    </w:p>
    <w:p w:rsidR="003E0B3F" w:rsidRDefault="003E0B3F" w:rsidP="005B6DE9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Informática:</w:t>
      </w:r>
    </w:p>
    <w:p w:rsidR="003E0B3F" w:rsidRDefault="003E0B3F" w:rsidP="005B6DE9">
      <w:pPr>
        <w:spacing w:after="0"/>
        <w:rPr>
          <w:rFonts w:ascii="Arial" w:hAnsi="Arial" w:cs="Arial"/>
        </w:rPr>
      </w:pPr>
    </w:p>
    <w:p w:rsidR="003E0B3F" w:rsidRDefault="003E0B3F" w:rsidP="005B6DE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Sistema operativo: Windows XP / vista / 7</w:t>
      </w:r>
    </w:p>
    <w:p w:rsidR="003E0B3F" w:rsidRDefault="003E0B3F" w:rsidP="005B6DE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Hoja de Cálculo: Excel</w:t>
      </w:r>
    </w:p>
    <w:p w:rsidR="003E0B3F" w:rsidRDefault="003E0B3F" w:rsidP="005B6DE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Tratamiento de textos: Word</w:t>
      </w:r>
    </w:p>
    <w:p w:rsidR="003E0B3F" w:rsidRDefault="003E0B3F" w:rsidP="005B6DE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Power point</w:t>
      </w:r>
    </w:p>
    <w:p w:rsidR="003E0B3F" w:rsidRDefault="003E0B3F" w:rsidP="005B6DE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Access</w:t>
      </w:r>
    </w:p>
    <w:p w:rsidR="003E0B3F" w:rsidRDefault="003E0B3F" w:rsidP="005B6DE9">
      <w:pPr>
        <w:spacing w:after="0"/>
        <w:rPr>
          <w:rFonts w:ascii="Arial" w:hAnsi="Arial" w:cs="Arial"/>
        </w:rPr>
      </w:pPr>
    </w:p>
    <w:p w:rsidR="003E0B3F" w:rsidRDefault="003E0B3F" w:rsidP="005B6DE9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Datos de Interés:</w:t>
      </w:r>
    </w:p>
    <w:p w:rsidR="003E0B3F" w:rsidRDefault="003E0B3F" w:rsidP="005B6DE9">
      <w:pPr>
        <w:spacing w:after="0"/>
        <w:rPr>
          <w:rFonts w:ascii="Arial" w:hAnsi="Arial" w:cs="Arial"/>
        </w:rPr>
      </w:pPr>
    </w:p>
    <w:p w:rsidR="003E0B3F" w:rsidRDefault="003E0B3F" w:rsidP="005B6DE9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Carnet de conducir B</w:t>
      </w:r>
    </w:p>
    <w:p w:rsidR="003E0B3F" w:rsidRDefault="003E0B3F" w:rsidP="005B6DE9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Vehículo propio</w:t>
      </w:r>
    </w:p>
    <w:p w:rsidR="003E0B3F" w:rsidRDefault="003E0B3F" w:rsidP="005B6DE9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Incorporación Inmediata</w:t>
      </w:r>
    </w:p>
    <w:p w:rsidR="003E0B3F" w:rsidRDefault="003E0B3F" w:rsidP="005B6DE9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Disponibilidad horaria</w:t>
      </w:r>
    </w:p>
    <w:p w:rsidR="003E0B3F" w:rsidRPr="005B6DE9" w:rsidRDefault="003E0B3F" w:rsidP="005B6DE9">
      <w:pPr>
        <w:spacing w:after="0"/>
        <w:rPr>
          <w:rFonts w:ascii="Arial" w:hAnsi="Arial" w:cs="Arial"/>
        </w:rPr>
      </w:pPr>
    </w:p>
    <w:p w:rsidR="003E0B3F" w:rsidRPr="006B3667" w:rsidRDefault="003E0B3F" w:rsidP="00BC644D">
      <w:pPr>
        <w:spacing w:after="0"/>
        <w:rPr>
          <w:rFonts w:ascii="Arial" w:hAnsi="Arial" w:cs="Arial"/>
        </w:rPr>
      </w:pPr>
    </w:p>
    <w:sectPr w:rsidR="003E0B3F" w:rsidRPr="006B3667" w:rsidSect="00D84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1B1C"/>
    <w:multiLevelType w:val="hybridMultilevel"/>
    <w:tmpl w:val="6AEC40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60EA8"/>
    <w:multiLevelType w:val="hybridMultilevel"/>
    <w:tmpl w:val="E3048F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F5C2E"/>
    <w:multiLevelType w:val="hybridMultilevel"/>
    <w:tmpl w:val="2D742D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671C1"/>
    <w:multiLevelType w:val="hybridMultilevel"/>
    <w:tmpl w:val="93FA5A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FB50B0"/>
    <w:multiLevelType w:val="hybridMultilevel"/>
    <w:tmpl w:val="508805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3513C9"/>
    <w:multiLevelType w:val="hybridMultilevel"/>
    <w:tmpl w:val="96969D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700621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3F73736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2635544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569F6BAF"/>
    <w:multiLevelType w:val="hybridMultilevel"/>
    <w:tmpl w:val="DE0AB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AB02B5"/>
    <w:multiLevelType w:val="hybridMultilevel"/>
    <w:tmpl w:val="13DAD8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075F00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5B424CC0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6F5D038A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7E1E299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6"/>
  </w:num>
  <w:num w:numId="5">
    <w:abstractNumId w:val="8"/>
  </w:num>
  <w:num w:numId="6">
    <w:abstractNumId w:val="7"/>
  </w:num>
  <w:num w:numId="7">
    <w:abstractNumId w:val="11"/>
  </w:num>
  <w:num w:numId="8">
    <w:abstractNumId w:val="13"/>
  </w:num>
  <w:num w:numId="9">
    <w:abstractNumId w:val="10"/>
  </w:num>
  <w:num w:numId="10">
    <w:abstractNumId w:val="14"/>
  </w:num>
  <w:num w:numId="11">
    <w:abstractNumId w:val="3"/>
  </w:num>
  <w:num w:numId="12">
    <w:abstractNumId w:val="1"/>
  </w:num>
  <w:num w:numId="13">
    <w:abstractNumId w:val="9"/>
  </w:num>
  <w:num w:numId="14">
    <w:abstractNumId w:val="2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644D"/>
    <w:rsid w:val="000E7D59"/>
    <w:rsid w:val="001138E7"/>
    <w:rsid w:val="00180BE6"/>
    <w:rsid w:val="001951C4"/>
    <w:rsid w:val="001A246F"/>
    <w:rsid w:val="001B563F"/>
    <w:rsid w:val="002010FD"/>
    <w:rsid w:val="0027329C"/>
    <w:rsid w:val="00306BA1"/>
    <w:rsid w:val="00324BCC"/>
    <w:rsid w:val="00324BCD"/>
    <w:rsid w:val="003450FA"/>
    <w:rsid w:val="003714C2"/>
    <w:rsid w:val="00376C6A"/>
    <w:rsid w:val="003C3251"/>
    <w:rsid w:val="003E0B3F"/>
    <w:rsid w:val="0043117E"/>
    <w:rsid w:val="0048770E"/>
    <w:rsid w:val="004C3056"/>
    <w:rsid w:val="005045D2"/>
    <w:rsid w:val="00540F11"/>
    <w:rsid w:val="005B6DE9"/>
    <w:rsid w:val="005C4BAE"/>
    <w:rsid w:val="005D6C93"/>
    <w:rsid w:val="0060174A"/>
    <w:rsid w:val="00607BB4"/>
    <w:rsid w:val="006472E5"/>
    <w:rsid w:val="006B3667"/>
    <w:rsid w:val="006C0091"/>
    <w:rsid w:val="00794499"/>
    <w:rsid w:val="007944C7"/>
    <w:rsid w:val="007B2CB9"/>
    <w:rsid w:val="007C745E"/>
    <w:rsid w:val="0081395F"/>
    <w:rsid w:val="00832D01"/>
    <w:rsid w:val="008344B5"/>
    <w:rsid w:val="0088119A"/>
    <w:rsid w:val="008C00EA"/>
    <w:rsid w:val="008C55FB"/>
    <w:rsid w:val="009020F9"/>
    <w:rsid w:val="00984F49"/>
    <w:rsid w:val="009F4299"/>
    <w:rsid w:val="00A02FC1"/>
    <w:rsid w:val="00A8276A"/>
    <w:rsid w:val="00AB7361"/>
    <w:rsid w:val="00AD2977"/>
    <w:rsid w:val="00AF59AD"/>
    <w:rsid w:val="00B22D66"/>
    <w:rsid w:val="00BC644D"/>
    <w:rsid w:val="00C2587B"/>
    <w:rsid w:val="00C4231E"/>
    <w:rsid w:val="00C56621"/>
    <w:rsid w:val="00C605D0"/>
    <w:rsid w:val="00C756ED"/>
    <w:rsid w:val="00C93ADC"/>
    <w:rsid w:val="00C94F14"/>
    <w:rsid w:val="00CE61B6"/>
    <w:rsid w:val="00D307EF"/>
    <w:rsid w:val="00D8409E"/>
    <w:rsid w:val="00D9341D"/>
    <w:rsid w:val="00DC44D7"/>
    <w:rsid w:val="00E075D4"/>
    <w:rsid w:val="00E33356"/>
    <w:rsid w:val="00E97AAE"/>
    <w:rsid w:val="00EB7B49"/>
    <w:rsid w:val="00EC733D"/>
    <w:rsid w:val="00EE2879"/>
    <w:rsid w:val="00EF334B"/>
    <w:rsid w:val="00F25C5E"/>
    <w:rsid w:val="00F95427"/>
    <w:rsid w:val="00FF3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09E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C644D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BC64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A02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02F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67</TotalTime>
  <Pages>2</Pages>
  <Words>478</Words>
  <Characters>2635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Ruiz Romero</dc:creator>
  <cp:keywords/>
  <dc:description/>
  <cp:lastModifiedBy>Rocío</cp:lastModifiedBy>
  <cp:revision>22</cp:revision>
  <cp:lastPrinted>2013-09-23T17:49:00Z</cp:lastPrinted>
  <dcterms:created xsi:type="dcterms:W3CDTF">2011-11-01T10:34:00Z</dcterms:created>
  <dcterms:modified xsi:type="dcterms:W3CDTF">2019-02-21T17:39:00Z</dcterms:modified>
</cp:coreProperties>
</file>