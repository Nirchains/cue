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94BF" w14:textId="3DFFE56B" w:rsidR="00765DDA" w:rsidRDefault="1AFBA1A9" w:rsidP="1AFBA1A9">
      <w:pPr>
        <w:pStyle w:val="Ttulo"/>
      </w:pPr>
      <w:r>
        <w:t xml:space="preserve">    </w:t>
      </w:r>
      <w:r w:rsidR="0001703B">
        <w:rPr>
          <w:noProof/>
        </w:rPr>
        <w:drawing>
          <wp:anchor distT="0" distB="0" distL="114300" distR="114300" simplePos="0" relativeHeight="251658240" behindDoc="0" locked="0" layoutInCell="1" allowOverlap="1" wp14:anchorId="3A879BC8" wp14:editId="3C55F22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24793" cy="1591216"/>
            <wp:effectExtent l="0" t="0" r="0" b="0"/>
            <wp:wrapSquare wrapText="bothSides"/>
            <wp:docPr id="1104661394" name="Imagen 110466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4"/>
                    <a:stretch>
                      <a:fillRect/>
                    </a:stretch>
                  </pic:blipFill>
                  <pic:spPr>
                    <a:xfrm>
                      <a:off x="0" y="0"/>
                      <a:ext cx="1424793" cy="1591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6EFB0" w14:textId="29ACC5C8" w:rsidR="41D7CB92" w:rsidRDefault="41D7CB92" w:rsidP="41D7CB92"/>
    <w:p w14:paraId="01E5B490" w14:textId="70E665DC" w:rsidR="41D7CB92" w:rsidRDefault="1AFBA1A9" w:rsidP="1AFBA1A9">
      <w:pPr>
        <w:rPr>
          <w:b/>
          <w:bCs/>
          <w:sz w:val="48"/>
          <w:szCs w:val="48"/>
          <w:u w:val="single"/>
        </w:rPr>
      </w:pPr>
      <w:r w:rsidRPr="1AFBA1A9">
        <w:rPr>
          <w:b/>
          <w:bCs/>
          <w:sz w:val="48"/>
          <w:szCs w:val="48"/>
        </w:rPr>
        <w:t xml:space="preserve">                </w:t>
      </w:r>
      <w:r w:rsidRPr="1AFBA1A9">
        <w:rPr>
          <w:b/>
          <w:bCs/>
          <w:sz w:val="48"/>
          <w:szCs w:val="48"/>
          <w:u w:val="single"/>
        </w:rPr>
        <w:t>CURRICULUM VITAE</w:t>
      </w:r>
    </w:p>
    <w:p w14:paraId="47C9EB1B" w14:textId="77777777" w:rsidR="0064548E" w:rsidRDefault="0064548E" w:rsidP="00AE53BE"/>
    <w:p w14:paraId="1797A4F0" w14:textId="0A26A87F" w:rsidR="00AE53BE" w:rsidRPr="00730565" w:rsidRDefault="41D7CB92" w:rsidP="1AFBA1A9">
      <w:pPr>
        <w:rPr>
          <w:sz w:val="36"/>
          <w:szCs w:val="36"/>
        </w:rPr>
      </w:pPr>
      <w:r w:rsidRPr="41D7CB92">
        <w:rPr>
          <w:b/>
          <w:bCs/>
          <w:sz w:val="40"/>
          <w:szCs w:val="40"/>
        </w:rPr>
        <w:t xml:space="preserve"> DATOS PERSONALES : </w:t>
      </w:r>
    </w:p>
    <w:p w14:paraId="3AAD6D54" w14:textId="7B7A11EA" w:rsidR="00AE53BE" w:rsidRPr="00730565" w:rsidRDefault="41D7CB92" w:rsidP="4C239418">
      <w:pPr>
        <w:rPr>
          <w:sz w:val="36"/>
          <w:szCs w:val="36"/>
        </w:rPr>
      </w:pPr>
      <w:r w:rsidRPr="41D7CB92">
        <w:rPr>
          <w:b/>
          <w:bCs/>
          <w:sz w:val="40"/>
          <w:szCs w:val="40"/>
        </w:rPr>
        <w:t xml:space="preserve"> </w:t>
      </w:r>
      <w:r w:rsidR="3DEE04CD" w:rsidRPr="3DEE04CD">
        <w:rPr>
          <w:b/>
          <w:bCs/>
          <w:sz w:val="36"/>
          <w:szCs w:val="36"/>
        </w:rPr>
        <w:t xml:space="preserve">NOMBRE : </w:t>
      </w:r>
      <w:r w:rsidR="3DEE04CD" w:rsidRPr="3DEE04CD">
        <w:rPr>
          <w:sz w:val="36"/>
          <w:szCs w:val="36"/>
        </w:rPr>
        <w:t>Montserrat  Oliva  Cabral.</w:t>
      </w:r>
    </w:p>
    <w:p w14:paraId="28485D7C" w14:textId="0059B878" w:rsidR="00AE53BE" w:rsidRPr="00D82551" w:rsidRDefault="00AE53BE" w:rsidP="00AE53B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FECHA DE NACIMIENTO : </w:t>
      </w:r>
      <w:r w:rsidR="00D82551">
        <w:rPr>
          <w:sz w:val="36"/>
          <w:szCs w:val="36"/>
        </w:rPr>
        <w:t>23/12/1979.</w:t>
      </w:r>
    </w:p>
    <w:p w14:paraId="7B37157E" w14:textId="0D068F8A" w:rsidR="00AE53BE" w:rsidRDefault="00AE53BE" w:rsidP="00AE53B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DIRECCIÓN : </w:t>
      </w:r>
      <w:r>
        <w:rPr>
          <w:sz w:val="36"/>
          <w:szCs w:val="36"/>
        </w:rPr>
        <w:t>C/ Huerta San Luis nº 69</w:t>
      </w:r>
      <w:r w:rsidR="00D82551">
        <w:rPr>
          <w:sz w:val="36"/>
          <w:szCs w:val="36"/>
        </w:rPr>
        <w:t>,</w:t>
      </w:r>
      <w:r>
        <w:rPr>
          <w:sz w:val="36"/>
          <w:szCs w:val="36"/>
        </w:rPr>
        <w:t xml:space="preserve"> Alcalá  del Rio (Sevilla).</w:t>
      </w:r>
    </w:p>
    <w:p w14:paraId="0B406C80" w14:textId="77777777" w:rsidR="00AE53BE" w:rsidRDefault="00AE53BE" w:rsidP="00AE53BE">
      <w:pPr>
        <w:rPr>
          <w:sz w:val="36"/>
          <w:szCs w:val="36"/>
        </w:rPr>
      </w:pPr>
      <w:r>
        <w:rPr>
          <w:b/>
          <w:sz w:val="36"/>
          <w:szCs w:val="36"/>
        </w:rPr>
        <w:t>TELÉFONO</w:t>
      </w:r>
      <w:r w:rsidR="0065173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DE CONTACTO </w:t>
      </w:r>
      <w:r w:rsidR="0065173D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640042184 .</w:t>
      </w:r>
    </w:p>
    <w:p w14:paraId="418F295D" w14:textId="5980CBFE" w:rsidR="00BC1AAF" w:rsidRDefault="00AE53BE" w:rsidP="00AE53B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CARNET DE CONDUCIR : </w:t>
      </w:r>
      <w:r>
        <w:rPr>
          <w:sz w:val="36"/>
          <w:szCs w:val="36"/>
        </w:rPr>
        <w:t>B1 Y Coche propio.</w:t>
      </w:r>
    </w:p>
    <w:p w14:paraId="3D1EBBEC" w14:textId="6BFABF3E" w:rsidR="00864943" w:rsidRDefault="1AFBA1A9" w:rsidP="00AE53BE">
      <w:pPr>
        <w:rPr>
          <w:sz w:val="36"/>
          <w:szCs w:val="36"/>
        </w:rPr>
      </w:pPr>
      <w:r w:rsidRPr="1AFBA1A9">
        <w:rPr>
          <w:b/>
          <w:bCs/>
          <w:sz w:val="36"/>
          <w:szCs w:val="36"/>
        </w:rPr>
        <w:t xml:space="preserve">CORREO ELECTRÓNICO: </w:t>
      </w:r>
      <w:hyperlink r:id="rId7">
        <w:r w:rsidRPr="1AFBA1A9">
          <w:rPr>
            <w:rStyle w:val="Hipervnculo"/>
            <w:sz w:val="36"/>
            <w:szCs w:val="36"/>
          </w:rPr>
          <w:t>montsetolivacabral@gmail.com</w:t>
        </w:r>
      </w:hyperlink>
    </w:p>
    <w:p w14:paraId="1879468E" w14:textId="24D6FAE6" w:rsidR="1AFBA1A9" w:rsidRDefault="1AFBA1A9" w:rsidP="1AFBA1A9">
      <w:pPr>
        <w:rPr>
          <w:sz w:val="36"/>
          <w:szCs w:val="36"/>
        </w:rPr>
      </w:pPr>
    </w:p>
    <w:p w14:paraId="31A9878B" w14:textId="77777777" w:rsidR="00BC1AAF" w:rsidRDefault="00BC1AAF" w:rsidP="00AE53BE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DATOS ACADÉMICOS :</w:t>
      </w:r>
    </w:p>
    <w:p w14:paraId="4FC1C04E" w14:textId="77396032" w:rsidR="00BC1AAF" w:rsidRDefault="00BC1AAF" w:rsidP="00AE53BE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E.G.B: </w:t>
      </w:r>
      <w:r w:rsidR="00890C13">
        <w:rPr>
          <w:bCs/>
          <w:sz w:val="36"/>
          <w:szCs w:val="36"/>
        </w:rPr>
        <w:t xml:space="preserve">Título </w:t>
      </w:r>
      <w:r w:rsidR="007D3512">
        <w:rPr>
          <w:bCs/>
          <w:sz w:val="36"/>
          <w:szCs w:val="36"/>
        </w:rPr>
        <w:t xml:space="preserve">de Graduado Escolar, </w:t>
      </w:r>
      <w:r>
        <w:rPr>
          <w:sz w:val="36"/>
          <w:szCs w:val="36"/>
        </w:rPr>
        <w:t>Realizado en el colegio público Vicente Aleixandre de la Algaba .</w:t>
      </w:r>
    </w:p>
    <w:p w14:paraId="56FB3DE3" w14:textId="0E26271F" w:rsidR="00BC1AAF" w:rsidRDefault="00F7556B" w:rsidP="00AE53BE">
      <w:pPr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E.S.O: </w:t>
      </w:r>
      <w:r w:rsidR="006A20CB">
        <w:rPr>
          <w:bCs/>
          <w:sz w:val="36"/>
          <w:szCs w:val="36"/>
        </w:rPr>
        <w:t xml:space="preserve">Título de </w:t>
      </w:r>
      <w:r w:rsidR="005B5ECD">
        <w:rPr>
          <w:bCs/>
          <w:sz w:val="36"/>
          <w:szCs w:val="36"/>
        </w:rPr>
        <w:t xml:space="preserve">Educación secundaria </w:t>
      </w:r>
      <w:r w:rsidR="00F41C09">
        <w:rPr>
          <w:bCs/>
          <w:sz w:val="36"/>
          <w:szCs w:val="36"/>
        </w:rPr>
        <w:t>obligatoria en el IES Jacaranda</w:t>
      </w:r>
      <w:r w:rsidR="000B47E3">
        <w:rPr>
          <w:bCs/>
          <w:sz w:val="36"/>
          <w:szCs w:val="36"/>
        </w:rPr>
        <w:t>, en Brenes, Sevilla.</w:t>
      </w:r>
    </w:p>
    <w:p w14:paraId="68B78948" w14:textId="27412B9B" w:rsidR="001C124F" w:rsidRPr="001C124F" w:rsidRDefault="001C124F" w:rsidP="00AE53BE">
      <w:pPr>
        <w:rPr>
          <w:bCs/>
          <w:sz w:val="36"/>
          <w:szCs w:val="36"/>
        </w:rPr>
      </w:pPr>
      <w:r>
        <w:rPr>
          <w:b/>
          <w:sz w:val="36"/>
          <w:szCs w:val="36"/>
        </w:rPr>
        <w:t>T.C.A.E</w:t>
      </w:r>
      <w:r>
        <w:rPr>
          <w:bCs/>
          <w:sz w:val="36"/>
          <w:szCs w:val="36"/>
        </w:rPr>
        <w:t xml:space="preserve">: </w:t>
      </w:r>
      <w:r w:rsidR="00AF02FE">
        <w:rPr>
          <w:bCs/>
          <w:sz w:val="36"/>
          <w:szCs w:val="36"/>
        </w:rPr>
        <w:t>Título de Técnico de cuidados auxiliares de enfermería</w:t>
      </w:r>
      <w:r w:rsidR="001A5FEE">
        <w:rPr>
          <w:bCs/>
          <w:sz w:val="36"/>
          <w:szCs w:val="36"/>
        </w:rPr>
        <w:t xml:space="preserve">, </w:t>
      </w:r>
      <w:r w:rsidR="008537D2">
        <w:rPr>
          <w:bCs/>
          <w:sz w:val="36"/>
          <w:szCs w:val="36"/>
        </w:rPr>
        <w:t xml:space="preserve">IES de Lleida, año </w:t>
      </w:r>
      <w:r w:rsidR="001C6D21">
        <w:rPr>
          <w:bCs/>
          <w:sz w:val="36"/>
          <w:szCs w:val="36"/>
        </w:rPr>
        <w:t>2019 – 2021.</w:t>
      </w:r>
    </w:p>
    <w:p w14:paraId="7F82073A" w14:textId="77777777" w:rsidR="00BC1AAF" w:rsidRDefault="00BC1AAF" w:rsidP="00AE53BE">
      <w:pPr>
        <w:rPr>
          <w:sz w:val="36"/>
          <w:szCs w:val="36"/>
        </w:rPr>
      </w:pPr>
    </w:p>
    <w:p w14:paraId="047B1484" w14:textId="3BA4CB9A" w:rsidR="00463C2C" w:rsidRDefault="00BC1AAF" w:rsidP="00AE53B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FORMACIÓN </w:t>
      </w:r>
      <w:r w:rsidR="00463C2C">
        <w:rPr>
          <w:b/>
          <w:sz w:val="40"/>
          <w:szCs w:val="40"/>
        </w:rPr>
        <w:t>:</w:t>
      </w:r>
    </w:p>
    <w:p w14:paraId="136CDFCB" w14:textId="25653CC2" w:rsidR="00BC1AAF" w:rsidRDefault="00990E07" w:rsidP="00AE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TÍTULO </w:t>
      </w:r>
      <w:r w:rsidR="00BC1AAF">
        <w:rPr>
          <w:b/>
          <w:sz w:val="36"/>
          <w:szCs w:val="36"/>
        </w:rPr>
        <w:t>DE OPERADOR DE ORDENADORES :</w:t>
      </w:r>
    </w:p>
    <w:p w14:paraId="5CCAC0F9" w14:textId="77777777" w:rsidR="00FE4A0D" w:rsidRDefault="00BC1AAF" w:rsidP="00AE53BE">
      <w:pPr>
        <w:rPr>
          <w:sz w:val="36"/>
          <w:szCs w:val="36"/>
        </w:rPr>
      </w:pPr>
      <w:r>
        <w:rPr>
          <w:sz w:val="36"/>
          <w:szCs w:val="36"/>
        </w:rPr>
        <w:t>Realizado por la Junta de Andalucía</w:t>
      </w:r>
      <w:r w:rsidR="00872D0E">
        <w:rPr>
          <w:sz w:val="36"/>
          <w:szCs w:val="36"/>
        </w:rPr>
        <w:t>, de 270 horas,</w:t>
      </w:r>
      <w:r>
        <w:rPr>
          <w:sz w:val="36"/>
          <w:szCs w:val="36"/>
        </w:rPr>
        <w:t xml:space="preserve"> en e</w:t>
      </w:r>
      <w:r w:rsidR="00FE4A0D">
        <w:rPr>
          <w:sz w:val="36"/>
          <w:szCs w:val="36"/>
        </w:rPr>
        <w:t>l año 1997.</w:t>
      </w:r>
    </w:p>
    <w:p w14:paraId="66040D83" w14:textId="0159FEFB" w:rsidR="00BC1AAF" w:rsidRDefault="00EB098A" w:rsidP="00AE53B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90E07">
        <w:rPr>
          <w:b/>
          <w:sz w:val="36"/>
          <w:szCs w:val="36"/>
        </w:rPr>
        <w:t xml:space="preserve">TÍTULO </w:t>
      </w:r>
      <w:r w:rsidR="00BC1AAF">
        <w:rPr>
          <w:b/>
          <w:sz w:val="36"/>
          <w:szCs w:val="36"/>
        </w:rPr>
        <w:t xml:space="preserve"> DE </w:t>
      </w:r>
      <w:r w:rsidR="000B52A7">
        <w:rPr>
          <w:b/>
          <w:sz w:val="36"/>
          <w:szCs w:val="36"/>
        </w:rPr>
        <w:t xml:space="preserve">MICROINFORMATICA </w:t>
      </w:r>
      <w:r w:rsidR="00B05772">
        <w:rPr>
          <w:b/>
          <w:sz w:val="36"/>
          <w:szCs w:val="36"/>
        </w:rPr>
        <w:t>EMPRESARIAL</w:t>
      </w:r>
      <w:r w:rsidR="00BC1AAF">
        <w:rPr>
          <w:b/>
          <w:sz w:val="36"/>
          <w:szCs w:val="36"/>
        </w:rPr>
        <w:t xml:space="preserve"> : </w:t>
      </w:r>
      <w:r w:rsidR="00BC1AAF">
        <w:rPr>
          <w:sz w:val="36"/>
          <w:szCs w:val="36"/>
        </w:rPr>
        <w:t>Realizado en la Academia SYSTEN</w:t>
      </w:r>
      <w:r w:rsidR="00CB4548">
        <w:rPr>
          <w:sz w:val="36"/>
          <w:szCs w:val="36"/>
        </w:rPr>
        <w:t>, de</w:t>
      </w:r>
      <w:r w:rsidR="00B05772">
        <w:rPr>
          <w:sz w:val="36"/>
          <w:szCs w:val="36"/>
        </w:rPr>
        <w:t xml:space="preserve"> 240 horas,</w:t>
      </w:r>
      <w:r w:rsidR="00CB4548">
        <w:rPr>
          <w:sz w:val="36"/>
          <w:szCs w:val="36"/>
        </w:rPr>
        <w:t xml:space="preserve"> </w:t>
      </w:r>
      <w:r w:rsidR="00BC1AAF">
        <w:rPr>
          <w:sz w:val="36"/>
          <w:szCs w:val="36"/>
        </w:rPr>
        <w:t xml:space="preserve"> en el año </w:t>
      </w:r>
      <w:r w:rsidR="00B860DA">
        <w:rPr>
          <w:sz w:val="36"/>
          <w:szCs w:val="36"/>
        </w:rPr>
        <w:t>2000.</w:t>
      </w:r>
    </w:p>
    <w:p w14:paraId="75001635" w14:textId="5F7436AC" w:rsidR="00742242" w:rsidRDefault="00037B5A" w:rsidP="00AE53BE">
      <w:pPr>
        <w:rPr>
          <w:sz w:val="36"/>
          <w:szCs w:val="36"/>
        </w:rPr>
      </w:pPr>
      <w:r>
        <w:rPr>
          <w:b/>
          <w:sz w:val="36"/>
          <w:szCs w:val="36"/>
        </w:rPr>
        <w:t>CURSO</w:t>
      </w:r>
      <w:r w:rsidR="00B860DA">
        <w:rPr>
          <w:b/>
          <w:sz w:val="36"/>
          <w:szCs w:val="36"/>
        </w:rPr>
        <w:t xml:space="preserve"> DE HUMANIZACIÓN </w:t>
      </w:r>
      <w:r w:rsidR="00A342FE">
        <w:rPr>
          <w:b/>
          <w:sz w:val="36"/>
          <w:szCs w:val="36"/>
        </w:rPr>
        <w:t xml:space="preserve">EN LA ATENCIÓN </w:t>
      </w:r>
      <w:r w:rsidR="00B860DA">
        <w:rPr>
          <w:b/>
          <w:sz w:val="36"/>
          <w:szCs w:val="36"/>
        </w:rPr>
        <w:t xml:space="preserve">AL ASUARIO: </w:t>
      </w:r>
      <w:r w:rsidR="00B860DA">
        <w:rPr>
          <w:sz w:val="36"/>
          <w:szCs w:val="36"/>
        </w:rPr>
        <w:t>Realizado por CCOO</w:t>
      </w:r>
      <w:r w:rsidR="00B14414">
        <w:rPr>
          <w:sz w:val="36"/>
          <w:szCs w:val="36"/>
        </w:rPr>
        <w:t xml:space="preserve"> de 100 horas,</w:t>
      </w:r>
      <w:r w:rsidR="00B860DA">
        <w:rPr>
          <w:sz w:val="36"/>
          <w:szCs w:val="36"/>
        </w:rPr>
        <w:t xml:space="preserve"> terminado en Abril </w:t>
      </w:r>
      <w:r w:rsidR="00DB590C">
        <w:rPr>
          <w:sz w:val="36"/>
          <w:szCs w:val="36"/>
        </w:rPr>
        <w:t xml:space="preserve">del </w:t>
      </w:r>
      <w:r w:rsidR="00B14414">
        <w:rPr>
          <w:sz w:val="36"/>
          <w:szCs w:val="36"/>
        </w:rPr>
        <w:t>2017.</w:t>
      </w:r>
    </w:p>
    <w:p w14:paraId="4884B7ED" w14:textId="66CEFB82" w:rsidR="000B567D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0B567D">
        <w:rPr>
          <w:b/>
          <w:bCs/>
          <w:sz w:val="36"/>
          <w:szCs w:val="36"/>
        </w:rPr>
        <w:t xml:space="preserve">DE </w:t>
      </w:r>
      <w:r w:rsidR="00216276">
        <w:rPr>
          <w:b/>
          <w:bCs/>
          <w:sz w:val="36"/>
          <w:szCs w:val="36"/>
        </w:rPr>
        <w:t>INTRODUCCIÓN A LA GESTIÓN DE LA CALIDAD EN EL ÁMBITO SANITARIO:</w:t>
      </w:r>
      <w:r w:rsidR="004E5251">
        <w:rPr>
          <w:b/>
          <w:bCs/>
          <w:sz w:val="36"/>
          <w:szCs w:val="36"/>
        </w:rPr>
        <w:t xml:space="preserve"> </w:t>
      </w:r>
      <w:r w:rsidR="004E5251">
        <w:rPr>
          <w:sz w:val="36"/>
          <w:szCs w:val="36"/>
        </w:rPr>
        <w:t>Realizado por CCOO de 100 horas,</w:t>
      </w:r>
      <w:r w:rsidR="00372561">
        <w:rPr>
          <w:sz w:val="36"/>
          <w:szCs w:val="36"/>
        </w:rPr>
        <w:t xml:space="preserve"> en</w:t>
      </w:r>
      <w:r w:rsidR="004E5251">
        <w:rPr>
          <w:sz w:val="36"/>
          <w:szCs w:val="36"/>
        </w:rPr>
        <w:t xml:space="preserve"> </w:t>
      </w:r>
      <w:r w:rsidR="00372561">
        <w:rPr>
          <w:sz w:val="36"/>
          <w:szCs w:val="36"/>
        </w:rPr>
        <w:t>julio del 2017.</w:t>
      </w:r>
    </w:p>
    <w:p w14:paraId="437A0B4F" w14:textId="283B69D2" w:rsidR="00CB78C5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CURSO</w:t>
      </w:r>
      <w:r w:rsidR="00620BD3">
        <w:rPr>
          <w:b/>
          <w:bCs/>
          <w:sz w:val="36"/>
          <w:szCs w:val="36"/>
        </w:rPr>
        <w:t xml:space="preserve"> DE </w:t>
      </w:r>
      <w:r w:rsidR="00AB46EC">
        <w:rPr>
          <w:b/>
          <w:bCs/>
          <w:sz w:val="36"/>
          <w:szCs w:val="36"/>
        </w:rPr>
        <w:t xml:space="preserve">PRIMEROS AUXILIOS: </w:t>
      </w:r>
      <w:r w:rsidR="00AB46EC">
        <w:rPr>
          <w:sz w:val="36"/>
          <w:szCs w:val="36"/>
        </w:rPr>
        <w:t xml:space="preserve">Realizado en Fundación  </w:t>
      </w:r>
      <w:proofErr w:type="spellStart"/>
      <w:r w:rsidR="00AB46EC">
        <w:rPr>
          <w:sz w:val="36"/>
          <w:szCs w:val="36"/>
        </w:rPr>
        <w:t>Qursos</w:t>
      </w:r>
      <w:proofErr w:type="spellEnd"/>
      <w:r w:rsidR="00AB46EC">
        <w:rPr>
          <w:sz w:val="36"/>
          <w:szCs w:val="36"/>
        </w:rPr>
        <w:t xml:space="preserve"> junta de Andalucía</w:t>
      </w:r>
      <w:r w:rsidR="00CB78C5">
        <w:rPr>
          <w:sz w:val="36"/>
          <w:szCs w:val="36"/>
        </w:rPr>
        <w:t xml:space="preserve"> de 100 horas, en agosto del  2017.</w:t>
      </w:r>
    </w:p>
    <w:p w14:paraId="4CC2B3F2" w14:textId="564EF44C" w:rsidR="00372561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9375AD">
        <w:rPr>
          <w:b/>
          <w:bCs/>
          <w:sz w:val="36"/>
          <w:szCs w:val="36"/>
        </w:rPr>
        <w:t xml:space="preserve">DE ACTUALIZACIÓN </w:t>
      </w:r>
      <w:r w:rsidR="007E5EC2">
        <w:rPr>
          <w:b/>
          <w:bCs/>
          <w:sz w:val="36"/>
          <w:szCs w:val="36"/>
        </w:rPr>
        <w:t xml:space="preserve">DE LAS FUNCIONES ESPECÍFICAS DEL CELADOR: </w:t>
      </w:r>
      <w:r w:rsidR="00CA5D6E">
        <w:rPr>
          <w:sz w:val="36"/>
          <w:szCs w:val="36"/>
        </w:rPr>
        <w:t>Realizado en Fundación</w:t>
      </w:r>
      <w:r w:rsidR="00CA5D6E">
        <w:rPr>
          <w:b/>
          <w:bCs/>
          <w:sz w:val="36"/>
          <w:szCs w:val="36"/>
        </w:rPr>
        <w:t xml:space="preserve">  </w:t>
      </w:r>
      <w:proofErr w:type="spellStart"/>
      <w:r w:rsidR="00CA5D6E">
        <w:rPr>
          <w:sz w:val="36"/>
          <w:szCs w:val="36"/>
        </w:rPr>
        <w:t>Qursos</w:t>
      </w:r>
      <w:proofErr w:type="spellEnd"/>
      <w:r w:rsidR="00CA5D6E">
        <w:rPr>
          <w:sz w:val="36"/>
          <w:szCs w:val="36"/>
        </w:rPr>
        <w:t xml:space="preserve"> </w:t>
      </w:r>
      <w:r w:rsidR="00AB7257">
        <w:rPr>
          <w:sz w:val="36"/>
          <w:szCs w:val="36"/>
        </w:rPr>
        <w:t>junta de Andalucía, de 100 horas, en septiembre del 2017</w:t>
      </w:r>
      <w:r w:rsidR="00A46CBD">
        <w:rPr>
          <w:sz w:val="36"/>
          <w:szCs w:val="36"/>
        </w:rPr>
        <w:t>.</w:t>
      </w:r>
    </w:p>
    <w:p w14:paraId="01EA04C9" w14:textId="38B3F28A" w:rsidR="00A46CBD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A46CBD">
        <w:rPr>
          <w:b/>
          <w:bCs/>
          <w:sz w:val="36"/>
          <w:szCs w:val="36"/>
        </w:rPr>
        <w:t xml:space="preserve">DE AGRESIONES </w:t>
      </w:r>
      <w:r w:rsidR="00891E88">
        <w:rPr>
          <w:b/>
          <w:bCs/>
          <w:sz w:val="36"/>
          <w:szCs w:val="36"/>
        </w:rPr>
        <w:t>EN CENTROS SANITARIOS, PLANES DE ACTUACIÓN:</w:t>
      </w:r>
      <w:r w:rsidR="004378E8">
        <w:rPr>
          <w:b/>
          <w:bCs/>
          <w:sz w:val="36"/>
          <w:szCs w:val="36"/>
        </w:rPr>
        <w:t xml:space="preserve"> </w:t>
      </w:r>
      <w:r w:rsidR="004378E8">
        <w:rPr>
          <w:sz w:val="36"/>
          <w:szCs w:val="36"/>
        </w:rPr>
        <w:t>Realizado por CCOO de 100 horas, en octubre  del 2017.</w:t>
      </w:r>
    </w:p>
    <w:p w14:paraId="00406DB4" w14:textId="7302D8BF" w:rsidR="002638AC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CURSO </w:t>
      </w:r>
      <w:r w:rsidR="002638AC">
        <w:rPr>
          <w:b/>
          <w:bCs/>
          <w:sz w:val="36"/>
          <w:szCs w:val="36"/>
        </w:rPr>
        <w:t xml:space="preserve">DE INCENDIOS Y PLANES DE EMERGENCIA </w:t>
      </w:r>
      <w:r w:rsidR="003D074E">
        <w:rPr>
          <w:b/>
          <w:bCs/>
          <w:sz w:val="36"/>
          <w:szCs w:val="36"/>
        </w:rPr>
        <w:t>EN CENTROS SANITARIOS:</w:t>
      </w:r>
      <w:r w:rsidR="00D73A6E">
        <w:rPr>
          <w:b/>
          <w:bCs/>
          <w:sz w:val="36"/>
          <w:szCs w:val="36"/>
        </w:rPr>
        <w:t xml:space="preserve"> </w:t>
      </w:r>
      <w:r w:rsidR="00D73A6E">
        <w:rPr>
          <w:sz w:val="36"/>
          <w:szCs w:val="36"/>
        </w:rPr>
        <w:t xml:space="preserve">Realizado por CCOO </w:t>
      </w:r>
      <w:r w:rsidR="009B3BCD">
        <w:rPr>
          <w:sz w:val="36"/>
          <w:szCs w:val="36"/>
        </w:rPr>
        <w:t>de 100 horas, en octubre del 2017.</w:t>
      </w:r>
    </w:p>
    <w:p w14:paraId="3EC9A60C" w14:textId="7F84D9CB" w:rsidR="004378E8" w:rsidRDefault="00037B5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CURSO</w:t>
      </w:r>
      <w:r w:rsidR="0030268A">
        <w:rPr>
          <w:b/>
          <w:bCs/>
          <w:sz w:val="36"/>
          <w:szCs w:val="36"/>
        </w:rPr>
        <w:t xml:space="preserve"> DE MOTIVACIÓN Y COMPROMISO </w:t>
      </w:r>
      <w:r w:rsidR="0066675E">
        <w:rPr>
          <w:b/>
          <w:bCs/>
          <w:sz w:val="36"/>
          <w:szCs w:val="36"/>
        </w:rPr>
        <w:t xml:space="preserve">DE LOS EMPLEADOS PÚBLICOS: </w:t>
      </w:r>
      <w:r w:rsidR="0066675E">
        <w:rPr>
          <w:sz w:val="36"/>
          <w:szCs w:val="36"/>
        </w:rPr>
        <w:t xml:space="preserve">Realizado </w:t>
      </w:r>
      <w:r w:rsidR="00F9308D">
        <w:rPr>
          <w:sz w:val="36"/>
          <w:szCs w:val="36"/>
        </w:rPr>
        <w:t xml:space="preserve"> por </w:t>
      </w:r>
      <w:r w:rsidR="00F66DC4">
        <w:rPr>
          <w:sz w:val="36"/>
          <w:szCs w:val="36"/>
        </w:rPr>
        <w:t>FAMP</w:t>
      </w:r>
      <w:r w:rsidR="00F9308D">
        <w:rPr>
          <w:sz w:val="36"/>
          <w:szCs w:val="36"/>
        </w:rPr>
        <w:t xml:space="preserve"> (Federación andaluza </w:t>
      </w:r>
      <w:r w:rsidR="00B9547C">
        <w:rPr>
          <w:sz w:val="36"/>
          <w:szCs w:val="36"/>
        </w:rPr>
        <w:t xml:space="preserve">de municipios y provincias), de 38 horas, </w:t>
      </w:r>
      <w:r w:rsidR="00DC077F">
        <w:rPr>
          <w:sz w:val="36"/>
          <w:szCs w:val="36"/>
        </w:rPr>
        <w:t>en noviembre del 2019.</w:t>
      </w:r>
    </w:p>
    <w:p w14:paraId="5D6CA9DC" w14:textId="301296B6" w:rsidR="008D71AF" w:rsidRDefault="00037B5A" w:rsidP="00AE53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8A42D8">
        <w:rPr>
          <w:b/>
          <w:bCs/>
          <w:sz w:val="36"/>
          <w:szCs w:val="36"/>
        </w:rPr>
        <w:t xml:space="preserve"> DE MUJER,  SALUD MENTAL Y VIOLENCIA DE GÉNERO</w:t>
      </w:r>
      <w:r w:rsidR="00253A71">
        <w:rPr>
          <w:b/>
          <w:bCs/>
          <w:sz w:val="36"/>
          <w:szCs w:val="36"/>
        </w:rPr>
        <w:t xml:space="preserve">: </w:t>
      </w:r>
      <w:r w:rsidR="00253A71">
        <w:rPr>
          <w:sz w:val="36"/>
          <w:szCs w:val="36"/>
        </w:rPr>
        <w:t xml:space="preserve">Realizado por FAMP </w:t>
      </w:r>
      <w:r w:rsidR="00021EA4">
        <w:rPr>
          <w:sz w:val="36"/>
          <w:szCs w:val="36"/>
        </w:rPr>
        <w:t xml:space="preserve">( Federación andaluza de municipios y provincias), de 31 horas, en diciembre del </w:t>
      </w:r>
      <w:r w:rsidR="00096974">
        <w:rPr>
          <w:sz w:val="36"/>
          <w:szCs w:val="36"/>
        </w:rPr>
        <w:t>2019.</w:t>
      </w:r>
    </w:p>
    <w:p w14:paraId="179DBC81" w14:textId="49F4D5D6" w:rsidR="00021EA4" w:rsidRDefault="00096974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BA1710">
        <w:rPr>
          <w:b/>
          <w:bCs/>
          <w:sz w:val="36"/>
          <w:szCs w:val="36"/>
        </w:rPr>
        <w:t xml:space="preserve">DE ACTUACIÓN ANTE UN INCENDIO EN EL PUESTO DE TRABAJO: </w:t>
      </w:r>
      <w:r w:rsidR="00AF009D">
        <w:rPr>
          <w:sz w:val="36"/>
          <w:szCs w:val="36"/>
        </w:rPr>
        <w:t xml:space="preserve">Realizado por FAMP( Federación andaluza de municipios y provincias ), </w:t>
      </w:r>
      <w:r w:rsidR="00324CBA">
        <w:rPr>
          <w:sz w:val="36"/>
          <w:szCs w:val="36"/>
        </w:rPr>
        <w:t>de 30 horas, en diciembre del 2019.</w:t>
      </w:r>
    </w:p>
    <w:p w14:paraId="17D15DAC" w14:textId="1F8F12BF" w:rsidR="00324CBA" w:rsidRDefault="00454BD0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CURSO DE TRASTORNO</w:t>
      </w:r>
      <w:r w:rsidR="00037483">
        <w:rPr>
          <w:b/>
          <w:bCs/>
          <w:sz w:val="36"/>
          <w:szCs w:val="36"/>
        </w:rPr>
        <w:t xml:space="preserve"> DE LA INFANCIA, ADOLESCENCIA Y VEJEZ: </w:t>
      </w:r>
      <w:r w:rsidR="00037483">
        <w:rPr>
          <w:sz w:val="36"/>
          <w:szCs w:val="36"/>
        </w:rPr>
        <w:t xml:space="preserve">Realizado por CARPE DIEM, de </w:t>
      </w:r>
      <w:r w:rsidR="00F0199B">
        <w:rPr>
          <w:sz w:val="36"/>
          <w:szCs w:val="36"/>
        </w:rPr>
        <w:t>22 horas, en febrero del 2020.</w:t>
      </w:r>
    </w:p>
    <w:p w14:paraId="4ECEE062" w14:textId="32532F2E" w:rsidR="00F0199B" w:rsidRDefault="00F0199B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CURSO DE SOPORTE VITAL  Y  RCP</w:t>
      </w:r>
      <w:r w:rsidR="007F6758">
        <w:rPr>
          <w:b/>
          <w:bCs/>
          <w:sz w:val="36"/>
          <w:szCs w:val="36"/>
        </w:rPr>
        <w:t xml:space="preserve">: </w:t>
      </w:r>
      <w:r w:rsidR="007F6758">
        <w:rPr>
          <w:sz w:val="36"/>
          <w:szCs w:val="36"/>
        </w:rPr>
        <w:t xml:space="preserve">Realizado  por CARPE DIEM, </w:t>
      </w:r>
      <w:r w:rsidR="00491D22">
        <w:rPr>
          <w:sz w:val="36"/>
          <w:szCs w:val="36"/>
        </w:rPr>
        <w:t>de 25 horas, en febrero del 2020.</w:t>
      </w:r>
    </w:p>
    <w:p w14:paraId="3C45B561" w14:textId="4CD986D2" w:rsidR="00491D22" w:rsidRDefault="00491D22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CD6355">
        <w:rPr>
          <w:b/>
          <w:bCs/>
          <w:sz w:val="36"/>
          <w:szCs w:val="36"/>
        </w:rPr>
        <w:t xml:space="preserve">DE TRASTORNOS SEXUALES: </w:t>
      </w:r>
      <w:r w:rsidR="00CD6355">
        <w:rPr>
          <w:sz w:val="36"/>
          <w:szCs w:val="36"/>
        </w:rPr>
        <w:t>Realizado  por CARPE  DIEM</w:t>
      </w:r>
      <w:r w:rsidR="00A229C1">
        <w:rPr>
          <w:sz w:val="36"/>
          <w:szCs w:val="36"/>
        </w:rPr>
        <w:t>, de 20 horas, en febrero  del  2020.</w:t>
      </w:r>
    </w:p>
    <w:p w14:paraId="50160E5D" w14:textId="05C1B6F2" w:rsidR="00A229C1" w:rsidRDefault="008B7459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DE VIOLENCIA DE GÉNERO: </w:t>
      </w:r>
      <w:r>
        <w:rPr>
          <w:sz w:val="36"/>
          <w:szCs w:val="36"/>
        </w:rPr>
        <w:t xml:space="preserve">Realizado por CARPE DIEM, </w:t>
      </w:r>
      <w:r w:rsidR="006A04F8">
        <w:rPr>
          <w:sz w:val="36"/>
          <w:szCs w:val="36"/>
        </w:rPr>
        <w:t>de 10 horas, en febrero del 2020.</w:t>
      </w:r>
    </w:p>
    <w:p w14:paraId="739409B3" w14:textId="57A3E5E1" w:rsidR="00D36BF3" w:rsidRPr="00F653CE" w:rsidRDefault="00D36BF3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CURSO DE ORGANIZACIÓN SANITARIA</w:t>
      </w:r>
      <w:r w:rsidR="00F653CE">
        <w:rPr>
          <w:b/>
          <w:bCs/>
          <w:sz w:val="36"/>
          <w:szCs w:val="36"/>
        </w:rPr>
        <w:t xml:space="preserve">: </w:t>
      </w:r>
      <w:r w:rsidR="00F653CE">
        <w:rPr>
          <w:sz w:val="36"/>
          <w:szCs w:val="36"/>
        </w:rPr>
        <w:t>Realizado por ACMA</w:t>
      </w:r>
      <w:r w:rsidR="006C79D3">
        <w:rPr>
          <w:sz w:val="36"/>
          <w:szCs w:val="36"/>
        </w:rPr>
        <w:t>, junta de Andalucía, de 100 horas, en marzo del  2020.</w:t>
      </w:r>
    </w:p>
    <w:p w14:paraId="23274965" w14:textId="00503C7D" w:rsidR="006A04F8" w:rsidRDefault="00E26E13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UNIVERSITARIO DE ESPECIALIZACIÓN EN PROTECCIÓN DE DATOS </w:t>
      </w:r>
      <w:r w:rsidR="002F46C4">
        <w:rPr>
          <w:b/>
          <w:bCs/>
          <w:sz w:val="36"/>
          <w:szCs w:val="36"/>
        </w:rPr>
        <w:t xml:space="preserve">DE CARÁCTER PERSONAL: </w:t>
      </w:r>
      <w:r w:rsidR="002F46C4">
        <w:rPr>
          <w:sz w:val="36"/>
          <w:szCs w:val="36"/>
        </w:rPr>
        <w:t xml:space="preserve">Realizado por la Universidad  Europea Miguel de </w:t>
      </w:r>
      <w:r w:rsidR="00771748">
        <w:rPr>
          <w:sz w:val="36"/>
          <w:szCs w:val="36"/>
        </w:rPr>
        <w:t>Cervantes</w:t>
      </w:r>
      <w:r w:rsidR="00913E8D">
        <w:rPr>
          <w:sz w:val="36"/>
          <w:szCs w:val="36"/>
        </w:rPr>
        <w:t xml:space="preserve">, </w:t>
      </w:r>
      <w:r w:rsidR="00185C9B">
        <w:rPr>
          <w:sz w:val="36"/>
          <w:szCs w:val="36"/>
        </w:rPr>
        <w:t>de 300 horas,  en abril  2020.</w:t>
      </w:r>
    </w:p>
    <w:p w14:paraId="212D3425" w14:textId="1DB12AC1" w:rsidR="00B85751" w:rsidRDefault="00B85751" w:rsidP="00AE53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CURSO DE </w:t>
      </w:r>
      <w:r w:rsidR="001F76C1">
        <w:rPr>
          <w:b/>
          <w:bCs/>
          <w:sz w:val="36"/>
          <w:szCs w:val="36"/>
        </w:rPr>
        <w:t>PREVENCIÓN Y PROTECCIÓN INTEGRAL CONTRA LA VIOLENCIA DE GÉNERO:</w:t>
      </w:r>
    </w:p>
    <w:p w14:paraId="30C1E70F" w14:textId="33C56EF7" w:rsidR="001F76C1" w:rsidRDefault="001F76C1" w:rsidP="00AE53BE">
      <w:pPr>
        <w:rPr>
          <w:sz w:val="36"/>
          <w:szCs w:val="36"/>
        </w:rPr>
      </w:pPr>
      <w:r>
        <w:rPr>
          <w:sz w:val="36"/>
          <w:szCs w:val="36"/>
        </w:rPr>
        <w:t xml:space="preserve">Realizado </w:t>
      </w:r>
      <w:r w:rsidR="00D06D12">
        <w:rPr>
          <w:sz w:val="36"/>
          <w:szCs w:val="36"/>
        </w:rPr>
        <w:t>por ACMA junta de Andalucía, de 60 horas, en abril del 2020.</w:t>
      </w:r>
    </w:p>
    <w:p w14:paraId="501BEA25" w14:textId="2E341387" w:rsidR="00185C9B" w:rsidRDefault="002000CA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DE LA IMPORTANCIA DE LA COMUNICACIÓN </w:t>
      </w:r>
      <w:r w:rsidR="00A260B9">
        <w:rPr>
          <w:b/>
          <w:bCs/>
          <w:sz w:val="36"/>
          <w:szCs w:val="36"/>
        </w:rPr>
        <w:t xml:space="preserve">Y RELACIÓN CON EL PACIENTE Y OTROS PROFESIONALES EN LOS SERVICIOS </w:t>
      </w:r>
      <w:r w:rsidR="00B474E4">
        <w:rPr>
          <w:b/>
          <w:bCs/>
          <w:sz w:val="36"/>
          <w:szCs w:val="36"/>
        </w:rPr>
        <w:t xml:space="preserve">SANITARIOS: </w:t>
      </w:r>
      <w:r w:rsidR="00B474E4">
        <w:rPr>
          <w:sz w:val="36"/>
          <w:szCs w:val="36"/>
        </w:rPr>
        <w:t xml:space="preserve">Realizado por ACMA junta de Andalucía, </w:t>
      </w:r>
      <w:r w:rsidR="002D6255">
        <w:rPr>
          <w:sz w:val="36"/>
          <w:szCs w:val="36"/>
        </w:rPr>
        <w:t>de 100 horas, en mayo del 2020.</w:t>
      </w:r>
    </w:p>
    <w:p w14:paraId="1EDDFCC9" w14:textId="1415E432" w:rsidR="002D6255" w:rsidRDefault="002D6255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DE </w:t>
      </w:r>
      <w:r w:rsidR="00AB1294">
        <w:rPr>
          <w:b/>
          <w:bCs/>
          <w:sz w:val="36"/>
          <w:szCs w:val="36"/>
        </w:rPr>
        <w:t>ESTRÉS Y SUS CONSECUENCIAS EN EL TRABAJO</w:t>
      </w:r>
      <w:r w:rsidR="0032182A">
        <w:rPr>
          <w:b/>
          <w:bCs/>
          <w:sz w:val="36"/>
          <w:szCs w:val="36"/>
        </w:rPr>
        <w:t xml:space="preserve">: </w:t>
      </w:r>
      <w:r w:rsidR="0032182A">
        <w:rPr>
          <w:sz w:val="36"/>
          <w:szCs w:val="36"/>
        </w:rPr>
        <w:t xml:space="preserve">Realizado por ACMA junta de Andalucía, de </w:t>
      </w:r>
      <w:r w:rsidR="00B85751">
        <w:rPr>
          <w:sz w:val="36"/>
          <w:szCs w:val="36"/>
        </w:rPr>
        <w:t>100 horas, en junio del 2020.</w:t>
      </w:r>
    </w:p>
    <w:p w14:paraId="0FBCD75B" w14:textId="71391BCC" w:rsidR="00757A16" w:rsidRPr="004905BA" w:rsidRDefault="005B15CE" w:rsidP="00AE53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CURSO </w:t>
      </w:r>
      <w:r w:rsidR="00891B2A">
        <w:rPr>
          <w:b/>
          <w:bCs/>
          <w:sz w:val="36"/>
          <w:szCs w:val="36"/>
        </w:rPr>
        <w:t xml:space="preserve">El CELADOR Y EL  CELADOR CONDUCTOR EN INSTITUCIONES SANITARIAS: </w:t>
      </w:r>
      <w:r w:rsidR="00891B2A">
        <w:rPr>
          <w:sz w:val="36"/>
          <w:szCs w:val="36"/>
        </w:rPr>
        <w:t>Realizado por CCOO</w:t>
      </w:r>
      <w:r w:rsidR="00757A16">
        <w:rPr>
          <w:sz w:val="36"/>
          <w:szCs w:val="36"/>
        </w:rPr>
        <w:t>, de 100 horas, septiembre del 2020.</w:t>
      </w:r>
    </w:p>
    <w:p w14:paraId="629606DB" w14:textId="77777777" w:rsidR="00B860DA" w:rsidRDefault="00B860DA" w:rsidP="00AE53BE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EXPERIENCIA PROFESIONAL :</w:t>
      </w:r>
    </w:p>
    <w:p w14:paraId="3091EA42" w14:textId="77777777" w:rsidR="00B860DA" w:rsidRDefault="00B860DA" w:rsidP="00AE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>EMPRESA ROMEVEL SIGLO XXI :</w:t>
      </w:r>
    </w:p>
    <w:p w14:paraId="68D4B2A0" w14:textId="77777777" w:rsidR="00B860DA" w:rsidRDefault="00B860DA" w:rsidP="00AE53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 esta empresa he realizado trabajos como reponedora, cajera, atención al cliente y venta al por menor durante los años 1997-2001.</w:t>
      </w:r>
    </w:p>
    <w:p w14:paraId="42D59D5C" w14:textId="77777777" w:rsidR="00B860DA" w:rsidRDefault="00B860DA" w:rsidP="00AE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>EMPRESA FOTO SISTEMA :</w:t>
      </w:r>
    </w:p>
    <w:p w14:paraId="3B3DEE62" w14:textId="63831EA1" w:rsidR="002C6D02" w:rsidRPr="009C6ED9" w:rsidRDefault="00B860DA" w:rsidP="00AE53BE">
      <w:pPr>
        <w:rPr>
          <w:sz w:val="36"/>
          <w:szCs w:val="36"/>
        </w:rPr>
      </w:pPr>
      <w:r>
        <w:rPr>
          <w:sz w:val="36"/>
          <w:szCs w:val="36"/>
        </w:rPr>
        <w:t xml:space="preserve">He trabajado como manipuladora y </w:t>
      </w:r>
      <w:r w:rsidR="002C6D02">
        <w:rPr>
          <w:sz w:val="36"/>
          <w:szCs w:val="36"/>
        </w:rPr>
        <w:t xml:space="preserve">mantenimiento </w:t>
      </w:r>
      <w:r>
        <w:rPr>
          <w:sz w:val="36"/>
          <w:szCs w:val="36"/>
        </w:rPr>
        <w:t xml:space="preserve"> de maquina</w:t>
      </w:r>
      <w:r w:rsidR="002C6D02">
        <w:rPr>
          <w:sz w:val="36"/>
          <w:szCs w:val="36"/>
        </w:rPr>
        <w:t>rias de impresión fotográficas , venta de productos fotográficos y cajera durante los años 2001-2005.</w:t>
      </w:r>
    </w:p>
    <w:p w14:paraId="51EF05F5" w14:textId="77777777" w:rsidR="002C6D02" w:rsidRDefault="002C6D02" w:rsidP="00AE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>EMPRESA CARREFOUR :</w:t>
      </w:r>
    </w:p>
    <w:p w14:paraId="59C47878" w14:textId="06E120D1" w:rsidR="002C6D02" w:rsidRDefault="00AE12EB" w:rsidP="006A6475">
      <w:pPr>
        <w:rPr>
          <w:sz w:val="36"/>
          <w:szCs w:val="36"/>
        </w:rPr>
      </w:pPr>
      <w:r w:rsidRPr="006A6475">
        <w:rPr>
          <w:sz w:val="36"/>
          <w:szCs w:val="36"/>
        </w:rPr>
        <w:t>He</w:t>
      </w:r>
      <w:r w:rsidR="002C6D02" w:rsidRPr="006A6475">
        <w:rPr>
          <w:sz w:val="36"/>
          <w:szCs w:val="36"/>
        </w:rPr>
        <w:t xml:space="preserve"> </w:t>
      </w:r>
      <w:r w:rsidR="006A6475" w:rsidRPr="006A6475">
        <w:rPr>
          <w:sz w:val="36"/>
          <w:szCs w:val="36"/>
        </w:rPr>
        <w:t>trabajado</w:t>
      </w:r>
      <w:r w:rsidR="002C6D02" w:rsidRPr="006A6475">
        <w:rPr>
          <w:sz w:val="36"/>
          <w:szCs w:val="36"/>
        </w:rPr>
        <w:t xml:space="preserve"> como Gestora de clientes (Responsable de línea de cajas) , también otras tareas como reponedora manipuladora de mercancías y cajera , durante los años 2007-2013 .</w:t>
      </w:r>
    </w:p>
    <w:p w14:paraId="05B4A601" w14:textId="0FCF9CFE" w:rsidR="00152170" w:rsidRDefault="0027078E" w:rsidP="006A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CENTRO PEDIÁTRICO DOCTOR AGUILAR Y DOCTOR SACRISTÁN :</w:t>
      </w:r>
    </w:p>
    <w:p w14:paraId="4053A1B3" w14:textId="75C96EB3" w:rsidR="0027078E" w:rsidRDefault="0027078E" w:rsidP="006A6475">
      <w:pPr>
        <w:rPr>
          <w:sz w:val="36"/>
          <w:szCs w:val="36"/>
        </w:rPr>
      </w:pPr>
      <w:r>
        <w:rPr>
          <w:sz w:val="36"/>
          <w:szCs w:val="36"/>
        </w:rPr>
        <w:t xml:space="preserve">He </w:t>
      </w:r>
      <w:r w:rsidR="00AE17BE">
        <w:rPr>
          <w:sz w:val="36"/>
          <w:szCs w:val="36"/>
        </w:rPr>
        <w:t>realizado las prácticas de técnico de cuidados auxiliares de enfermería en este centro durante los meses de noviembre, diciembre</w:t>
      </w:r>
      <w:r w:rsidR="00576650">
        <w:rPr>
          <w:sz w:val="36"/>
          <w:szCs w:val="36"/>
        </w:rPr>
        <w:t xml:space="preserve"> y enero.</w:t>
      </w:r>
    </w:p>
    <w:p w14:paraId="75B548BF" w14:textId="77B39B24" w:rsidR="00A14A19" w:rsidRPr="0027078E" w:rsidRDefault="0095495C" w:rsidP="006A647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HOSPITAL VIRGEN DEL</w:t>
      </w:r>
      <w:r w:rsidR="0040456A">
        <w:rPr>
          <w:b/>
          <w:bCs/>
          <w:sz w:val="36"/>
          <w:szCs w:val="36"/>
        </w:rPr>
        <w:t xml:space="preserve"> ROCÍO:</w:t>
      </w:r>
    </w:p>
    <w:p w14:paraId="19E9E60C" w14:textId="5D50F171" w:rsidR="0095495C" w:rsidRPr="00AA77CD" w:rsidRDefault="00AA77CD" w:rsidP="006A6475">
      <w:pPr>
        <w:rPr>
          <w:sz w:val="36"/>
          <w:szCs w:val="36"/>
        </w:rPr>
      </w:pPr>
      <w:r>
        <w:rPr>
          <w:sz w:val="36"/>
          <w:szCs w:val="36"/>
        </w:rPr>
        <w:t xml:space="preserve">He trabajado entre noviembre y diciembre </w:t>
      </w:r>
      <w:r w:rsidR="00C85244">
        <w:rPr>
          <w:sz w:val="36"/>
          <w:szCs w:val="36"/>
        </w:rPr>
        <w:t xml:space="preserve">como celadora en el Hospital virgen del </w:t>
      </w:r>
      <w:r w:rsidR="0040456A">
        <w:rPr>
          <w:sz w:val="36"/>
          <w:szCs w:val="36"/>
        </w:rPr>
        <w:t>Rocío.</w:t>
      </w:r>
    </w:p>
    <w:p w14:paraId="614E8615" w14:textId="77777777" w:rsidR="002C6D02" w:rsidRDefault="002C6D02" w:rsidP="00AE53BE">
      <w:pPr>
        <w:rPr>
          <w:b/>
          <w:sz w:val="40"/>
          <w:szCs w:val="40"/>
        </w:rPr>
      </w:pPr>
      <w:r>
        <w:rPr>
          <w:b/>
          <w:sz w:val="40"/>
          <w:szCs w:val="40"/>
        </w:rPr>
        <w:t>OTROS DATOS DE INTERES :</w:t>
      </w:r>
    </w:p>
    <w:p w14:paraId="1C7AC273" w14:textId="0B4AEE79" w:rsidR="002C6D02" w:rsidRDefault="002C6D02" w:rsidP="00AE53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Me considero una persona responsable , trabajadora , compañera y con </w:t>
      </w:r>
      <w:r w:rsidR="00C56841">
        <w:rPr>
          <w:sz w:val="36"/>
          <w:szCs w:val="36"/>
        </w:rPr>
        <w:t xml:space="preserve"> </w:t>
      </w:r>
      <w:r w:rsidR="00AA3BD9">
        <w:rPr>
          <w:sz w:val="36"/>
          <w:szCs w:val="36"/>
        </w:rPr>
        <w:t>muchas ganas de ayudar</w:t>
      </w:r>
      <w:r w:rsidR="0045514B">
        <w:rPr>
          <w:sz w:val="36"/>
          <w:szCs w:val="36"/>
        </w:rPr>
        <w:t>, ejercer m</w:t>
      </w:r>
      <w:r w:rsidR="00BD3946">
        <w:rPr>
          <w:sz w:val="36"/>
          <w:szCs w:val="36"/>
        </w:rPr>
        <w:t xml:space="preserve">i profesión </w:t>
      </w:r>
      <w:r w:rsidR="00656B0D">
        <w:rPr>
          <w:sz w:val="36"/>
          <w:szCs w:val="36"/>
        </w:rPr>
        <w:t xml:space="preserve"> y nunca dejar </w:t>
      </w:r>
      <w:r w:rsidR="008B6EFE">
        <w:rPr>
          <w:sz w:val="36"/>
          <w:szCs w:val="36"/>
        </w:rPr>
        <w:t xml:space="preserve">de aprender </w:t>
      </w:r>
      <w:r>
        <w:rPr>
          <w:sz w:val="36"/>
          <w:szCs w:val="36"/>
        </w:rPr>
        <w:t xml:space="preserve">nuevos retos y de mejorar mi experiencia </w:t>
      </w:r>
      <w:r w:rsidR="005064E2">
        <w:rPr>
          <w:sz w:val="36"/>
          <w:szCs w:val="36"/>
        </w:rPr>
        <w:t>laboral</w:t>
      </w:r>
      <w:r>
        <w:rPr>
          <w:sz w:val="36"/>
          <w:szCs w:val="36"/>
        </w:rPr>
        <w:t>.</w:t>
      </w:r>
    </w:p>
    <w:p w14:paraId="25C4297B" w14:textId="6ADD9A7A" w:rsidR="00742242" w:rsidRDefault="002C6D02" w:rsidP="00AE53BE">
      <w:pPr>
        <w:rPr>
          <w:sz w:val="36"/>
          <w:szCs w:val="36"/>
        </w:rPr>
      </w:pPr>
      <w:r>
        <w:rPr>
          <w:sz w:val="36"/>
          <w:szCs w:val="36"/>
        </w:rPr>
        <w:t xml:space="preserve">También debido a mi buena integridad </w:t>
      </w:r>
      <w:r w:rsidR="00742242">
        <w:rPr>
          <w:sz w:val="36"/>
          <w:szCs w:val="36"/>
        </w:rPr>
        <w:t xml:space="preserve">soy muy consecuente en mi trabajo </w:t>
      </w:r>
      <w:r w:rsidR="00163D59">
        <w:rPr>
          <w:sz w:val="36"/>
          <w:szCs w:val="36"/>
        </w:rPr>
        <w:t>y trabajo bien en equipo.</w:t>
      </w:r>
    </w:p>
    <w:p w14:paraId="717817B7" w14:textId="77777777" w:rsidR="00742242" w:rsidRDefault="00742242" w:rsidP="00AE53BE">
      <w:pPr>
        <w:rPr>
          <w:sz w:val="36"/>
          <w:szCs w:val="36"/>
        </w:rPr>
      </w:pPr>
      <w:r>
        <w:rPr>
          <w:sz w:val="36"/>
          <w:szCs w:val="36"/>
        </w:rPr>
        <w:t>Sin más , me despido esperando que pueda ser de su  agrado mi currículum y asín podáis contar conmigo en vuestra empresa , gracias por su tiempo .</w:t>
      </w:r>
    </w:p>
    <w:p w14:paraId="2732C4FD" w14:textId="77777777" w:rsidR="00742242" w:rsidRPr="002C6D02" w:rsidRDefault="00742242" w:rsidP="00AE53BE">
      <w:pPr>
        <w:rPr>
          <w:sz w:val="36"/>
          <w:szCs w:val="36"/>
        </w:rPr>
      </w:pPr>
      <w:r>
        <w:rPr>
          <w:sz w:val="36"/>
          <w:szCs w:val="36"/>
        </w:rPr>
        <w:t>Un saludo : Montse Oliva.</w:t>
      </w:r>
    </w:p>
    <w:p w14:paraId="61BBDAFA" w14:textId="77777777" w:rsidR="00BC1AAF" w:rsidRPr="00BC1AAF" w:rsidRDefault="00BC1AAF" w:rsidP="00AE53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ECC8414" w14:textId="77777777" w:rsidR="00BC1AAF" w:rsidRPr="00BC1AAF" w:rsidRDefault="00BC1AAF" w:rsidP="00AE53BE">
      <w:pPr>
        <w:rPr>
          <w:sz w:val="36"/>
          <w:szCs w:val="36"/>
        </w:rPr>
      </w:pPr>
    </w:p>
    <w:p w14:paraId="06F3FC9D" w14:textId="77777777" w:rsidR="00BC1AAF" w:rsidRPr="00BC1AAF" w:rsidRDefault="00BC1AAF" w:rsidP="00AE53BE">
      <w:pPr>
        <w:rPr>
          <w:b/>
          <w:sz w:val="40"/>
          <w:szCs w:val="40"/>
        </w:rPr>
      </w:pPr>
    </w:p>
    <w:p w14:paraId="592EC490" w14:textId="77777777" w:rsidR="00BC1AAF" w:rsidRDefault="00BC1AAF" w:rsidP="00AE53BE">
      <w:pPr>
        <w:rPr>
          <w:sz w:val="36"/>
          <w:szCs w:val="36"/>
        </w:rPr>
      </w:pPr>
    </w:p>
    <w:p w14:paraId="7237A49F" w14:textId="77777777" w:rsidR="00BC1AAF" w:rsidRDefault="00BC1AAF" w:rsidP="00AE53BE">
      <w:pPr>
        <w:rPr>
          <w:sz w:val="36"/>
          <w:szCs w:val="36"/>
        </w:rPr>
      </w:pPr>
    </w:p>
    <w:p w14:paraId="5BB35F92" w14:textId="77777777" w:rsidR="00BC1AAF" w:rsidRDefault="00BC1AAF" w:rsidP="00AE53BE">
      <w:pPr>
        <w:rPr>
          <w:sz w:val="36"/>
          <w:szCs w:val="36"/>
        </w:rPr>
      </w:pPr>
    </w:p>
    <w:p w14:paraId="0B664EF7" w14:textId="77777777" w:rsidR="00AE53BE" w:rsidRPr="00AE53BE" w:rsidRDefault="00AE53BE" w:rsidP="00AE53BE">
      <w:pPr>
        <w:rPr>
          <w:sz w:val="36"/>
          <w:szCs w:val="36"/>
        </w:rPr>
      </w:pPr>
    </w:p>
    <w:p w14:paraId="6EF014EC" w14:textId="77777777" w:rsidR="00AE53BE" w:rsidRPr="00AE53BE" w:rsidRDefault="00AE53BE" w:rsidP="00AE53BE">
      <w:pPr>
        <w:rPr>
          <w:sz w:val="36"/>
          <w:szCs w:val="36"/>
        </w:rPr>
      </w:pPr>
    </w:p>
    <w:p w14:paraId="0B5F8E9C" w14:textId="77777777" w:rsidR="00AE53BE" w:rsidRDefault="00AE53BE" w:rsidP="00AE53BE">
      <w:pPr>
        <w:rPr>
          <w:sz w:val="36"/>
          <w:szCs w:val="36"/>
        </w:rPr>
      </w:pPr>
    </w:p>
    <w:p w14:paraId="6BEEA74C" w14:textId="77777777" w:rsidR="00AE53BE" w:rsidRPr="00AE53BE" w:rsidRDefault="00AE53BE" w:rsidP="00AE53BE">
      <w:pPr>
        <w:rPr>
          <w:sz w:val="36"/>
          <w:szCs w:val="36"/>
        </w:rPr>
      </w:pPr>
    </w:p>
    <w:sectPr w:rsidR="00AE53BE" w:rsidRPr="00AE53BE" w:rsidSect="0076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6029"/>
    <w:multiLevelType w:val="hybridMultilevel"/>
    <w:tmpl w:val="7E040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E"/>
    <w:rsid w:val="0001703B"/>
    <w:rsid w:val="00021EA4"/>
    <w:rsid w:val="00037483"/>
    <w:rsid w:val="00037B5A"/>
    <w:rsid w:val="00096974"/>
    <w:rsid w:val="000B47E3"/>
    <w:rsid w:val="000B52A7"/>
    <w:rsid w:val="000B567D"/>
    <w:rsid w:val="00152170"/>
    <w:rsid w:val="00163D59"/>
    <w:rsid w:val="0018437C"/>
    <w:rsid w:val="00185C9B"/>
    <w:rsid w:val="001A5FEE"/>
    <w:rsid w:val="001C124F"/>
    <w:rsid w:val="001C6D21"/>
    <w:rsid w:val="001F76C1"/>
    <w:rsid w:val="002000CA"/>
    <w:rsid w:val="00216276"/>
    <w:rsid w:val="00253A71"/>
    <w:rsid w:val="002638AC"/>
    <w:rsid w:val="0027078E"/>
    <w:rsid w:val="002C6D02"/>
    <w:rsid w:val="002D6255"/>
    <w:rsid w:val="002F13EA"/>
    <w:rsid w:val="002F46C4"/>
    <w:rsid w:val="0030268A"/>
    <w:rsid w:val="0032182A"/>
    <w:rsid w:val="00324CBA"/>
    <w:rsid w:val="00372561"/>
    <w:rsid w:val="003D074E"/>
    <w:rsid w:val="0040456A"/>
    <w:rsid w:val="004378E8"/>
    <w:rsid w:val="00450C6F"/>
    <w:rsid w:val="00454BD0"/>
    <w:rsid w:val="0045514B"/>
    <w:rsid w:val="00463C2C"/>
    <w:rsid w:val="004905BA"/>
    <w:rsid w:val="00491D22"/>
    <w:rsid w:val="004974E1"/>
    <w:rsid w:val="004E4A4D"/>
    <w:rsid w:val="004E5251"/>
    <w:rsid w:val="005064E2"/>
    <w:rsid w:val="00570EAC"/>
    <w:rsid w:val="00576650"/>
    <w:rsid w:val="005B15CE"/>
    <w:rsid w:val="005B5ECD"/>
    <w:rsid w:val="005F0A2E"/>
    <w:rsid w:val="00620BD3"/>
    <w:rsid w:val="0064548E"/>
    <w:rsid w:val="0065173D"/>
    <w:rsid w:val="00656B0D"/>
    <w:rsid w:val="0066675E"/>
    <w:rsid w:val="006A04F8"/>
    <w:rsid w:val="006A20CB"/>
    <w:rsid w:val="006A6475"/>
    <w:rsid w:val="006C79D3"/>
    <w:rsid w:val="006D68CF"/>
    <w:rsid w:val="007113BB"/>
    <w:rsid w:val="00730565"/>
    <w:rsid w:val="00742242"/>
    <w:rsid w:val="00745A13"/>
    <w:rsid w:val="00757A16"/>
    <w:rsid w:val="007638F2"/>
    <w:rsid w:val="00765DDA"/>
    <w:rsid w:val="00771748"/>
    <w:rsid w:val="007C1762"/>
    <w:rsid w:val="007D3512"/>
    <w:rsid w:val="007E5EC2"/>
    <w:rsid w:val="007F6758"/>
    <w:rsid w:val="008537D2"/>
    <w:rsid w:val="00864943"/>
    <w:rsid w:val="00872D0E"/>
    <w:rsid w:val="00890C13"/>
    <w:rsid w:val="00891B2A"/>
    <w:rsid w:val="00891E88"/>
    <w:rsid w:val="008A42D8"/>
    <w:rsid w:val="008B6EFE"/>
    <w:rsid w:val="008B7459"/>
    <w:rsid w:val="008D1CD5"/>
    <w:rsid w:val="008D71AF"/>
    <w:rsid w:val="00913E8D"/>
    <w:rsid w:val="009375AD"/>
    <w:rsid w:val="0095495C"/>
    <w:rsid w:val="00990E07"/>
    <w:rsid w:val="009A0ABB"/>
    <w:rsid w:val="009B3BCD"/>
    <w:rsid w:val="009C2885"/>
    <w:rsid w:val="009C6ED9"/>
    <w:rsid w:val="009D103D"/>
    <w:rsid w:val="00A14A19"/>
    <w:rsid w:val="00A229C1"/>
    <w:rsid w:val="00A260B9"/>
    <w:rsid w:val="00A342FE"/>
    <w:rsid w:val="00A46CBD"/>
    <w:rsid w:val="00A564CC"/>
    <w:rsid w:val="00A63FB0"/>
    <w:rsid w:val="00AA3BD9"/>
    <w:rsid w:val="00AA77CD"/>
    <w:rsid w:val="00AB1294"/>
    <w:rsid w:val="00AB46EC"/>
    <w:rsid w:val="00AB7257"/>
    <w:rsid w:val="00AE12EB"/>
    <w:rsid w:val="00AE17BE"/>
    <w:rsid w:val="00AE53BE"/>
    <w:rsid w:val="00AF009D"/>
    <w:rsid w:val="00AF02FE"/>
    <w:rsid w:val="00B05772"/>
    <w:rsid w:val="00B14414"/>
    <w:rsid w:val="00B474E4"/>
    <w:rsid w:val="00B85751"/>
    <w:rsid w:val="00B860DA"/>
    <w:rsid w:val="00B9547C"/>
    <w:rsid w:val="00BA1710"/>
    <w:rsid w:val="00BC1AAF"/>
    <w:rsid w:val="00BD3946"/>
    <w:rsid w:val="00C56841"/>
    <w:rsid w:val="00C85244"/>
    <w:rsid w:val="00CA5D6E"/>
    <w:rsid w:val="00CB4548"/>
    <w:rsid w:val="00CB78C5"/>
    <w:rsid w:val="00CD6355"/>
    <w:rsid w:val="00CD64E8"/>
    <w:rsid w:val="00D06D12"/>
    <w:rsid w:val="00D36BF3"/>
    <w:rsid w:val="00D61F32"/>
    <w:rsid w:val="00D73A6E"/>
    <w:rsid w:val="00D82551"/>
    <w:rsid w:val="00DB590C"/>
    <w:rsid w:val="00DC077F"/>
    <w:rsid w:val="00E26E13"/>
    <w:rsid w:val="00EB098A"/>
    <w:rsid w:val="00F0199B"/>
    <w:rsid w:val="00F41C09"/>
    <w:rsid w:val="00F558DE"/>
    <w:rsid w:val="00F653CE"/>
    <w:rsid w:val="00F66DC4"/>
    <w:rsid w:val="00F7556B"/>
    <w:rsid w:val="00F9308D"/>
    <w:rsid w:val="00FE4A0D"/>
    <w:rsid w:val="1AFBA1A9"/>
    <w:rsid w:val="3DEE04CD"/>
    <w:rsid w:val="41D7CB92"/>
    <w:rsid w:val="4C239418"/>
    <w:rsid w:val="4DBFB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B5AF"/>
  <w15:docId w15:val="{CA7EF5A7-67DF-4E77-B9FA-A98DDEE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DA"/>
  </w:style>
  <w:style w:type="paragraph" w:styleId="Ttulo1">
    <w:name w:val="heading 1"/>
    <w:basedOn w:val="Normal"/>
    <w:next w:val="Normal"/>
    <w:link w:val="Ttulo1Car"/>
    <w:uiPriority w:val="9"/>
    <w:qFormat/>
    <w:rsid w:val="00AE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E53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64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49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ontsetolivacabral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_PC\AppData\Roaming\Microsoft\Plantillas\Curriculum%20Vitae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A1E681C-68FA-4A57-8600-2A63871ED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Curriculum%20Vitae.dotx</Template>
  <TotalTime>3</TotalTime>
  <Pages>6</Pages>
  <Words>734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Antonio_PC</dc:creator>
  <cp:keywords/>
  <cp:lastModifiedBy>antonio sanchez amores</cp:lastModifiedBy>
  <cp:revision>17</cp:revision>
  <dcterms:created xsi:type="dcterms:W3CDTF">2021-01-27T18:06:00Z</dcterms:created>
  <dcterms:modified xsi:type="dcterms:W3CDTF">2021-01-28T20:03:00Z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TC019885139991</vt:lpwstr>
  </property>
</Properties>
</file>