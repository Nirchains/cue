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7A7" w:rsidRDefault="009B3977" w:rsidP="007659E6">
      <w:pPr>
        <w:pStyle w:val="Puesto"/>
        <w:jc w:val="both"/>
        <w:rPr>
          <w:noProof/>
        </w:rPr>
      </w:pPr>
      <w:r>
        <w:rPr>
          <w:noProof/>
        </w:rPr>
        <w:t>Á</w:t>
      </w:r>
      <w:r w:rsidR="00EE291D">
        <w:rPr>
          <w:noProof/>
        </w:rPr>
        <w:t>ngela Hervás García</w:t>
      </w:r>
      <w:r w:rsidR="00E94027">
        <w:rPr>
          <w:noProof/>
        </w:rPr>
        <w:t xml:space="preserve">                </w:t>
      </w:r>
      <w:r w:rsidR="00DB602A">
        <w:rPr>
          <w:noProof/>
        </w:rPr>
        <w:t xml:space="preserve"> </w:t>
      </w:r>
      <w:r w:rsidR="00E94027">
        <w:rPr>
          <w:noProof/>
        </w:rPr>
        <w:drawing>
          <wp:inline distT="0" distB="0" distL="0" distR="0" wp14:anchorId="1EE3D97D" wp14:editId="261B4D1B">
            <wp:extent cx="1590675" cy="10629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220_01132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923" cy="106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02A">
        <w:rPr>
          <w:noProof/>
        </w:rPr>
        <w:t xml:space="preserve">              </w:t>
      </w:r>
      <w:r w:rsidR="001E06C3">
        <w:rPr>
          <w:noProof/>
        </w:rPr>
        <w:t xml:space="preserve">      </w:t>
      </w:r>
      <w:r w:rsidR="00DB602A">
        <w:rPr>
          <w:noProof/>
        </w:rPr>
        <w:t xml:space="preserve">  </w:t>
      </w:r>
      <w:r w:rsidR="001E06C3">
        <w:rPr>
          <w:noProof/>
        </w:rPr>
        <w:t xml:space="preserve"> </w:t>
      </w:r>
      <w:r w:rsidR="00DB602A">
        <w:rPr>
          <w:noProof/>
        </w:rPr>
        <w:t xml:space="preserve"> </w:t>
      </w:r>
    </w:p>
    <w:p w:rsidR="00EE291D" w:rsidRDefault="00EE291D" w:rsidP="00775028">
      <w:pPr>
        <w:pStyle w:val="Direccin"/>
        <w:numPr>
          <w:ilvl w:val="0"/>
          <w:numId w:val="15"/>
        </w:numPr>
      </w:pPr>
      <w:r w:rsidRPr="00EE291D">
        <w:rPr>
          <w:b/>
        </w:rPr>
        <w:t>Dirección:</w:t>
      </w:r>
      <w:r w:rsidR="00254CD0">
        <w:t xml:space="preserve"> C/Espinar nº14</w:t>
      </w:r>
    </w:p>
    <w:p w:rsidR="00AD464A" w:rsidRDefault="00EE291D" w:rsidP="00AD464A">
      <w:pPr>
        <w:pStyle w:val="Direccin"/>
        <w:numPr>
          <w:ilvl w:val="0"/>
          <w:numId w:val="15"/>
        </w:numPr>
      </w:pPr>
      <w:r w:rsidRPr="00EE291D">
        <w:rPr>
          <w:b/>
        </w:rPr>
        <w:t>Municipio:</w:t>
      </w:r>
      <w:r w:rsidR="00254CD0">
        <w:t xml:space="preserve"> </w:t>
      </w:r>
      <w:proofErr w:type="spellStart"/>
      <w:r w:rsidR="00254CD0">
        <w:t>Huelma</w:t>
      </w:r>
      <w:proofErr w:type="spellEnd"/>
      <w:r w:rsidR="00254CD0">
        <w:t xml:space="preserve"> (Jaén)</w:t>
      </w:r>
    </w:p>
    <w:p w:rsidR="00EE291D" w:rsidRDefault="00EE291D" w:rsidP="00775028">
      <w:pPr>
        <w:pStyle w:val="Direccin"/>
        <w:numPr>
          <w:ilvl w:val="0"/>
          <w:numId w:val="15"/>
        </w:numPr>
      </w:pPr>
      <w:r w:rsidRPr="00EE291D">
        <w:rPr>
          <w:b/>
        </w:rPr>
        <w:t>Teléfono:</w:t>
      </w:r>
      <w:r>
        <w:t xml:space="preserve"> 675374667</w:t>
      </w:r>
    </w:p>
    <w:p w:rsidR="00EE291D" w:rsidRDefault="00EE291D" w:rsidP="00775028">
      <w:pPr>
        <w:pStyle w:val="Direccin"/>
        <w:numPr>
          <w:ilvl w:val="0"/>
          <w:numId w:val="15"/>
        </w:numPr>
      </w:pPr>
      <w:r>
        <w:rPr>
          <w:b/>
        </w:rPr>
        <w:t>Fecha de nacimiento:</w:t>
      </w:r>
      <w:r>
        <w:t xml:space="preserve"> 30/10/1990</w:t>
      </w:r>
    </w:p>
    <w:p w:rsidR="007659E6" w:rsidRDefault="00EE291D" w:rsidP="00775028">
      <w:pPr>
        <w:pStyle w:val="Direccin"/>
        <w:numPr>
          <w:ilvl w:val="0"/>
          <w:numId w:val="15"/>
        </w:numPr>
      </w:pPr>
      <w:r>
        <w:rPr>
          <w:b/>
        </w:rPr>
        <w:t>Nacionalidad:</w:t>
      </w:r>
      <w:r>
        <w:t xml:space="preserve"> Española</w:t>
      </w:r>
    </w:p>
    <w:p w:rsidR="00775028" w:rsidRDefault="00EE291D" w:rsidP="00775028">
      <w:pPr>
        <w:pStyle w:val="Direccin"/>
        <w:numPr>
          <w:ilvl w:val="0"/>
          <w:numId w:val="15"/>
        </w:numPr>
      </w:pPr>
      <w:r>
        <w:rPr>
          <w:b/>
        </w:rPr>
        <w:t>Correo:</w:t>
      </w:r>
      <w:hyperlink r:id="rId9" w:history="1">
        <w:r w:rsidR="00775028" w:rsidRPr="00E66C7A">
          <w:rPr>
            <w:rStyle w:val="Hipervnculo"/>
          </w:rPr>
          <w:t>Angie_1990@hotmail.es</w:t>
        </w:r>
      </w:hyperlink>
    </w:p>
    <w:p w:rsidR="004B5046" w:rsidRPr="004B5046" w:rsidRDefault="00EE291D" w:rsidP="004B5046">
      <w:pPr>
        <w:pStyle w:val="Encabezadodelaseccin"/>
        <w:rPr>
          <w:noProof/>
          <w:sz w:val="22"/>
          <w:szCs w:val="22"/>
        </w:rPr>
      </w:pPr>
      <w:r w:rsidRPr="00775028">
        <w:rPr>
          <w:noProof/>
          <w:sz w:val="22"/>
          <w:szCs w:val="22"/>
        </w:rPr>
        <w:t xml:space="preserve">Formación </w:t>
      </w:r>
      <w:r w:rsidR="004B5046">
        <w:rPr>
          <w:noProof/>
          <w:sz w:val="22"/>
          <w:szCs w:val="22"/>
        </w:rPr>
        <w:t>académico</w:t>
      </w:r>
    </w:p>
    <w:p w:rsidR="00C4293F" w:rsidRPr="00E94027" w:rsidRDefault="00C4293F" w:rsidP="00E94027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>Curso Cuidados Paliativos para Técnico en Cuidados Auxiliares de Enfermería.</w:t>
      </w:r>
      <w:r>
        <w:t xml:space="preserve"> </w:t>
      </w:r>
      <w:r w:rsidR="00E94027">
        <w:t xml:space="preserve">Del 28/02/2020 al 27/04/2020. </w:t>
      </w:r>
      <w:proofErr w:type="spellStart"/>
      <w:r>
        <w:t>Logoss</w:t>
      </w:r>
      <w:proofErr w:type="spellEnd"/>
      <w:r>
        <w:t xml:space="preserve"> Salud S.L</w:t>
      </w:r>
    </w:p>
    <w:p w:rsidR="00E94027" w:rsidRPr="00C4293F" w:rsidRDefault="00E94027" w:rsidP="00E94027">
      <w:pPr>
        <w:pStyle w:val="Prrafodelista"/>
        <w:rPr>
          <w:b/>
        </w:rPr>
      </w:pPr>
    </w:p>
    <w:p w:rsidR="00C4293F" w:rsidRPr="00E94027" w:rsidRDefault="00C4293F" w:rsidP="00254CD0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 xml:space="preserve">Curso Atención al Paciente Dependiente, Abordaje por el Técnico de Cuidados Auxiliares de Enfermería. </w:t>
      </w:r>
      <w:r w:rsidR="00E94027">
        <w:t xml:space="preserve">Del 28/02/2020 al 27/04/2020. </w:t>
      </w:r>
      <w:proofErr w:type="spellStart"/>
      <w:r w:rsidR="00E94027">
        <w:t>Logoss</w:t>
      </w:r>
      <w:proofErr w:type="spellEnd"/>
      <w:r w:rsidR="00E94027">
        <w:t xml:space="preserve"> Salud S.L</w:t>
      </w:r>
    </w:p>
    <w:p w:rsidR="00E94027" w:rsidRDefault="00E94027" w:rsidP="00E94027">
      <w:pPr>
        <w:pStyle w:val="Prrafodelista"/>
        <w:rPr>
          <w:b/>
        </w:rPr>
      </w:pPr>
    </w:p>
    <w:p w:rsidR="00C4293F" w:rsidRPr="00E94027" w:rsidRDefault="00C4293F" w:rsidP="00C4293F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>Curso Funciones de Técnicos Auxiliares en Cuidados de Enfermería ante Pacientes Dependientes.</w:t>
      </w:r>
      <w:r w:rsidRPr="00C4293F">
        <w:t xml:space="preserve"> </w:t>
      </w:r>
      <w:r>
        <w:t xml:space="preserve">. </w:t>
      </w:r>
      <w:r w:rsidR="00E94027">
        <w:t xml:space="preserve">Del 28/02/2020 al 27/04/2020. </w:t>
      </w:r>
      <w:r>
        <w:t>Univers</w:t>
      </w:r>
      <w:r w:rsidR="00E94027">
        <w:t>idad Antonio de Nebrija (Madrid)</w:t>
      </w:r>
    </w:p>
    <w:p w:rsidR="00E94027" w:rsidRPr="00C4293F" w:rsidRDefault="00E94027" w:rsidP="00E94027">
      <w:pPr>
        <w:pStyle w:val="Prrafodelista"/>
        <w:rPr>
          <w:b/>
        </w:rPr>
      </w:pPr>
    </w:p>
    <w:p w:rsidR="00C4293F" w:rsidRPr="00E94027" w:rsidRDefault="00C4293F" w:rsidP="00E94027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>Curso Cuidados Paliativos para Técnico en cuidados Auxiliares de Enfermería</w:t>
      </w:r>
      <w:r w:rsidR="00E94027">
        <w:rPr>
          <w:b/>
        </w:rPr>
        <w:t>.</w:t>
      </w:r>
      <w:r w:rsidR="00E94027">
        <w:t xml:space="preserve"> Del 28/02/2020 al 27/04/2020. Universidad Antonio de Nebrija (Madrid)</w:t>
      </w:r>
    </w:p>
    <w:p w:rsidR="00E94027" w:rsidRPr="00E94027" w:rsidRDefault="00E94027" w:rsidP="00E94027">
      <w:pPr>
        <w:pStyle w:val="Prrafodelista"/>
        <w:rPr>
          <w:b/>
        </w:rPr>
      </w:pPr>
    </w:p>
    <w:p w:rsidR="00254CD0" w:rsidRPr="00254CD0" w:rsidRDefault="00C4293F" w:rsidP="00254CD0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>Curso</w:t>
      </w:r>
      <w:r w:rsidR="00254CD0">
        <w:rPr>
          <w:b/>
        </w:rPr>
        <w:t xml:space="preserve"> Funciones del Técnico en Cuidados Auxiliares de Enfermería en los Centros de Salud. </w:t>
      </w:r>
      <w:r w:rsidR="00254CD0">
        <w:t>Del 15 de Noviembre de 2019 al 15 de Enero de 2020. Universidad Antonio de Nebrija (Madrid)</w:t>
      </w:r>
    </w:p>
    <w:p w:rsidR="00254CD0" w:rsidRPr="00254CD0" w:rsidRDefault="00254CD0" w:rsidP="00254CD0">
      <w:pPr>
        <w:pStyle w:val="Prrafodelista"/>
        <w:rPr>
          <w:b/>
        </w:rPr>
      </w:pPr>
    </w:p>
    <w:p w:rsidR="00E86FE2" w:rsidRPr="00254CD0" w:rsidRDefault="00C4293F" w:rsidP="00254CD0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 xml:space="preserve">Curso </w:t>
      </w:r>
      <w:r w:rsidR="00E86FE2">
        <w:rPr>
          <w:b/>
        </w:rPr>
        <w:t xml:space="preserve">El Técnico en Cuidados Auxiliares de Enfermería en las Necesidades Básicas en Atención Primaria. </w:t>
      </w:r>
      <w:r w:rsidR="00E86FE2">
        <w:t xml:space="preserve">Del 15 de Noviembre de 2019 al 15 de Enero de 2020. </w:t>
      </w:r>
      <w:proofErr w:type="spellStart"/>
      <w:r w:rsidR="00E86FE2">
        <w:t>Logoss</w:t>
      </w:r>
      <w:proofErr w:type="spellEnd"/>
      <w:r w:rsidR="00E86FE2">
        <w:t>.</w:t>
      </w:r>
    </w:p>
    <w:p w:rsidR="00254CD0" w:rsidRPr="00254CD0" w:rsidRDefault="00254CD0" w:rsidP="00254CD0">
      <w:pPr>
        <w:pStyle w:val="Prrafodelista"/>
        <w:rPr>
          <w:b/>
        </w:rPr>
      </w:pPr>
    </w:p>
    <w:p w:rsidR="00254CD0" w:rsidRPr="00254CD0" w:rsidRDefault="00C4293F" w:rsidP="00254CD0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>Curso</w:t>
      </w:r>
      <w:r w:rsidR="00254CD0">
        <w:rPr>
          <w:b/>
        </w:rPr>
        <w:t xml:space="preserve"> Intervenciones Específicas en UCI y Urgencias del Técnico en Cuidados Auxiliares de Enfermería. </w:t>
      </w:r>
      <w:r w:rsidR="00254CD0">
        <w:t>Del 28 de Octubre al 27 de Diciembre de 2019. Universidad Antonio de Nebrija (Madrid)</w:t>
      </w:r>
    </w:p>
    <w:p w:rsidR="00254CD0" w:rsidRPr="00254CD0" w:rsidRDefault="00254CD0" w:rsidP="00254CD0">
      <w:pPr>
        <w:pStyle w:val="Prrafodelista"/>
        <w:rPr>
          <w:b/>
        </w:rPr>
      </w:pPr>
    </w:p>
    <w:p w:rsidR="006076BC" w:rsidRPr="00254CD0" w:rsidRDefault="00C4293F" w:rsidP="00254CD0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>Curso</w:t>
      </w:r>
      <w:r w:rsidR="006076BC">
        <w:rPr>
          <w:b/>
        </w:rPr>
        <w:t xml:space="preserve"> Funciones del Técnico en Cuidados Auxiliares de Enfermería en Servicios Especiales. Quirófano y Diálisis. </w:t>
      </w:r>
      <w:r w:rsidR="006076BC">
        <w:t>Del 3 de Septiembre  al 2 de Noviembre del 2019</w:t>
      </w:r>
      <w:r w:rsidR="006076BC">
        <w:rPr>
          <w:b/>
        </w:rPr>
        <w:t xml:space="preserve">. </w:t>
      </w:r>
      <w:r w:rsidR="006076BC">
        <w:t>Universidad Antonio de Nebrija (</w:t>
      </w:r>
      <w:r w:rsidR="00254CD0">
        <w:t>Madrid</w:t>
      </w:r>
      <w:r w:rsidR="006076BC">
        <w:t>)</w:t>
      </w:r>
    </w:p>
    <w:p w:rsidR="00254CD0" w:rsidRPr="006076BC" w:rsidRDefault="00254CD0" w:rsidP="00254CD0">
      <w:pPr>
        <w:pStyle w:val="Prrafodelista"/>
        <w:rPr>
          <w:b/>
        </w:rPr>
      </w:pPr>
    </w:p>
    <w:p w:rsidR="00254CD0" w:rsidRPr="00254CD0" w:rsidRDefault="00C4293F" w:rsidP="00254CD0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>Curso</w:t>
      </w:r>
      <w:r w:rsidR="006076BC">
        <w:rPr>
          <w:b/>
        </w:rPr>
        <w:t xml:space="preserve"> El Técnico en </w:t>
      </w:r>
      <w:r w:rsidR="00254CD0">
        <w:rPr>
          <w:b/>
        </w:rPr>
        <w:t xml:space="preserve">Cuidados Auxiliares de Enfermería en Servicios Especiales. Quirófano y Diálisis. </w:t>
      </w:r>
      <w:r w:rsidR="00254CD0">
        <w:t>Del 3 de Septiembre  al 2 de Noviembre del 2019</w:t>
      </w:r>
      <w:r w:rsidR="00254CD0">
        <w:rPr>
          <w:b/>
        </w:rPr>
        <w:t xml:space="preserve">. </w:t>
      </w:r>
      <w:r w:rsidR="00254CD0">
        <w:t>Universidad Antonio de Nebrija (Madrid)</w:t>
      </w:r>
    </w:p>
    <w:p w:rsidR="00254CD0" w:rsidRPr="00254CD0" w:rsidRDefault="00254CD0" w:rsidP="00254CD0">
      <w:pPr>
        <w:pStyle w:val="Prrafodelista"/>
        <w:rPr>
          <w:b/>
        </w:rPr>
      </w:pPr>
    </w:p>
    <w:p w:rsidR="006076BC" w:rsidRPr="00254CD0" w:rsidRDefault="00C4293F" w:rsidP="00254CD0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>Curso</w:t>
      </w:r>
      <w:r w:rsidR="006076BC">
        <w:rPr>
          <w:b/>
        </w:rPr>
        <w:t xml:space="preserve"> Úlceras por Presión para el Técnico en Cuidados Auxiliares de Enfermería. </w:t>
      </w:r>
      <w:r w:rsidR="006076BC">
        <w:t>del 28 de Julio al 27 de Septiembre de 2019. Universidad Antonio de Nebrija (Madrid)</w:t>
      </w:r>
    </w:p>
    <w:p w:rsidR="00254CD0" w:rsidRDefault="00254CD0" w:rsidP="00254CD0">
      <w:pPr>
        <w:pStyle w:val="Prrafodelista"/>
        <w:rPr>
          <w:b/>
        </w:rPr>
      </w:pPr>
    </w:p>
    <w:p w:rsidR="004B5046" w:rsidRPr="00254CD0" w:rsidRDefault="00E86FE2" w:rsidP="00254CD0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 xml:space="preserve">Curso Teórico-Práctico de Riesgos Laborales en Tienda. </w:t>
      </w:r>
      <w:r w:rsidRPr="00E86FE2">
        <w:t>19 de Mayo</w:t>
      </w:r>
      <w:r>
        <w:rPr>
          <w:b/>
        </w:rPr>
        <w:t xml:space="preserve"> </w:t>
      </w:r>
      <w:r w:rsidRPr="00E86FE2">
        <w:t xml:space="preserve">por </w:t>
      </w:r>
      <w:proofErr w:type="spellStart"/>
      <w:r w:rsidRPr="00E86FE2">
        <w:t>Beaut</w:t>
      </w:r>
      <w:r>
        <w:t>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Dia</w:t>
      </w:r>
      <w:proofErr w:type="spellEnd"/>
      <w:r>
        <w:t>, S.A.U.</w:t>
      </w:r>
    </w:p>
    <w:p w:rsidR="00254CD0" w:rsidRDefault="00254CD0" w:rsidP="00254CD0">
      <w:pPr>
        <w:pStyle w:val="Prrafodelista"/>
        <w:rPr>
          <w:b/>
        </w:rPr>
      </w:pPr>
    </w:p>
    <w:p w:rsidR="004B5046" w:rsidRPr="00254CD0" w:rsidRDefault="00C4293F" w:rsidP="00254CD0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>Curso</w:t>
      </w:r>
      <w:r w:rsidR="00E86FE2">
        <w:rPr>
          <w:b/>
        </w:rPr>
        <w:t xml:space="preserve"> Principales Trastornos Psiquiátricos para Auxiliares de Enfermería. </w:t>
      </w:r>
      <w:r w:rsidR="00E86FE2">
        <w:t xml:space="preserve">Del 11 de Marzo al 19 de Abril del 2016. </w:t>
      </w:r>
      <w:proofErr w:type="spellStart"/>
      <w:r w:rsidR="00E86FE2">
        <w:t>Logoss</w:t>
      </w:r>
      <w:proofErr w:type="spellEnd"/>
      <w:r w:rsidR="00E86FE2">
        <w:t>.</w:t>
      </w:r>
    </w:p>
    <w:p w:rsidR="00254CD0" w:rsidRDefault="00254CD0" w:rsidP="00254CD0">
      <w:pPr>
        <w:pStyle w:val="Prrafodelista"/>
        <w:rPr>
          <w:b/>
        </w:rPr>
      </w:pPr>
    </w:p>
    <w:p w:rsidR="004B5046" w:rsidRPr="00254CD0" w:rsidRDefault="00C4293F" w:rsidP="00254CD0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>Curso</w:t>
      </w:r>
      <w:r w:rsidR="004B5046">
        <w:rPr>
          <w:b/>
        </w:rPr>
        <w:t xml:space="preserve"> Alzheimer y Terapias Psicológicas para Auxiliares de Enfermería. </w:t>
      </w:r>
      <w:r w:rsidR="004B5046">
        <w:t xml:space="preserve">Del 11 de Marzo al 19 de Abril del 2016. </w:t>
      </w:r>
      <w:proofErr w:type="spellStart"/>
      <w:r w:rsidR="004B5046">
        <w:t>Logoss</w:t>
      </w:r>
      <w:proofErr w:type="spellEnd"/>
      <w:r w:rsidR="004B5046">
        <w:t>,</w:t>
      </w:r>
    </w:p>
    <w:p w:rsidR="00254CD0" w:rsidRDefault="00254CD0" w:rsidP="00254CD0">
      <w:pPr>
        <w:pStyle w:val="Prrafodelista"/>
        <w:rPr>
          <w:b/>
        </w:rPr>
      </w:pPr>
    </w:p>
    <w:p w:rsidR="004B5046" w:rsidRPr="00254CD0" w:rsidRDefault="00C4293F" w:rsidP="00254CD0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lastRenderedPageBreak/>
        <w:t>Curso</w:t>
      </w:r>
      <w:r w:rsidR="004B5046">
        <w:rPr>
          <w:b/>
        </w:rPr>
        <w:t xml:space="preserve"> Asistencia al Paciente Psiquiátrico para Auxiliares de Enfermería.</w:t>
      </w:r>
      <w:r w:rsidR="004B5046">
        <w:t xml:space="preserve"> Del 11 de Marzo al 19 de Abril del 2016. </w:t>
      </w:r>
      <w:proofErr w:type="spellStart"/>
      <w:r w:rsidR="004B5046">
        <w:t>Logoss</w:t>
      </w:r>
      <w:proofErr w:type="spellEnd"/>
      <w:r w:rsidR="004B5046">
        <w:t>.</w:t>
      </w:r>
    </w:p>
    <w:p w:rsidR="00254CD0" w:rsidRDefault="00254CD0" w:rsidP="00254CD0">
      <w:pPr>
        <w:pStyle w:val="Prrafodelista"/>
        <w:rPr>
          <w:b/>
        </w:rPr>
      </w:pPr>
    </w:p>
    <w:p w:rsidR="004B5046" w:rsidRPr="00254CD0" w:rsidRDefault="00C4293F" w:rsidP="00254CD0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>Curso</w:t>
      </w:r>
      <w:r w:rsidR="004B5046">
        <w:rPr>
          <w:b/>
        </w:rPr>
        <w:t xml:space="preserve"> del Auxiliar de Enfermería en Pediatría.</w:t>
      </w:r>
      <w:r w:rsidR="004B5046">
        <w:t xml:space="preserve"> Del 15 de Diciembre de 2015 al 12 de Febrero de 2016. </w:t>
      </w:r>
      <w:proofErr w:type="spellStart"/>
      <w:r w:rsidR="004B5046">
        <w:t>Logoss</w:t>
      </w:r>
      <w:proofErr w:type="spellEnd"/>
      <w:r w:rsidR="004B5046">
        <w:t>.</w:t>
      </w:r>
    </w:p>
    <w:p w:rsidR="00254CD0" w:rsidRDefault="00254CD0" w:rsidP="00254CD0">
      <w:pPr>
        <w:pStyle w:val="Prrafodelista"/>
        <w:rPr>
          <w:b/>
        </w:rPr>
      </w:pPr>
    </w:p>
    <w:p w:rsidR="001D40FB" w:rsidRPr="00254CD0" w:rsidRDefault="00C4293F" w:rsidP="00254CD0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>Curso</w:t>
      </w:r>
      <w:r w:rsidR="001D40FB">
        <w:rPr>
          <w:b/>
        </w:rPr>
        <w:t xml:space="preserve"> Instrumental y Técnicas de </w:t>
      </w:r>
      <w:proofErr w:type="spellStart"/>
      <w:r w:rsidR="001D40FB">
        <w:rPr>
          <w:b/>
        </w:rPr>
        <w:t>Odontoestomatología</w:t>
      </w:r>
      <w:proofErr w:type="spellEnd"/>
      <w:r w:rsidR="001D40FB">
        <w:rPr>
          <w:b/>
        </w:rPr>
        <w:t xml:space="preserve"> Para Técnicos en Cuidados Auxiliares de Enfermería.</w:t>
      </w:r>
      <w:r w:rsidR="004B5046">
        <w:rPr>
          <w:b/>
        </w:rPr>
        <w:t xml:space="preserve"> </w:t>
      </w:r>
      <w:r w:rsidR="004B5046">
        <w:t xml:space="preserve">Del 5 de Diciembre al 5 de Febrero del 2015. </w:t>
      </w:r>
      <w:proofErr w:type="spellStart"/>
      <w:r w:rsidR="004B5046">
        <w:t>Logoss</w:t>
      </w:r>
      <w:proofErr w:type="spellEnd"/>
      <w:r w:rsidR="004B5046">
        <w:t>.</w:t>
      </w:r>
    </w:p>
    <w:p w:rsidR="00254CD0" w:rsidRDefault="00254CD0" w:rsidP="00254CD0">
      <w:pPr>
        <w:pStyle w:val="Prrafodelista"/>
        <w:rPr>
          <w:b/>
        </w:rPr>
      </w:pPr>
    </w:p>
    <w:p w:rsidR="001D40FB" w:rsidRPr="00254CD0" w:rsidRDefault="004B5046" w:rsidP="00254CD0">
      <w:pPr>
        <w:pStyle w:val="Prrafodelista"/>
        <w:numPr>
          <w:ilvl w:val="0"/>
          <w:numId w:val="20"/>
        </w:numPr>
        <w:rPr>
          <w:b/>
        </w:rPr>
      </w:pPr>
      <w:r>
        <w:rPr>
          <w:b/>
        </w:rPr>
        <w:t xml:space="preserve">Curso de Monitor de Aula Matinal y </w:t>
      </w:r>
      <w:r w:rsidRPr="004B5046">
        <w:t>C</w:t>
      </w:r>
      <w:r w:rsidR="001D40FB" w:rsidRPr="004B5046">
        <w:t>omedor</w:t>
      </w:r>
      <w:r w:rsidR="001D40FB">
        <w:rPr>
          <w:b/>
        </w:rPr>
        <w:t xml:space="preserve"> </w:t>
      </w:r>
      <w:r w:rsidR="001D40FB">
        <w:t>en Granada durante los días 26 y 27 de Septiembre del 2015.</w:t>
      </w:r>
    </w:p>
    <w:p w:rsidR="00254CD0" w:rsidRPr="001D40FB" w:rsidRDefault="00254CD0" w:rsidP="00254CD0">
      <w:pPr>
        <w:pStyle w:val="Prrafodelista"/>
        <w:rPr>
          <w:b/>
        </w:rPr>
      </w:pPr>
    </w:p>
    <w:p w:rsidR="006076BC" w:rsidRPr="00254CD0" w:rsidRDefault="00EE291D" w:rsidP="00254CD0">
      <w:pPr>
        <w:pStyle w:val="Prrafodelista"/>
        <w:numPr>
          <w:ilvl w:val="0"/>
          <w:numId w:val="20"/>
        </w:numPr>
        <w:rPr>
          <w:b/>
        </w:rPr>
      </w:pPr>
      <w:r w:rsidRPr="001D40FB">
        <w:rPr>
          <w:b/>
        </w:rPr>
        <w:t>Taller de Creación Artística</w:t>
      </w:r>
      <w:r w:rsidRPr="00374544">
        <w:t xml:space="preserve"> en Jimena (Jaén) d</w:t>
      </w:r>
      <w:r>
        <w:t>urante el mes de Julio del 2012</w:t>
      </w:r>
      <w:r w:rsidR="007659E6">
        <w:t>.</w:t>
      </w:r>
    </w:p>
    <w:p w:rsidR="00254CD0" w:rsidRPr="006076BC" w:rsidRDefault="00254CD0" w:rsidP="00254CD0">
      <w:pPr>
        <w:pStyle w:val="Prrafodelista"/>
        <w:rPr>
          <w:b/>
        </w:rPr>
      </w:pPr>
    </w:p>
    <w:p w:rsidR="006076BC" w:rsidRPr="00254CD0" w:rsidRDefault="007659E6" w:rsidP="00254CD0">
      <w:pPr>
        <w:pStyle w:val="Prrafodelista"/>
        <w:numPr>
          <w:ilvl w:val="0"/>
          <w:numId w:val="20"/>
        </w:numPr>
        <w:rPr>
          <w:b/>
        </w:rPr>
      </w:pPr>
      <w:r w:rsidRPr="006076BC">
        <w:rPr>
          <w:b/>
        </w:rPr>
        <w:t>Curso de Formación Profesional para el Empleo de Auxiliar de</w:t>
      </w:r>
      <w:r w:rsidR="00B47173" w:rsidRPr="006076BC">
        <w:rPr>
          <w:b/>
        </w:rPr>
        <w:t xml:space="preserve"> </w:t>
      </w:r>
      <w:r w:rsidRPr="006076BC">
        <w:rPr>
          <w:b/>
        </w:rPr>
        <w:t>Enfermería en Geriatría.</w:t>
      </w:r>
      <w:r w:rsidRPr="00374544">
        <w:t xml:space="preserve"> Desde el día 1/03/2012 hasta el 22/05/2012 en el Centro de Formación Profesional Amor de Dios. Granada (Granada).</w:t>
      </w:r>
    </w:p>
    <w:p w:rsidR="00254CD0" w:rsidRPr="006076BC" w:rsidRDefault="00254CD0" w:rsidP="00254CD0">
      <w:pPr>
        <w:pStyle w:val="Prrafodelista"/>
        <w:rPr>
          <w:b/>
        </w:rPr>
      </w:pPr>
    </w:p>
    <w:p w:rsidR="006076BC" w:rsidRPr="00254CD0" w:rsidRDefault="007659E6" w:rsidP="00254CD0">
      <w:pPr>
        <w:pStyle w:val="Prrafodelista"/>
        <w:numPr>
          <w:ilvl w:val="0"/>
          <w:numId w:val="20"/>
        </w:numPr>
        <w:rPr>
          <w:b/>
        </w:rPr>
      </w:pPr>
      <w:r w:rsidRPr="006076BC">
        <w:rPr>
          <w:b/>
        </w:rPr>
        <w:t>Taller de bioética para auxiliares de enfermería</w:t>
      </w:r>
      <w:r w:rsidRPr="00374544">
        <w:t>. El día 24/02/2012 en el Centro de Formación Profesional Amor de Dios. Granada (Granada)</w:t>
      </w:r>
    </w:p>
    <w:p w:rsidR="00254CD0" w:rsidRPr="006076BC" w:rsidRDefault="00254CD0" w:rsidP="00254CD0">
      <w:pPr>
        <w:pStyle w:val="Prrafodelista"/>
        <w:rPr>
          <w:b/>
        </w:rPr>
      </w:pPr>
    </w:p>
    <w:p w:rsidR="006076BC" w:rsidRPr="00254CD0" w:rsidRDefault="007659E6" w:rsidP="00254CD0">
      <w:pPr>
        <w:pStyle w:val="Prrafodelista"/>
        <w:numPr>
          <w:ilvl w:val="0"/>
          <w:numId w:val="20"/>
        </w:numPr>
        <w:rPr>
          <w:b/>
        </w:rPr>
      </w:pPr>
      <w:r w:rsidRPr="006076BC">
        <w:rPr>
          <w:b/>
        </w:rPr>
        <w:t>Curso de Formación Profesional grado medio de Cuidados Auxiliares de Enfermería.</w:t>
      </w:r>
      <w:r w:rsidRPr="00374544">
        <w:t xml:space="preserve"> Durante el curso 2010/2012 en el Centro de Formación Profesional Amor de Dios. Granada (Granada).</w:t>
      </w:r>
    </w:p>
    <w:p w:rsidR="00254CD0" w:rsidRPr="006076BC" w:rsidRDefault="00254CD0" w:rsidP="00254CD0">
      <w:pPr>
        <w:pStyle w:val="Prrafodelista"/>
        <w:rPr>
          <w:b/>
        </w:rPr>
      </w:pPr>
    </w:p>
    <w:p w:rsidR="00254CD0" w:rsidRPr="00254CD0" w:rsidRDefault="007659E6" w:rsidP="00254CD0">
      <w:pPr>
        <w:pStyle w:val="Prrafodelista"/>
        <w:numPr>
          <w:ilvl w:val="0"/>
          <w:numId w:val="20"/>
        </w:numPr>
        <w:rPr>
          <w:b/>
        </w:rPr>
      </w:pPr>
      <w:r w:rsidRPr="006076BC">
        <w:rPr>
          <w:b/>
        </w:rPr>
        <w:t>Bachiller</w:t>
      </w:r>
      <w:r w:rsidRPr="00374544">
        <w:t xml:space="preserve">. Durante el curso 2006/2009 en el I.E.S Sierra Magina. </w:t>
      </w:r>
      <w:proofErr w:type="spellStart"/>
      <w:r w:rsidRPr="00374544">
        <w:t>Huelma</w:t>
      </w:r>
      <w:proofErr w:type="spellEnd"/>
      <w:r w:rsidRPr="00374544">
        <w:t xml:space="preserve"> (Jaén).</w:t>
      </w:r>
    </w:p>
    <w:p w:rsidR="00254CD0" w:rsidRPr="00254CD0" w:rsidRDefault="00254CD0" w:rsidP="00254CD0">
      <w:pPr>
        <w:pStyle w:val="Prrafodelista"/>
        <w:rPr>
          <w:b/>
        </w:rPr>
      </w:pPr>
    </w:p>
    <w:p w:rsidR="007659E6" w:rsidRPr="006076BC" w:rsidRDefault="007659E6" w:rsidP="00254CD0">
      <w:pPr>
        <w:pStyle w:val="Prrafodelista"/>
        <w:numPr>
          <w:ilvl w:val="0"/>
          <w:numId w:val="20"/>
        </w:numPr>
        <w:rPr>
          <w:b/>
        </w:rPr>
      </w:pPr>
      <w:r w:rsidRPr="006076BC">
        <w:rPr>
          <w:b/>
        </w:rPr>
        <w:t>Educación Secundaria Obligatoria, E.S.O.</w:t>
      </w:r>
      <w:r w:rsidRPr="00374544">
        <w:t xml:space="preserve"> Durante el curso 2003/2006 en el I</w:t>
      </w:r>
      <w:r>
        <w:t xml:space="preserve">.E.S Sierra Magina. </w:t>
      </w:r>
      <w:proofErr w:type="spellStart"/>
      <w:r>
        <w:t>Huelma</w:t>
      </w:r>
      <w:proofErr w:type="spellEnd"/>
      <w:r>
        <w:t xml:space="preserve"> (Jaén)</w:t>
      </w:r>
    </w:p>
    <w:p w:rsidR="004967A7" w:rsidRPr="00775028" w:rsidRDefault="00775028" w:rsidP="00775028">
      <w:pPr>
        <w:pStyle w:val="Encabezadodelaseccin"/>
        <w:rPr>
          <w:noProof/>
          <w:sz w:val="22"/>
          <w:szCs w:val="22"/>
        </w:rPr>
      </w:pPr>
      <w:r w:rsidRPr="00775028">
        <w:rPr>
          <w:noProof/>
          <w:sz w:val="22"/>
          <w:szCs w:val="22"/>
        </w:rPr>
        <w:t>Experiencia laboral</w:t>
      </w:r>
    </w:p>
    <w:p w:rsidR="00C4293F" w:rsidRPr="00C4293F" w:rsidRDefault="00C4293F" w:rsidP="00C4293F">
      <w:pPr>
        <w:pStyle w:val="Direccin"/>
        <w:numPr>
          <w:ilvl w:val="0"/>
          <w:numId w:val="16"/>
        </w:numPr>
      </w:pPr>
      <w:proofErr w:type="spellStart"/>
      <w:r w:rsidRPr="00C4293F">
        <w:rPr>
          <w:b/>
        </w:rPr>
        <w:t>Gerocultora</w:t>
      </w:r>
      <w:proofErr w:type="spellEnd"/>
      <w:r>
        <w:t xml:space="preserve"> en la Residencia Serranilla de </w:t>
      </w:r>
      <w:proofErr w:type="spellStart"/>
      <w:r>
        <w:t>Mágina</w:t>
      </w:r>
      <w:proofErr w:type="spellEnd"/>
      <w:r>
        <w:t xml:space="preserve"> (</w:t>
      </w:r>
      <w:proofErr w:type="spellStart"/>
      <w:r>
        <w:t>Huelma</w:t>
      </w:r>
      <w:proofErr w:type="spellEnd"/>
      <w:r>
        <w:t>) desde 19/03/2020 al 19/09/2020</w:t>
      </w:r>
    </w:p>
    <w:p w:rsidR="00B47173" w:rsidRPr="00B47173" w:rsidRDefault="009B3977" w:rsidP="00C4293F">
      <w:pPr>
        <w:pStyle w:val="Direccin"/>
        <w:numPr>
          <w:ilvl w:val="0"/>
          <w:numId w:val="16"/>
        </w:numPr>
      </w:pPr>
      <w:r>
        <w:rPr>
          <w:b/>
        </w:rPr>
        <w:t xml:space="preserve">Dependienta </w:t>
      </w:r>
      <w:r>
        <w:t xml:space="preserve">en </w:t>
      </w:r>
      <w:proofErr w:type="spellStart"/>
      <w:r>
        <w:t>Clarel</w:t>
      </w:r>
      <w:proofErr w:type="spellEnd"/>
      <w:r w:rsidR="00326CA8">
        <w:t xml:space="preserve">, </w:t>
      </w:r>
      <w:proofErr w:type="spellStart"/>
      <w:r w:rsidR="00326CA8">
        <w:t>Huelma</w:t>
      </w:r>
      <w:proofErr w:type="spellEnd"/>
      <w:r>
        <w:t xml:space="preserve"> desde 23/05/2016 </w:t>
      </w:r>
      <w:r w:rsidR="006076BC">
        <w:t>hasta el 22/02/2020</w:t>
      </w:r>
      <w:r>
        <w:rPr>
          <w:b/>
        </w:rPr>
        <w:t xml:space="preserve"> </w:t>
      </w:r>
    </w:p>
    <w:p w:rsidR="007659E6" w:rsidRDefault="007659E6" w:rsidP="00775028">
      <w:pPr>
        <w:pStyle w:val="Direccin"/>
        <w:numPr>
          <w:ilvl w:val="0"/>
          <w:numId w:val="16"/>
        </w:numPr>
      </w:pPr>
      <w:r w:rsidRPr="00374544">
        <w:rPr>
          <w:b/>
        </w:rPr>
        <w:t>Prácticas de Cuidados Auxiliares de Enfermería</w:t>
      </w:r>
      <w:r w:rsidRPr="00374544">
        <w:t xml:space="preserve"> en el Hospital Universitario Virgen de las Nieves durante el período desde el día 26/09/2011 hasta el día 22/12/2011.</w:t>
      </w:r>
    </w:p>
    <w:p w:rsidR="00775028" w:rsidRDefault="00775028" w:rsidP="00775028">
      <w:pPr>
        <w:pStyle w:val="Encabezadodelaseccin"/>
        <w:rPr>
          <w:sz w:val="22"/>
          <w:szCs w:val="22"/>
        </w:rPr>
      </w:pPr>
      <w:r>
        <w:rPr>
          <w:sz w:val="22"/>
          <w:szCs w:val="22"/>
        </w:rPr>
        <w:t>Idiomas</w:t>
      </w:r>
    </w:p>
    <w:p w:rsidR="00775028" w:rsidRPr="00374544" w:rsidRDefault="00775028" w:rsidP="00775028">
      <w:pPr>
        <w:pStyle w:val="Direccin"/>
        <w:numPr>
          <w:ilvl w:val="0"/>
          <w:numId w:val="16"/>
        </w:numPr>
      </w:pPr>
      <w:r w:rsidRPr="00374544">
        <w:rPr>
          <w:b/>
        </w:rPr>
        <w:t>Inglés:</w:t>
      </w:r>
      <w:r w:rsidR="00B05881">
        <w:rPr>
          <w:b/>
        </w:rPr>
        <w:t xml:space="preserve"> </w:t>
      </w:r>
      <w:r w:rsidR="00B05881">
        <w:t xml:space="preserve"> Nivel B1</w:t>
      </w:r>
    </w:p>
    <w:p w:rsidR="00775028" w:rsidRPr="00775028" w:rsidRDefault="00775028" w:rsidP="00775028">
      <w:pPr>
        <w:pStyle w:val="Direccin"/>
        <w:numPr>
          <w:ilvl w:val="0"/>
          <w:numId w:val="16"/>
        </w:numPr>
      </w:pPr>
      <w:r w:rsidRPr="00374544">
        <w:rPr>
          <w:b/>
        </w:rPr>
        <w:t>Francés</w:t>
      </w:r>
      <w:r w:rsidR="00B05881">
        <w:t>: Nivel B1</w:t>
      </w:r>
    </w:p>
    <w:p w:rsidR="007659E6" w:rsidRDefault="00775028" w:rsidP="00775028">
      <w:pPr>
        <w:pStyle w:val="Encabezadodelaseccin"/>
        <w:rPr>
          <w:sz w:val="22"/>
          <w:szCs w:val="22"/>
        </w:rPr>
      </w:pPr>
      <w:r w:rsidRPr="00775028">
        <w:rPr>
          <w:sz w:val="22"/>
          <w:szCs w:val="22"/>
        </w:rPr>
        <w:t>Conocimientos informáticos</w:t>
      </w:r>
    </w:p>
    <w:p w:rsidR="00775028" w:rsidRDefault="00775028" w:rsidP="00775028">
      <w:pPr>
        <w:pStyle w:val="Direccin"/>
        <w:numPr>
          <w:ilvl w:val="0"/>
          <w:numId w:val="16"/>
        </w:numPr>
      </w:pPr>
      <w:r>
        <w:t>Hoja de cálculo:</w:t>
      </w:r>
      <w:r w:rsidRPr="00B505CF">
        <w:t xml:space="preserve"> Nivel avanzado</w:t>
      </w:r>
      <w:r>
        <w:t>.</w:t>
      </w:r>
    </w:p>
    <w:p w:rsidR="00775028" w:rsidRDefault="00775028" w:rsidP="00775028">
      <w:pPr>
        <w:pStyle w:val="Direccin"/>
        <w:numPr>
          <w:ilvl w:val="0"/>
          <w:numId w:val="16"/>
        </w:numPr>
      </w:pPr>
      <w:r>
        <w:t>Procesador de textos: Nivel avanzado.</w:t>
      </w:r>
    </w:p>
    <w:p w:rsidR="00775028" w:rsidRDefault="00775028" w:rsidP="00775028">
      <w:pPr>
        <w:pStyle w:val="Direccin"/>
        <w:numPr>
          <w:ilvl w:val="0"/>
          <w:numId w:val="16"/>
        </w:numPr>
      </w:pPr>
      <w:r>
        <w:t>Internet: Nivel avanzado.</w:t>
      </w:r>
    </w:p>
    <w:p w:rsidR="00775028" w:rsidRDefault="00775028" w:rsidP="00775028">
      <w:pPr>
        <w:pStyle w:val="Direccin"/>
        <w:numPr>
          <w:ilvl w:val="0"/>
          <w:numId w:val="16"/>
        </w:numPr>
      </w:pPr>
      <w:r>
        <w:t>Manejo de programas (Word, Access, Excel…)</w:t>
      </w:r>
    </w:p>
    <w:p w:rsidR="00775028" w:rsidRDefault="00775028" w:rsidP="00775028">
      <w:pPr>
        <w:pStyle w:val="Direccin"/>
        <w:numPr>
          <w:ilvl w:val="0"/>
          <w:numId w:val="16"/>
        </w:numPr>
      </w:pPr>
      <w:r>
        <w:t>Dominio del sistema operativo Windows.</w:t>
      </w:r>
    </w:p>
    <w:p w:rsidR="00775028" w:rsidRDefault="00775028" w:rsidP="00775028">
      <w:pPr>
        <w:pStyle w:val="Direccin"/>
        <w:numPr>
          <w:ilvl w:val="0"/>
          <w:numId w:val="16"/>
        </w:numPr>
      </w:pPr>
      <w:r>
        <w:t>Conocimiento como usuario del PC.</w:t>
      </w:r>
    </w:p>
    <w:p w:rsidR="00775028" w:rsidRPr="00775028" w:rsidRDefault="00775028" w:rsidP="00775028"/>
    <w:p w:rsidR="007659E6" w:rsidRPr="007659E6" w:rsidRDefault="00775028" w:rsidP="00775028">
      <w:pPr>
        <w:pStyle w:val="Encabezadodelaseccin"/>
      </w:pPr>
      <w:r>
        <w:t>Otros datos</w:t>
      </w:r>
    </w:p>
    <w:sdt>
      <w:sdtPr>
        <w:rPr>
          <w:b/>
          <w:bCs/>
          <w:caps/>
          <w:noProof/>
        </w:rPr>
        <w:id w:val="417760904"/>
      </w:sdtPr>
      <w:sdtEndPr>
        <w:rPr>
          <w:b w:val="0"/>
          <w:bCs w:val="0"/>
          <w:caps w:val="0"/>
        </w:rPr>
      </w:sdtEndPr>
      <w:sdtContent>
        <w:sdt>
          <w:sdtPr>
            <w:rPr>
              <w:b/>
              <w:bCs/>
              <w:caps/>
              <w:noProof/>
            </w:rPr>
            <w:id w:val="-1773932447"/>
          </w:sdtPr>
          <w:sdtEndPr>
            <w:rPr>
              <w:b w:val="0"/>
              <w:bCs w:val="0"/>
              <w:caps w:val="0"/>
            </w:rPr>
          </w:sdtEndPr>
          <w:sdtContent>
            <w:bookmarkStart w:id="0" w:name="_GoBack" w:displacedByCustomXml="prev"/>
            <w:bookmarkEnd w:id="0" w:displacedByCustomXml="prev"/>
            <w:p w:rsidR="00775028" w:rsidRPr="00B47173" w:rsidRDefault="00775028" w:rsidP="00E94027">
              <w:pPr>
                <w:pStyle w:val="Direccin"/>
                <w:rPr>
                  <w:b/>
                </w:rPr>
              </w:pPr>
            </w:p>
            <w:p w:rsidR="00775028" w:rsidRDefault="00775028" w:rsidP="00B479DF">
              <w:pPr>
                <w:pStyle w:val="Direccin"/>
                <w:numPr>
                  <w:ilvl w:val="0"/>
                  <w:numId w:val="19"/>
                </w:numPr>
              </w:pPr>
              <w:r>
                <w:t>Disponibilidad para viajar e incorporación inmediata.</w:t>
              </w:r>
            </w:p>
            <w:p w:rsidR="00775028" w:rsidRDefault="00775028" w:rsidP="00B479DF">
              <w:pPr>
                <w:pStyle w:val="Direccin"/>
                <w:numPr>
                  <w:ilvl w:val="0"/>
                  <w:numId w:val="19"/>
                </w:numPr>
              </w:pPr>
              <w:r>
                <w:t>Total disponibilidad horaria.</w:t>
              </w:r>
            </w:p>
            <w:p w:rsidR="00775028" w:rsidRDefault="00775028" w:rsidP="00B479DF">
              <w:pPr>
                <w:pStyle w:val="Direccin"/>
                <w:numPr>
                  <w:ilvl w:val="0"/>
                  <w:numId w:val="19"/>
                </w:numPr>
              </w:pPr>
              <w:r>
                <w:t>Capacidad para trabajar en equipo.</w:t>
              </w:r>
            </w:p>
            <w:p w:rsidR="00775028" w:rsidRDefault="00775028" w:rsidP="00B479DF">
              <w:pPr>
                <w:pStyle w:val="Direccin"/>
                <w:numPr>
                  <w:ilvl w:val="0"/>
                  <w:numId w:val="19"/>
                </w:numPr>
              </w:pPr>
              <w:r>
                <w:t>Facilidad para relacionarme con el público, además de un afán de superación e interés por aprender cosas nuevas.</w:t>
              </w:r>
            </w:p>
            <w:p w:rsidR="00775028" w:rsidRDefault="00775028" w:rsidP="00B479DF">
              <w:pPr>
                <w:pStyle w:val="Direccin"/>
                <w:numPr>
                  <w:ilvl w:val="0"/>
                  <w:numId w:val="19"/>
                </w:numPr>
              </w:pPr>
              <w:r>
                <w:t>Responsable, puntual, constante y trabajadora.</w:t>
              </w:r>
            </w:p>
            <w:p w:rsidR="007659E6" w:rsidRDefault="007659E6" w:rsidP="007659E6">
              <w:pPr>
                <w:pStyle w:val="Subseccin"/>
              </w:pPr>
            </w:p>
            <w:p w:rsidR="004967A7" w:rsidRDefault="00A505B9" w:rsidP="007659E6">
              <w:pPr>
                <w:pStyle w:val="Listaconvietas"/>
                <w:numPr>
                  <w:ilvl w:val="0"/>
                  <w:numId w:val="0"/>
                </w:numPr>
                <w:ind w:left="144"/>
                <w:rPr>
                  <w:noProof/>
                </w:rPr>
              </w:pPr>
            </w:p>
          </w:sdtContent>
        </w:sdt>
      </w:sdtContent>
    </w:sdt>
    <w:sectPr w:rsidR="004967A7" w:rsidSect="005D2779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5B9" w:rsidRDefault="00A505B9">
      <w:pPr>
        <w:spacing w:after="0"/>
      </w:pPr>
      <w:r>
        <w:separator/>
      </w:r>
    </w:p>
  </w:endnote>
  <w:endnote w:type="continuationSeparator" w:id="0">
    <w:p w:rsidR="00A505B9" w:rsidRDefault="00A505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7A7" w:rsidRDefault="00C51C5F">
    <w:pPr>
      <w:pStyle w:val="Piedepgina"/>
    </w:pPr>
    <w:r>
      <w:t xml:space="preserve">Página </w:t>
    </w:r>
    <w:r w:rsidR="00403AB8">
      <w:fldChar w:fldCharType="begin"/>
    </w:r>
    <w:r>
      <w:instrText>PAGE   \* MERGEFORMAT</w:instrText>
    </w:r>
    <w:r w:rsidR="00403AB8">
      <w:fldChar w:fldCharType="separate"/>
    </w:r>
    <w:r w:rsidR="00E94027">
      <w:rPr>
        <w:noProof/>
      </w:rPr>
      <w:t>3</w:t>
    </w:r>
    <w:r w:rsidR="00403AB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5B9" w:rsidRDefault="00A505B9">
      <w:pPr>
        <w:spacing w:after="0"/>
      </w:pPr>
      <w:r>
        <w:separator/>
      </w:r>
    </w:p>
  </w:footnote>
  <w:footnote w:type="continuationSeparator" w:id="0">
    <w:p w:rsidR="00A505B9" w:rsidRDefault="00A505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aconvieta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DF76799"/>
    <w:multiLevelType w:val="hybridMultilevel"/>
    <w:tmpl w:val="413873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D3369"/>
    <w:multiLevelType w:val="hybridMultilevel"/>
    <w:tmpl w:val="EB7448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14616"/>
    <w:multiLevelType w:val="hybridMultilevel"/>
    <w:tmpl w:val="022CB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B40C5"/>
    <w:multiLevelType w:val="hybridMultilevel"/>
    <w:tmpl w:val="23A61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92EFD"/>
    <w:multiLevelType w:val="hybridMultilevel"/>
    <w:tmpl w:val="C7B04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15BBC"/>
    <w:multiLevelType w:val="hybridMultilevel"/>
    <w:tmpl w:val="E92037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374E7"/>
    <w:multiLevelType w:val="hybridMultilevel"/>
    <w:tmpl w:val="09F67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5E60EC"/>
    <w:multiLevelType w:val="hybridMultilevel"/>
    <w:tmpl w:val="46E09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D05EA"/>
    <w:multiLevelType w:val="hybridMultilevel"/>
    <w:tmpl w:val="CD722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873E2D"/>
    <w:multiLevelType w:val="hybridMultilevel"/>
    <w:tmpl w:val="EB280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447773"/>
    <w:multiLevelType w:val="hybridMultilevel"/>
    <w:tmpl w:val="76D89F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A43E4F"/>
    <w:multiLevelType w:val="hybridMultilevel"/>
    <w:tmpl w:val="328C9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E272C"/>
    <w:multiLevelType w:val="hybridMultilevel"/>
    <w:tmpl w:val="DEA60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2B0A71"/>
    <w:multiLevelType w:val="hybridMultilevel"/>
    <w:tmpl w:val="7390D7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0B1284"/>
    <w:multiLevelType w:val="hybridMultilevel"/>
    <w:tmpl w:val="937C8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A15C56"/>
    <w:multiLevelType w:val="hybridMultilevel"/>
    <w:tmpl w:val="40289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0"/>
  </w:num>
  <w:num w:numId="6">
    <w:abstractNumId w:val="3"/>
  </w:num>
  <w:num w:numId="7">
    <w:abstractNumId w:val="11"/>
  </w:num>
  <w:num w:numId="8">
    <w:abstractNumId w:val="8"/>
  </w:num>
  <w:num w:numId="9">
    <w:abstractNumId w:val="4"/>
  </w:num>
  <w:num w:numId="10">
    <w:abstractNumId w:val="1"/>
  </w:num>
  <w:num w:numId="11">
    <w:abstractNumId w:val="15"/>
  </w:num>
  <w:num w:numId="12">
    <w:abstractNumId w:val="7"/>
  </w:num>
  <w:num w:numId="13">
    <w:abstractNumId w:val="9"/>
  </w:num>
  <w:num w:numId="14">
    <w:abstractNumId w:val="13"/>
  </w:num>
  <w:num w:numId="15">
    <w:abstractNumId w:val="12"/>
  </w:num>
  <w:num w:numId="16">
    <w:abstractNumId w:val="14"/>
  </w:num>
  <w:num w:numId="17">
    <w:abstractNumId w:val="6"/>
  </w:num>
  <w:num w:numId="18">
    <w:abstractNumId w:val="5"/>
  </w:num>
  <w:num w:numId="19">
    <w:abstractNumId w:val="1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291D"/>
    <w:rsid w:val="001D40FB"/>
    <w:rsid w:val="001E06C3"/>
    <w:rsid w:val="00254CD0"/>
    <w:rsid w:val="002F03EF"/>
    <w:rsid w:val="00326CA8"/>
    <w:rsid w:val="003C21F8"/>
    <w:rsid w:val="00403716"/>
    <w:rsid w:val="00403AB8"/>
    <w:rsid w:val="004967A7"/>
    <w:rsid w:val="004B5046"/>
    <w:rsid w:val="005D2779"/>
    <w:rsid w:val="006076BC"/>
    <w:rsid w:val="006D0030"/>
    <w:rsid w:val="007659E6"/>
    <w:rsid w:val="00775028"/>
    <w:rsid w:val="009B3977"/>
    <w:rsid w:val="00A505B9"/>
    <w:rsid w:val="00AD464A"/>
    <w:rsid w:val="00B05881"/>
    <w:rsid w:val="00B47173"/>
    <w:rsid w:val="00B479DF"/>
    <w:rsid w:val="00B95E1B"/>
    <w:rsid w:val="00C4293F"/>
    <w:rsid w:val="00C51C5F"/>
    <w:rsid w:val="00D52E60"/>
    <w:rsid w:val="00DB602A"/>
    <w:rsid w:val="00E63929"/>
    <w:rsid w:val="00E86FE2"/>
    <w:rsid w:val="00E94027"/>
    <w:rsid w:val="00EE2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02A8BF-1640-4F2B-B00B-B68D52A1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7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2"/>
    <w:qFormat/>
    <w:rsid w:val="005D2779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PuestoCar">
    <w:name w:val="Puesto Car"/>
    <w:basedOn w:val="Fuentedeprrafopredeter"/>
    <w:link w:val="Puesto"/>
    <w:uiPriority w:val="2"/>
    <w:rsid w:val="005D2779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Textodelmarcadordeposicin">
    <w:name w:val="Placeholder Text"/>
    <w:basedOn w:val="Fuentedeprrafopredeter"/>
    <w:uiPriority w:val="99"/>
    <w:semiHidden/>
    <w:rsid w:val="005D2779"/>
    <w:rPr>
      <w:color w:val="808080"/>
    </w:rPr>
  </w:style>
  <w:style w:type="paragraph" w:customStyle="1" w:styleId="Encabezadodelaseccin">
    <w:name w:val="Encabezado de la sección"/>
    <w:basedOn w:val="Normal"/>
    <w:next w:val="Normal"/>
    <w:uiPriority w:val="1"/>
    <w:qFormat/>
    <w:rsid w:val="005D2779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rsid w:val="005D2779"/>
    <w:pPr>
      <w:numPr>
        <w:numId w:val="1"/>
      </w:numPr>
      <w:spacing w:after="80"/>
    </w:pPr>
  </w:style>
  <w:style w:type="paragraph" w:customStyle="1" w:styleId="Subseccin">
    <w:name w:val="Subsección"/>
    <w:basedOn w:val="Normal"/>
    <w:uiPriority w:val="1"/>
    <w:qFormat/>
    <w:rsid w:val="005D2779"/>
    <w:pPr>
      <w:spacing w:before="280" w:after="120"/>
    </w:pPr>
    <w:rPr>
      <w:b/>
      <w:bCs/>
      <w:caps/>
      <w:color w:val="262626" w:themeColor="text1" w:themeTint="D9"/>
    </w:rPr>
  </w:style>
  <w:style w:type="paragraph" w:styleId="Encabezado">
    <w:name w:val="header"/>
    <w:basedOn w:val="Normal"/>
    <w:link w:val="EncabezadoCar"/>
    <w:uiPriority w:val="99"/>
    <w:unhideWhenUsed/>
    <w:rsid w:val="005D2779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D2779"/>
  </w:style>
  <w:style w:type="paragraph" w:styleId="Piedepgina">
    <w:name w:val="footer"/>
    <w:basedOn w:val="Normal"/>
    <w:link w:val="PiedepginaCar"/>
    <w:uiPriority w:val="99"/>
    <w:unhideWhenUsed/>
    <w:rsid w:val="005D2779"/>
    <w:pPr>
      <w:spacing w:after="0"/>
      <w:jc w:val="right"/>
    </w:pPr>
    <w:rPr>
      <w:color w:val="39A5B7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D2779"/>
    <w:rPr>
      <w:color w:val="39A5B7" w:themeColor="accent1"/>
    </w:rPr>
  </w:style>
  <w:style w:type="paragraph" w:styleId="Fecha">
    <w:name w:val="Date"/>
    <w:basedOn w:val="Normal"/>
    <w:next w:val="Normal"/>
    <w:link w:val="FechaCar"/>
    <w:uiPriority w:val="1"/>
    <w:unhideWhenUsed/>
    <w:qFormat/>
    <w:rsid w:val="005D2779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FechaCar">
    <w:name w:val="Fecha Car"/>
    <w:basedOn w:val="Fuentedeprrafopredeter"/>
    <w:link w:val="Fecha"/>
    <w:uiPriority w:val="1"/>
    <w:rsid w:val="005D2779"/>
    <w:rPr>
      <w:b/>
      <w:bCs/>
      <w:color w:val="0D0D0D" w:themeColor="text1" w:themeTint="F2"/>
    </w:rPr>
  </w:style>
  <w:style w:type="paragraph" w:customStyle="1" w:styleId="Direccin">
    <w:name w:val="Dirección"/>
    <w:basedOn w:val="Normal"/>
    <w:uiPriority w:val="1"/>
    <w:qFormat/>
    <w:rsid w:val="005D2779"/>
    <w:pPr>
      <w:spacing w:line="336" w:lineRule="auto"/>
      <w:contextualSpacing/>
    </w:pPr>
  </w:style>
  <w:style w:type="paragraph" w:styleId="Saludo">
    <w:name w:val="Salutation"/>
    <w:basedOn w:val="Normal"/>
    <w:next w:val="Normal"/>
    <w:link w:val="SaludoCar"/>
    <w:uiPriority w:val="2"/>
    <w:unhideWhenUsed/>
    <w:qFormat/>
    <w:rsid w:val="005D2779"/>
    <w:pPr>
      <w:spacing w:before="800" w:after="180"/>
    </w:pPr>
    <w:rPr>
      <w:b/>
      <w:bCs/>
      <w:color w:val="0D0D0D" w:themeColor="text1" w:themeTint="F2"/>
    </w:rPr>
  </w:style>
  <w:style w:type="character" w:customStyle="1" w:styleId="SaludoCar">
    <w:name w:val="Saludo Car"/>
    <w:basedOn w:val="Fuentedeprrafopredeter"/>
    <w:link w:val="Saludo"/>
    <w:uiPriority w:val="2"/>
    <w:rsid w:val="005D2779"/>
    <w:rPr>
      <w:b/>
      <w:bCs/>
      <w:color w:val="0D0D0D" w:themeColor="text1" w:themeTint="F2"/>
    </w:rPr>
  </w:style>
  <w:style w:type="paragraph" w:styleId="Cierre">
    <w:name w:val="Closing"/>
    <w:basedOn w:val="Normal"/>
    <w:next w:val="Firma"/>
    <w:link w:val="CierreCar"/>
    <w:uiPriority w:val="2"/>
    <w:unhideWhenUsed/>
    <w:qFormat/>
    <w:rsid w:val="005D2779"/>
    <w:pPr>
      <w:spacing w:before="720" w:after="0"/>
    </w:pPr>
    <w:rPr>
      <w:b/>
      <w:bCs/>
      <w:color w:val="0D0D0D" w:themeColor="text1" w:themeTint="F2"/>
    </w:rPr>
  </w:style>
  <w:style w:type="character" w:customStyle="1" w:styleId="CierreCar">
    <w:name w:val="Cierre Car"/>
    <w:basedOn w:val="Fuentedeprrafopredeter"/>
    <w:link w:val="Cierre"/>
    <w:uiPriority w:val="2"/>
    <w:rsid w:val="005D2779"/>
    <w:rPr>
      <w:b/>
      <w:bCs/>
      <w:color w:val="0D0D0D" w:themeColor="text1" w:themeTint="F2"/>
    </w:rPr>
  </w:style>
  <w:style w:type="paragraph" w:styleId="Firma">
    <w:name w:val="Signature"/>
    <w:basedOn w:val="Normal"/>
    <w:link w:val="FirmaCar"/>
    <w:uiPriority w:val="2"/>
    <w:unhideWhenUsed/>
    <w:qFormat/>
    <w:rsid w:val="005D2779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">
    <w:name w:val="Firma Car"/>
    <w:basedOn w:val="Fuentedeprrafopredeter"/>
    <w:link w:val="Firma"/>
    <w:uiPriority w:val="2"/>
    <w:rsid w:val="005D2779"/>
    <w:rPr>
      <w:b/>
      <w:bCs/>
      <w:color w:val="0D0D0D" w:themeColor="text1" w:themeTint="F2"/>
    </w:rPr>
  </w:style>
  <w:style w:type="paragraph" w:styleId="Prrafodelista">
    <w:name w:val="List Paragraph"/>
    <w:basedOn w:val="Normal"/>
    <w:uiPriority w:val="34"/>
    <w:unhideWhenUsed/>
    <w:qFormat/>
    <w:rsid w:val="00EE29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291D"/>
    <w:rPr>
      <w:color w:val="39A5B7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17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ngie_1990@hotmail.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AppData\Roaming\Microsoft\Plantillas\Curr&#237;culum%20b&#225;sico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básico</Template>
  <TotalTime>161</TotalTime>
  <Pages>1</Pages>
  <Words>695</Words>
  <Characters>3824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Angela Hervás García</dc:creator>
  <cp:keywords/>
  <cp:lastModifiedBy>Angela</cp:lastModifiedBy>
  <cp:revision>11</cp:revision>
  <dcterms:created xsi:type="dcterms:W3CDTF">2015-03-19T20:55:00Z</dcterms:created>
  <dcterms:modified xsi:type="dcterms:W3CDTF">2020-08-05T09:39:00Z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