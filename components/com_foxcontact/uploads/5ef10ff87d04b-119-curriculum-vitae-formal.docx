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DC7" w:rsidRDefault="00815DC7" w:rsidP="007B4482">
      <w:pPr>
        <w:rPr>
          <w:noProof/>
          <w:lang w:eastAsia="es-ES_tradnl"/>
        </w:rPr>
      </w:pPr>
      <w:r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84pt;margin-top:-36pt;width:398.5pt;height:56.1pt;z-index:25164236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" filled="f" stroked="f">
            <v:textbox>
              <w:txbxContent>
                <w:p w:rsidR="00815DC7" w:rsidRPr="007627B0" w:rsidRDefault="00815DC7" w:rsidP="005823FC">
                  <w:pPr>
                    <w:rPr>
                      <w:rFonts w:ascii="Calibri" w:hAnsi="Calibri" w:cs="Calibri"/>
                      <w:b/>
                      <w:iCs/>
                      <w:color w:val="595959"/>
                      <w:sz w:val="72"/>
                      <w:szCs w:val="72"/>
                      <w:lang w:val="es-ES"/>
                    </w:rPr>
                  </w:pPr>
                  <w:r>
                    <w:rPr>
                      <w:rFonts w:ascii="Calibri" w:hAnsi="Calibri" w:cs="Calibri"/>
                      <w:b/>
                      <w:iCs/>
                      <w:color w:val="595959"/>
                      <w:sz w:val="84"/>
                      <w:szCs w:val="84"/>
                      <w:lang w:val="es-ES"/>
                    </w:rPr>
                    <w:t xml:space="preserve"> </w:t>
                  </w:r>
                  <w:r w:rsidRPr="007627B0">
                    <w:rPr>
                      <w:rFonts w:ascii="Calibri" w:hAnsi="Calibri" w:cs="Calibri"/>
                      <w:b/>
                      <w:iCs/>
                      <w:color w:val="595959"/>
                      <w:sz w:val="72"/>
                      <w:szCs w:val="72"/>
                      <w:lang w:val="es-ES"/>
                    </w:rPr>
                    <w:t>Marta Navarro</w:t>
                  </w:r>
                  <w:r>
                    <w:rPr>
                      <w:rFonts w:ascii="Calibri" w:hAnsi="Calibri" w:cs="Calibri"/>
                      <w:b/>
                      <w:iCs/>
                      <w:color w:val="595959"/>
                      <w:sz w:val="72"/>
                      <w:szCs w:val="72"/>
                      <w:lang w:val="es-ES"/>
                    </w:rPr>
                    <w:t xml:space="preserve"> Gamaza</w:t>
                  </w:r>
                </w:p>
                <w:p w:rsidR="00815DC7" w:rsidRPr="00341A2A" w:rsidRDefault="00815DC7" w:rsidP="009A5E06">
                  <w:pPr>
                    <w:jc w:val="center"/>
                    <w:rPr>
                      <w:rFonts w:ascii="Century Gothic" w:hAnsi="Century Gothic"/>
                      <w:b/>
                      <w:color w:val="595959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es-ES"/>
        </w:rPr>
        <w:pict>
          <v:rect id="Rectangle 69" o:spid="_x0000_s1027" style="position:absolute;margin-left:-7.5pt;margin-top:-77.4pt;width:612pt;height:165.25pt;z-index:-2516853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" fillcolor="#edeeef" stroked="f">
            <v:textbox>
              <w:txbxContent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  </w:t>
                  </w:r>
                  <w:r w:rsidRPr="007627B0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01.25pt;height:123pt">
                        <v:imagedata r:id="rId7" o:title=""/>
                      </v:shape>
                    </w:pict>
                  </w: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  </w:t>
                  </w: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</w:t>
                  </w: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Pr="003B080B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</w:t>
                  </w:r>
                </w:p>
              </w:txbxContent>
            </v:textbox>
            <w10:wrap anchorx="page"/>
          </v:rect>
        </w:pict>
      </w:r>
    </w:p>
    <w:p w:rsidR="00815DC7" w:rsidRDefault="00815DC7" w:rsidP="007B4482">
      <w:pPr>
        <w:rPr>
          <w:noProof/>
          <w:lang w:eastAsia="es-ES_tradnl"/>
        </w:rPr>
      </w:pPr>
      <w:r>
        <w:rPr>
          <w:noProof/>
          <w:lang w:val="es-ES"/>
        </w:rPr>
        <w:pict>
          <v:shape id="Cuadro de texto 58" o:spid="_x0000_s1028" type="#_x0000_t202" style="position:absolute;margin-left:-48.55pt;margin-top:20.1pt;width:352.5pt;height:34.4pt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" filled="f" stroked="f">
            <v:textbox>
              <w:txbxContent>
                <w:p w:rsidR="00815DC7" w:rsidRPr="00341A2A" w:rsidRDefault="00815DC7" w:rsidP="005823FC">
                  <w:pPr>
                    <w:rPr>
                      <w:rFonts w:ascii="Calibri" w:hAnsi="Calibri" w:cs="Calibri"/>
                      <w:b/>
                      <w:color w:val="A6A6A6"/>
                      <w:sz w:val="44"/>
                      <w:szCs w:val="44"/>
                      <w:lang w:val="es-ES"/>
                    </w:rPr>
                  </w:pPr>
                </w:p>
              </w:txbxContent>
            </v:textbox>
          </v:shape>
        </w:pict>
      </w:r>
    </w:p>
    <w:p w:rsidR="00815DC7" w:rsidRPr="002D3F30" w:rsidRDefault="00815DC7" w:rsidP="007B4482">
      <w:pPr>
        <w:rPr>
          <w:rFonts w:ascii="Calibri" w:hAnsi="Calibri" w:cs="Calibri"/>
        </w:rPr>
      </w:pPr>
      <w:r>
        <w:rPr>
          <w:noProof/>
          <w:lang w:val="es-ES"/>
        </w:rPr>
        <w:pict>
          <v:line id="Conector recto 52" o:spid="_x0000_s1029" style="position:absolute;z-index:251650560;visibility:visible" from="108pt,7.85pt" to="276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" strokecolor="#a5a5a5" strokeweight="3pt"/>
        </w:pict>
      </w:r>
      <w:r>
        <w:rPr>
          <w:noProof/>
          <w:lang w:val="es-ES"/>
        </w:rPr>
        <w:pict>
          <v:rect id="Rectangle 45" o:spid="_x0000_s1030" style="position:absolute;margin-left:-41.2pt;margin-top:793.15pt;width:188.55pt;height:127.65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<v:textbox>
              <w:txbxContent>
                <w:p w:rsidR="00815DC7" w:rsidRPr="003B080B" w:rsidRDefault="00815DC7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  <w:t xml:space="preserve"> </w:t>
                  </w:r>
                </w:p>
                <w:p w:rsidR="00815DC7" w:rsidRPr="003B080B" w:rsidRDefault="00815DC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 xml:space="preserve">      </w:t>
                  </w: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815DC7" w:rsidRPr="00E319E2" w:rsidRDefault="00815DC7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815DC7" w:rsidRPr="003B080B" w:rsidRDefault="00815DC7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xxxxxxxxxx xxxxxx xxxxxxxxx xxxxxxxxxxxxxxxxx</w:t>
                  </w:r>
                </w:p>
                <w:p w:rsidR="00815DC7" w:rsidRPr="003B080B" w:rsidRDefault="00815DC7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xxxxxxxxxxxxxxxxxxxxxxxxxxxxxx </w:t>
                  </w:r>
                </w:p>
              </w:txbxContent>
            </v:textbox>
          </v:rect>
        </w:pict>
      </w:r>
      <w:r>
        <w:rPr>
          <w:noProof/>
          <w:lang w:val="es-ES"/>
        </w:rPr>
        <w:pict>
          <v:shape id="Text Box 231" o:spid="_x0000_s1031" type="#_x0000_t202" style="position:absolute;margin-left:-65.6pt;margin-top:813.95pt;width:46.55pt;height:39.3pt;z-index:25163929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<v:textbox style="mso-fit-shape-to-text:t">
              <w:txbxContent>
                <w:p w:rsidR="00815DC7" w:rsidRDefault="00815DC7" w:rsidP="00FC1B7E">
                  <w:r>
                    <w:pict>
                      <v:shape id="_x0000_i1028" type="#_x0000_t75" style="width:31.5pt;height:31.5pt">
                        <v:imagedata r:id="rId8" r:href="rId9" gain="109227f"/>
                      </v:shape>
                    </w:pict>
                  </w:r>
                </w:p>
              </w:txbxContent>
            </v:textbox>
          </v:shape>
        </w:pict>
      </w:r>
      <w:r w:rsidRPr="002D3F30">
        <w:rPr>
          <w:rFonts w:ascii="Calibri" w:hAnsi="Calibri" w:cs="Calibri"/>
        </w:rPr>
        <w:t xml:space="preserve"> </w:t>
      </w:r>
    </w:p>
    <w:p w:rsidR="00815DC7" w:rsidRPr="002D3F30" w:rsidRDefault="00815DC7" w:rsidP="007B4482">
      <w:pPr>
        <w:rPr>
          <w:rFonts w:ascii="Calibri" w:hAnsi="Calibri" w:cs="Calibri"/>
        </w:rPr>
      </w:pPr>
      <w:r>
        <w:rPr>
          <w:noProof/>
          <w:lang w:val="es-ES"/>
        </w:rPr>
        <w:pict>
          <v:line id="Conector recto 50" o:spid="_x0000_s1032" style="position:absolute;z-index:251652608;visibility:visible" from="300pt,11.2pt" to="447.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" strokecolor="#a5a5a5" strokeweight="2.25pt"/>
        </w:pict>
      </w:r>
    </w:p>
    <w:p w:rsidR="00815DC7" w:rsidRPr="002D3F30" w:rsidRDefault="00815DC7" w:rsidP="007B4482">
      <w:pPr>
        <w:rPr>
          <w:rFonts w:ascii="Calibri" w:hAnsi="Calibri" w:cs="Calibri"/>
        </w:rPr>
      </w:pPr>
    </w:p>
    <w:p w:rsidR="00815DC7" w:rsidRPr="002D3F30" w:rsidRDefault="00815DC7" w:rsidP="007B4482">
      <w:pPr>
        <w:rPr>
          <w:rFonts w:ascii="Calibri" w:hAnsi="Calibri" w:cs="Calibri"/>
        </w:rPr>
      </w:pPr>
    </w:p>
    <w:p w:rsidR="00815DC7" w:rsidRPr="002D3F30" w:rsidRDefault="00815DC7" w:rsidP="007B4482">
      <w:pPr>
        <w:rPr>
          <w:rFonts w:ascii="Calibri" w:hAnsi="Calibri" w:cs="Calibri"/>
        </w:rPr>
      </w:pPr>
      <w:r>
        <w:rPr>
          <w:noProof/>
          <w:lang w:val="es-ES"/>
        </w:rPr>
        <w:pict>
          <v:rect id="_x0000_s1033" style="position:absolute;margin-left:-7.45pt;margin-top:17.1pt;width:180.3pt;height:671.95pt;z-index:-2516648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" fillcolor="#edeeef" stroked="f">
            <v:textbox>
              <w:txbxContent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  </w:t>
                  </w: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</w:t>
                  </w: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815DC7" w:rsidRPr="003B080B" w:rsidRDefault="00815DC7" w:rsidP="00816687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</w:t>
                  </w:r>
                </w:p>
              </w:txbxContent>
            </v:textbox>
            <w10:wrap anchorx="page"/>
          </v:rect>
        </w:pict>
      </w:r>
      <w:r>
        <w:rPr>
          <w:noProof/>
          <w:lang w:val="es-ES"/>
        </w:rPr>
        <w:pict>
          <v:rect id="Rectangle 70" o:spid="_x0000_s1034" style="position:absolute;margin-left:-75.7pt;margin-top:23.8pt;width:77.65pt;height:25.8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" filled="f" stroked="f">
            <v:textbox>
              <w:txbxContent>
                <w:p w:rsidR="00815DC7" w:rsidRPr="00341A2A" w:rsidRDefault="00815DC7" w:rsidP="003F7CED">
                  <w:pPr>
                    <w:rPr>
                      <w:rFonts w:ascii="Calibri" w:hAnsi="Calibri" w:cs="Tahoma"/>
                      <w:b/>
                      <w:color w:val="595959"/>
                      <w:sz w:val="28"/>
                      <w:szCs w:val="28"/>
                      <w:lang w:val="en-US"/>
                    </w:rPr>
                  </w:pPr>
                  <w:r w:rsidRPr="00341A2A">
                    <w:rPr>
                      <w:rFonts w:ascii="Calibri" w:hAnsi="Calibri" w:cs="Tahoma"/>
                      <w:b/>
                      <w:color w:val="595959"/>
                      <w:sz w:val="28"/>
                      <w:szCs w:val="28"/>
                      <w:lang w:val="en-US"/>
                    </w:rPr>
                    <w:t>PERFIL</w:t>
                  </w:r>
                </w:p>
                <w:p w:rsidR="00815DC7" w:rsidRPr="00341A2A" w:rsidRDefault="00815DC7" w:rsidP="00FC1B7E">
                  <w:pPr>
                    <w:rPr>
                      <w:rFonts w:ascii="Century Gothic" w:hAnsi="Century Gothic" w:cs="Tahoma"/>
                      <w:b/>
                      <w:color w:val="000000"/>
                      <w:sz w:val="28"/>
                      <w:szCs w:val="28"/>
                      <w:u w:val="single"/>
                      <w:lang w:val="en-US"/>
                    </w:rPr>
                  </w:pPr>
                </w:p>
              </w:txbxContent>
            </v:textbox>
          </v:rect>
        </w:pict>
      </w:r>
    </w:p>
    <w:p w:rsidR="00815DC7" w:rsidRPr="002D3F30" w:rsidRDefault="00815DC7" w:rsidP="007B4482">
      <w:pPr>
        <w:rPr>
          <w:rFonts w:ascii="Calibri" w:hAnsi="Calibri" w:cs="Calibri"/>
        </w:rPr>
      </w:pPr>
      <w:r>
        <w:rPr>
          <w:noProof/>
          <w:lang w:val="es-ES"/>
        </w:rPr>
        <w:pict>
          <v:rect id="_x0000_s1035" style="position:absolute;margin-left:91.85pt;margin-top:9.35pt;width:391.15pt;height:27.75pt;z-index:2516597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" filled="f" stroked="f">
            <v:textbox>
              <w:txbxContent>
                <w:p w:rsidR="00815DC7" w:rsidRPr="00341A2A" w:rsidRDefault="00815DC7" w:rsidP="004A78C7">
                  <w:pPr>
                    <w:tabs>
                      <w:tab w:val="left" w:pos="0"/>
                    </w:tabs>
                    <w:rPr>
                      <w:rFonts w:ascii="Calibri" w:hAnsi="Calibri" w:cs="Calibri"/>
                      <w:b/>
                      <w:color w:val="595959"/>
                      <w:sz w:val="28"/>
                      <w:szCs w:val="28"/>
                      <w:lang w:val="en-US"/>
                    </w:rPr>
                  </w:pPr>
                  <w:r w:rsidRPr="00341A2A">
                    <w:rPr>
                      <w:rFonts w:ascii="Calibri" w:hAnsi="Calibri" w:cs="Calibri"/>
                      <w:b/>
                      <w:color w:val="595959"/>
                      <w:sz w:val="28"/>
                      <w:szCs w:val="28"/>
                      <w:lang w:val="en-US"/>
                    </w:rPr>
                    <w:t>EXPERIENCIA PROFESIONAL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36" type="#_x0000_t32" style="position:absolute;margin-left:-106.75pt;margin-top:-32.8pt;width:11.35pt;height:0;z-index:25163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</w:pict>
      </w:r>
      <w:r>
        <w:rPr>
          <w:noProof/>
          <w:lang w:val="es-ES"/>
        </w:rPr>
        <w:pict>
          <v:shape id="AutoShape 212" o:spid="_x0000_s1037" type="#_x0000_t32" style="position:absolute;margin-left:-111.85pt;margin-top:17.7pt;width:.05pt;height:251.5pt;z-index:251632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</w:pict>
      </w:r>
    </w:p>
    <w:p w:rsidR="00815DC7" w:rsidRPr="002D3F30" w:rsidRDefault="00815DC7" w:rsidP="007B4482">
      <w:pPr>
        <w:rPr>
          <w:rFonts w:ascii="Calibri" w:hAnsi="Calibri" w:cs="Calibri"/>
        </w:rPr>
      </w:pPr>
      <w:r>
        <w:rPr>
          <w:noProof/>
          <w:lang w:val="es-ES"/>
        </w:rPr>
        <w:pict>
          <v:shape id="Cuadro de texto 8" o:spid="_x0000_s1038" type="#_x0000_t202" style="position:absolute;margin-left:9.5pt;margin-top:21.65pt;width:162pt;height:133.8pt;z-index:2516413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" filled="f" stroked="f">
            <v:textbox>
              <w:txbxContent>
                <w:p w:rsidR="00815DC7" w:rsidRPr="005C156E" w:rsidRDefault="00815DC7" w:rsidP="00674452">
                  <w:pPr>
                    <w:rPr>
                      <w:rFonts w:ascii="Calibri" w:hAnsi="Calibri"/>
                      <w:color w:val="999999"/>
                      <w:sz w:val="22"/>
                      <w:szCs w:val="22"/>
                    </w:rPr>
                  </w:pPr>
                  <w:r w:rsidRPr="005C156E">
                    <w:rPr>
                      <w:rFonts w:ascii="Calibri" w:hAnsi="Calibri"/>
                      <w:color w:val="999999"/>
                      <w:sz w:val="22"/>
                      <w:szCs w:val="22"/>
                    </w:rPr>
                    <w:t>Fiable y empática, con la capacidad y conocimiento para llevar a cabo y diseñar actividades de carácter asistencial y lúdicas. Persona segura y confiada para llevar todo tipo de actividades que conlleven una responsabilidad.</w:t>
                  </w:r>
                </w:p>
                <w:p w:rsidR="00815DC7" w:rsidRPr="005C156E" w:rsidRDefault="00815DC7" w:rsidP="00674452">
                  <w:pPr>
                    <w:rPr>
                      <w:rFonts w:ascii="Calibri" w:hAnsi="Calibri" w:cs="Tahoma"/>
                      <w:color w:val="999999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lang w:val="es-ES"/>
        </w:rPr>
        <w:pict>
          <v:shape id="AutoShape 216" o:spid="_x0000_s1039" type="#_x0000_t32" style="position:absolute;margin-left:-351.3pt;margin-top:-12.15pt;width:11.35pt;height:0;z-index:25163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</w:pict>
      </w:r>
    </w:p>
    <w:p w:rsidR="00815DC7" w:rsidRPr="002D3F30" w:rsidRDefault="00815DC7" w:rsidP="007B4482">
      <w:pPr>
        <w:rPr>
          <w:rFonts w:ascii="Calibri" w:hAnsi="Calibri" w:cs="Calibri"/>
        </w:rPr>
      </w:pPr>
      <w:r>
        <w:rPr>
          <w:noProof/>
          <w:lang w:val="es-ES"/>
        </w:rPr>
        <w:pict>
          <v:shape id="Cuadro de texto 9" o:spid="_x0000_s1040" type="#_x0000_t202" style="position:absolute;margin-left:92.25pt;margin-top:8.35pt;width:72.7pt;height:239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" filled="f" stroked="f">
            <v:textbox>
              <w:txbxContent>
                <w:p w:rsidR="00815DC7" w:rsidRPr="00341A2A" w:rsidRDefault="00815DC7" w:rsidP="004A78C7">
                  <w:pPr>
                    <w:spacing w:line="276" w:lineRule="auto"/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  <w:t>De 03/2020</w:t>
                  </w:r>
                  <w:r w:rsidRPr="00341A2A"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  <w:t xml:space="preserve"> </w:t>
                  </w:r>
                </w:p>
                <w:p w:rsidR="00815DC7" w:rsidRPr="00341A2A" w:rsidRDefault="00815DC7" w:rsidP="004A78C7">
                  <w:pPr>
                    <w:spacing w:line="276" w:lineRule="auto"/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  <w:t>a 03/202</w:t>
                  </w:r>
                  <w:r w:rsidRPr="00341A2A"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  <w:t xml:space="preserve">0 </w:t>
                  </w:r>
                </w:p>
                <w:p w:rsidR="00815DC7" w:rsidRPr="00341A2A" w:rsidRDefault="00815DC7" w:rsidP="004A78C7">
                  <w:pPr>
                    <w:spacing w:line="276" w:lineRule="auto"/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</w:pPr>
                </w:p>
                <w:p w:rsidR="00815DC7" w:rsidRPr="00341A2A" w:rsidRDefault="00815DC7" w:rsidP="004A78C7">
                  <w:pPr>
                    <w:spacing w:line="480" w:lineRule="auto"/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</w:pPr>
                </w:p>
                <w:p w:rsidR="00815DC7" w:rsidRPr="00341A2A" w:rsidRDefault="00815DC7" w:rsidP="004A78C7">
                  <w:pPr>
                    <w:spacing w:line="480" w:lineRule="auto"/>
                    <w:rPr>
                      <w:rFonts w:ascii="Calibri" w:hAnsi="Calibri" w:cs="Calibri"/>
                      <w:color w:val="7F7F7F"/>
                      <w:szCs w:val="36"/>
                      <w:lang w:val="es-ES"/>
                    </w:rPr>
                  </w:pPr>
                </w:p>
                <w:p w:rsidR="00815DC7" w:rsidRPr="00341A2A" w:rsidRDefault="00815DC7" w:rsidP="0099582B">
                  <w:pPr>
                    <w:spacing w:line="276" w:lineRule="auto"/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  <w:t>De 01/2020</w:t>
                  </w:r>
                  <w:r w:rsidRPr="00341A2A"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  <w:t xml:space="preserve"> </w:t>
                  </w:r>
                </w:p>
                <w:p w:rsidR="00815DC7" w:rsidRPr="00341A2A" w:rsidRDefault="00815DC7" w:rsidP="0099582B">
                  <w:pPr>
                    <w:spacing w:line="276" w:lineRule="auto"/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  <w:t>a 01/202</w:t>
                  </w:r>
                  <w:r w:rsidRPr="00341A2A"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  <w:t xml:space="preserve">0 </w:t>
                  </w:r>
                </w:p>
                <w:p w:rsidR="00815DC7" w:rsidRPr="00341A2A" w:rsidRDefault="00815DC7" w:rsidP="0099582B">
                  <w:pPr>
                    <w:spacing w:line="276" w:lineRule="auto"/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</w:pPr>
                </w:p>
                <w:p w:rsidR="00815DC7" w:rsidRPr="00341A2A" w:rsidRDefault="00815DC7" w:rsidP="004A78C7">
                  <w:pPr>
                    <w:spacing w:line="480" w:lineRule="auto"/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</w:pPr>
                </w:p>
                <w:p w:rsidR="00815DC7" w:rsidRPr="00341A2A" w:rsidRDefault="00815DC7" w:rsidP="004A78C7">
                  <w:pPr>
                    <w:spacing w:line="600" w:lineRule="auto"/>
                    <w:rPr>
                      <w:rFonts w:ascii="Calibri" w:hAnsi="Calibri" w:cs="Calibri"/>
                      <w:color w:val="7F7F7F"/>
                      <w:sz w:val="20"/>
                      <w:szCs w:val="28"/>
                      <w:lang w:val="es-ES"/>
                    </w:rPr>
                  </w:pPr>
                </w:p>
                <w:p w:rsidR="00815DC7" w:rsidRPr="00341A2A" w:rsidRDefault="00815DC7" w:rsidP="0099582B">
                  <w:pPr>
                    <w:spacing w:line="276" w:lineRule="auto"/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  <w:t>De 06/2019</w:t>
                  </w:r>
                </w:p>
                <w:p w:rsidR="00815DC7" w:rsidRPr="00341A2A" w:rsidRDefault="00815DC7" w:rsidP="0099582B">
                  <w:pPr>
                    <w:spacing w:line="276" w:lineRule="auto"/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  <w:t>a 06/2019</w:t>
                  </w:r>
                  <w:r w:rsidRPr="00341A2A"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  <w:t xml:space="preserve"> </w:t>
                  </w:r>
                </w:p>
                <w:p w:rsidR="00815DC7" w:rsidRPr="00341A2A" w:rsidRDefault="00815DC7" w:rsidP="0099582B">
                  <w:pPr>
                    <w:spacing w:line="276" w:lineRule="auto"/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</w:pPr>
                </w:p>
                <w:p w:rsidR="00815DC7" w:rsidRPr="00341A2A" w:rsidRDefault="00815DC7" w:rsidP="004A78C7">
                  <w:pPr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</w:pPr>
                </w:p>
                <w:p w:rsidR="00815DC7" w:rsidRPr="00341A2A" w:rsidRDefault="00815DC7" w:rsidP="004A78C7">
                  <w:pPr>
                    <w:rPr>
                      <w:rFonts w:ascii="Calibri" w:hAnsi="Calibri" w:cs="Calibri"/>
                      <w:color w:val="7F7F7F"/>
                      <w:sz w:val="18"/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val="es-ES"/>
        </w:rPr>
        <w:pict>
          <v:shape id="Cuadro de texto 10" o:spid="_x0000_s1041" type="#_x0000_t202" style="position:absolute;margin-left:168.3pt;margin-top:7pt;width:326.25pt;height:269.65pt;z-index:2516577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" filled="f" stroked="f">
            <v:textbox>
              <w:txbxContent>
                <w:p w:rsidR="00815DC7" w:rsidRPr="005C156E" w:rsidRDefault="00815DC7" w:rsidP="004A78C7">
                  <w:pPr>
                    <w:rPr>
                      <w:rFonts w:ascii="Calibri" w:hAnsi="Calibri" w:cs="Calibri"/>
                      <w:color w:val="7F7F7F"/>
                      <w:lang w:val="es-ES"/>
                    </w:rPr>
                  </w:pPr>
                  <w:r>
                    <w:rPr>
                      <w:rFonts w:ascii="Calibri" w:hAnsi="Calibri" w:cs="Calibri"/>
                      <w:b/>
                      <w:color w:val="595959"/>
                      <w:lang w:val="es-ES"/>
                    </w:rPr>
                    <w:t>Baby-Sitter (Real Club de Golf, Sevilla Montequinto)</w:t>
                  </w:r>
                </w:p>
                <w:p w:rsidR="00815DC7" w:rsidRPr="005C156E" w:rsidRDefault="00815DC7" w:rsidP="004A78C7">
                  <w:pPr>
                    <w:rPr>
                      <w:rFonts w:ascii="Calibri" w:hAnsi="Calibri" w:cs="Calibri"/>
                      <w:b/>
                      <w:bCs/>
                      <w:color w:val="7F7F7F"/>
                      <w:sz w:val="20"/>
                      <w:szCs w:val="20"/>
                      <w:lang w:val="es-ES"/>
                    </w:rPr>
                  </w:pPr>
                  <w:r w:rsidRPr="005C156E">
                    <w:rPr>
                      <w:rFonts w:ascii="Calibri" w:hAnsi="Calibri" w:cs="Calibri"/>
                      <w:b/>
                      <w:bCs/>
                      <w:color w:val="7F7F7F"/>
                      <w:sz w:val="20"/>
                      <w:szCs w:val="20"/>
                      <w:lang w:val="es-ES"/>
                    </w:rPr>
                    <w:t xml:space="preserve">Tareas realizadas: </w:t>
                  </w:r>
                </w:p>
                <w:p w:rsidR="00815DC7" w:rsidRPr="009E71DC" w:rsidRDefault="00815DC7" w:rsidP="004A78C7">
                  <w:pPr>
                    <w:rPr>
                      <w:rFonts w:ascii="Calibri" w:hAnsi="Calibri" w:cs="Calibri"/>
                      <w:color w:val="7F7F7F"/>
                      <w:sz w:val="20"/>
                      <w:szCs w:val="20"/>
                      <w:lang w:val="es-ES"/>
                    </w:rPr>
                  </w:pPr>
                  <w:r w:rsidRPr="009E71DC">
                    <w:rPr>
                      <w:rFonts w:ascii="Calibri" w:hAnsi="Calibri" w:cs="Calibri"/>
                      <w:color w:val="7F7F7F"/>
                      <w:sz w:val="20"/>
                      <w:szCs w:val="20"/>
                      <w:lang w:val="es-ES"/>
                    </w:rPr>
                    <w:t>• Buenas destrezas motivando a los niños a ordenar, lavarse las manos, hacer la tarea para enseñar responsabilidad.</w:t>
                  </w:r>
                </w:p>
                <w:p w:rsidR="00815DC7" w:rsidRDefault="00815DC7" w:rsidP="009E71DC">
                  <w:pPr>
                    <w:numPr>
                      <w:ilvl w:val="0"/>
                      <w:numId w:val="9"/>
                    </w:numPr>
                    <w:tabs>
                      <w:tab w:val="clear" w:pos="1440"/>
                      <w:tab w:val="num" w:pos="240"/>
                    </w:tabs>
                    <w:ind w:left="120" w:hanging="120"/>
                    <w:rPr>
                      <w:rFonts w:ascii="Calibri" w:hAnsi="Calibri" w:cs="Calibri"/>
                      <w:color w:val="7F7F7F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sz w:val="20"/>
                      <w:szCs w:val="20"/>
                      <w:lang w:val="es-ES"/>
                    </w:rPr>
                    <w:t>Experiencia organizando los horarios para proporcionar periodos óptimos de descanso, juego y educación.</w:t>
                  </w:r>
                </w:p>
                <w:p w:rsidR="00815DC7" w:rsidRPr="009E71DC" w:rsidRDefault="00815DC7" w:rsidP="009E71DC">
                  <w:pPr>
                    <w:numPr>
                      <w:ilvl w:val="0"/>
                      <w:numId w:val="9"/>
                    </w:numPr>
                    <w:tabs>
                      <w:tab w:val="clear" w:pos="1440"/>
                      <w:tab w:val="num" w:pos="240"/>
                    </w:tabs>
                    <w:ind w:left="120" w:hanging="120"/>
                    <w:rPr>
                      <w:rFonts w:ascii="Calibri" w:hAnsi="Calibri" w:cs="Calibri"/>
                      <w:color w:val="7F7F7F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sz w:val="20"/>
                      <w:szCs w:val="20"/>
                      <w:lang w:val="es-ES"/>
                    </w:rPr>
                    <w:t>Uso de técnicas de refuerzo positivo para promover paciencia y otros comportamientos deseables.</w:t>
                  </w:r>
                </w:p>
                <w:p w:rsidR="00815DC7" w:rsidRPr="009E71DC" w:rsidRDefault="00815DC7" w:rsidP="004A78C7">
                  <w:pPr>
                    <w:rPr>
                      <w:rFonts w:ascii="Calibri" w:hAnsi="Calibri" w:cs="Calibri"/>
                      <w:color w:val="A6A6A6"/>
                      <w:sz w:val="18"/>
                      <w:szCs w:val="18"/>
                      <w:lang w:val="es-ES"/>
                    </w:rPr>
                  </w:pPr>
                </w:p>
                <w:p w:rsidR="00815DC7" w:rsidRPr="005C156E" w:rsidRDefault="00815DC7" w:rsidP="0099582B">
                  <w:pPr>
                    <w:rPr>
                      <w:rFonts w:ascii="Calibri" w:hAnsi="Calibri" w:cs="Calibri"/>
                      <w:b/>
                      <w:color w:val="595959"/>
                      <w:lang w:val="es-ES"/>
                    </w:rPr>
                  </w:pPr>
                  <w:r>
                    <w:rPr>
                      <w:rFonts w:ascii="Calibri" w:hAnsi="Calibri" w:cs="Calibri"/>
                      <w:b/>
                      <w:color w:val="595959"/>
                      <w:lang w:val="es-ES"/>
                    </w:rPr>
                    <w:t>Arco Iris</w:t>
                  </w:r>
                </w:p>
                <w:p w:rsidR="00815DC7" w:rsidRPr="00B04369" w:rsidRDefault="00815DC7" w:rsidP="0099582B">
                  <w:pPr>
                    <w:rPr>
                      <w:rFonts w:ascii="Calibri" w:hAnsi="Calibri" w:cs="Calibri"/>
                      <w:b/>
                      <w:color w:val="7F7F7F"/>
                      <w:lang w:val="es-ES"/>
                    </w:rPr>
                  </w:pPr>
                  <w:r w:rsidRPr="00B04369">
                    <w:rPr>
                      <w:rFonts w:ascii="Calibri" w:hAnsi="Calibri" w:cs="Calibri"/>
                      <w:b/>
                      <w:color w:val="7F7F7F"/>
                      <w:lang w:val="es-ES"/>
                    </w:rPr>
                    <w:t xml:space="preserve">Sustituta de guardería </w:t>
                  </w:r>
                </w:p>
                <w:p w:rsidR="00815DC7" w:rsidRPr="005C156E" w:rsidRDefault="00815DC7" w:rsidP="0099582B">
                  <w:pPr>
                    <w:rPr>
                      <w:rFonts w:ascii="Calibri" w:hAnsi="Calibri" w:cs="Calibri"/>
                      <w:b/>
                      <w:bCs/>
                      <w:color w:val="7F7F7F"/>
                      <w:sz w:val="20"/>
                      <w:szCs w:val="20"/>
                      <w:lang w:val="es-ES"/>
                    </w:rPr>
                  </w:pPr>
                  <w:r w:rsidRPr="005C156E">
                    <w:rPr>
                      <w:rFonts w:ascii="Calibri" w:hAnsi="Calibri" w:cs="Calibri"/>
                      <w:b/>
                      <w:bCs/>
                      <w:color w:val="7F7F7F"/>
                      <w:sz w:val="20"/>
                      <w:szCs w:val="20"/>
                      <w:lang w:val="es-ES"/>
                    </w:rPr>
                    <w:t xml:space="preserve">Tareas realizadas: </w:t>
                  </w:r>
                </w:p>
                <w:p w:rsidR="00815DC7" w:rsidRPr="00B04369" w:rsidRDefault="00815DC7" w:rsidP="00674452">
                  <w:pPr>
                    <w:rPr>
                      <w:rFonts w:ascii="Calibri" w:hAnsi="Calibri" w:cs="Calibri"/>
                      <w:color w:val="7F7F7F"/>
                      <w:sz w:val="20"/>
                      <w:szCs w:val="20"/>
                      <w:lang w:val="es-ES"/>
                    </w:rPr>
                  </w:pPr>
                  <w:r w:rsidRPr="00B04369">
                    <w:rPr>
                      <w:rFonts w:ascii="Calibri" w:hAnsi="Calibri" w:cs="Calibri"/>
                      <w:color w:val="7F7F7F"/>
                      <w:sz w:val="20"/>
                      <w:szCs w:val="20"/>
                      <w:lang w:val="es-ES"/>
                    </w:rPr>
                    <w:t>• Evaluación y análisis inicial de los niños/as para dar comienzo del aprendizaje.</w:t>
                  </w:r>
                </w:p>
                <w:p w:rsidR="00815DC7" w:rsidRPr="00B04369" w:rsidRDefault="00815DC7" w:rsidP="004A78C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ES"/>
                    </w:rPr>
                  </w:pPr>
                </w:p>
                <w:p w:rsidR="00815DC7" w:rsidRPr="005C156E" w:rsidRDefault="00815DC7" w:rsidP="0099582B">
                  <w:pPr>
                    <w:rPr>
                      <w:rFonts w:ascii="Calibri" w:hAnsi="Calibri" w:cs="Calibri"/>
                      <w:b/>
                      <w:color w:val="595959"/>
                      <w:lang w:val="es-ES"/>
                    </w:rPr>
                  </w:pPr>
                  <w:r>
                    <w:rPr>
                      <w:rFonts w:ascii="Calibri" w:hAnsi="Calibri" w:cs="Calibri"/>
                      <w:b/>
                      <w:color w:val="595959"/>
                      <w:lang w:val="es-ES"/>
                    </w:rPr>
                    <w:t>Agencia de azafatas</w:t>
                  </w:r>
                </w:p>
                <w:p w:rsidR="00815DC7" w:rsidRPr="00B14900" w:rsidRDefault="00815DC7" w:rsidP="0099582B">
                  <w:pPr>
                    <w:rPr>
                      <w:rFonts w:ascii="Calibri" w:hAnsi="Calibri" w:cs="Calibri"/>
                      <w:b/>
                      <w:color w:val="7F7F7F"/>
                      <w:lang w:val="es-ES"/>
                    </w:rPr>
                  </w:pPr>
                  <w:r>
                    <w:rPr>
                      <w:rFonts w:ascii="Calibri" w:hAnsi="Calibri" w:cs="Calibri"/>
                      <w:b/>
                      <w:color w:val="7F7F7F"/>
                      <w:lang w:val="es-ES"/>
                    </w:rPr>
                    <w:t>Azafata de degustación de productos</w:t>
                  </w:r>
                </w:p>
                <w:p w:rsidR="00815DC7" w:rsidRPr="005C156E" w:rsidRDefault="00815DC7" w:rsidP="0099582B">
                  <w:pPr>
                    <w:rPr>
                      <w:rFonts w:ascii="Calibri" w:hAnsi="Calibri" w:cs="Calibri"/>
                      <w:b/>
                      <w:bCs/>
                      <w:color w:val="7F7F7F"/>
                      <w:sz w:val="20"/>
                      <w:szCs w:val="20"/>
                      <w:lang w:val="es-ES"/>
                    </w:rPr>
                  </w:pPr>
                  <w:r w:rsidRPr="005C156E">
                    <w:rPr>
                      <w:rFonts w:ascii="Calibri" w:hAnsi="Calibri" w:cs="Calibri"/>
                      <w:b/>
                      <w:bCs/>
                      <w:color w:val="7F7F7F"/>
                      <w:sz w:val="20"/>
                      <w:szCs w:val="20"/>
                      <w:lang w:val="es-ES"/>
                    </w:rPr>
                    <w:t xml:space="preserve">Tareas realizadas: </w:t>
                  </w:r>
                </w:p>
                <w:p w:rsidR="00815DC7" w:rsidRPr="00B14900" w:rsidRDefault="00815DC7" w:rsidP="00674452">
                  <w:pPr>
                    <w:rPr>
                      <w:rFonts w:ascii="Calibri" w:hAnsi="Calibri" w:cs="Calibri"/>
                      <w:color w:val="7F7F7F"/>
                      <w:sz w:val="20"/>
                      <w:szCs w:val="20"/>
                      <w:lang w:val="es-ES"/>
                    </w:rPr>
                  </w:pPr>
                  <w:r w:rsidRPr="00B14900">
                    <w:rPr>
                      <w:rFonts w:ascii="Calibri" w:hAnsi="Calibri" w:cs="Calibri"/>
                      <w:color w:val="7F7F7F"/>
                      <w:sz w:val="20"/>
                      <w:szCs w:val="20"/>
                      <w:lang w:val="es-ES"/>
                    </w:rPr>
                    <w:t xml:space="preserve">• </w:t>
                  </w:r>
                  <w:r>
                    <w:rPr>
                      <w:rFonts w:ascii="Calibri" w:hAnsi="Calibri" w:cs="Calibri"/>
                      <w:color w:val="7F7F7F"/>
                      <w:sz w:val="20"/>
                      <w:szCs w:val="20"/>
                      <w:lang w:val="es-ES"/>
                    </w:rPr>
                    <w:t>Excelente habilidad de servicio al cliente.</w:t>
                  </w:r>
                </w:p>
                <w:p w:rsidR="00815DC7" w:rsidRPr="00B14900" w:rsidRDefault="00815DC7" w:rsidP="00674452">
                  <w:pPr>
                    <w:rPr>
                      <w:rFonts w:ascii="Calibri" w:hAnsi="Calibri" w:cs="Calibri"/>
                      <w:color w:val="7F7F7F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</w:p>
    <w:p w:rsidR="00815DC7" w:rsidRPr="002D3F30" w:rsidRDefault="00815DC7" w:rsidP="007B4482">
      <w:pPr>
        <w:rPr>
          <w:rFonts w:ascii="Calibri" w:hAnsi="Calibri" w:cs="Calibri"/>
        </w:rPr>
      </w:pPr>
    </w:p>
    <w:p w:rsidR="00815DC7" w:rsidRPr="002D3F30" w:rsidRDefault="00815DC7" w:rsidP="007B4482">
      <w:pPr>
        <w:rPr>
          <w:rFonts w:ascii="Calibri" w:hAnsi="Calibri" w:cs="Calibri"/>
        </w:rPr>
      </w:pPr>
    </w:p>
    <w:p w:rsidR="00815DC7" w:rsidRPr="002D3F30" w:rsidRDefault="00815DC7" w:rsidP="007B4482">
      <w:pPr>
        <w:rPr>
          <w:rFonts w:ascii="Calibri" w:hAnsi="Calibri" w:cs="Calibri"/>
        </w:rPr>
      </w:pPr>
    </w:p>
    <w:p w:rsidR="00815DC7" w:rsidRPr="002D3F30" w:rsidRDefault="00815DC7" w:rsidP="007B4482">
      <w:pPr>
        <w:rPr>
          <w:rFonts w:ascii="Calibri" w:hAnsi="Calibri" w:cs="Calibri"/>
        </w:rPr>
      </w:pPr>
    </w:p>
    <w:p w:rsidR="00815DC7" w:rsidRPr="002D3F30" w:rsidRDefault="00815DC7" w:rsidP="007B4482">
      <w:pPr>
        <w:rPr>
          <w:rFonts w:ascii="Calibri" w:hAnsi="Calibri" w:cs="Calibri"/>
        </w:rPr>
      </w:pPr>
    </w:p>
    <w:p w:rsidR="00815DC7" w:rsidRPr="002D3F30" w:rsidRDefault="00815DC7" w:rsidP="007B4482">
      <w:pPr>
        <w:rPr>
          <w:rFonts w:ascii="Calibri" w:hAnsi="Calibri" w:cs="Calibri"/>
        </w:rPr>
      </w:pPr>
      <w:r>
        <w:rPr>
          <w:noProof/>
          <w:lang w:val="es-ES"/>
        </w:rPr>
        <w:pict>
          <v:shape id="AutoShape 217" o:spid="_x0000_s1042" type="#_x0000_t32" style="position:absolute;margin-left:-351.5pt;margin-top:1.25pt;width:11.35pt;height:0;z-index:25163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</w:pict>
      </w:r>
    </w:p>
    <w:p w:rsidR="00815DC7" w:rsidRPr="002D3F30" w:rsidRDefault="00815DC7" w:rsidP="007B4482">
      <w:pPr>
        <w:rPr>
          <w:rFonts w:ascii="Calibri" w:hAnsi="Calibri" w:cs="Calibri"/>
        </w:rPr>
      </w:pPr>
    </w:p>
    <w:p w:rsidR="00815DC7" w:rsidRPr="002D3F30" w:rsidRDefault="00815DC7" w:rsidP="007B4482">
      <w:pPr>
        <w:rPr>
          <w:rFonts w:ascii="Calibri" w:hAnsi="Calibri" w:cs="Calibri"/>
        </w:rPr>
      </w:pPr>
    </w:p>
    <w:p w:rsidR="00815DC7" w:rsidRPr="002D3F30" w:rsidRDefault="00815DC7" w:rsidP="007B4482">
      <w:pPr>
        <w:rPr>
          <w:rFonts w:ascii="Calibri" w:hAnsi="Calibri" w:cs="Calibri"/>
        </w:rPr>
      </w:pPr>
    </w:p>
    <w:p w:rsidR="00815DC7" w:rsidRPr="002D3F30" w:rsidRDefault="00815DC7" w:rsidP="007B4482">
      <w:pPr>
        <w:rPr>
          <w:rFonts w:ascii="Calibri" w:hAnsi="Calibri" w:cs="Calibri"/>
        </w:rPr>
      </w:pPr>
      <w:r>
        <w:rPr>
          <w:noProof/>
          <w:lang w:val="es-ES"/>
        </w:rPr>
        <w:pict>
          <v:shape id="Cuadro de texto 1069" o:spid="_x0000_s1043" type="#_x0000_t202" style="position:absolute;margin-left:-45.8pt;margin-top:21.9pt;width:123.6pt;height:21.9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" filled="f" stroked="f">
            <v:textbox>
              <w:txbxContent>
                <w:p w:rsidR="00815DC7" w:rsidRPr="00341A2A" w:rsidRDefault="00815DC7" w:rsidP="006122A8">
                  <w:pPr>
                    <w:spacing w:line="276" w:lineRule="auto"/>
                    <w:rPr>
                      <w:rFonts w:ascii="Calibri" w:hAnsi="Calibri" w:cs="Calibri"/>
                      <w:color w:val="7F7F7F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lang w:val="es-ES"/>
                    </w:rPr>
                    <w:t>639016847</w:t>
                  </w:r>
                </w:p>
              </w:txbxContent>
            </v:textbox>
          </v:shape>
        </w:pict>
      </w:r>
      <w:r>
        <w:rPr>
          <w:noProof/>
          <w:lang w:val="es-ES"/>
        </w:rPr>
        <w:pict>
          <v:shape id="Gráfico 49" o:spid="_x0000_s1044" type="#_x0000_t75" alt="Auricular" style="position:absolute;margin-left:-67.15pt;margin-top:23.95pt;width:16.95pt;height:16.95pt;z-index:251643392;visibility:visible;mso-position-horizontal-relative:margin">
            <v:imagedata r:id="rId10" o:title=""/>
            <w10:wrap anchorx="margin"/>
          </v:shape>
        </w:pict>
      </w:r>
      <w:r>
        <w:rPr>
          <w:noProof/>
          <w:lang w:val="es-ES"/>
        </w:rPr>
        <w:pict>
          <v:shape id="Picture 7" o:spid="_x0000_s1045" type="#_x0000_t75" style="position:absolute;margin-left:-70.05pt;margin-top:124.8pt;width:23.75pt;height:23.75pt;z-index:251683328;visibility:visible">
            <v:imagedata r:id="rId11" o:title=""/>
          </v:shape>
        </w:pict>
      </w:r>
    </w:p>
    <w:p w:rsidR="00815DC7" w:rsidRPr="002D3F30" w:rsidRDefault="00815DC7" w:rsidP="007B4482">
      <w:pPr>
        <w:rPr>
          <w:rFonts w:ascii="Calibri" w:hAnsi="Calibri" w:cs="Calibri"/>
          <w:i/>
        </w:rPr>
      </w:pPr>
    </w:p>
    <w:p w:rsidR="00815DC7" w:rsidRDefault="00815DC7" w:rsidP="007B4482">
      <w:pPr>
        <w:rPr>
          <w:rFonts w:ascii="Calibri" w:hAnsi="Calibri" w:cs="Calibri"/>
        </w:rPr>
      </w:pPr>
    </w:p>
    <w:p w:rsidR="00815DC7" w:rsidRPr="002D3F30" w:rsidRDefault="00815DC7" w:rsidP="007B4482">
      <w:pPr>
        <w:rPr>
          <w:rFonts w:ascii="Calibri" w:hAnsi="Calibri" w:cs="Calibri"/>
        </w:rPr>
      </w:pPr>
      <w:r>
        <w:rPr>
          <w:noProof/>
          <w:lang w:val="es-ES"/>
        </w:rPr>
        <w:pict>
          <v:shape id="Cuadro de texto 1067" o:spid="_x0000_s1046" type="#_x0000_t202" style="position:absolute;margin-left:-45.35pt;margin-top:10.75pt;width:120.2pt;height:23.1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" filled="f" stroked="f">
            <v:textbox>
              <w:txbxContent>
                <w:p w:rsidR="00815DC7" w:rsidRPr="005C156E" w:rsidRDefault="00815DC7" w:rsidP="006122A8">
                  <w:pPr>
                    <w:spacing w:line="276" w:lineRule="auto"/>
                    <w:rPr>
                      <w:rFonts w:ascii="Calibri" w:hAnsi="Calibri" w:cs="Calibri"/>
                      <w:color w:val="7F7F7F"/>
                      <w:sz w:val="16"/>
                      <w:szCs w:val="16"/>
                    </w:rPr>
                  </w:pPr>
                  <w:r w:rsidRPr="005C156E">
                    <w:rPr>
                      <w:rFonts w:ascii="Calibri" w:hAnsi="Calibri" w:cs="Calibri"/>
                      <w:color w:val="7F7F7F"/>
                      <w:sz w:val="16"/>
                      <w:szCs w:val="16"/>
                    </w:rPr>
                    <w:t>mnavarrogamaza@gmail.com</w:t>
                  </w:r>
                </w:p>
              </w:txbxContent>
            </v:textbox>
          </v:shape>
        </w:pict>
      </w:r>
      <w:r>
        <w:rPr>
          <w:noProof/>
          <w:lang w:val="es-ES"/>
        </w:rPr>
        <w:pict>
          <v:shape id="Gráfico 60" o:spid="_x0000_s1047" type="#_x0000_t75" alt="Sobre" style="position:absolute;margin-left:-69.9pt;margin-top:10.55pt;width:22.45pt;height:22.45pt;z-index:251644416;visibility:visible;mso-position-horizontal-relative:margin">
            <v:imagedata r:id="rId12" o:title=""/>
            <w10:wrap anchorx="margin"/>
          </v:shape>
        </w:pict>
      </w:r>
    </w:p>
    <w:p w:rsidR="00815DC7" w:rsidRPr="002D3F30" w:rsidRDefault="00815DC7" w:rsidP="007B4482">
      <w:pPr>
        <w:rPr>
          <w:rFonts w:ascii="Calibri" w:hAnsi="Calibri" w:cs="Calibri"/>
        </w:rPr>
      </w:pPr>
      <w:r>
        <w:rPr>
          <w:noProof/>
          <w:lang w:val="es-ES"/>
        </w:rPr>
        <w:pict>
          <v:shape id="AutoShape 218" o:spid="_x0000_s1048" type="#_x0000_t32" style="position:absolute;margin-left:-350.85pt;margin-top:1.95pt;width:11.35pt;height:0;z-index:251636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</w:pict>
      </w:r>
    </w:p>
    <w:p w:rsidR="00815DC7" w:rsidRPr="002D3F30" w:rsidRDefault="00815DC7" w:rsidP="007B4482">
      <w:pPr>
        <w:rPr>
          <w:rFonts w:ascii="Calibri" w:hAnsi="Calibri" w:cs="Calibri"/>
        </w:rPr>
      </w:pPr>
      <w:r>
        <w:rPr>
          <w:noProof/>
          <w:lang w:val="es-ES"/>
        </w:rPr>
        <w:pict>
          <v:shape id="Cuadro de texto 57" o:spid="_x0000_s1049" type="#_x0000_t202" style="position:absolute;margin-left:-45.55pt;margin-top:15.55pt;width:117.85pt;height:24.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" filled="f" stroked="f">
            <v:textbox>
              <w:txbxContent>
                <w:p w:rsidR="00815DC7" w:rsidRPr="00341A2A" w:rsidRDefault="00815DC7" w:rsidP="006122A8">
                  <w:pPr>
                    <w:spacing w:line="276" w:lineRule="auto"/>
                    <w:rPr>
                      <w:rFonts w:ascii="Calibri" w:hAnsi="Calibri" w:cs="Calibri"/>
                      <w:color w:val="7F7F7F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lang w:val="es-ES"/>
                    </w:rPr>
                    <w:t>Sevilla</w:t>
                  </w:r>
                </w:p>
              </w:txbxContent>
            </v:textbox>
          </v:shape>
        </w:pict>
      </w:r>
      <w:r>
        <w:rPr>
          <w:noProof/>
          <w:lang w:val="es-ES"/>
        </w:rPr>
        <w:pict>
          <v:shape id="Gráfico 6" o:spid="_x0000_s1050" type="#_x0000_t75" alt="Marcador" style="position:absolute;margin-left:14.2pt;margin-top:13.9pt;width:24.85pt;height:24.85pt;z-index:251645440;visibility:visible;mso-position-horizontal-relative:page">
            <v:imagedata r:id="rId13" o:title=""/>
            <w10:wrap anchorx="margin"/>
          </v:shape>
        </w:pict>
      </w:r>
    </w:p>
    <w:p w:rsidR="00815DC7" w:rsidRPr="002D3F30" w:rsidRDefault="00815DC7" w:rsidP="007B4482">
      <w:pPr>
        <w:rPr>
          <w:rFonts w:ascii="Calibri" w:hAnsi="Calibri" w:cs="Calibri"/>
        </w:rPr>
      </w:pPr>
    </w:p>
    <w:p w:rsidR="00815DC7" w:rsidRPr="002D3F30" w:rsidRDefault="00815DC7" w:rsidP="007B4482">
      <w:pPr>
        <w:jc w:val="center"/>
        <w:rPr>
          <w:rFonts w:ascii="Calibri" w:hAnsi="Calibri" w:cs="Calibri"/>
        </w:rPr>
      </w:pPr>
      <w:r>
        <w:rPr>
          <w:noProof/>
          <w:lang w:val="es-ES"/>
        </w:rPr>
        <w:pict>
          <v:rect id="_x0000_s1051" style="position:absolute;left:0;text-align:left;margin-left:-75.9pt;margin-top:224.1pt;width:143.35pt;height:80.2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" filled="f" stroked="f">
            <v:textbox>
              <w:txbxContent>
                <w:p w:rsidR="00815DC7" w:rsidRDefault="00815DC7" w:rsidP="00015201">
                  <w:pPr>
                    <w:rPr>
                      <w:rFonts w:ascii="Calibri" w:hAnsi="Calibri" w:cs="Calibri"/>
                      <w:b/>
                      <w:color w:val="595959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Calibri"/>
                      <w:b/>
                      <w:color w:val="595959"/>
                      <w:sz w:val="28"/>
                      <w:szCs w:val="28"/>
                      <w:lang w:val="en-US"/>
                    </w:rPr>
                    <w:t>DATOS DE INTERÉS</w:t>
                  </w:r>
                </w:p>
                <w:p w:rsidR="00815DC7" w:rsidRPr="00DC09CA" w:rsidRDefault="00815DC7" w:rsidP="00DC09CA">
                  <w:pPr>
                    <w:rPr>
                      <w:rFonts w:ascii="Calibri" w:hAnsi="Calibri" w:cs="Calibri"/>
                      <w:color w:val="595959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595959"/>
                      <w:lang w:val="en-US"/>
                    </w:rPr>
                    <w:t>Carnet manipulador de alimentos</w:t>
                  </w:r>
                </w:p>
                <w:p w:rsidR="00815DC7" w:rsidRPr="00341A2A" w:rsidRDefault="00815DC7" w:rsidP="00015201">
                  <w:pPr>
                    <w:rPr>
                      <w:rFonts w:ascii="Calibri" w:hAnsi="Calibri" w:cs="Calibri"/>
                      <w:b/>
                      <w:color w:val="595959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val="es-ES"/>
        </w:rPr>
        <w:pict>
          <v:shape id="_x0000_s1052" type="#_x0000_t202" style="position:absolute;left:0;text-align:left;margin-left:-45.8pt;margin-top:22.55pt;width:117.85pt;height:24.7pt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" filled="f" stroked="f">
            <v:textbox>
              <w:txbxContent>
                <w:p w:rsidR="00815DC7" w:rsidRPr="00341A2A" w:rsidRDefault="00815DC7" w:rsidP="00AA32CA">
                  <w:pPr>
                    <w:spacing w:line="276" w:lineRule="auto"/>
                    <w:rPr>
                      <w:rFonts w:ascii="Calibri" w:hAnsi="Calibri" w:cs="Calibri"/>
                      <w:color w:val="7F7F7F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lang w:val="es-ES"/>
                    </w:rPr>
                    <w:t>Española</w:t>
                  </w:r>
                </w:p>
              </w:txbxContent>
            </v:textbox>
          </v:shape>
        </w:pict>
      </w:r>
      <w:r>
        <w:rPr>
          <w:noProof/>
          <w:lang w:val="es-ES"/>
        </w:rPr>
        <w:pict>
          <v:rect id="Rectangle 48" o:spid="_x0000_s1053" style="position:absolute;left:0;text-align:left;margin-left:90.85pt;margin-top:269.35pt;width:246.55pt;height:25.8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" filled="f" stroked="f">
            <v:textbox>
              <w:txbxContent>
                <w:p w:rsidR="00815DC7" w:rsidRPr="00341A2A" w:rsidRDefault="00815DC7" w:rsidP="006C2B89">
                  <w:pPr>
                    <w:rPr>
                      <w:rFonts w:ascii="Calibri" w:hAnsi="Calibri" w:cs="Calibri"/>
                      <w:b/>
                      <w:color w:val="595959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Calibri"/>
                      <w:b/>
                      <w:color w:val="595959"/>
                      <w:sz w:val="28"/>
                      <w:szCs w:val="28"/>
                      <w:lang w:val="en-US"/>
                    </w:rPr>
                    <w:t>APTITUDE</w:t>
                  </w:r>
                  <w:r w:rsidRPr="00341A2A">
                    <w:rPr>
                      <w:rFonts w:ascii="Calibri" w:hAnsi="Calibri" w:cs="Calibri"/>
                      <w:b/>
                      <w:color w:val="595959"/>
                      <w:sz w:val="28"/>
                      <w:szCs w:val="28"/>
                      <w:lang w:val="en-US"/>
                    </w:rPr>
                    <w:t>S</w:t>
                  </w:r>
                </w:p>
                <w:p w:rsidR="00815DC7" w:rsidRPr="00341A2A" w:rsidRDefault="00815DC7" w:rsidP="006C2B89">
                  <w:pPr>
                    <w:rPr>
                      <w:rFonts w:ascii="Calibri" w:hAnsi="Calibri" w:cs="Calibri"/>
                      <w:b/>
                      <w:color w:val="595959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val="es-ES"/>
        </w:rPr>
        <w:pict>
          <v:rect id="_x0000_s1054" style="position:absolute;left:0;text-align:left;margin-left:91.35pt;margin-top:39pt;width:104.25pt;height:23.25pt;z-index:2516618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" filled="f" stroked="f">
            <v:textbox>
              <w:txbxContent>
                <w:p w:rsidR="00815DC7" w:rsidRPr="00341A2A" w:rsidRDefault="00815DC7" w:rsidP="004A78C7">
                  <w:pPr>
                    <w:tabs>
                      <w:tab w:val="left" w:pos="0"/>
                    </w:tabs>
                    <w:rPr>
                      <w:rFonts w:ascii="Calibri" w:hAnsi="Calibri" w:cs="Calibri"/>
                      <w:b/>
                      <w:sz w:val="28"/>
                      <w:szCs w:val="28"/>
                      <w:lang w:val="en-US"/>
                    </w:rPr>
                  </w:pPr>
                  <w:r w:rsidRPr="00341A2A">
                    <w:rPr>
                      <w:rFonts w:ascii="Calibri" w:hAnsi="Calibri" w:cs="Calibri"/>
                      <w:b/>
                      <w:color w:val="595959"/>
                      <w:sz w:val="28"/>
                      <w:szCs w:val="28"/>
                      <w:lang w:val="en-US"/>
                    </w:rPr>
                    <w:t>EDUCACIÓN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s-ES"/>
        </w:rPr>
        <w:pict>
          <v:rect id="_x0000_s1055" style="position:absolute;left:0;text-align:left;margin-left:91.05pt;margin-top:155.9pt;width:107.65pt;height:24.4pt;z-index:25166592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" filled="f" stroked="f">
            <v:textbox>
              <w:txbxContent>
                <w:p w:rsidR="00815DC7" w:rsidRPr="00341A2A" w:rsidRDefault="00815DC7" w:rsidP="00EE694D">
                  <w:pPr>
                    <w:rPr>
                      <w:rFonts w:ascii="Calibri" w:hAnsi="Calibri" w:cs="Calibri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r w:rsidRPr="00341A2A">
                    <w:rPr>
                      <w:rFonts w:ascii="Calibri" w:hAnsi="Calibri" w:cs="Calibri"/>
                      <w:b/>
                      <w:color w:val="595959"/>
                      <w:sz w:val="28"/>
                      <w:szCs w:val="28"/>
                      <w:lang w:val="en-US"/>
                    </w:rPr>
                    <w:t>SOFTWARE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s-ES"/>
        </w:rPr>
        <w:pict>
          <v:shape id="_x0000_s1056" type="#_x0000_t202" style="position:absolute;left:0;text-align:left;margin-left:92.2pt;margin-top:64pt;width:386.15pt;height:85.95pt;z-index:2516608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" filled="f" stroked="f">
            <v:textbox>
              <w:txbxContent>
                <w:p w:rsidR="00815DC7" w:rsidRPr="00B241FA" w:rsidRDefault="00815DC7" w:rsidP="004A78C7">
                  <w:pPr>
                    <w:rPr>
                      <w:rFonts w:ascii="Calibri" w:hAnsi="Calibri" w:cs="Calibri"/>
                      <w:color w:val="7F7F7F"/>
                      <w:sz w:val="22"/>
                      <w:szCs w:val="22"/>
                      <w:lang w:val="es-ES"/>
                    </w:rPr>
                  </w:pPr>
                  <w:r w:rsidRPr="00B241FA">
                    <w:rPr>
                      <w:rFonts w:ascii="Calibri" w:hAnsi="Calibri" w:cs="Calibri"/>
                      <w:color w:val="7F7F7F"/>
                      <w:sz w:val="22"/>
                      <w:szCs w:val="22"/>
                      <w:lang w:val="es-ES"/>
                    </w:rPr>
                    <w:t>Año 2019/2020</w:t>
                  </w:r>
                  <w:r>
                    <w:rPr>
                      <w:rFonts w:ascii="Calibri" w:hAnsi="Calibri" w:cs="Calibri"/>
                      <w:color w:val="7F7F7F"/>
                      <w:sz w:val="22"/>
                      <w:szCs w:val="22"/>
                      <w:lang w:val="es-ES"/>
                    </w:rPr>
                    <w:t xml:space="preserve">   </w:t>
                  </w:r>
                  <w:r w:rsidRPr="00B241FA">
                    <w:rPr>
                      <w:rFonts w:ascii="Calibri" w:hAnsi="Calibri" w:cs="Calibri"/>
                      <w:color w:val="7F7F7F"/>
                      <w:sz w:val="22"/>
                      <w:szCs w:val="22"/>
                      <w:lang w:val="es-ES"/>
                    </w:rPr>
                    <w:t xml:space="preserve"> Título CFGM Atención a Personas en Situaci</w:t>
                  </w:r>
                  <w:r>
                    <w:rPr>
                      <w:rFonts w:ascii="Calibri" w:hAnsi="Calibri" w:cs="Calibri"/>
                      <w:color w:val="7F7F7F"/>
                      <w:sz w:val="22"/>
                      <w:szCs w:val="22"/>
                      <w:lang w:val="es-ES"/>
                    </w:rPr>
                    <w:t xml:space="preserve">ón de </w:t>
                  </w:r>
                  <w:r w:rsidRPr="00B241FA">
                    <w:rPr>
                      <w:rFonts w:ascii="Calibri" w:hAnsi="Calibri" w:cs="Calibri"/>
                      <w:color w:val="7F7F7F"/>
                      <w:sz w:val="22"/>
                      <w:szCs w:val="22"/>
                      <w:lang w:val="es-ES"/>
                    </w:rPr>
                    <w:t xml:space="preserve">Dependencia </w:t>
                  </w:r>
                </w:p>
                <w:p w:rsidR="00815DC7" w:rsidRPr="00015112" w:rsidRDefault="00815DC7" w:rsidP="004A78C7">
                  <w:pPr>
                    <w:rPr>
                      <w:rFonts w:ascii="Calibri" w:hAnsi="Calibri" w:cs="Calibri"/>
                      <w:b/>
                      <w:bCs/>
                      <w:color w:val="7F7F7F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7F7F7F"/>
                      <w:sz w:val="22"/>
                      <w:szCs w:val="22"/>
                      <w:lang w:val="es-ES"/>
                    </w:rPr>
                    <w:t>Fundación “Dolores Sopeña San Pablo” Sevilla.</w:t>
                  </w:r>
                </w:p>
                <w:p w:rsidR="00815DC7" w:rsidRPr="00015112" w:rsidRDefault="00815DC7" w:rsidP="004A78C7">
                  <w:pPr>
                    <w:rPr>
                      <w:rFonts w:ascii="Calibri" w:hAnsi="Calibri" w:cs="Calibri"/>
                      <w:color w:val="7F7F7F"/>
                      <w:lang w:val="es-ES"/>
                    </w:rPr>
                  </w:pPr>
                </w:p>
                <w:p w:rsidR="00815DC7" w:rsidRDefault="00815DC7" w:rsidP="0099582B">
                  <w:pPr>
                    <w:rPr>
                      <w:rFonts w:ascii="Calibri" w:hAnsi="Calibri" w:cs="Calibri"/>
                      <w:color w:val="7F7F7F"/>
                      <w:sz w:val="22"/>
                      <w:szCs w:val="22"/>
                      <w:lang w:val="es-ES"/>
                    </w:rPr>
                  </w:pPr>
                  <w:r w:rsidRPr="00015112">
                    <w:rPr>
                      <w:rFonts w:ascii="Calibri" w:hAnsi="Calibri" w:cs="Calibri"/>
                      <w:color w:val="7F7F7F"/>
                      <w:sz w:val="22"/>
                      <w:szCs w:val="22"/>
                      <w:lang w:val="es-ES"/>
                    </w:rPr>
                    <w:t>Años</w:t>
                  </w:r>
                  <w:r>
                    <w:rPr>
                      <w:rFonts w:ascii="Calibri" w:hAnsi="Calibri" w:cs="Calibri"/>
                      <w:color w:val="7F7F7F"/>
                      <w:sz w:val="22"/>
                      <w:szCs w:val="22"/>
                      <w:lang w:val="es-ES"/>
                    </w:rPr>
                    <w:t xml:space="preserve">  2018 </w:t>
                  </w:r>
                  <w:r w:rsidRPr="00015112">
                    <w:rPr>
                      <w:rFonts w:ascii="Calibri" w:hAnsi="Calibri" w:cs="Calibri"/>
                      <w:color w:val="7F7F7F"/>
                      <w:sz w:val="22"/>
                      <w:szCs w:val="22"/>
                      <w:lang w:val="es-ES"/>
                    </w:rPr>
                    <w:t xml:space="preserve">          Título ESO</w:t>
                  </w:r>
                </w:p>
                <w:p w:rsidR="00815DC7" w:rsidRPr="00661B3B" w:rsidRDefault="00815DC7" w:rsidP="0099582B">
                  <w:pPr>
                    <w:rPr>
                      <w:rFonts w:ascii="Calibri" w:hAnsi="Calibri" w:cs="Calibri"/>
                      <w:b/>
                      <w:color w:val="7F7F7F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Calibri" w:hAnsi="Calibri" w:cs="Calibri"/>
                      <w:b/>
                      <w:color w:val="7F7F7F"/>
                      <w:sz w:val="22"/>
                      <w:szCs w:val="22"/>
                      <w:lang w:val="es-ES"/>
                    </w:rPr>
                    <w:t>I.E.S Ciudad Jardín Sevilla</w:t>
                  </w:r>
                </w:p>
                <w:p w:rsidR="00815DC7" w:rsidRDefault="00815DC7" w:rsidP="0099582B">
                  <w:pPr>
                    <w:rPr>
                      <w:rFonts w:ascii="Calibri" w:hAnsi="Calibri" w:cs="Calibri"/>
                      <w:color w:val="7F7F7F"/>
                      <w:sz w:val="22"/>
                      <w:szCs w:val="22"/>
                      <w:lang w:val="es-ES"/>
                    </w:rPr>
                  </w:pPr>
                </w:p>
                <w:p w:rsidR="00815DC7" w:rsidRPr="00015112" w:rsidRDefault="00815DC7" w:rsidP="0099582B">
                  <w:pPr>
                    <w:rPr>
                      <w:rFonts w:ascii="Calibri" w:hAnsi="Calibri" w:cs="Calibri"/>
                      <w:color w:val="7F7F7F"/>
                      <w:sz w:val="22"/>
                      <w:szCs w:val="22"/>
                      <w:lang w:val="es-ES"/>
                    </w:rPr>
                  </w:pPr>
                </w:p>
                <w:p w:rsidR="00815DC7" w:rsidRPr="00341A2A" w:rsidRDefault="00815DC7" w:rsidP="0099582B">
                  <w:pPr>
                    <w:rPr>
                      <w:rFonts w:ascii="Calibri" w:hAnsi="Calibri" w:cs="Calibri"/>
                      <w:b/>
                      <w:bCs/>
                      <w:i/>
                      <w:color w:val="7F7F7F"/>
                      <w:sz w:val="20"/>
                      <w:szCs w:val="20"/>
                      <w:lang w:val="es-ES"/>
                    </w:rPr>
                  </w:pPr>
                </w:p>
                <w:p w:rsidR="00815DC7" w:rsidRPr="00341A2A" w:rsidRDefault="00815DC7" w:rsidP="004A78C7">
                  <w:pPr>
                    <w:spacing w:line="276" w:lineRule="auto"/>
                    <w:rPr>
                      <w:rFonts w:ascii="Calibri" w:hAnsi="Calibri" w:cs="Calibri"/>
                      <w:i/>
                      <w:color w:val="7F7F7F"/>
                      <w:lang w:val="es-ES"/>
                    </w:rPr>
                  </w:pPr>
                </w:p>
                <w:p w:rsidR="00815DC7" w:rsidRPr="00341A2A" w:rsidRDefault="00815DC7" w:rsidP="004A78C7">
                  <w:pPr>
                    <w:rPr>
                      <w:rFonts w:ascii="Calibri" w:hAnsi="Calibri" w:cs="Calibri"/>
                      <w:i/>
                      <w:color w:val="7F7F7F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es-ES"/>
        </w:rPr>
        <w:pict>
          <v:rect id="Rectangle 21" o:spid="_x0000_s1057" style="position:absolute;left:0;text-align:left;margin-left:167.05pt;margin-top:297.85pt;width:361.7pt;height:61.75pt;z-index:251664896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" filled="f" stroked="f">
            <v:textbox inset="0,0,0,0">
              <w:txbxContent>
                <w:p w:rsidR="00815DC7" w:rsidRDefault="00815DC7" w:rsidP="0067445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kinsoku w:val="0"/>
                    <w:overflowPunct w:val="0"/>
                    <w:spacing w:line="312" w:lineRule="auto"/>
                    <w:ind w:left="426" w:hanging="66"/>
                    <w:textAlignment w:val="baseline"/>
                    <w:rPr>
                      <w:rFonts w:ascii="Calibri" w:hAnsi="Calibri" w:cs="Calibri"/>
                      <w:color w:val="7F7F7F"/>
                      <w:kern w:val="24"/>
                      <w:lang w:val="fr-FR"/>
                    </w:rPr>
                  </w:pPr>
                  <w:r>
                    <w:rPr>
                      <w:rFonts w:ascii="Calibri" w:hAnsi="Calibri" w:cs="Calibri"/>
                      <w:color w:val="7F7F7F"/>
                      <w:kern w:val="24"/>
                      <w:lang w:val="fr-FR"/>
                    </w:rPr>
                    <w:t>Trabajadora</w:t>
                  </w:r>
                </w:p>
                <w:p w:rsidR="00815DC7" w:rsidRDefault="00815DC7" w:rsidP="0067445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kinsoku w:val="0"/>
                    <w:overflowPunct w:val="0"/>
                    <w:spacing w:line="312" w:lineRule="auto"/>
                    <w:ind w:left="426" w:hanging="66"/>
                    <w:textAlignment w:val="baseline"/>
                    <w:rPr>
                      <w:rFonts w:ascii="Calibri" w:hAnsi="Calibri" w:cs="Calibri"/>
                      <w:color w:val="7F7F7F"/>
                      <w:kern w:val="24"/>
                      <w:lang w:val="fr-FR"/>
                    </w:rPr>
                  </w:pPr>
                  <w:r>
                    <w:rPr>
                      <w:rFonts w:ascii="Calibri" w:hAnsi="Calibri" w:cs="Calibri"/>
                      <w:color w:val="7F7F7F"/>
                      <w:kern w:val="24"/>
                      <w:lang w:val="fr-FR"/>
                    </w:rPr>
                    <w:t>Responsable</w:t>
                  </w:r>
                </w:p>
                <w:p w:rsidR="00815DC7" w:rsidRPr="00341A2A" w:rsidRDefault="00815DC7" w:rsidP="0067445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kinsoku w:val="0"/>
                    <w:overflowPunct w:val="0"/>
                    <w:spacing w:line="312" w:lineRule="auto"/>
                    <w:ind w:left="426" w:hanging="66"/>
                    <w:textAlignment w:val="baseline"/>
                    <w:rPr>
                      <w:rFonts w:ascii="Calibri" w:hAnsi="Calibri" w:cs="Calibri"/>
                      <w:color w:val="7F7F7F"/>
                      <w:kern w:val="24"/>
                      <w:lang w:val="fr-FR"/>
                    </w:rPr>
                  </w:pPr>
                  <w:r>
                    <w:rPr>
                      <w:rFonts w:ascii="Calibri" w:hAnsi="Calibri" w:cs="Calibri"/>
                      <w:color w:val="7F7F7F"/>
                      <w:kern w:val="24"/>
                      <w:lang w:val="fr-FR"/>
                    </w:rPr>
                    <w:t>Planificación</w:t>
                  </w:r>
                </w:p>
              </w:txbxContent>
            </v:textbox>
            <w10:wrap anchorx="page"/>
          </v:rect>
        </w:pict>
      </w:r>
      <w:r>
        <w:rPr>
          <w:noProof/>
          <w:lang w:val="es-ES"/>
        </w:rPr>
        <w:pict>
          <v:shape id="Cuadro de texto 6" o:spid="_x0000_s1058" type="#_x0000_t202" style="position:absolute;left:0;text-align:left;margin-left:10.7pt;margin-top:107.35pt;width:161.95pt;height:103.7pt;z-index:2516372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" filled="f" stroked="f">
            <v:textbox inset=",7.2pt,,7.2pt">
              <w:txbxContent>
                <w:p w:rsidR="00815DC7" w:rsidRPr="00341A2A" w:rsidRDefault="00815DC7" w:rsidP="00674452">
                  <w:pPr>
                    <w:spacing w:line="276" w:lineRule="auto"/>
                    <w:rPr>
                      <w:rFonts w:ascii="Calibri" w:hAnsi="Calibri" w:cs="Calibri"/>
                      <w:color w:val="7F7F7F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lang w:val="es-ES"/>
                    </w:rPr>
                    <w:t xml:space="preserve">Español: </w:t>
                  </w:r>
                  <w:r w:rsidRPr="00341A2A">
                    <w:rPr>
                      <w:rFonts w:ascii="Calibri" w:hAnsi="Calibri" w:cs="Calibri"/>
                      <w:color w:val="7F7F7F"/>
                      <w:lang w:val="es-ES"/>
                    </w:rPr>
                    <w:t>Materno</w:t>
                  </w:r>
                </w:p>
                <w:p w:rsidR="00815DC7" w:rsidRPr="00341A2A" w:rsidRDefault="00815DC7" w:rsidP="00674452">
                  <w:pPr>
                    <w:spacing w:line="276" w:lineRule="auto"/>
                    <w:rPr>
                      <w:rFonts w:ascii="Calibri" w:hAnsi="Calibri" w:cs="Calibri"/>
                      <w:color w:val="7F7F7F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lang w:val="es-ES"/>
                    </w:rPr>
                    <w:t>Inglés: Básico</w:t>
                  </w:r>
                </w:p>
                <w:p w:rsidR="00815DC7" w:rsidRPr="00341A2A" w:rsidRDefault="00815DC7" w:rsidP="00674452">
                  <w:pPr>
                    <w:spacing w:line="276" w:lineRule="auto"/>
                    <w:rPr>
                      <w:rFonts w:ascii="Calibri" w:hAnsi="Calibri" w:cs="Calibri"/>
                      <w:color w:val="7F7F7F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7F7F7F"/>
                      <w:lang w:val="es-ES"/>
                    </w:rPr>
                    <w:t>Francés</w:t>
                  </w:r>
                  <w:r w:rsidRPr="00341A2A">
                    <w:rPr>
                      <w:rFonts w:ascii="Calibri" w:hAnsi="Calibri" w:cs="Calibri"/>
                      <w:bCs/>
                      <w:color w:val="7F7F7F"/>
                      <w:lang w:val="es-ES"/>
                    </w:rPr>
                    <w:t>:</w:t>
                  </w:r>
                  <w:r>
                    <w:rPr>
                      <w:rFonts w:ascii="Calibri" w:hAnsi="Calibri" w:cs="Calibri"/>
                      <w:b/>
                      <w:color w:val="7F7F7F"/>
                      <w:lang w:val="es-ES"/>
                    </w:rPr>
                    <w:t xml:space="preserve"> </w:t>
                  </w:r>
                  <w:r w:rsidRPr="005C156E">
                    <w:rPr>
                      <w:rFonts w:ascii="Calibri" w:hAnsi="Calibri" w:cs="Calibri"/>
                      <w:color w:val="7F7F7F"/>
                      <w:lang w:val="es-ES"/>
                    </w:rPr>
                    <w:t>Básico</w:t>
                  </w:r>
                </w:p>
                <w:p w:rsidR="00815DC7" w:rsidRPr="005C156E" w:rsidRDefault="00815DC7" w:rsidP="00674452">
                  <w:pPr>
                    <w:spacing w:line="276" w:lineRule="auto"/>
                    <w:jc w:val="center"/>
                    <w:rPr>
                      <w:rFonts w:ascii="Calibri" w:hAnsi="Calibri" w:cs="Calibri"/>
                      <w:color w:val="7F7F7F"/>
                      <w:lang w:val="es-ES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lang w:val="es-ES"/>
        </w:rPr>
        <w:pict>
          <v:rect id="_x0000_s1059" style="position:absolute;left:0;text-align:left;margin-left:-75.4pt;margin-top:85pt;width:80.1pt;height:24.4pt;z-index:2516628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" filled="f" stroked="f">
            <v:textbox>
              <w:txbxContent>
                <w:p w:rsidR="00815DC7" w:rsidRPr="00341A2A" w:rsidRDefault="00815DC7" w:rsidP="006C2B89">
                  <w:pPr>
                    <w:tabs>
                      <w:tab w:val="left" w:pos="0"/>
                    </w:tabs>
                    <w:rPr>
                      <w:rFonts w:ascii="Calibri" w:hAnsi="Calibri" w:cs="Calibri"/>
                      <w:b/>
                      <w:sz w:val="28"/>
                      <w:szCs w:val="28"/>
                      <w:lang w:val="en-US"/>
                    </w:rPr>
                  </w:pPr>
                  <w:r w:rsidRPr="00341A2A">
                    <w:rPr>
                      <w:rFonts w:ascii="Calibri" w:hAnsi="Calibri" w:cs="Calibri"/>
                      <w:b/>
                      <w:color w:val="595959"/>
                      <w:sz w:val="28"/>
                      <w:szCs w:val="28"/>
                      <w:lang w:val="en-US"/>
                    </w:rPr>
                    <w:t>IDIOMAS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s-ES"/>
        </w:rPr>
        <w:pict>
          <v:shape id="Cuadro de texto 26" o:spid="_x0000_s1060" type="#_x0000_t202" style="position:absolute;left:0;text-align:left;margin-left:-40.2pt;margin-top:259.55pt;width:135pt;height:21.05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" filled="f" stroked="f">
            <v:textbox>
              <w:txbxContent>
                <w:p w:rsidR="00815DC7" w:rsidRPr="00341A2A" w:rsidRDefault="00815DC7" w:rsidP="0014204A">
                  <w:pPr>
                    <w:spacing w:line="276" w:lineRule="auto"/>
                    <w:rPr>
                      <w:rFonts w:ascii="Calibri" w:hAnsi="Calibri" w:cs="Calibri"/>
                      <w:color w:val="7F7F7F"/>
                    </w:rPr>
                  </w:pPr>
                </w:p>
              </w:txbxContent>
            </v:textbox>
          </v:shape>
        </w:pict>
      </w:r>
      <w:r>
        <w:rPr>
          <w:noProof/>
          <w:lang w:val="es-ES"/>
        </w:rPr>
        <w:pict>
          <v:shape id="Cuadro de texto 28" o:spid="_x0000_s1061" type="#_x0000_t202" style="position:absolute;left:0;text-align:left;margin-left:-40.2pt;margin-top:311.9pt;width:135pt;height:24.45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" filled="f" stroked="f">
            <v:textbox>
              <w:txbxContent>
                <w:p w:rsidR="00815DC7" w:rsidRPr="00341A2A" w:rsidRDefault="00815DC7" w:rsidP="0014204A">
                  <w:pPr>
                    <w:spacing w:line="276" w:lineRule="auto"/>
                    <w:rPr>
                      <w:rFonts w:ascii="Calibri" w:hAnsi="Calibri" w:cs="Calibri"/>
                      <w:color w:val="7F7F7F"/>
                    </w:rPr>
                  </w:pPr>
                </w:p>
              </w:txbxContent>
            </v:textbox>
          </v:shape>
        </w:pict>
      </w:r>
      <w:r>
        <w:rPr>
          <w:noProof/>
          <w:lang w:val="es-ES"/>
        </w:rPr>
        <w:pict>
          <v:shape id="Cuadro de texto 27" o:spid="_x0000_s1062" type="#_x0000_t202" style="position:absolute;left:0;text-align:left;margin-left:-40.65pt;margin-top:286.95pt;width:134.2pt;height:20.65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" filled="f" stroked="f">
            <v:textbox>
              <w:txbxContent>
                <w:p w:rsidR="00815DC7" w:rsidRPr="00341A2A" w:rsidRDefault="00815DC7" w:rsidP="0014204A">
                  <w:pPr>
                    <w:spacing w:line="276" w:lineRule="auto"/>
                    <w:rPr>
                      <w:rFonts w:ascii="Calibri" w:hAnsi="Calibri" w:cs="Calibri"/>
                      <w:color w:val="7F7F7F"/>
                    </w:rPr>
                  </w:pPr>
                </w:p>
              </w:txbxContent>
            </v:textbox>
          </v:shape>
        </w:pict>
      </w:r>
      <w:r>
        <w:rPr>
          <w:noProof/>
          <w:lang w:val="es-ES"/>
        </w:rPr>
        <w:pict>
          <v:shape id="Cuadro de texto 5" o:spid="_x0000_s1063" type="#_x0000_t202" style="position:absolute;left:0;text-align:left;margin-left:92pt;margin-top:178.1pt;width:78pt;height:81.35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" filled="f" stroked="f">
            <v:textbox inset=",7.2pt,,7.2pt">
              <w:txbxContent>
                <w:p w:rsidR="00815DC7" w:rsidRPr="00341A2A" w:rsidRDefault="00815DC7" w:rsidP="00EE694D">
                  <w:pPr>
                    <w:spacing w:line="360" w:lineRule="auto"/>
                    <w:ind w:right="-129"/>
                    <w:rPr>
                      <w:rFonts w:ascii="Calibri" w:hAnsi="Calibri" w:cs="Calibri"/>
                      <w:color w:val="7F7F7F"/>
                      <w:lang w:val="en-US"/>
                    </w:rPr>
                  </w:pPr>
                  <w:r w:rsidRPr="00341A2A">
                    <w:rPr>
                      <w:rFonts w:ascii="Calibri" w:hAnsi="Calibri" w:cs="Calibri"/>
                      <w:color w:val="7F7F7F"/>
                      <w:lang w:val="en-US"/>
                    </w:rPr>
                    <w:t>Excel</w:t>
                  </w:r>
                </w:p>
                <w:p w:rsidR="00815DC7" w:rsidRPr="00341A2A" w:rsidRDefault="00815DC7" w:rsidP="00EE694D">
                  <w:pPr>
                    <w:spacing w:line="360" w:lineRule="auto"/>
                    <w:ind w:right="-129"/>
                    <w:rPr>
                      <w:rFonts w:ascii="Calibri" w:hAnsi="Calibri" w:cs="Calibri"/>
                      <w:color w:val="7F7F7F"/>
                      <w:lang w:val="en-US"/>
                    </w:rPr>
                  </w:pPr>
                  <w:r w:rsidRPr="00341A2A">
                    <w:rPr>
                      <w:rFonts w:ascii="Calibri" w:hAnsi="Calibri" w:cs="Calibri"/>
                      <w:color w:val="7F7F7F"/>
                      <w:lang w:val="en-US"/>
                    </w:rPr>
                    <w:t>PowerPoint</w:t>
                  </w:r>
                </w:p>
                <w:p w:rsidR="00815DC7" w:rsidRPr="00341A2A" w:rsidRDefault="00815DC7" w:rsidP="00EE694D">
                  <w:pPr>
                    <w:spacing w:line="360" w:lineRule="auto"/>
                    <w:ind w:right="-129"/>
                    <w:rPr>
                      <w:rFonts w:ascii="Calibri" w:hAnsi="Calibri" w:cs="Calibri"/>
                      <w:color w:val="7F7F7F"/>
                      <w:lang w:val="en-US"/>
                    </w:rPr>
                  </w:pPr>
                  <w:r w:rsidRPr="00341A2A">
                    <w:rPr>
                      <w:rFonts w:ascii="Calibri" w:hAnsi="Calibri" w:cs="Calibri"/>
                      <w:color w:val="7F7F7F"/>
                      <w:lang w:val="en-US"/>
                    </w:rPr>
                    <w:t>Word</w:t>
                  </w:r>
                </w:p>
                <w:p w:rsidR="00815DC7" w:rsidRPr="00341A2A" w:rsidRDefault="00815DC7" w:rsidP="00EE694D">
                  <w:pPr>
                    <w:spacing w:line="360" w:lineRule="auto"/>
                    <w:ind w:right="-129"/>
                    <w:rPr>
                      <w:rFonts w:ascii="Calibri" w:hAnsi="Calibri" w:cs="Calibri"/>
                      <w:color w:val="7F7F7F"/>
                      <w:lang w:val="en-US"/>
                    </w:rPr>
                  </w:pPr>
                </w:p>
                <w:p w:rsidR="00815DC7" w:rsidRPr="00341A2A" w:rsidRDefault="00815DC7" w:rsidP="00EE694D">
                  <w:pPr>
                    <w:spacing w:line="360" w:lineRule="auto"/>
                    <w:ind w:right="-129"/>
                    <w:rPr>
                      <w:rFonts w:ascii="Calibri" w:hAnsi="Calibri" w:cs="Calibri"/>
                      <w:color w:val="7F7F7F"/>
                      <w:lang w:val="en-US"/>
                    </w:rPr>
                  </w:pPr>
                </w:p>
                <w:p w:rsidR="00815DC7" w:rsidRPr="00341A2A" w:rsidRDefault="00815DC7" w:rsidP="00EE694D">
                  <w:pPr>
                    <w:spacing w:line="360" w:lineRule="auto"/>
                    <w:rPr>
                      <w:rFonts w:ascii="Calibri" w:hAnsi="Calibri" w:cs="Calibri"/>
                      <w:color w:val="7F7F7F"/>
                      <w:lang w:val="en-US"/>
                    </w:rPr>
                  </w:pPr>
                  <w:r w:rsidRPr="00341A2A">
                    <w:rPr>
                      <w:rFonts w:ascii="Calibri" w:hAnsi="Calibri" w:cs="Calibri"/>
                      <w:color w:val="7F7F7F"/>
                      <w:lang w:val="en-US"/>
                    </w:rPr>
                    <w:t>xxx</w:t>
                  </w:r>
                </w:p>
              </w:txbxContent>
            </v:textbox>
          </v:shape>
        </w:pict>
      </w:r>
      <w:r>
        <w:rPr>
          <w:noProof/>
          <w:lang w:val="es-E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Diagrama de flujo: conector 85" o:spid="_x0000_s1064" type="#_x0000_t120" style="position:absolute;left:0;text-align:left;margin-left:181.7pt;margin-top:190.75pt;width:8.65pt;height:8.65pt;z-index:2516679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" fillcolor="#5a5a5a" stroked="f" strokeweight="2pt"/>
        </w:pict>
      </w:r>
      <w:r>
        <w:rPr>
          <w:noProof/>
          <w:lang w:val="es-ES"/>
        </w:rPr>
        <w:pict>
          <v:shape id="Diagrama de flujo: conector 86" o:spid="_x0000_s1065" type="#_x0000_t120" style="position:absolute;left:0;text-align:left;margin-left:200.45pt;margin-top:190.75pt;width:8.65pt;height:8.65pt;z-index:251668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" fillcolor="#5a5a5a" stroked="f" strokeweight="2pt"/>
        </w:pict>
      </w:r>
      <w:r>
        <w:rPr>
          <w:noProof/>
          <w:lang w:val="es-ES"/>
        </w:rPr>
        <w:pict>
          <v:shape id="Diagrama de flujo: conector 87" o:spid="_x0000_s1066" type="#_x0000_t120" style="position:absolute;left:0;text-align:left;margin-left:219.95pt;margin-top:190.75pt;width:8.65pt;height:8.65pt;z-index:2516700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" fillcolor="#5a5a5a" stroked="f" strokeweight="2pt"/>
        </w:pict>
      </w:r>
      <w:r>
        <w:rPr>
          <w:noProof/>
          <w:lang w:val="es-ES"/>
        </w:rPr>
        <w:pict>
          <v:shape id="Diagrama de flujo: conector 88" o:spid="_x0000_s1067" type="#_x0000_t120" style="position:absolute;left:0;text-align:left;margin-left:239.05pt;margin-top:190.75pt;width:8.65pt;height:8.65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" fillcolor="#bfbfbf" stroked="f" strokeweight="2pt"/>
        </w:pict>
      </w:r>
      <w:r>
        <w:rPr>
          <w:noProof/>
          <w:lang w:val="es-ES"/>
        </w:rPr>
        <w:pict>
          <v:shape id="Diagrama de flujo: conector 89" o:spid="_x0000_s1068" type="#_x0000_t120" style="position:absolute;left:0;text-align:left;margin-left:257.05pt;margin-top:190.75pt;width:8.65pt;height:8.65pt;z-index:2516720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" fillcolor="#bfbfbf" stroked="f" strokeweight="2pt"/>
        </w:pict>
      </w:r>
      <w:r>
        <w:rPr>
          <w:noProof/>
          <w:lang w:val="es-ES"/>
        </w:rPr>
        <w:pict>
          <v:shape id="Diagrama de flujo: conector 90" o:spid="_x0000_s1069" type="#_x0000_t120" style="position:absolute;left:0;text-align:left;margin-left:181.15pt;margin-top:212.85pt;width:8.65pt;height:8.65pt;z-index:2516730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8w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" fillcolor="#5a5a5a" stroked="f" strokeweight="2pt"/>
        </w:pict>
      </w:r>
      <w:r>
        <w:rPr>
          <w:noProof/>
          <w:lang w:val="es-ES"/>
        </w:rPr>
        <w:pict>
          <v:shape id="Diagrama de flujo: conector 91" o:spid="_x0000_s1070" type="#_x0000_t120" style="position:absolute;left:0;text-align:left;margin-left:200.15pt;margin-top:212.85pt;width:8.65pt;height:8.65pt;z-index:2516741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" fillcolor="#5a5a5a" stroked="f" strokeweight="2pt"/>
        </w:pict>
      </w:r>
      <w:r>
        <w:rPr>
          <w:noProof/>
          <w:lang w:val="es-ES"/>
        </w:rPr>
        <w:pict>
          <v:shape id="Diagrama de flujo: conector 92" o:spid="_x0000_s1071" type="#_x0000_t120" style="position:absolute;left:0;text-align:left;margin-left:219.65pt;margin-top:212.85pt;width:8.65pt;height:8.65pt;z-index:2516751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" fillcolor="#bfbfbf" stroked="f" strokeweight="2pt"/>
        </w:pict>
      </w:r>
      <w:r>
        <w:rPr>
          <w:noProof/>
          <w:lang w:val="es-ES"/>
        </w:rPr>
        <w:pict>
          <v:shape id="Diagrama de flujo: conector 93" o:spid="_x0000_s1072" type="#_x0000_t120" style="position:absolute;left:0;text-align:left;margin-left:238.6pt;margin-top:212.85pt;width:8.65pt;height:8.65pt;z-index:2516761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Q2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a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" fillcolor="#bfbfbf" stroked="f" strokeweight="2pt"/>
        </w:pict>
      </w:r>
      <w:r>
        <w:rPr>
          <w:noProof/>
          <w:lang w:val="es-ES"/>
        </w:rPr>
        <w:pict>
          <v:shape id="Diagrama de flujo: conector 94" o:spid="_x0000_s1073" type="#_x0000_t120" style="position:absolute;left:0;text-align:left;margin-left:257.2pt;margin-top:212.85pt;width:8.65pt;height:8.65pt;z-index:251677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u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1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" fillcolor="#bfbfbf" stroked="f" strokeweight="2pt"/>
        </w:pict>
      </w:r>
      <w:r>
        <w:rPr>
          <w:noProof/>
          <w:lang w:val="es-ES"/>
        </w:rPr>
        <w:pict>
          <v:oval id="Elipse 95" o:spid="_x0000_s1074" style="position:absolute;left:0;text-align:left;margin-left:181.4pt;margin-top:234.4pt;width:8.65pt;height:8.65pt;z-index:2516782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" fillcolor="#5a5a5a" stroked="f" strokeweight="2pt"/>
        </w:pict>
      </w:r>
      <w:r>
        <w:rPr>
          <w:noProof/>
          <w:lang w:val="es-ES"/>
        </w:rPr>
        <w:pict>
          <v:oval id="Elipse 1056" o:spid="_x0000_s1075" style="position:absolute;left:0;text-align:left;margin-left:200.3pt;margin-top:234.4pt;width:8.65pt;height:8.65pt;z-index:251679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" fillcolor="#5a5a5a" stroked="f" strokeweight="2pt"/>
        </w:pict>
      </w:r>
      <w:r>
        <w:rPr>
          <w:noProof/>
          <w:lang w:val="es-ES"/>
        </w:rPr>
        <w:pict>
          <v:oval id="Elipse 1057" o:spid="_x0000_s1076" style="position:absolute;left:0;text-align:left;margin-left:219.8pt;margin-top:234.4pt;width:8.65pt;height:8.65pt;z-index:251680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" fillcolor="#5a5a5a" stroked="f" strokeweight="2pt"/>
        </w:pict>
      </w:r>
      <w:r>
        <w:rPr>
          <w:noProof/>
          <w:lang w:val="es-ES"/>
        </w:rPr>
        <w:pict>
          <v:oval id="Elipse 1058" o:spid="_x0000_s1077" style="position:absolute;left:0;text-align:left;margin-left:238.75pt;margin-top:234.4pt;width:8.65pt;height:8.65pt;z-index:251681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" fillcolor="#5a5a5a" stroked="f" strokeweight="2pt"/>
        </w:pict>
      </w:r>
      <w:r>
        <w:rPr>
          <w:noProof/>
          <w:lang w:val="es-ES"/>
        </w:rPr>
        <w:pict>
          <v:oval id="Elipse 1060" o:spid="_x0000_s1078" style="position:absolute;left:0;text-align:left;margin-left:257.35pt;margin-top:234.4pt;width:8.65pt;height:8.65pt;z-index:251682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" fillcolor="#bfbfbf" stroked="f" strokeweight="2pt"/>
        </w:pict>
      </w:r>
    </w:p>
    <w:sectPr w:rsidR="00815DC7" w:rsidRPr="002D3F30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DC7" w:rsidRDefault="00815DC7" w:rsidP="00A70072">
      <w:r>
        <w:separator/>
      </w:r>
    </w:p>
  </w:endnote>
  <w:endnote w:type="continuationSeparator" w:id="0">
    <w:p w:rsidR="00815DC7" w:rsidRDefault="00815DC7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DC7" w:rsidRDefault="00815DC7" w:rsidP="00A70072">
      <w:r>
        <w:separator/>
      </w:r>
    </w:p>
  </w:footnote>
  <w:footnote w:type="continuationSeparator" w:id="0">
    <w:p w:rsidR="00815DC7" w:rsidRDefault="00815DC7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48BC"/>
    <w:multiLevelType w:val="hybridMultilevel"/>
    <w:tmpl w:val="164A9DA2"/>
    <w:lvl w:ilvl="0" w:tplc="00924D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mic Sans MS" w:eastAsia="Times New Roman" w:hAnsi="Comic Sans M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66B23"/>
    <w:multiLevelType w:val="hybridMultilevel"/>
    <w:tmpl w:val="E5662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360E0"/>
    <w:multiLevelType w:val="hybridMultilevel"/>
    <w:tmpl w:val="5992C32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017046"/>
    <w:multiLevelType w:val="hybridMultilevel"/>
    <w:tmpl w:val="EE56D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25B4"/>
    <w:rsid w:val="00001922"/>
    <w:rsid w:val="0001187D"/>
    <w:rsid w:val="00013318"/>
    <w:rsid w:val="00015112"/>
    <w:rsid w:val="00015201"/>
    <w:rsid w:val="000276B6"/>
    <w:rsid w:val="00033202"/>
    <w:rsid w:val="000401CC"/>
    <w:rsid w:val="00040D9B"/>
    <w:rsid w:val="00053C42"/>
    <w:rsid w:val="00061906"/>
    <w:rsid w:val="00067BC0"/>
    <w:rsid w:val="00096F41"/>
    <w:rsid w:val="000A6FC0"/>
    <w:rsid w:val="000B44F0"/>
    <w:rsid w:val="00125793"/>
    <w:rsid w:val="0014204A"/>
    <w:rsid w:val="001433F9"/>
    <w:rsid w:val="00155231"/>
    <w:rsid w:val="001811A1"/>
    <w:rsid w:val="00185EFB"/>
    <w:rsid w:val="0018699B"/>
    <w:rsid w:val="001931F1"/>
    <w:rsid w:val="00195603"/>
    <w:rsid w:val="0019717F"/>
    <w:rsid w:val="001C07DA"/>
    <w:rsid w:val="001D1CF4"/>
    <w:rsid w:val="001F6226"/>
    <w:rsid w:val="002223E6"/>
    <w:rsid w:val="00231886"/>
    <w:rsid w:val="002353FC"/>
    <w:rsid w:val="00242F66"/>
    <w:rsid w:val="0026401D"/>
    <w:rsid w:val="00267C29"/>
    <w:rsid w:val="002976CC"/>
    <w:rsid w:val="002D3F30"/>
    <w:rsid w:val="002E077C"/>
    <w:rsid w:val="002F5ADA"/>
    <w:rsid w:val="002F7489"/>
    <w:rsid w:val="00316613"/>
    <w:rsid w:val="003361D5"/>
    <w:rsid w:val="00341A2A"/>
    <w:rsid w:val="00377B1A"/>
    <w:rsid w:val="003A66A8"/>
    <w:rsid w:val="003B080B"/>
    <w:rsid w:val="003D0CB3"/>
    <w:rsid w:val="003D5158"/>
    <w:rsid w:val="003D68E7"/>
    <w:rsid w:val="003D787D"/>
    <w:rsid w:val="003E39AA"/>
    <w:rsid w:val="003E53C3"/>
    <w:rsid w:val="003F004B"/>
    <w:rsid w:val="003F7CED"/>
    <w:rsid w:val="004244CE"/>
    <w:rsid w:val="00441C45"/>
    <w:rsid w:val="0044216C"/>
    <w:rsid w:val="00462350"/>
    <w:rsid w:val="004678BA"/>
    <w:rsid w:val="004835EE"/>
    <w:rsid w:val="004A03BA"/>
    <w:rsid w:val="004A68FB"/>
    <w:rsid w:val="004A78C7"/>
    <w:rsid w:val="004B6B49"/>
    <w:rsid w:val="004E2049"/>
    <w:rsid w:val="004E4C95"/>
    <w:rsid w:val="004E5D4B"/>
    <w:rsid w:val="004E75C5"/>
    <w:rsid w:val="004F25B4"/>
    <w:rsid w:val="005020B4"/>
    <w:rsid w:val="005034ED"/>
    <w:rsid w:val="0050739A"/>
    <w:rsid w:val="00507F51"/>
    <w:rsid w:val="00526039"/>
    <w:rsid w:val="005316E2"/>
    <w:rsid w:val="00573DB5"/>
    <w:rsid w:val="005823FC"/>
    <w:rsid w:val="00595871"/>
    <w:rsid w:val="005C156E"/>
    <w:rsid w:val="005C3A9C"/>
    <w:rsid w:val="005E2CB7"/>
    <w:rsid w:val="005E7EB5"/>
    <w:rsid w:val="00605992"/>
    <w:rsid w:val="006122A8"/>
    <w:rsid w:val="006310C7"/>
    <w:rsid w:val="0063186C"/>
    <w:rsid w:val="00633D17"/>
    <w:rsid w:val="00643DE0"/>
    <w:rsid w:val="00654F84"/>
    <w:rsid w:val="00661B3B"/>
    <w:rsid w:val="00674452"/>
    <w:rsid w:val="006748AC"/>
    <w:rsid w:val="0067553B"/>
    <w:rsid w:val="006B1F33"/>
    <w:rsid w:val="006B2510"/>
    <w:rsid w:val="006B3EA1"/>
    <w:rsid w:val="006C002F"/>
    <w:rsid w:val="006C2AD5"/>
    <w:rsid w:val="006C2B89"/>
    <w:rsid w:val="006D1B0A"/>
    <w:rsid w:val="006E3E97"/>
    <w:rsid w:val="00707DFB"/>
    <w:rsid w:val="00713852"/>
    <w:rsid w:val="00743B67"/>
    <w:rsid w:val="007627B0"/>
    <w:rsid w:val="007716B0"/>
    <w:rsid w:val="007A2A62"/>
    <w:rsid w:val="007B3AE8"/>
    <w:rsid w:val="007B4482"/>
    <w:rsid w:val="007B76A4"/>
    <w:rsid w:val="007C694C"/>
    <w:rsid w:val="00802113"/>
    <w:rsid w:val="008121AA"/>
    <w:rsid w:val="00815DC7"/>
    <w:rsid w:val="00816687"/>
    <w:rsid w:val="0081789E"/>
    <w:rsid w:val="00855B90"/>
    <w:rsid w:val="008713D5"/>
    <w:rsid w:val="00894B90"/>
    <w:rsid w:val="008C739D"/>
    <w:rsid w:val="008E37D8"/>
    <w:rsid w:val="008E47C1"/>
    <w:rsid w:val="00911F75"/>
    <w:rsid w:val="00990068"/>
    <w:rsid w:val="0099582B"/>
    <w:rsid w:val="009A3765"/>
    <w:rsid w:val="009A5E06"/>
    <w:rsid w:val="009B23B0"/>
    <w:rsid w:val="009B6C49"/>
    <w:rsid w:val="009C10C4"/>
    <w:rsid w:val="009E0A9A"/>
    <w:rsid w:val="009E451D"/>
    <w:rsid w:val="009E71DC"/>
    <w:rsid w:val="00A04F3D"/>
    <w:rsid w:val="00A26743"/>
    <w:rsid w:val="00A63A9D"/>
    <w:rsid w:val="00A70072"/>
    <w:rsid w:val="00A82D38"/>
    <w:rsid w:val="00A95E78"/>
    <w:rsid w:val="00AA32CA"/>
    <w:rsid w:val="00AD3A5C"/>
    <w:rsid w:val="00B01312"/>
    <w:rsid w:val="00B04369"/>
    <w:rsid w:val="00B04805"/>
    <w:rsid w:val="00B07E9F"/>
    <w:rsid w:val="00B14900"/>
    <w:rsid w:val="00B17AA9"/>
    <w:rsid w:val="00B22B21"/>
    <w:rsid w:val="00B241FA"/>
    <w:rsid w:val="00B41DC3"/>
    <w:rsid w:val="00B476C7"/>
    <w:rsid w:val="00B532C5"/>
    <w:rsid w:val="00B87E20"/>
    <w:rsid w:val="00B94FFC"/>
    <w:rsid w:val="00BB579C"/>
    <w:rsid w:val="00BD5DE1"/>
    <w:rsid w:val="00BE1BDB"/>
    <w:rsid w:val="00BE5165"/>
    <w:rsid w:val="00BF2B7D"/>
    <w:rsid w:val="00BF5233"/>
    <w:rsid w:val="00C029A6"/>
    <w:rsid w:val="00C4633E"/>
    <w:rsid w:val="00C76A0D"/>
    <w:rsid w:val="00C77061"/>
    <w:rsid w:val="00C813FF"/>
    <w:rsid w:val="00C82B61"/>
    <w:rsid w:val="00C8682C"/>
    <w:rsid w:val="00C9074F"/>
    <w:rsid w:val="00C968F5"/>
    <w:rsid w:val="00C97D67"/>
    <w:rsid w:val="00CA5D68"/>
    <w:rsid w:val="00CC04D1"/>
    <w:rsid w:val="00CC0CB6"/>
    <w:rsid w:val="00CF139B"/>
    <w:rsid w:val="00CF152B"/>
    <w:rsid w:val="00D17D07"/>
    <w:rsid w:val="00D3154E"/>
    <w:rsid w:val="00D4296E"/>
    <w:rsid w:val="00D46B01"/>
    <w:rsid w:val="00D8407C"/>
    <w:rsid w:val="00D860E1"/>
    <w:rsid w:val="00D930A6"/>
    <w:rsid w:val="00D95EC5"/>
    <w:rsid w:val="00D96FFF"/>
    <w:rsid w:val="00DA41DE"/>
    <w:rsid w:val="00DC09CA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802FF"/>
    <w:rsid w:val="00E831D5"/>
    <w:rsid w:val="00EA4BA2"/>
    <w:rsid w:val="00EB528B"/>
    <w:rsid w:val="00EC198D"/>
    <w:rsid w:val="00EE694D"/>
    <w:rsid w:val="00EF3469"/>
    <w:rsid w:val="00F15900"/>
    <w:rsid w:val="00F15C60"/>
    <w:rsid w:val="00F27981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F25B4"/>
    <w:rPr>
      <w:rFonts w:ascii="Lucida Grande" w:hAnsi="Lucida Grande"/>
      <w:sz w:val="18"/>
      <w:szCs w:val="18"/>
      <w:lang w:val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F25B4"/>
    <w:rPr>
      <w:rFonts w:ascii="Lucida Grande" w:hAnsi="Lucida Grande" w:cs="Times New Roman"/>
      <w:sz w:val="18"/>
    </w:rPr>
  </w:style>
  <w:style w:type="paragraph" w:customStyle="1" w:styleId="ColorfulList-Accent11">
    <w:name w:val="Colorful List - Accent 11"/>
    <w:basedOn w:val="Normal"/>
    <w:uiPriority w:val="99"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700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70072"/>
    <w:rPr>
      <w:rFonts w:cs="Times New Roman"/>
    </w:rPr>
  </w:style>
  <w:style w:type="character" w:styleId="Hyperlink">
    <w:name w:val="Hyperlink"/>
    <w:basedOn w:val="DefaultParagraphFont"/>
    <w:uiPriority w:val="99"/>
    <w:rsid w:val="004678BA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9A5E06"/>
    <w:rPr>
      <w:rFonts w:cs="Times New Roman"/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6744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4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12</Words>
  <Characters>69</Characters>
  <Application>Microsoft Office Outlook</Application>
  <DocSecurity>0</DocSecurity>
  <Lines>0</Lines>
  <Paragraphs>0</Paragraphs>
  <ScaleCrop>false</ScaleCrop>
  <Company>ECOLE HOTELIERE LAUSANNE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isagamaza@hotmail.com</cp:lastModifiedBy>
  <cp:revision>6</cp:revision>
  <dcterms:created xsi:type="dcterms:W3CDTF">2020-06-04T15:52:00Z</dcterms:created>
  <dcterms:modified xsi:type="dcterms:W3CDTF">2020-06-22T19:38:00Z</dcterms:modified>
</cp:coreProperties>
</file>