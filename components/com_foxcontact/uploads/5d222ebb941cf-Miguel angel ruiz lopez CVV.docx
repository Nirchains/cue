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64D81" w14:textId="77777777" w:rsidR="003448E9" w:rsidRDefault="001E2460">
      <w:pPr>
        <w:pStyle w:val="Nombre"/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0382671" wp14:editId="55278355">
            <wp:simplePos x="0" y="0"/>
            <wp:positionH relativeFrom="margin">
              <wp:posOffset>3617595</wp:posOffset>
            </wp:positionH>
            <wp:positionV relativeFrom="margin">
              <wp:posOffset>157480</wp:posOffset>
            </wp:positionV>
            <wp:extent cx="2007235" cy="2441575"/>
            <wp:effectExtent l="152400" t="152400" r="151765" b="1746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3-08 a las 19.43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44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8551C" w14:textId="77777777" w:rsidR="0059120E" w:rsidRPr="00CC5D78" w:rsidRDefault="008D067B">
      <w:pPr>
        <w:pStyle w:val="Nombre"/>
        <w:rPr>
          <w:color w:val="000000" w:themeColor="text1"/>
        </w:rPr>
      </w:pPr>
      <w:r w:rsidRPr="00CC5D78">
        <w:rPr>
          <w:color w:val="000000" w:themeColor="text1"/>
        </w:rPr>
        <w:t>Miguel angel ruiz lopez</w:t>
      </w:r>
    </w:p>
    <w:p w14:paraId="6125E7C4" w14:textId="77777777" w:rsidR="0059120E" w:rsidRPr="00E122B2" w:rsidRDefault="008D067B">
      <w:pPr>
        <w:pStyle w:val="Informacindecontac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C/Gracia Saenz De Tejada n8 2ª</w:t>
      </w:r>
    </w:p>
    <w:p w14:paraId="063926D1" w14:textId="77777777" w:rsidR="008D067B" w:rsidRPr="00E122B2" w:rsidRDefault="008D067B">
      <w:pPr>
        <w:pStyle w:val="Informacindecontac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Tef: 673710490</w:t>
      </w:r>
    </w:p>
    <w:p w14:paraId="5992E6E2" w14:textId="77777777" w:rsidR="008D067B" w:rsidRPr="00E122B2" w:rsidRDefault="008D067B">
      <w:pPr>
        <w:pStyle w:val="Informacindecontac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Correo El</w:t>
      </w:r>
      <w:r w:rsidR="0085541F">
        <w:rPr>
          <w:color w:val="000000" w:themeColor="text1"/>
          <w:sz w:val="28"/>
        </w:rPr>
        <w:t>ectronico: miguelruizlopez90@g</w:t>
      </w:r>
      <w:r w:rsidRPr="00E122B2">
        <w:rPr>
          <w:color w:val="000000" w:themeColor="text1"/>
          <w:sz w:val="28"/>
        </w:rPr>
        <w:t>mail.com</w:t>
      </w:r>
    </w:p>
    <w:p w14:paraId="73B04676" w14:textId="77777777" w:rsidR="0059120E" w:rsidRPr="00CC5D78" w:rsidRDefault="00E33B9F">
      <w:pPr>
        <w:pStyle w:val="Ttulo1"/>
        <w:rPr>
          <w:color w:val="000000" w:themeColor="text1"/>
          <w:sz w:val="36"/>
        </w:rPr>
      </w:pPr>
      <w:r w:rsidRPr="00CC5D78">
        <w:rPr>
          <w:color w:val="000000" w:themeColor="text1"/>
          <w:sz w:val="36"/>
        </w:rPr>
        <w:t>Experiencia</w:t>
      </w:r>
    </w:p>
    <w:p w14:paraId="4C8C1F51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 xml:space="preserve">Moso de almacen en Atrisa sabor ibérico (2007-2008) </w:t>
      </w:r>
    </w:p>
    <w:p w14:paraId="369A4968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Personal de mantenimiento en Clecce ( 2008-20190)</w:t>
      </w:r>
    </w:p>
    <w:p w14:paraId="57FEF299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Seguridad privado en RMD seguridad (2010-2013)</w:t>
      </w:r>
    </w:p>
    <w:p w14:paraId="6AADACEC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Controlador de acceso en Río Latino sevilla (2013-2014)</w:t>
      </w:r>
    </w:p>
    <w:p w14:paraId="23CFD5AB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</w:t>
      </w:r>
      <w:r w:rsidR="003216DE">
        <w:rPr>
          <w:color w:val="000000" w:themeColor="text1"/>
          <w:sz w:val="28"/>
        </w:rPr>
        <w:t>do</w:t>
      </w:r>
      <w:bookmarkStart w:id="0" w:name="_GoBack"/>
      <w:bookmarkEnd w:id="0"/>
      <w:r w:rsidRPr="00E122B2">
        <w:rPr>
          <w:color w:val="000000" w:themeColor="text1"/>
          <w:sz w:val="28"/>
        </w:rPr>
        <w:t>r de acceso en discoteca B3 Dos Hermanas (2014-2016)</w:t>
      </w:r>
    </w:p>
    <w:p w14:paraId="7744C53A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Controlador de acceso en discoteca look Dos hermanas (2014-2016)</w:t>
      </w:r>
    </w:p>
    <w:p w14:paraId="244F468C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Controlador de acceso en Sala Enigma Sevilla (2016-2017)</w:t>
      </w:r>
    </w:p>
    <w:p w14:paraId="105221BC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Controlar de acceso en discoteca Abant San jose de la Rinconada (2017-actual)</w:t>
      </w:r>
    </w:p>
    <w:p w14:paraId="39E4D79A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Controlador de acceso en diversas ferias.</w:t>
      </w:r>
    </w:p>
    <w:p w14:paraId="1B301287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Monitor de gimnasio en M3 en Camas (2014-2015)</w:t>
      </w:r>
    </w:p>
    <w:p w14:paraId="1E4387E2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Monitor de gimnasio en Star body Alcala de Guadaira (2018-2019)</w:t>
      </w:r>
    </w:p>
    <w:p w14:paraId="1FC09D7B" w14:textId="77777777" w:rsidR="00E33B9F" w:rsidRPr="00E122B2" w:rsidRDefault="00E33B9F" w:rsidP="00E33B9F">
      <w:pPr>
        <w:pStyle w:val="Prrafodelista"/>
        <w:numPr>
          <w:ilvl w:val="0"/>
          <w:numId w:val="11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 xml:space="preserve"> Preparador personal (presencial/ online) (2016-actual)</w:t>
      </w:r>
    </w:p>
    <w:p w14:paraId="3B6629E3" w14:textId="77777777" w:rsidR="0059120E" w:rsidRPr="00CC5D78" w:rsidRDefault="00DD0F66">
      <w:pPr>
        <w:spacing w:after="180"/>
        <w:rPr>
          <w:color w:val="000000" w:themeColor="text1"/>
        </w:rPr>
      </w:pPr>
    </w:p>
    <w:p w14:paraId="5961B7C4" w14:textId="77777777" w:rsidR="0059120E" w:rsidRPr="00CC5D78" w:rsidRDefault="00DD0F66" w:rsidP="00431C72">
      <w:pPr>
        <w:pStyle w:val="Ttulo1"/>
        <w:tabs>
          <w:tab w:val="left" w:pos="2040"/>
        </w:tabs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DF6E84C2F215334BB361B076FA825138"/>
          </w:placeholder>
          <w:temporary/>
          <w:showingPlcHdr/>
        </w:sdtPr>
        <w:sdtEndPr/>
        <w:sdtContent>
          <w:r w:rsidR="0085541F" w:rsidRPr="00CC5D78">
            <w:rPr>
              <w:color w:val="000000" w:themeColor="text1"/>
              <w:sz w:val="36"/>
            </w:rPr>
            <w:t>Formación</w:t>
          </w:r>
        </w:sdtContent>
      </w:sdt>
      <w:r w:rsidR="00431C72" w:rsidRPr="00CC5D78">
        <w:rPr>
          <w:color w:val="000000" w:themeColor="text1"/>
        </w:rPr>
        <w:tab/>
      </w:r>
    </w:p>
    <w:p w14:paraId="14D3ACED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ESO</w:t>
      </w:r>
    </w:p>
    <w:p w14:paraId="179DC7F5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Grado Medio de electricidad</w:t>
      </w:r>
    </w:p>
    <w:p w14:paraId="1B0CBCE6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Grado superior de electricidad</w:t>
      </w:r>
    </w:p>
    <w:p w14:paraId="52B7948D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lastRenderedPageBreak/>
        <w:t>Vigilante de Seguridad Privada</w:t>
      </w:r>
    </w:p>
    <w:p w14:paraId="67CACC9F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Escolta</w:t>
      </w:r>
    </w:p>
    <w:p w14:paraId="6A18E313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Defensa personal</w:t>
      </w:r>
    </w:p>
    <w:p w14:paraId="57CC3EA5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Monitor de musculación y fisicoculturismo</w:t>
      </w:r>
    </w:p>
    <w:p w14:paraId="518C2B9D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Curso de nutrición deportiva.</w:t>
      </w:r>
    </w:p>
    <w:p w14:paraId="0972008D" w14:textId="77777777" w:rsidR="00431C72" w:rsidRPr="00E122B2" w:rsidRDefault="00431C72" w:rsidP="00431C72">
      <w:pPr>
        <w:pStyle w:val="Prrafodelista"/>
        <w:numPr>
          <w:ilvl w:val="0"/>
          <w:numId w:val="12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Experto en suplementación deportiva.</w:t>
      </w:r>
    </w:p>
    <w:p w14:paraId="758BE4E1" w14:textId="77777777" w:rsidR="00431C72" w:rsidRPr="00431C72" w:rsidRDefault="00431C72" w:rsidP="00431C72"/>
    <w:p w14:paraId="12D88CC5" w14:textId="77777777" w:rsidR="0059120E" w:rsidRPr="00CC5D78" w:rsidRDefault="00860720">
      <w:pPr>
        <w:pStyle w:val="Ttulo2"/>
        <w:rPr>
          <w:color w:val="000000" w:themeColor="text1"/>
          <w:sz w:val="36"/>
        </w:rPr>
      </w:pPr>
      <w:r w:rsidRPr="00CC5D78">
        <w:rPr>
          <w:color w:val="000000" w:themeColor="text1"/>
          <w:sz w:val="36"/>
        </w:rPr>
        <w:t>Premios y Reconocimientos</w:t>
      </w:r>
    </w:p>
    <w:p w14:paraId="189D0CF4" w14:textId="77777777" w:rsidR="003448E9" w:rsidRPr="00E122B2" w:rsidRDefault="00860720" w:rsidP="00CC5D78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de Lebrija de culturismo 2012</w:t>
      </w:r>
    </w:p>
    <w:p w14:paraId="5C06A6A2" w14:textId="77777777" w:rsidR="003448E9" w:rsidRPr="00E122B2" w:rsidRDefault="00860720" w:rsidP="003448E9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Trofeo al mejor posador en el campeonato de Lebrija 2012</w:t>
      </w:r>
    </w:p>
    <w:p w14:paraId="06338553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de Andalucía IFBB 2013</w:t>
      </w:r>
    </w:p>
    <w:p w14:paraId="018E66EC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de Sevilla IFBB 2013</w:t>
      </w:r>
    </w:p>
    <w:p w14:paraId="4F0F0DD3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de España IFBB 2013</w:t>
      </w:r>
    </w:p>
    <w:p w14:paraId="0F924A4C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Subcampeón en el campeonato provincial de Granada FNFF 2018</w:t>
      </w:r>
    </w:p>
    <w:p w14:paraId="7A390119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interprovincial de Palma del rio FNFF 2018</w:t>
      </w:r>
    </w:p>
    <w:p w14:paraId="77EC24D3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absoluto interprovincial de Palma del Rio FNFF 2018</w:t>
      </w:r>
    </w:p>
    <w:p w14:paraId="394D9F86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Campeón del OPEN de Cádiz FNFF 2018</w:t>
      </w:r>
    </w:p>
    <w:p w14:paraId="71EDAEAB" w14:textId="77777777" w:rsidR="00860720" w:rsidRPr="00E122B2" w:rsidRDefault="00860720" w:rsidP="00860720">
      <w:pPr>
        <w:pStyle w:val="Prrafodelista"/>
        <w:numPr>
          <w:ilvl w:val="0"/>
          <w:numId w:val="13"/>
        </w:numPr>
        <w:spacing w:after="180" w:line="312" w:lineRule="auto"/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Subcampeón de Andalucía FNFF 2018</w:t>
      </w:r>
    </w:p>
    <w:p w14:paraId="4652D1E7" w14:textId="77777777" w:rsidR="00860720" w:rsidRPr="00CC5D78" w:rsidRDefault="00860720" w:rsidP="00860720">
      <w:pPr>
        <w:rPr>
          <w:color w:val="000000" w:themeColor="text1"/>
        </w:rPr>
      </w:pPr>
    </w:p>
    <w:p w14:paraId="724B6774" w14:textId="77777777" w:rsidR="0059120E" w:rsidRPr="00CC5D78" w:rsidRDefault="00860720" w:rsidP="00860720">
      <w:pPr>
        <w:pStyle w:val="Ttulo2"/>
        <w:rPr>
          <w:color w:val="000000" w:themeColor="text1"/>
          <w:sz w:val="36"/>
        </w:rPr>
      </w:pPr>
      <w:r w:rsidRPr="00CC5D78">
        <w:rPr>
          <w:color w:val="000000" w:themeColor="text1"/>
          <w:sz w:val="36"/>
        </w:rPr>
        <w:t xml:space="preserve">Otros datos de interés </w:t>
      </w:r>
    </w:p>
    <w:p w14:paraId="51CCB37E" w14:textId="77777777" w:rsidR="00860720" w:rsidRPr="00E122B2" w:rsidRDefault="00860720" w:rsidP="00860720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Carnet de conducir clase B</w:t>
      </w:r>
    </w:p>
    <w:p w14:paraId="350EC769" w14:textId="77777777" w:rsidR="00860720" w:rsidRPr="00E122B2" w:rsidRDefault="00860720" w:rsidP="00860720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Coche disponible</w:t>
      </w:r>
    </w:p>
    <w:p w14:paraId="1304CA6F" w14:textId="77777777" w:rsidR="00860720" w:rsidRPr="00E122B2" w:rsidRDefault="00860720" w:rsidP="00860720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Disponibilidad horaria</w:t>
      </w:r>
    </w:p>
    <w:p w14:paraId="39D6BC26" w14:textId="77777777" w:rsidR="00860720" w:rsidRPr="00E122B2" w:rsidRDefault="00860720" w:rsidP="00860720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Dispuesto a formarme en la materia que la empresa necesite</w:t>
      </w:r>
    </w:p>
    <w:p w14:paraId="7DFCBDA4" w14:textId="77777777" w:rsidR="00860720" w:rsidRPr="00E122B2" w:rsidRDefault="00860720" w:rsidP="00860720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Activo</w:t>
      </w:r>
    </w:p>
    <w:p w14:paraId="6404337D" w14:textId="77777777" w:rsidR="00F80048" w:rsidRPr="00E122B2" w:rsidRDefault="00F80048" w:rsidP="007614FA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 w:rsidRPr="00E122B2">
        <w:rPr>
          <w:color w:val="000000" w:themeColor="text1"/>
          <w:sz w:val="28"/>
        </w:rPr>
        <w:t>Jornada completa o parcial.</w:t>
      </w:r>
    </w:p>
    <w:sectPr w:rsidR="00F80048" w:rsidRPr="00E122B2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DF419" w14:textId="77777777" w:rsidR="00DD0F66" w:rsidRDefault="00DD0F66">
      <w:pPr>
        <w:spacing w:after="0" w:line="240" w:lineRule="auto"/>
      </w:pPr>
      <w:r>
        <w:separator/>
      </w:r>
    </w:p>
  </w:endnote>
  <w:endnote w:type="continuationSeparator" w:id="0">
    <w:p w14:paraId="6E9A737A" w14:textId="77777777" w:rsidR="00DD0F66" w:rsidRDefault="00DD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1C6DB" w14:textId="77777777" w:rsidR="0059120E" w:rsidRDefault="008554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6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AC6EE" w14:textId="77777777" w:rsidR="00DD0F66" w:rsidRDefault="00DD0F66">
      <w:pPr>
        <w:spacing w:after="0" w:line="240" w:lineRule="auto"/>
      </w:pPr>
      <w:r>
        <w:separator/>
      </w:r>
    </w:p>
  </w:footnote>
  <w:footnote w:type="continuationSeparator" w:id="0">
    <w:p w14:paraId="3BE7AD01" w14:textId="77777777" w:rsidR="00DD0F66" w:rsidRDefault="00DD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492FE" w14:textId="77777777" w:rsidR="0059120E" w:rsidRDefault="0085541F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0F99B2" wp14:editId="5288207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31423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AAB81" w14:textId="77777777" w:rsidR="0059120E" w:rsidRDefault="0085541F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51AD00" wp14:editId="1766AEF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90E7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">
              <v:rect id="Rectángulo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ángulo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1168F"/>
    <w:multiLevelType w:val="hybridMultilevel"/>
    <w:tmpl w:val="5EEE3A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00505"/>
    <w:multiLevelType w:val="hybridMultilevel"/>
    <w:tmpl w:val="7F7A09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E19A8"/>
    <w:multiLevelType w:val="hybridMultilevel"/>
    <w:tmpl w:val="151065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F6D1C"/>
    <w:multiLevelType w:val="hybridMultilevel"/>
    <w:tmpl w:val="0C521E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B"/>
    <w:rsid w:val="000F1ED6"/>
    <w:rsid w:val="001E2460"/>
    <w:rsid w:val="003216DE"/>
    <w:rsid w:val="003448E9"/>
    <w:rsid w:val="00431C72"/>
    <w:rsid w:val="007614FA"/>
    <w:rsid w:val="0085541F"/>
    <w:rsid w:val="00860720"/>
    <w:rsid w:val="008D067B"/>
    <w:rsid w:val="00CC5D78"/>
    <w:rsid w:val="00D20621"/>
    <w:rsid w:val="00DD0F66"/>
    <w:rsid w:val="00E122B2"/>
    <w:rsid w:val="00E33B9F"/>
    <w:rsid w:val="00F8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30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E33B9F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zaretdiazmedina/Library/Containers/com.microsoft.Word/Data/Library/Caches/3082/TM10002079/Curri&#769;culum%20vi&#769;tae%20ba&#769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6E84C2F215334BB361B076FA82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045C-BAA1-8E49-8C04-7C7443CE0237}"/>
      </w:docPartPr>
      <w:docPartBody>
        <w:p w:rsidR="00513109" w:rsidRDefault="00FB00F0">
          <w:pPr>
            <w:pStyle w:val="DF6E84C2F215334BB361B076FA825138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09"/>
    <w:rsid w:val="004C4224"/>
    <w:rsid w:val="00513109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2DE8D3A23054AA38DB51F2ADB7058">
    <w:name w:val="20D2DE8D3A23054AA38DB51F2ADB7058"/>
  </w:style>
  <w:style w:type="paragraph" w:customStyle="1" w:styleId="03EC126164C77340839EE7594AEB439B">
    <w:name w:val="03EC126164C77340839EE7594AEB439B"/>
  </w:style>
  <w:style w:type="paragraph" w:customStyle="1" w:styleId="4CFF7CA435CA6F4383D86480F8A678F2">
    <w:name w:val="4CFF7CA435CA6F4383D86480F8A678F2"/>
  </w:style>
  <w:style w:type="paragraph" w:customStyle="1" w:styleId="0EE795745E914C478DB4761EDD405744">
    <w:name w:val="0EE795745E914C478DB4761EDD405744"/>
  </w:style>
  <w:style w:type="paragraph" w:customStyle="1" w:styleId="DF6E84C2F215334BB361B076FA825138">
    <w:name w:val="DF6E84C2F215334BB361B076FA825138"/>
  </w:style>
  <w:style w:type="paragraph" w:customStyle="1" w:styleId="02E03E433BA0AA42AD56449A0B75894E">
    <w:name w:val="02E03E433BA0AA42AD56449A0B75894E"/>
  </w:style>
  <w:style w:type="paragraph" w:customStyle="1" w:styleId="66C7214C6D2D704DB401C2F6935255F5">
    <w:name w:val="66C7214C6D2D704DB401C2F6935255F5"/>
  </w:style>
  <w:style w:type="paragraph" w:customStyle="1" w:styleId="C98ABA6906359D45975D3A6D15145287">
    <w:name w:val="C98ABA6906359D45975D3A6D15145287"/>
  </w:style>
  <w:style w:type="paragraph" w:customStyle="1" w:styleId="4980D8EEF81A03478AD4C9B457A7007A">
    <w:name w:val="4980D8EEF81A03478AD4C9B457A7007A"/>
  </w:style>
  <w:style w:type="paragraph" w:customStyle="1" w:styleId="0C2C7988773288409D469BA813F6501C">
    <w:name w:val="0C2C7988773288409D469BA813F6501C"/>
  </w:style>
  <w:style w:type="paragraph" w:customStyle="1" w:styleId="BEAE532B70C52E46AB423EF52F229055">
    <w:name w:val="BEAE532B70C52E46AB423EF52F229055"/>
  </w:style>
  <w:style w:type="paragraph" w:customStyle="1" w:styleId="8009BE197E3FDC42995B2F89C87B716F">
    <w:name w:val="8009BE197E3FDC42995B2F89C87B716F"/>
  </w:style>
  <w:style w:type="paragraph" w:customStyle="1" w:styleId="5AAB6C7EDDAA0D4888405E49501A0968">
    <w:name w:val="5AAB6C7EDDAA0D4888405E49501A0968"/>
  </w:style>
  <w:style w:type="paragraph" w:customStyle="1" w:styleId="7C13C36C77AE7343BBE50F90851DCBC8">
    <w:name w:val="7C13C36C77AE7343BBE50F90851DC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Currículum vítae básico.dotx</Template>
  <TotalTime>8</TotalTime>
  <Pages>2</Pages>
  <Words>259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Nazaret Diaz</dc:creator>
  <cp:lastModifiedBy>Nazaret Diaz</cp:lastModifiedBy>
  <cp:revision>11</cp:revision>
  <dcterms:created xsi:type="dcterms:W3CDTF">2019-03-08T18:26:00Z</dcterms:created>
  <dcterms:modified xsi:type="dcterms:W3CDTF">2019-06-26T11:03:00Z</dcterms:modified>
</cp:coreProperties>
</file>