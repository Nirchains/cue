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120E" w:rsidRPr="0087324E" w:rsidRDefault="007E722D">
      <w:pPr>
        <w:pStyle w:val="Nombre"/>
      </w:pPr>
      <w:r w:rsidRPr="0087324E">
        <w:t xml:space="preserve">Maria jesus roman blanch </w:t>
      </w:r>
    </w:p>
    <w:p w:rsidR="0059120E" w:rsidRPr="0087324E" w:rsidRDefault="007E722D">
      <w:pPr>
        <w:pStyle w:val="Informacindecontacto"/>
        <w:rPr>
          <w:b/>
        </w:rPr>
      </w:pPr>
      <w:r w:rsidRPr="0087324E">
        <w:rPr>
          <w:b/>
        </w:rPr>
        <w:t xml:space="preserve">Avenida. Jose </w:t>
      </w:r>
      <w:proofErr w:type="spellStart"/>
      <w:r w:rsidRPr="0087324E">
        <w:rPr>
          <w:b/>
        </w:rPr>
        <w:t>Laguillo</w:t>
      </w:r>
      <w:proofErr w:type="spellEnd"/>
      <w:r w:rsidRPr="0087324E">
        <w:rPr>
          <w:b/>
        </w:rPr>
        <w:t xml:space="preserve"> n.28 </w:t>
      </w:r>
    </w:p>
    <w:p w:rsidR="007E722D" w:rsidRPr="0087324E" w:rsidRDefault="007E722D">
      <w:pPr>
        <w:pStyle w:val="Informacindecontacto"/>
        <w:rPr>
          <w:b/>
        </w:rPr>
      </w:pPr>
      <w:r w:rsidRPr="0087324E">
        <w:rPr>
          <w:b/>
        </w:rPr>
        <w:t>Número de contacto: 601149688</w:t>
      </w:r>
    </w:p>
    <w:p w:rsidR="00EE3E27" w:rsidRPr="0087324E" w:rsidRDefault="007E722D" w:rsidP="00DB2045">
      <w:pPr>
        <w:pStyle w:val="Informacindecontacto"/>
        <w:rPr>
          <w:b/>
        </w:rPr>
      </w:pPr>
      <w:r w:rsidRPr="0087324E">
        <w:rPr>
          <w:b/>
        </w:rPr>
        <w:t xml:space="preserve">Permiso B de conducir </w:t>
      </w:r>
    </w:p>
    <w:p w:rsidR="00EE3E27" w:rsidRPr="0087324E" w:rsidRDefault="00EE3E27" w:rsidP="00DB2045">
      <w:pPr>
        <w:pStyle w:val="Informacindecontacto"/>
        <w:rPr>
          <w:b/>
        </w:rPr>
      </w:pPr>
      <w:r w:rsidRPr="0087324E">
        <w:rPr>
          <w:b/>
        </w:rPr>
        <w:t xml:space="preserve">Correo electrónico: </w:t>
      </w:r>
      <w:proofErr w:type="spellStart"/>
      <w:r w:rsidRPr="0087324E">
        <w:rPr>
          <w:b/>
        </w:rPr>
        <w:t>mariajesusblanch</w:t>
      </w:r>
      <w:proofErr w:type="spellEnd"/>
      <w:r w:rsidRPr="0087324E">
        <w:rPr>
          <w:b/>
        </w:rPr>
        <w:t>@icloud.com</w:t>
      </w:r>
    </w:p>
    <w:p w:rsidR="0059120E" w:rsidRPr="0087324E" w:rsidRDefault="008D3B21">
      <w:pPr>
        <w:spacing w:after="180"/>
        <w:rPr>
          <w:b/>
        </w:rPr>
      </w:pPr>
    </w:p>
    <w:p w:rsidR="0059120E" w:rsidRPr="0087324E" w:rsidRDefault="008D3B21">
      <w:pPr>
        <w:pStyle w:val="Ttulo1"/>
      </w:pPr>
      <w:sdt>
        <w:sdtPr>
          <w:id w:val="-1150367223"/>
          <w:placeholder>
            <w:docPart w:val="B7A193DB2BB88944A2BA9E35FA81E978"/>
          </w:placeholder>
          <w:temporary/>
          <w:showingPlcHdr/>
        </w:sdtPr>
        <w:sdtEndPr/>
        <w:sdtContent>
          <w:r w:rsidR="007A31CC" w:rsidRPr="0087324E">
            <w:t>Formación</w:t>
          </w:r>
        </w:sdtContent>
      </w:sdt>
    </w:p>
    <w:p w:rsidR="0059120E" w:rsidRPr="0087324E" w:rsidRDefault="008D3B21">
      <w:pPr>
        <w:pStyle w:val="Ttulo2"/>
      </w:pPr>
      <w:sdt>
        <w:sdtPr>
          <w:id w:val="-1529011685"/>
          <w:placeholder>
            <w:docPart w:val="2B473EB187AB9E4DAC3935629F16DFDE"/>
          </w:placeholder>
          <w:temporary/>
          <w:showingPlcHdr/>
        </w:sdtPr>
        <w:sdtEndPr/>
        <w:sdtContent>
          <w:r w:rsidR="007A31CC" w:rsidRPr="0087324E">
            <w:t>Grado/Fecha de graduación</w:t>
          </w:r>
        </w:sdtContent>
      </w:sdt>
    </w:p>
    <w:p w:rsidR="0059120E" w:rsidRPr="0087324E" w:rsidRDefault="009658E1">
      <w:pPr>
        <w:rPr>
          <w:b/>
        </w:rPr>
      </w:pPr>
      <w:r w:rsidRPr="0087324E">
        <w:rPr>
          <w:b/>
        </w:rPr>
        <w:t xml:space="preserve">2014/2015 obtención del título de </w:t>
      </w:r>
      <w:proofErr w:type="spellStart"/>
      <w:r w:rsidRPr="0087324E">
        <w:rPr>
          <w:b/>
        </w:rPr>
        <w:t>educacion</w:t>
      </w:r>
      <w:proofErr w:type="spellEnd"/>
      <w:r w:rsidRPr="0087324E">
        <w:rPr>
          <w:b/>
        </w:rPr>
        <w:t xml:space="preserve"> secundaria obligatoria </w:t>
      </w:r>
    </w:p>
    <w:p w:rsidR="009658E1" w:rsidRPr="0087324E" w:rsidRDefault="009658E1">
      <w:pPr>
        <w:rPr>
          <w:b/>
        </w:rPr>
      </w:pPr>
      <w:r w:rsidRPr="0087324E">
        <w:rPr>
          <w:b/>
        </w:rPr>
        <w:t xml:space="preserve">2016/2018 obtención del título en técnico en emergencias sanitarias </w:t>
      </w:r>
    </w:p>
    <w:p w:rsidR="009658E1" w:rsidRPr="0087324E" w:rsidRDefault="009658E1">
      <w:pPr>
        <w:rPr>
          <w:b/>
        </w:rPr>
      </w:pPr>
      <w:r w:rsidRPr="0087324E">
        <w:rPr>
          <w:b/>
        </w:rPr>
        <w:t xml:space="preserve">2019/2020 obtención del título en técnico en cuidados auxiliares de enfermería </w:t>
      </w:r>
    </w:p>
    <w:p w:rsidR="0059120E" w:rsidRPr="0087324E" w:rsidRDefault="008D3B21">
      <w:pPr>
        <w:pStyle w:val="Ttulo1"/>
      </w:pPr>
      <w:sdt>
        <w:sdtPr>
          <w:id w:val="617349259"/>
          <w:placeholder>
            <w:docPart w:val="181D90719C3DF044A804C3CEC4A4495F"/>
          </w:placeholder>
          <w:temporary/>
          <w:showingPlcHdr/>
        </w:sdtPr>
        <w:sdtEndPr/>
        <w:sdtContent>
          <w:r w:rsidR="007A31CC" w:rsidRPr="0087324E">
            <w:t>Experiencia</w:t>
          </w:r>
        </w:sdtContent>
      </w:sdt>
    </w:p>
    <w:p w:rsidR="0059120E" w:rsidRPr="0087324E" w:rsidRDefault="008D3B21" w:rsidP="009658E1">
      <w:pPr>
        <w:pStyle w:val="Ttulo2"/>
      </w:pPr>
      <w:sdt>
        <w:sdtPr>
          <w:id w:val="692349886"/>
          <w:placeholder>
            <w:docPart w:val="184B5ACE5A52B04D80459D414C7D8FF3"/>
          </w:placeholder>
          <w:temporary/>
          <w:showingPlcHdr/>
        </w:sdtPr>
        <w:sdtEndPr/>
        <w:sdtContent>
          <w:r w:rsidR="007A31CC" w:rsidRPr="0087324E">
            <w:t>Nombre de la empresa</w:t>
          </w:r>
        </w:sdtContent>
      </w:sdt>
    </w:p>
    <w:p w:rsidR="009658E1" w:rsidRPr="0087324E" w:rsidRDefault="009658E1" w:rsidP="009658E1">
      <w:pPr>
        <w:rPr>
          <w:b/>
        </w:rPr>
      </w:pPr>
      <w:r w:rsidRPr="0087324E">
        <w:rPr>
          <w:b/>
        </w:rPr>
        <w:t xml:space="preserve">410 horas de prácticas en cruz roja como técnico en emergencias sanitarias </w:t>
      </w:r>
    </w:p>
    <w:p w:rsidR="009658E1" w:rsidRPr="0087324E" w:rsidRDefault="005A77B8" w:rsidP="009658E1">
      <w:pPr>
        <w:rPr>
          <w:b/>
        </w:rPr>
      </w:pPr>
      <w:r w:rsidRPr="0087324E">
        <w:rPr>
          <w:b/>
        </w:rPr>
        <w:t xml:space="preserve">220 horas de prácticas en Clínica Golden como técnico en cuidados auxiliares de enfermería </w:t>
      </w:r>
    </w:p>
    <w:p w:rsidR="005A77B8" w:rsidRPr="0087324E" w:rsidRDefault="005A77B8" w:rsidP="009658E1">
      <w:pPr>
        <w:rPr>
          <w:b/>
        </w:rPr>
      </w:pPr>
    </w:p>
    <w:p w:rsidR="005A77B8" w:rsidRPr="0087324E" w:rsidRDefault="005A77B8" w:rsidP="009658E1">
      <w:pPr>
        <w:rPr>
          <w:b/>
        </w:rPr>
      </w:pPr>
      <w:r w:rsidRPr="0087324E">
        <w:rPr>
          <w:b/>
        </w:rPr>
        <w:t xml:space="preserve">Manejo de </w:t>
      </w:r>
      <w:proofErr w:type="spellStart"/>
      <w:r w:rsidRPr="0087324E">
        <w:rPr>
          <w:b/>
        </w:rPr>
        <w:t>aparatologia</w:t>
      </w:r>
      <w:proofErr w:type="spellEnd"/>
      <w:r w:rsidRPr="0087324E">
        <w:rPr>
          <w:b/>
        </w:rPr>
        <w:t>. de medicina estetica (</w:t>
      </w:r>
      <w:proofErr w:type="spellStart"/>
      <w:r w:rsidRPr="0087324E">
        <w:rPr>
          <w:b/>
        </w:rPr>
        <w:t>criolipolisis</w:t>
      </w:r>
      <w:proofErr w:type="spellEnd"/>
      <w:r w:rsidRPr="0087324E">
        <w:rPr>
          <w:b/>
        </w:rPr>
        <w:t>, depilación láser</w:t>
      </w:r>
      <w:r w:rsidR="008B7E55" w:rsidRPr="0087324E">
        <w:rPr>
          <w:b/>
        </w:rPr>
        <w:t xml:space="preserve">, </w:t>
      </w:r>
      <w:proofErr w:type="spellStart"/>
      <w:r w:rsidR="008B7E55" w:rsidRPr="0087324E">
        <w:rPr>
          <w:b/>
        </w:rPr>
        <w:t>presoterapia</w:t>
      </w:r>
      <w:proofErr w:type="spellEnd"/>
      <w:r w:rsidR="008B7E55" w:rsidRPr="0087324E">
        <w:rPr>
          <w:b/>
        </w:rPr>
        <w:t>)</w:t>
      </w:r>
    </w:p>
    <w:p w:rsidR="008B7E55" w:rsidRPr="0087324E" w:rsidRDefault="008B7E55" w:rsidP="009658E1">
      <w:pPr>
        <w:rPr>
          <w:b/>
        </w:rPr>
      </w:pPr>
      <w:r w:rsidRPr="0087324E">
        <w:rPr>
          <w:b/>
        </w:rPr>
        <w:t>Experiencia  en quirófano.</w:t>
      </w:r>
    </w:p>
    <w:p w:rsidR="0059120E" w:rsidRPr="0087324E" w:rsidRDefault="008D3B21">
      <w:pPr>
        <w:rPr>
          <w:b/>
        </w:rPr>
      </w:pPr>
    </w:p>
    <w:p w:rsidR="0059120E" w:rsidRPr="0087324E" w:rsidRDefault="00C236DE" w:rsidP="00C236DE">
      <w:pPr>
        <w:pStyle w:val="Ttulo1"/>
      </w:pPr>
      <w:r w:rsidRPr="0087324E">
        <w:t>Disponibilidad inmediata.</w:t>
      </w:r>
    </w:p>
    <w:p w:rsidR="007A31CC" w:rsidRDefault="007A31CC"/>
    <w:sectPr w:rsidR="007A31CC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722D" w:rsidRDefault="007E722D">
      <w:pPr>
        <w:spacing w:after="0" w:line="240" w:lineRule="auto"/>
      </w:pPr>
      <w:r>
        <w:separator/>
      </w:r>
    </w:p>
  </w:endnote>
  <w:endnote w:type="continuationSeparator" w:id="0">
    <w:p w:rsidR="007E722D" w:rsidRDefault="007E7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7A31CC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722D" w:rsidRDefault="007E722D">
      <w:pPr>
        <w:spacing w:after="0" w:line="240" w:lineRule="auto"/>
      </w:pPr>
      <w:r>
        <w:separator/>
      </w:r>
    </w:p>
  </w:footnote>
  <w:footnote w:type="continuationSeparator" w:id="0">
    <w:p w:rsidR="007E722D" w:rsidRDefault="007E7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7A31CC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677600"/>
              <wp:effectExtent l="0" t="0" r="0" b="9525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677600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8E8D93" id="Grupo 4" o:spid="_x0000_s1026" style="position:absolute;margin-left:0;margin-top:0;width:252pt;height:840.75pt;z-index:251658240;mso-position-horizontal:left;mso-position-horizontal-relative:margin;mso-position-vertical:top;mso-position-vertical-relative:page;mso-height-relative:margin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7A31CC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677600"/>
              <wp:effectExtent l="0" t="0" r="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677600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36FEFF" id="Grupo 5" o:spid="_x0000_s1026" style="position:absolute;margin-left:0;margin-top:0;width:252pt;height:840.75pt;z-index:251660288;mso-position-horizontal:left;mso-position-horizontal-relative:margin;mso-position-vertical:top;mso-position-vertical-relative:page;mso-height-relative:margin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">
              <v:rect id="Rectángulo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2D"/>
    <w:rsid w:val="005A77B8"/>
    <w:rsid w:val="006F36BE"/>
    <w:rsid w:val="007A31CC"/>
    <w:rsid w:val="007E722D"/>
    <w:rsid w:val="0087324E"/>
    <w:rsid w:val="008B7E55"/>
    <w:rsid w:val="008D3B21"/>
    <w:rsid w:val="009658E1"/>
    <w:rsid w:val="00966141"/>
    <w:rsid w:val="00C236DE"/>
    <w:rsid w:val="00D91C96"/>
    <w:rsid w:val="00DB2045"/>
    <w:rsid w:val="00EE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1F7E5"/>
  <w15:docId w15:val="{5C0BE188-BAD1-E248-971B-D011A1AC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E2893EC-7E5B-6F47-AD40-26F8E390D7E5%7dtf163921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7A193DB2BB88944A2BA9E35FA81E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69DD1-333B-E049-AA18-986AECF6AF6A}"/>
      </w:docPartPr>
      <w:docPartBody>
        <w:p w:rsidR="00000000" w:rsidRDefault="00000000">
          <w:pPr>
            <w:pStyle w:val="B7A193DB2BB88944A2BA9E35FA81E978"/>
          </w:pPr>
          <w:r>
            <w:t>Formación</w:t>
          </w:r>
        </w:p>
      </w:docPartBody>
    </w:docPart>
    <w:docPart>
      <w:docPartPr>
        <w:name w:val="2B473EB187AB9E4DAC3935629F16D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65808-F6C4-9543-96D4-5FFD98463606}"/>
      </w:docPartPr>
      <w:docPartBody>
        <w:p w:rsidR="00000000" w:rsidRDefault="00000000">
          <w:pPr>
            <w:pStyle w:val="2B473EB187AB9E4DAC3935629F16DFDE"/>
          </w:pPr>
          <w:r>
            <w:t>Grado/Fecha de graduación</w:t>
          </w:r>
        </w:p>
      </w:docPartBody>
    </w:docPart>
    <w:docPart>
      <w:docPartPr>
        <w:name w:val="181D90719C3DF044A804C3CEC4A44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EF50B-E08D-F04E-8E9C-65DA0AB3C587}"/>
      </w:docPartPr>
      <w:docPartBody>
        <w:p w:rsidR="00000000" w:rsidRDefault="00000000">
          <w:pPr>
            <w:pStyle w:val="181D90719C3DF044A804C3CEC4A4495F"/>
          </w:pPr>
          <w:r>
            <w:t>Experiencia</w:t>
          </w:r>
        </w:p>
      </w:docPartBody>
    </w:docPart>
    <w:docPart>
      <w:docPartPr>
        <w:name w:val="184B5ACE5A52B04D80459D414C7D8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DF7CD-B9F7-944D-A992-AF39937F76B3}"/>
      </w:docPartPr>
      <w:docPartBody>
        <w:p w:rsidR="00000000" w:rsidRDefault="00000000">
          <w:pPr>
            <w:pStyle w:val="184B5ACE5A52B04D80459D414C7D8FF3"/>
          </w:pPr>
          <w:r w:rsidRPr="009E7BE7">
            <w:t>Nombre de la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E87F5BC50E88F4D849D1353EB423229">
    <w:name w:val="3E87F5BC50E88F4D849D1353EB423229"/>
  </w:style>
  <w:style w:type="paragraph" w:customStyle="1" w:styleId="2144A13F4AF8024582007A81EDF68E61">
    <w:name w:val="2144A13F4AF8024582007A81EDF68E61"/>
  </w:style>
  <w:style w:type="paragraph" w:customStyle="1" w:styleId="06D836C614605649BB3E20E2DD16771D">
    <w:name w:val="06D836C614605649BB3E20E2DD16771D"/>
  </w:style>
  <w:style w:type="paragraph" w:customStyle="1" w:styleId="3233503D097DFD488CBAF18AE44CAA9D">
    <w:name w:val="3233503D097DFD488CBAF18AE44CAA9D"/>
  </w:style>
  <w:style w:type="paragraph" w:customStyle="1" w:styleId="B7A193DB2BB88944A2BA9E35FA81E978">
    <w:name w:val="B7A193DB2BB88944A2BA9E35FA81E978"/>
  </w:style>
  <w:style w:type="paragraph" w:customStyle="1" w:styleId="2B473EB187AB9E4DAC3935629F16DFDE">
    <w:name w:val="2B473EB187AB9E4DAC3935629F16DFDE"/>
  </w:style>
  <w:style w:type="paragraph" w:customStyle="1" w:styleId="0E3FEFD3EDEE3C489DA239BB31033FB6">
    <w:name w:val="0E3FEFD3EDEE3C489DA239BB31033FB6"/>
  </w:style>
  <w:style w:type="paragraph" w:customStyle="1" w:styleId="181D90719C3DF044A804C3CEC4A4495F">
    <w:name w:val="181D90719C3DF044A804C3CEC4A4495F"/>
  </w:style>
  <w:style w:type="paragraph" w:customStyle="1" w:styleId="184B5ACE5A52B04D80459D414C7D8FF3">
    <w:name w:val="184B5ACE5A52B04D80459D414C7D8FF3"/>
  </w:style>
  <w:style w:type="paragraph" w:customStyle="1" w:styleId="3FD15EC7AFBE5B4EB8929D2A556D502E">
    <w:name w:val="3FD15EC7AFBE5B4EB8929D2A556D502E"/>
  </w:style>
  <w:style w:type="paragraph" w:customStyle="1" w:styleId="D8540A1C0056E2499B065EF88D7D65B8">
    <w:name w:val="D8540A1C0056E2499B065EF88D7D65B8"/>
  </w:style>
  <w:style w:type="paragraph" w:customStyle="1" w:styleId="68D61B355BB8DE419E4D82CB4D209DCC">
    <w:name w:val="68D61B355BB8DE419E4D82CB4D209DCC"/>
  </w:style>
  <w:style w:type="paragraph" w:customStyle="1" w:styleId="FB20E3C25ADF15428B54E94A3BCD0677">
    <w:name w:val="FB20E3C25ADF15428B54E94A3BCD0677"/>
  </w:style>
  <w:style w:type="paragraph" w:customStyle="1" w:styleId="FA24A08A29D816438F848463D41B4720">
    <w:name w:val="FA24A08A29D816438F848463D41B47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{AE2893EC-7E5B-6F47-AD40-26F8E390D7E5}tf16392120.dotx</Template>
  <TotalTime>1</TotalTime>
  <Pages>1</Pages>
  <Words>118</Words>
  <Characters>650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Jesús Blanch</dc:creator>
  <cp:keywords/>
  <dc:description/>
  <cp:lastModifiedBy>Mª Jesús Blanch</cp:lastModifiedBy>
  <cp:revision>2</cp:revision>
  <dcterms:created xsi:type="dcterms:W3CDTF">2021-01-31T15:25:00Z</dcterms:created>
  <dcterms:modified xsi:type="dcterms:W3CDTF">2021-01-31T15:25:00Z</dcterms:modified>
</cp:coreProperties>
</file>