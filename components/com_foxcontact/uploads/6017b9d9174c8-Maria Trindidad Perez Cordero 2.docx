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Pr="00A0777C" w:rsidRDefault="00A0777C">
      <w:pPr>
        <w:pStyle w:val="Nombre"/>
        <w:rPr>
          <w:sz w:val="48"/>
          <w:szCs w:val="48"/>
        </w:rPr>
      </w:pPr>
      <w:r>
        <w:rPr>
          <w:sz w:val="48"/>
          <w:szCs w:val="48"/>
        </w:rPr>
        <w:t>MAria Trindidad PErez Cordero</w:t>
      </w:r>
    </w:p>
    <w:p w:rsidR="0059120E" w:rsidRDefault="00A0777C" w:rsidP="00CA0255">
      <w:pPr>
        <w:pStyle w:val="Informacindecontacto"/>
        <w:numPr>
          <w:ilvl w:val="0"/>
          <w:numId w:val="12"/>
        </w:numPr>
      </w:pPr>
      <w:r>
        <w:t xml:space="preserve">C/ </w:t>
      </w:r>
      <w:r w:rsidR="00E908D5">
        <w:t>Apio 1, Mairena del Aljarafe 41927</w:t>
      </w:r>
    </w:p>
    <w:p w:rsidR="00A0777C" w:rsidRDefault="00762D94" w:rsidP="00CA0255">
      <w:pPr>
        <w:pStyle w:val="Informacindecontacto"/>
        <w:numPr>
          <w:ilvl w:val="0"/>
          <w:numId w:val="12"/>
        </w:numPr>
      </w:pPr>
      <w:hyperlink r:id="rId7" w:history="1">
        <w:r w:rsidR="00CA0255" w:rsidRPr="0023741B">
          <w:rPr>
            <w:rStyle w:val="Hipervnculo"/>
          </w:rPr>
          <w:t>Mariaa4934@gmail.com</w:t>
        </w:r>
      </w:hyperlink>
    </w:p>
    <w:p w:rsidR="00A0777C" w:rsidRDefault="00A0777C" w:rsidP="00CA0255">
      <w:pPr>
        <w:pStyle w:val="Informacindecontacto"/>
        <w:numPr>
          <w:ilvl w:val="0"/>
          <w:numId w:val="12"/>
        </w:numPr>
      </w:pPr>
      <w:r>
        <w:t>47509415V</w:t>
      </w:r>
    </w:p>
    <w:p w:rsidR="00A0777C" w:rsidRDefault="00A0777C" w:rsidP="00CA0255">
      <w:pPr>
        <w:pStyle w:val="Informacindecontacto"/>
        <w:numPr>
          <w:ilvl w:val="0"/>
          <w:numId w:val="12"/>
        </w:numPr>
      </w:pPr>
      <w:r>
        <w:t>683374554</w:t>
      </w:r>
    </w:p>
    <w:p w:rsidR="00B6504B" w:rsidRDefault="00CA0255" w:rsidP="00B6504B">
      <w:pPr>
        <w:pStyle w:val="Informacindecontacto"/>
        <w:numPr>
          <w:ilvl w:val="0"/>
          <w:numId w:val="12"/>
        </w:numPr>
      </w:pPr>
      <w:r>
        <w:t>01/07/1990</w:t>
      </w:r>
    </w:p>
    <w:p w:rsidR="00B6504B" w:rsidRDefault="007D6E4C" w:rsidP="00B6504B">
      <w:pPr>
        <w:pStyle w:val="Informacindecontacto"/>
        <w:numPr>
          <w:ilvl w:val="0"/>
          <w:numId w:val="12"/>
        </w:numPr>
      </w:pPr>
      <w:hyperlink r:id="rId8" w:history="1">
        <w:r w:rsidR="00B6504B" w:rsidRPr="0023741B">
          <w:rPr>
            <w:rStyle w:val="Hipervnculo"/>
          </w:rPr>
          <w:t>https://www.linkedin.com/in/mar%C3%ADa-trinidad-perez-cordero-998289175/</w:t>
        </w:r>
      </w:hyperlink>
    </w:p>
    <w:p w:rsidR="00B6504B" w:rsidRDefault="00B6504B" w:rsidP="00B6504B">
      <w:pPr>
        <w:pStyle w:val="Informacindecontacto"/>
        <w:ind w:left="720"/>
      </w:pPr>
    </w:p>
    <w:p w:rsidR="0059120E" w:rsidRDefault="00CA0255" w:rsidP="00CA0255">
      <w:pPr>
        <w:pStyle w:val="Nombre"/>
      </w:pPr>
      <w:r>
        <w:t>Capacidades personales, organizativas.</w:t>
      </w:r>
    </w:p>
    <w:p w:rsidR="0059120E" w:rsidRDefault="001005FE" w:rsidP="001005FE">
      <w:pPr>
        <w:pStyle w:val="Prrafodelista"/>
        <w:numPr>
          <w:ilvl w:val="0"/>
          <w:numId w:val="11"/>
        </w:numPr>
        <w:spacing w:after="180"/>
      </w:pPr>
      <w:r>
        <w:t>Compromiso, facilidad para las relaciones personales, estar dispuesta a la colaboración y trabajo en grupo, responsabilidad, incorporación inmediata y jornada completa.</w:t>
      </w:r>
    </w:p>
    <w:p w:rsidR="001005FE" w:rsidRDefault="001005FE" w:rsidP="001005FE">
      <w:pPr>
        <w:pStyle w:val="Prrafodelista"/>
        <w:numPr>
          <w:ilvl w:val="0"/>
          <w:numId w:val="11"/>
        </w:numPr>
        <w:spacing w:after="180"/>
      </w:pPr>
      <w:r>
        <w:t>Compañerismo, organización, adaptación rápida al medio, constante.</w:t>
      </w:r>
    </w:p>
    <w:p w:rsidR="001005FE" w:rsidRDefault="001005FE" w:rsidP="001005FE">
      <w:pPr>
        <w:pStyle w:val="Prrafodelista"/>
        <w:numPr>
          <w:ilvl w:val="0"/>
          <w:numId w:val="11"/>
        </w:numPr>
        <w:spacing w:after="180"/>
      </w:pPr>
      <w:r>
        <w:t>Colaboración con la gestión de aprovisionamiento, atender al cliente, identificando sus necesidades, satisfaciéndolo de acuerdo a la oferta existente, animar al punto de venta.</w:t>
      </w:r>
    </w:p>
    <w:p w:rsidR="001005FE" w:rsidRDefault="001005FE" w:rsidP="00E93451">
      <w:pPr>
        <w:pStyle w:val="Prrafodelista"/>
        <w:spacing w:after="180"/>
        <w:ind w:left="720" w:firstLine="0"/>
      </w:pPr>
    </w:p>
    <w:p w:rsidR="0059120E" w:rsidRDefault="00CA0255" w:rsidP="00CA0255">
      <w:pPr>
        <w:pStyle w:val="Nombre"/>
      </w:pPr>
      <w:r>
        <w:t>formación</w:t>
      </w:r>
    </w:p>
    <w:p w:rsidR="0059120E" w:rsidRDefault="001005FE">
      <w:pPr>
        <w:pStyle w:val="Ttulo2"/>
      </w:pPr>
      <w:r>
        <w:t>Educación Secundaria obligatoria.</w:t>
      </w:r>
    </w:p>
    <w:p w:rsidR="0059120E" w:rsidRDefault="001005FE">
      <w:r>
        <w:t xml:space="preserve">Impartido por IES Maestro Diego Llorente. </w:t>
      </w:r>
      <w:proofErr w:type="gramStart"/>
      <w:r>
        <w:t>( Los</w:t>
      </w:r>
      <w:proofErr w:type="gramEnd"/>
      <w:r>
        <w:t xml:space="preserve"> Palacios)</w:t>
      </w:r>
      <w:r w:rsidR="003C77FD">
        <w:t>.</w:t>
      </w:r>
    </w:p>
    <w:p w:rsidR="001005FE" w:rsidRDefault="001005FE" w:rsidP="001005FE">
      <w:pPr>
        <w:pStyle w:val="Ttulo2"/>
      </w:pPr>
      <w:r>
        <w:t>Curso paquete office.</w:t>
      </w:r>
    </w:p>
    <w:p w:rsidR="001005FE" w:rsidRDefault="001005FE" w:rsidP="001005FE">
      <w:r>
        <w:t xml:space="preserve">Impartido en la Asociación Juvenil El </w:t>
      </w:r>
      <w:proofErr w:type="spellStart"/>
      <w:r>
        <w:t>Trobal</w:t>
      </w:r>
      <w:proofErr w:type="spellEnd"/>
      <w:r>
        <w:t xml:space="preserve"> </w:t>
      </w:r>
      <w:proofErr w:type="gramStart"/>
      <w:r>
        <w:t>( 01</w:t>
      </w:r>
      <w:proofErr w:type="gramEnd"/>
      <w:r>
        <w:t>/02/30218 hasta 28/02/2018 )</w:t>
      </w:r>
      <w:r w:rsidR="003C77FD">
        <w:t>.</w:t>
      </w:r>
    </w:p>
    <w:p w:rsidR="001005FE" w:rsidRDefault="003C77FD" w:rsidP="001005FE">
      <w:pPr>
        <w:pStyle w:val="Ttulo2"/>
      </w:pPr>
      <w:r>
        <w:t>Curso Diagnostico por imagen nuevas tecnologías.</w:t>
      </w:r>
    </w:p>
    <w:p w:rsidR="003C77FD" w:rsidRDefault="003C77FD" w:rsidP="003C77FD">
      <w:r>
        <w:t xml:space="preserve">Impartido por el centro de estudios Adams con duración de 100 horas </w:t>
      </w:r>
      <w:proofErr w:type="gramStart"/>
      <w:r>
        <w:t>( 23</w:t>
      </w:r>
      <w:proofErr w:type="gramEnd"/>
      <w:r>
        <w:t>/04/2020 hasta 09/07/2020).</w:t>
      </w:r>
    </w:p>
    <w:p w:rsidR="003C77FD" w:rsidRDefault="003C77FD" w:rsidP="003C77FD">
      <w:r>
        <w:t xml:space="preserve">Contenido impartido: Radiaciones, Fundamento de la imagen radiológica, El equipo de radiología médica, La película radiográfica y la </w:t>
      </w:r>
      <w:proofErr w:type="spellStart"/>
      <w:r>
        <w:t>flouroscopia</w:t>
      </w:r>
      <w:proofErr w:type="spellEnd"/>
      <w:r>
        <w:t>, Imagen digital, Adquisición de imágenes digitales, Componentes del sistema de radiología digital, El sistema PACS-RIS-HIS, Componentes de un PACS, El trabajo radiológico en red, Control de calidad, Pantallas de visualización de datos y los medios de contraste radiológicos.</w:t>
      </w:r>
    </w:p>
    <w:p w:rsidR="00740BD3" w:rsidRPr="00740BD3" w:rsidRDefault="003C77FD" w:rsidP="00740BD3">
      <w:pPr>
        <w:pStyle w:val="Ttulo2"/>
      </w:pPr>
      <w:r>
        <w:t>Curso social media Marketing y gestión de la reputación online</w:t>
      </w:r>
    </w:p>
    <w:p w:rsidR="00740BD3" w:rsidRDefault="003C77FD" w:rsidP="003C77FD">
      <w:r>
        <w:t xml:space="preserve">Impartido por el centro </w:t>
      </w:r>
      <w:proofErr w:type="spellStart"/>
      <w:r>
        <w:t>papette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(13/04/2020 hasta 30/04/2020)</w:t>
      </w:r>
    </w:p>
    <w:p w:rsidR="003C77FD" w:rsidRDefault="003C77FD" w:rsidP="003C77FD">
      <w:r>
        <w:lastRenderedPageBreak/>
        <w:t xml:space="preserve">Contenido impartido: Las redes sociales en la empresa, La creación de contenidos sociales, SMO, Posicionamiento en buscadores, Gestión de contenidos en comunidades virtuales, El </w:t>
      </w:r>
      <w:proofErr w:type="spellStart"/>
      <w:r>
        <w:t>comunity</w:t>
      </w:r>
      <w:proofErr w:type="spellEnd"/>
      <w:r>
        <w:t xml:space="preserve"> manager, </w:t>
      </w:r>
      <w:proofErr w:type="spellStart"/>
      <w:r>
        <w:t>Reputacion</w:t>
      </w:r>
      <w:proofErr w:type="spellEnd"/>
      <w:r>
        <w:t xml:space="preserve"> </w:t>
      </w:r>
      <w:proofErr w:type="spellStart"/>
      <w:r>
        <w:t>management</w:t>
      </w:r>
      <w:proofErr w:type="spellEnd"/>
      <w:r w:rsidR="00D34D55">
        <w:t>: Gestión de la reputación online contenidos.</w:t>
      </w:r>
    </w:p>
    <w:p w:rsidR="00740BD3" w:rsidRDefault="00740BD3" w:rsidP="00740BD3">
      <w:pPr>
        <w:pStyle w:val="Ttulo2"/>
      </w:pPr>
      <w:r>
        <w:t xml:space="preserve">Curso Superior de auxiliar de Pediatría </w:t>
      </w:r>
    </w:p>
    <w:p w:rsidR="00740BD3" w:rsidRPr="00740BD3" w:rsidRDefault="00740BD3" w:rsidP="00740BD3">
      <w:r>
        <w:t xml:space="preserve">09/05/2020 cursando actualmente por Deusto Saludo </w:t>
      </w:r>
    </w:p>
    <w:p w:rsidR="003C77FD" w:rsidRPr="003C77FD" w:rsidRDefault="003C77FD" w:rsidP="003C77FD"/>
    <w:p w:rsidR="001005FE" w:rsidRDefault="00CA0255" w:rsidP="00CA0255">
      <w:pPr>
        <w:pStyle w:val="Nombre"/>
      </w:pPr>
      <w:r>
        <w:t>EXperiencia.</w:t>
      </w:r>
    </w:p>
    <w:p w:rsidR="0059120E" w:rsidRDefault="00D34D55">
      <w:pPr>
        <w:pStyle w:val="Ttulo2"/>
      </w:pPr>
      <w:r>
        <w:t xml:space="preserve">Zara </w:t>
      </w:r>
      <w:proofErr w:type="gramStart"/>
      <w:r>
        <w:t>( Nervión</w:t>
      </w:r>
      <w:proofErr w:type="gramEnd"/>
      <w:r>
        <w:t xml:space="preserve"> Plaza, Sevilla )</w:t>
      </w:r>
    </w:p>
    <w:p w:rsidR="0059120E" w:rsidRDefault="00D34D55">
      <w:pPr>
        <w:pStyle w:val="Ttulo3"/>
      </w:pPr>
      <w:r>
        <w:t>Dependienta/ 10/07/2010 hasta 11/11/2011</w:t>
      </w:r>
    </w:p>
    <w:p w:rsidR="0059120E" w:rsidRDefault="00D34D55">
      <w:r>
        <w:t>Cajera, atención al cliente, reposición de mercancía, arqueo de caja.</w:t>
      </w:r>
    </w:p>
    <w:p w:rsidR="00D34D55" w:rsidRPr="003C4905" w:rsidRDefault="00D34D55" w:rsidP="00D34D55">
      <w:pPr>
        <w:pStyle w:val="Ttulo2"/>
        <w:rPr>
          <w:lang w:val="en-US"/>
        </w:rPr>
      </w:pPr>
      <w:r w:rsidRPr="003C4905">
        <w:rPr>
          <w:lang w:val="en-US"/>
        </w:rPr>
        <w:t xml:space="preserve">Pull and Bear </w:t>
      </w:r>
      <w:proofErr w:type="gramStart"/>
      <w:r w:rsidRPr="003C4905">
        <w:rPr>
          <w:lang w:val="en-US"/>
        </w:rPr>
        <w:t xml:space="preserve">( </w:t>
      </w:r>
      <w:proofErr w:type="spellStart"/>
      <w:r w:rsidRPr="003C4905">
        <w:rPr>
          <w:lang w:val="en-US"/>
        </w:rPr>
        <w:t>Almazara</w:t>
      </w:r>
      <w:proofErr w:type="spellEnd"/>
      <w:proofErr w:type="gramEnd"/>
      <w:r w:rsidRPr="003C4905">
        <w:rPr>
          <w:lang w:val="en-US"/>
        </w:rPr>
        <w:t>, Utrera )</w:t>
      </w:r>
    </w:p>
    <w:p w:rsidR="00D34D55" w:rsidRDefault="00D34D55" w:rsidP="00D34D55">
      <w:pPr>
        <w:pStyle w:val="Ttulo3"/>
      </w:pPr>
      <w:r>
        <w:t>Dependienta/ 01/12/2011 hasta 31/02/2012</w:t>
      </w:r>
    </w:p>
    <w:p w:rsidR="00D34D55" w:rsidRDefault="00D34D55" w:rsidP="00D34D55">
      <w:r>
        <w:t>Atención al cliente, reposición de mercancía.</w:t>
      </w:r>
    </w:p>
    <w:p w:rsidR="00D34D55" w:rsidRDefault="00D34D55" w:rsidP="00D34D55">
      <w:pPr>
        <w:pStyle w:val="Ttulo2"/>
      </w:pPr>
      <w:r w:rsidRPr="00D34D55">
        <w:t xml:space="preserve">Súper perfumería </w:t>
      </w:r>
      <w:proofErr w:type="gramStart"/>
      <w:r w:rsidRPr="00D34D55">
        <w:t>( Plaza</w:t>
      </w:r>
      <w:proofErr w:type="gramEnd"/>
      <w:r w:rsidRPr="00D34D55">
        <w:t xml:space="preserve"> altozano, Utrera</w:t>
      </w:r>
      <w:r>
        <w:t>)</w:t>
      </w:r>
    </w:p>
    <w:p w:rsidR="00D34D55" w:rsidRDefault="00D34D55" w:rsidP="00D34D55">
      <w:pPr>
        <w:pStyle w:val="Ttulo3"/>
      </w:pPr>
      <w:r>
        <w:t>Dependienta/ 02/07/2012 hasta 30/04/2014</w:t>
      </w:r>
    </w:p>
    <w:p w:rsidR="00D34D55" w:rsidRDefault="00D34D55" w:rsidP="00D34D55">
      <w:r>
        <w:t>Atención al cliente, reposición de mercancía.</w:t>
      </w:r>
    </w:p>
    <w:p w:rsidR="00D34D55" w:rsidRDefault="00D34D55" w:rsidP="00D34D55">
      <w:pPr>
        <w:pStyle w:val="Ttulo2"/>
      </w:pPr>
      <w:proofErr w:type="spellStart"/>
      <w:r>
        <w:t>Deportmania</w:t>
      </w:r>
      <w:proofErr w:type="spellEnd"/>
      <w:r>
        <w:t xml:space="preserve"> </w:t>
      </w:r>
      <w:proofErr w:type="gramStart"/>
      <w:r>
        <w:t>( Calle</w:t>
      </w:r>
      <w:proofErr w:type="gramEnd"/>
      <w:r>
        <w:t xml:space="preserve"> fuente vieja, Utrera)</w:t>
      </w:r>
    </w:p>
    <w:p w:rsidR="00D34D55" w:rsidRDefault="00D34D55" w:rsidP="00D34D55">
      <w:pPr>
        <w:pStyle w:val="Ttulo3"/>
      </w:pPr>
      <w:r>
        <w:t xml:space="preserve">Dependienta/ </w:t>
      </w:r>
      <w:r w:rsidR="00CA0255">
        <w:t>28/08/2014 hasta 26/12/2015)</w:t>
      </w:r>
    </w:p>
    <w:p w:rsidR="00CA0255" w:rsidRDefault="00CA0255" w:rsidP="00CA0255">
      <w:r>
        <w:t>Atención al cliente, reposición de mercancía, control de stock, cajera.</w:t>
      </w:r>
    </w:p>
    <w:p w:rsidR="00CA0255" w:rsidRDefault="00CA0255" w:rsidP="00CA0255">
      <w:pPr>
        <w:pStyle w:val="Ttulo2"/>
      </w:pPr>
      <w:proofErr w:type="spellStart"/>
      <w:r>
        <w:t>Oysho</w:t>
      </w:r>
      <w:proofErr w:type="spellEnd"/>
      <w:r>
        <w:t xml:space="preserve"> </w:t>
      </w:r>
      <w:proofErr w:type="gramStart"/>
      <w:r>
        <w:t>( Nervión</w:t>
      </w:r>
      <w:proofErr w:type="gramEnd"/>
      <w:r>
        <w:t xml:space="preserve"> Plaza, Sevilla)</w:t>
      </w:r>
    </w:p>
    <w:p w:rsidR="00CA0255" w:rsidRDefault="00CA0255" w:rsidP="00CA0255">
      <w:pPr>
        <w:pStyle w:val="Ttulo3"/>
      </w:pPr>
      <w:r>
        <w:t>Dependienta/ 01/02/2016 hasta 31/03/2016</w:t>
      </w:r>
    </w:p>
    <w:p w:rsidR="00CA0255" w:rsidRDefault="00CA0255" w:rsidP="00CA0255">
      <w:r>
        <w:t>Atención al cliente, reposición de mercancía.</w:t>
      </w:r>
    </w:p>
    <w:p w:rsidR="00CA0255" w:rsidRDefault="00CA0255" w:rsidP="00CA0255">
      <w:pPr>
        <w:pStyle w:val="Ttulo2"/>
      </w:pPr>
      <w:r>
        <w:t xml:space="preserve">Zara Home </w:t>
      </w:r>
      <w:proofErr w:type="gramStart"/>
      <w:r>
        <w:t>( Calle</w:t>
      </w:r>
      <w:proofErr w:type="gramEnd"/>
      <w:r>
        <w:t xml:space="preserve"> </w:t>
      </w:r>
      <w:proofErr w:type="spellStart"/>
      <w:r>
        <w:t>O`donell</w:t>
      </w:r>
      <w:proofErr w:type="spellEnd"/>
      <w:r>
        <w:t>, Sevilla)</w:t>
      </w:r>
    </w:p>
    <w:p w:rsidR="00CA0255" w:rsidRDefault="00CA0255" w:rsidP="00CA0255">
      <w:pPr>
        <w:pStyle w:val="Ttulo3"/>
      </w:pPr>
      <w:r>
        <w:t>Dependienta/ 03/04/2016 hasta 25/10/2016</w:t>
      </w:r>
    </w:p>
    <w:p w:rsidR="00CA0255" w:rsidRDefault="00CA0255" w:rsidP="00CA0255">
      <w:r>
        <w:t>Atención al cliente, reposición de mercancía, cajera.</w:t>
      </w:r>
    </w:p>
    <w:p w:rsidR="00CA0255" w:rsidRDefault="00CA0255" w:rsidP="00CA0255">
      <w:pPr>
        <w:pStyle w:val="Ttulo2"/>
        <w:rPr>
          <w:lang w:val="en-US"/>
        </w:rPr>
      </w:pPr>
      <w:r w:rsidRPr="00CA0255">
        <w:rPr>
          <w:lang w:val="en-US"/>
        </w:rPr>
        <w:t xml:space="preserve">Ralph Lauren </w:t>
      </w:r>
      <w:proofErr w:type="gramStart"/>
      <w:r w:rsidRPr="00CA0255">
        <w:rPr>
          <w:lang w:val="en-US"/>
        </w:rPr>
        <w:t>( Fashion</w:t>
      </w:r>
      <w:proofErr w:type="gramEnd"/>
      <w:r w:rsidRPr="00CA0255">
        <w:rPr>
          <w:lang w:val="en-US"/>
        </w:rPr>
        <w:t xml:space="preserve"> outlet, Se</w:t>
      </w:r>
      <w:r>
        <w:rPr>
          <w:lang w:val="en-US"/>
        </w:rPr>
        <w:t>villa)</w:t>
      </w:r>
    </w:p>
    <w:p w:rsidR="00CA0255" w:rsidRDefault="00CA0255" w:rsidP="00CA0255">
      <w:pPr>
        <w:pStyle w:val="Ttulo3"/>
      </w:pPr>
      <w:r w:rsidRPr="00CA0255">
        <w:t>Dependienta/ 11/11/2016 hasta la fecha actual.</w:t>
      </w:r>
      <w:r>
        <w:t xml:space="preserve"> </w:t>
      </w:r>
    </w:p>
    <w:p w:rsidR="00CA0255" w:rsidRDefault="00CA0255" w:rsidP="00CA0255">
      <w:r>
        <w:t>Atención al cliente, reposición de mercancía, cajera.</w:t>
      </w:r>
    </w:p>
    <w:p w:rsidR="00CA0255" w:rsidRDefault="00CA0255" w:rsidP="00CA0255"/>
    <w:p w:rsidR="00CA0255" w:rsidRDefault="00CA0255" w:rsidP="00CA0255">
      <w:pPr>
        <w:pStyle w:val="Nombre"/>
      </w:pPr>
      <w:r>
        <w:t>Otros</w:t>
      </w:r>
    </w:p>
    <w:p w:rsidR="00CA0255" w:rsidRPr="00CA0255" w:rsidRDefault="00CA0255" w:rsidP="00CA0255">
      <w:pPr>
        <w:pStyle w:val="Ttulo2"/>
      </w:pPr>
      <w:r>
        <w:lastRenderedPageBreak/>
        <w:t>Vehículo propio</w:t>
      </w:r>
      <w:r w:rsidR="003C4905">
        <w:t xml:space="preserve"> y facilidad de desplazamiento.</w:t>
      </w:r>
    </w:p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 w:rsidP="00D34D55"/>
    <w:p w:rsidR="00D34D55" w:rsidRPr="00CA0255" w:rsidRDefault="00D34D55"/>
    <w:p w:rsidR="0059120E" w:rsidRDefault="007D6E4C"/>
    <w:sectPr w:rsidR="0059120E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6E4C" w:rsidRDefault="007D6E4C">
      <w:pPr>
        <w:spacing w:after="0" w:line="240" w:lineRule="auto"/>
      </w:pPr>
      <w:r>
        <w:separator/>
      </w:r>
    </w:p>
  </w:endnote>
  <w:endnote w:type="continuationSeparator" w:id="0">
    <w:p w:rsidR="007D6E4C" w:rsidRDefault="007D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A319E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6E4C" w:rsidRDefault="007D6E4C">
      <w:pPr>
        <w:spacing w:after="0" w:line="240" w:lineRule="auto"/>
      </w:pPr>
      <w:r>
        <w:separator/>
      </w:r>
    </w:p>
  </w:footnote>
  <w:footnote w:type="continuationSeparator" w:id="0">
    <w:p w:rsidR="007D6E4C" w:rsidRDefault="007D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A319E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B6004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4uFwMAAK8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IkROLhcDAACv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A319E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ED336F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2EC7"/>
    <w:multiLevelType w:val="hybridMultilevel"/>
    <w:tmpl w:val="C004F534"/>
    <w:lvl w:ilvl="0" w:tplc="C5FAC14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5325E"/>
    <w:multiLevelType w:val="hybridMultilevel"/>
    <w:tmpl w:val="E4D45248"/>
    <w:lvl w:ilvl="0" w:tplc="9A42732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C"/>
    <w:rsid w:val="00030620"/>
    <w:rsid w:val="00075A5B"/>
    <w:rsid w:val="001005FE"/>
    <w:rsid w:val="00291EA8"/>
    <w:rsid w:val="003C4905"/>
    <w:rsid w:val="003C77FD"/>
    <w:rsid w:val="004630B4"/>
    <w:rsid w:val="005508F3"/>
    <w:rsid w:val="006636D4"/>
    <w:rsid w:val="00740BD3"/>
    <w:rsid w:val="007504F0"/>
    <w:rsid w:val="00762D94"/>
    <w:rsid w:val="007D6E4C"/>
    <w:rsid w:val="00A0777C"/>
    <w:rsid w:val="00A319E5"/>
    <w:rsid w:val="00B6504B"/>
    <w:rsid w:val="00C12FFA"/>
    <w:rsid w:val="00CA0255"/>
    <w:rsid w:val="00D34D55"/>
    <w:rsid w:val="00E908D5"/>
    <w:rsid w:val="00E9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7E80BDD-5CA9-CA4B-8758-EE555D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A0777C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7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0255"/>
    <w:rPr>
      <w:color w:val="A65E8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6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620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%C3%ADa-trinidad-perez-cordero-99828917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a493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a/Library/Containers/com.microsoft.Word/Data/Library/Application%20Support/Microsoft/Office/16.0/DTS/es-ES%7b115AD9AB-ABB7-EE48-9CAB-02955391A0E6%7d/%7bE77144BD-AE57-5949-9680-52A94A65786D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{E77144BD-AE57-5949-9680-52A94A65786D}tf10002079.dotx</Template>
  <TotalTime>1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mariaa4934@gmail.com</dc:creator>
  <cp:lastModifiedBy>mariaa4934@gmail.com</cp:lastModifiedBy>
  <cp:revision>2</cp:revision>
  <cp:lastPrinted>2020-08-03T19:44:00Z</cp:lastPrinted>
  <dcterms:created xsi:type="dcterms:W3CDTF">2021-01-29T08:17:00Z</dcterms:created>
  <dcterms:modified xsi:type="dcterms:W3CDTF">2021-01-29T08:17:00Z</dcterms:modified>
</cp:coreProperties>
</file>