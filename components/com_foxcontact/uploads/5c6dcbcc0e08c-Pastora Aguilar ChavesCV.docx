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BC" w:rsidRDefault="00904AC0">
      <w:pPr>
        <w:tabs>
          <w:tab w:val="left" w:pos="2266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4310347</wp:posOffset>
            </wp:positionH>
            <wp:positionV relativeFrom="paragraph">
              <wp:posOffset>682089</wp:posOffset>
            </wp:positionV>
            <wp:extent cx="1429740" cy="1962388"/>
            <wp:effectExtent l="19050" t="0" r="0" b="0"/>
            <wp:wrapNone/>
            <wp:docPr id="1" name="0 Imagen" descr="a0ba7997-72d7-4c66-b084-2e4d5d3d09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ba7997-72d7-4c66-b084-2e4d5d3d095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663" cy="1962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sdt>
      <w:sdtPr>
        <w:rPr>
          <w:rFonts w:cs="Aharoni"/>
        </w:rPr>
        <w:alias w:val="Nombre del currículo"/>
        <w:tag w:val="Nombre del currículo"/>
        <w:id w:val="782665251"/>
        <w:placeholder>
          <w:docPart w:val="602545B4AE20434FA099BA8E397CE18C"/>
        </w:placeholder>
        <w:docPartList>
          <w:docPartGallery w:val="Quick Parts"/>
          <w:docPartCategory w:val=" Nombre del currículo"/>
        </w:docPartList>
      </w:sdtPr>
      <w:sdtContent>
        <w:sdt>
          <w:sdtPr>
            <w:rPr>
              <w:rFonts w:ascii="Arial" w:eastAsiaTheme="majorEastAsia" w:hAnsi="Arial" w:cs="Aharoni"/>
              <w:b/>
              <w:bCs/>
              <w:sz w:val="28"/>
              <w:szCs w:val="28"/>
            </w:rPr>
            <w:id w:val="3054493"/>
            <w:placeholder>
              <w:docPart w:val="5E5F1ECAC9A742C288B58C63EE3039C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6C3BBE" w:rsidRDefault="006C3BBE" w:rsidP="006C3BBE">
              <w:pPr>
                <w:rPr>
                  <w:rFonts w:ascii="Arial" w:eastAsiaTheme="majorEastAsia" w:hAnsi="Arial" w:cs="Aharoni"/>
                  <w:b/>
                  <w:bCs/>
                  <w:sz w:val="28"/>
                  <w:szCs w:val="28"/>
                </w:rPr>
              </w:pPr>
              <w:r w:rsidRPr="00A52713">
                <w:rPr>
                  <w:rFonts w:ascii="Arial" w:eastAsiaTheme="majorEastAsia" w:hAnsi="Arial" w:cs="Aharoni"/>
                  <w:b/>
                  <w:bCs/>
                  <w:sz w:val="28"/>
                  <w:szCs w:val="28"/>
                </w:rPr>
                <w:t>Pastora Aguilar Chaves</w:t>
              </w:r>
            </w:p>
          </w:sdtContent>
        </w:sdt>
        <w:tbl>
          <w:tblPr>
            <w:tblStyle w:val="Tablaconcuadrcula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/>
          </w:tblPr>
          <w:tblGrid>
            <w:gridCol w:w="6343"/>
            <w:gridCol w:w="3512"/>
          </w:tblGrid>
          <w:tr w:rsidR="00AF0C41" w:rsidRPr="00A52713" w:rsidTr="006C3BBE">
            <w:trPr>
              <w:trHeight w:val="2273"/>
              <w:jc w:val="center"/>
            </w:trPr>
            <w:tc>
              <w:tcPr>
                <w:tcW w:w="6343" w:type="dxa"/>
                <w:shd w:val="clear" w:color="auto" w:fill="auto"/>
              </w:tcPr>
              <w:p w:rsidR="006C3BBE" w:rsidRDefault="006C3BBE">
                <w:pPr>
                  <w:rPr>
                    <w:rFonts w:ascii="Arial" w:hAnsi="Arial" w:cs="Aharoni"/>
                  </w:rPr>
                </w:pPr>
              </w:p>
              <w:p w:rsidR="00C240BC" w:rsidRPr="00A52713" w:rsidRDefault="00904AC0">
                <w:pPr>
                  <w:rPr>
                    <w:rFonts w:ascii="Arial" w:hAnsi="Arial" w:cs="Aharoni"/>
                  </w:rPr>
                </w:pPr>
                <w:r>
                  <w:rPr>
                    <w:rFonts w:ascii="Arial" w:hAnsi="Arial" w:cs="Aharoni"/>
                  </w:rPr>
                  <w:t>C</w:t>
                </w:r>
                <w:r w:rsidR="00A52713" w:rsidRPr="00A52713">
                  <w:rPr>
                    <w:rFonts w:ascii="Arial" w:hAnsi="Arial" w:cs="Aharoni"/>
                  </w:rPr>
                  <w:t>/ Antonio Machado , 25</w:t>
                </w:r>
              </w:p>
              <w:p w:rsidR="00AF0C41" w:rsidRDefault="00AF0C41">
                <w:pPr>
                  <w:rPr>
                    <w:rFonts w:ascii="Arial" w:hAnsi="Arial" w:cs="Aharoni"/>
                  </w:rPr>
                </w:pPr>
              </w:p>
              <w:p w:rsidR="00C240BC" w:rsidRPr="00A52713" w:rsidRDefault="00AF0C41">
                <w:pPr>
                  <w:rPr>
                    <w:rFonts w:ascii="Arial" w:hAnsi="Arial" w:cs="Aharoni"/>
                  </w:rPr>
                </w:pPr>
                <w:r>
                  <w:rPr>
                    <w:rFonts w:ascii="Arial" w:hAnsi="Arial" w:cs="Aharoni"/>
                  </w:rPr>
                  <w:t>Teléfono:</w:t>
                </w:r>
                <w:r w:rsidR="00A52713" w:rsidRPr="00AF0C41">
                  <w:rPr>
                    <w:rFonts w:ascii="Arial" w:hAnsi="Arial" w:cs="Aharoni"/>
                    <w:sz w:val="22"/>
                  </w:rPr>
                  <w:t>622445752</w:t>
                </w:r>
              </w:p>
              <w:p w:rsidR="00AF0C41" w:rsidRDefault="00AF0C41" w:rsidP="00A52713">
                <w:pPr>
                  <w:rPr>
                    <w:rFonts w:ascii="Arial" w:hAnsi="Arial" w:cs="Aharoni"/>
                  </w:rPr>
                </w:pPr>
              </w:p>
              <w:p w:rsidR="00C240BC" w:rsidRDefault="00AF0C41" w:rsidP="00A52713">
                <w:pPr>
                  <w:rPr>
                    <w:rFonts w:ascii="Arial" w:hAnsi="Arial" w:cs="Aharoni"/>
                  </w:rPr>
                </w:pPr>
                <w:r>
                  <w:rPr>
                    <w:rFonts w:ascii="Arial" w:hAnsi="Arial" w:cs="Aharoni"/>
                  </w:rPr>
                  <w:t xml:space="preserve">Correo electrónico: </w:t>
                </w:r>
                <w:hyperlink r:id="rId10" w:history="1">
                  <w:r w:rsidR="00B3252D" w:rsidRPr="00CD5C2A">
                    <w:rPr>
                      <w:rStyle w:val="Hipervnculo"/>
                      <w:rFonts w:ascii="Arial" w:hAnsi="Arial" w:cs="Aharoni"/>
                    </w:rPr>
                    <w:t>pastoraaguilar17@gmail.com</w:t>
                  </w:r>
                </w:hyperlink>
              </w:p>
              <w:p w:rsidR="00AF0C41" w:rsidRDefault="00AF0C41" w:rsidP="00A52713">
                <w:pPr>
                  <w:rPr>
                    <w:rFonts w:ascii="Arial" w:hAnsi="Arial" w:cs="Aharoni"/>
                  </w:rPr>
                </w:pPr>
              </w:p>
              <w:p w:rsidR="00AF0C41" w:rsidRPr="00A52713" w:rsidRDefault="00AF0C41" w:rsidP="00A52713">
                <w:pPr>
                  <w:rPr>
                    <w:rFonts w:cs="Aharoni"/>
                  </w:rPr>
                </w:pPr>
                <w:r>
                  <w:rPr>
                    <w:rFonts w:ascii="Arial" w:hAnsi="Arial" w:cs="Aharoni"/>
                  </w:rPr>
                  <w:t>Fecha de nacimiento: 14/05/1998</w:t>
                </w:r>
              </w:p>
            </w:tc>
            <w:tc>
              <w:tcPr>
                <w:tcW w:w="3512" w:type="dxa"/>
                <w:tcBorders>
                  <w:left w:val="nil"/>
                </w:tcBorders>
                <w:shd w:val="clear" w:color="auto" w:fill="auto"/>
              </w:tcPr>
              <w:p w:rsidR="00C240BC" w:rsidRPr="00A52713" w:rsidRDefault="00C240BC">
                <w:pPr>
                  <w:rPr>
                    <w:rFonts w:asciiTheme="majorHAnsi" w:eastAsiaTheme="majorEastAsia" w:hAnsiTheme="majorHAnsi" w:cs="Aharoni"/>
                    <w:sz w:val="32"/>
                    <w:szCs w:val="32"/>
                  </w:rPr>
                </w:pPr>
              </w:p>
            </w:tc>
          </w:tr>
        </w:tbl>
        <w:p w:rsidR="00C240BC" w:rsidRPr="00A52713" w:rsidRDefault="009629F9">
          <w:pPr>
            <w:tabs>
              <w:tab w:val="left" w:pos="2266"/>
            </w:tabs>
            <w:rPr>
              <w:rFonts w:cs="Aharoni"/>
            </w:rPr>
          </w:pPr>
        </w:p>
      </w:sdtContent>
    </w:sdt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093"/>
        <w:gridCol w:w="7762"/>
      </w:tblGrid>
      <w:tr w:rsidR="00C240BC" w:rsidRPr="00A52713" w:rsidTr="006C3BBE">
        <w:trPr>
          <w:jc w:val="center"/>
        </w:trPr>
        <w:tc>
          <w:tcPr>
            <w:tcW w:w="2093" w:type="dxa"/>
            <w:shd w:val="clear" w:color="auto" w:fill="auto"/>
          </w:tcPr>
          <w:p w:rsidR="00C240BC" w:rsidRPr="00753811" w:rsidRDefault="00842C54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color w:val="auto"/>
                <w:sz w:val="24"/>
                <w:szCs w:val="24"/>
              </w:rPr>
              <w:t>Objetivo</w:t>
            </w:r>
          </w:p>
        </w:tc>
        <w:tc>
          <w:tcPr>
            <w:tcW w:w="7762" w:type="dxa"/>
            <w:shd w:val="clear" w:color="auto" w:fill="auto"/>
          </w:tcPr>
          <w:p w:rsidR="001B3D02" w:rsidRPr="001B3D02" w:rsidRDefault="001B3D02" w:rsidP="006C3BBE">
            <w:pPr>
              <w:spacing w:before="240"/>
              <w:jc w:val="both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Formar parte de una empresa en la que pueda poner en práctica todos mis conocimientos y mis habilidades, que  me ayude a crecer laboralmente, me otorgue estabilidad laboral y en la cual pueda continuar desarrollándome como profesional. Seguir creciendo intelectualmente y seguir aprendiendo día a día.</w:t>
            </w:r>
          </w:p>
        </w:tc>
      </w:tr>
      <w:tr w:rsidR="001B3D02" w:rsidRPr="00A52713" w:rsidTr="006C3BBE">
        <w:trPr>
          <w:jc w:val="center"/>
        </w:trPr>
        <w:tc>
          <w:tcPr>
            <w:tcW w:w="2093" w:type="dxa"/>
            <w:shd w:val="clear" w:color="auto" w:fill="auto"/>
          </w:tcPr>
          <w:p w:rsidR="001B3D02" w:rsidRPr="00753811" w:rsidRDefault="001B3D02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</w:p>
        </w:tc>
        <w:tc>
          <w:tcPr>
            <w:tcW w:w="7762" w:type="dxa"/>
            <w:shd w:val="clear" w:color="auto" w:fill="auto"/>
          </w:tcPr>
          <w:p w:rsidR="001B3D02" w:rsidRDefault="001B3D02" w:rsidP="006C3BBE">
            <w:pPr>
              <w:spacing w:before="240"/>
              <w:jc w:val="both"/>
              <w:rPr>
                <w:rFonts w:cs="Aharoni"/>
                <w:sz w:val="24"/>
                <w:szCs w:val="24"/>
              </w:rPr>
            </w:pPr>
          </w:p>
        </w:tc>
      </w:tr>
      <w:tr w:rsidR="00C240BC" w:rsidRPr="00A52713" w:rsidTr="006C3BBE">
        <w:trPr>
          <w:trHeight w:val="567"/>
          <w:jc w:val="center"/>
        </w:trPr>
        <w:tc>
          <w:tcPr>
            <w:tcW w:w="2093" w:type="dxa"/>
            <w:shd w:val="clear" w:color="auto" w:fill="auto"/>
          </w:tcPr>
          <w:p w:rsidR="00C240BC" w:rsidRPr="00753811" w:rsidRDefault="00842C54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color w:val="auto"/>
                <w:sz w:val="24"/>
                <w:szCs w:val="24"/>
              </w:rPr>
              <w:t>Cualificaciones</w:t>
            </w:r>
          </w:p>
        </w:tc>
        <w:tc>
          <w:tcPr>
            <w:tcW w:w="7762" w:type="dxa"/>
            <w:shd w:val="clear" w:color="auto" w:fill="auto"/>
          </w:tcPr>
          <w:p w:rsidR="00C240BC" w:rsidRPr="00753811" w:rsidRDefault="00C92F8D" w:rsidP="006C3BBE">
            <w:pPr>
              <w:pStyle w:val="Listaconvietas"/>
              <w:numPr>
                <w:ilvl w:val="0"/>
                <w:numId w:val="0"/>
              </w:numPr>
              <w:spacing w:before="240"/>
              <w:ind w:left="34" w:hanging="34"/>
              <w:jc w:val="both"/>
              <w:rPr>
                <w:rFonts w:cs="Aharoni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color w:val="auto"/>
                <w:sz w:val="24"/>
                <w:szCs w:val="24"/>
              </w:rPr>
              <w:t>Capacidad para relacionarme con los demás, responsable, ac</w:t>
            </w:r>
            <w:r w:rsidR="006C3BBE">
              <w:rPr>
                <w:rFonts w:cs="Aharoni"/>
                <w:color w:val="auto"/>
                <w:sz w:val="24"/>
                <w:szCs w:val="24"/>
              </w:rPr>
              <w:t>titud positiva hacia el trabajo</w:t>
            </w:r>
            <w:r w:rsidRPr="00753811">
              <w:rPr>
                <w:rFonts w:cs="Aharoni"/>
                <w:color w:val="auto"/>
                <w:sz w:val="24"/>
                <w:szCs w:val="24"/>
              </w:rPr>
              <w:t>,</w:t>
            </w:r>
            <w:r w:rsidR="00904AC0">
              <w:rPr>
                <w:rFonts w:cs="Aharoni"/>
                <w:color w:val="auto"/>
                <w:sz w:val="24"/>
                <w:szCs w:val="24"/>
              </w:rPr>
              <w:t xml:space="preserve"> </w:t>
            </w:r>
            <w:r w:rsidRPr="00753811">
              <w:rPr>
                <w:rFonts w:cs="Aharoni"/>
                <w:color w:val="auto"/>
                <w:sz w:val="24"/>
                <w:szCs w:val="24"/>
              </w:rPr>
              <w:t>adaptabilidad, capacidad par</w:t>
            </w:r>
            <w:r w:rsidR="00B3252D">
              <w:rPr>
                <w:rFonts w:cs="Aharoni"/>
                <w:color w:val="auto"/>
                <w:sz w:val="24"/>
                <w:szCs w:val="24"/>
              </w:rPr>
              <w:t>a la escritura y para el aprendizaje, íntegra, alegre, soy una persona puntual y respetuosa, con capacidad cooperativa.</w:t>
            </w:r>
          </w:p>
        </w:tc>
      </w:tr>
      <w:tr w:rsidR="001B3D02" w:rsidRPr="00A52713" w:rsidTr="006C3BBE">
        <w:trPr>
          <w:trHeight w:val="567"/>
          <w:jc w:val="center"/>
        </w:trPr>
        <w:tc>
          <w:tcPr>
            <w:tcW w:w="2093" w:type="dxa"/>
            <w:shd w:val="clear" w:color="auto" w:fill="auto"/>
          </w:tcPr>
          <w:p w:rsidR="001B3D02" w:rsidRPr="00753811" w:rsidRDefault="001B3D02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</w:p>
        </w:tc>
        <w:tc>
          <w:tcPr>
            <w:tcW w:w="7762" w:type="dxa"/>
            <w:shd w:val="clear" w:color="auto" w:fill="auto"/>
          </w:tcPr>
          <w:p w:rsidR="001B3D02" w:rsidRPr="00753811" w:rsidRDefault="001B3D02" w:rsidP="006C3BBE">
            <w:pPr>
              <w:pStyle w:val="Listaconvietas"/>
              <w:numPr>
                <w:ilvl w:val="0"/>
                <w:numId w:val="0"/>
              </w:numPr>
              <w:spacing w:before="240"/>
              <w:ind w:left="34" w:hanging="34"/>
              <w:jc w:val="both"/>
              <w:rPr>
                <w:rFonts w:cs="Aharoni"/>
                <w:color w:val="auto"/>
                <w:sz w:val="24"/>
                <w:szCs w:val="24"/>
              </w:rPr>
            </w:pPr>
          </w:p>
        </w:tc>
      </w:tr>
      <w:tr w:rsidR="00CC1DED" w:rsidRPr="00A52713" w:rsidTr="006C3BBE">
        <w:trPr>
          <w:trHeight w:val="680"/>
          <w:jc w:val="center"/>
        </w:trPr>
        <w:tc>
          <w:tcPr>
            <w:tcW w:w="2093" w:type="dxa"/>
            <w:shd w:val="clear" w:color="auto" w:fill="auto"/>
          </w:tcPr>
          <w:p w:rsidR="00CC1DED" w:rsidRPr="00753811" w:rsidRDefault="00CC1DED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color w:val="auto"/>
                <w:sz w:val="24"/>
                <w:szCs w:val="24"/>
              </w:rPr>
              <w:t>Formación académica</w:t>
            </w:r>
          </w:p>
          <w:p w:rsidR="00CC1DED" w:rsidRPr="00753811" w:rsidRDefault="00CC1DED" w:rsidP="00753811">
            <w:pPr>
              <w:spacing w:before="240"/>
              <w:jc w:val="both"/>
              <w:rPr>
                <w:sz w:val="24"/>
                <w:szCs w:val="24"/>
              </w:rPr>
            </w:pPr>
          </w:p>
        </w:tc>
        <w:tc>
          <w:tcPr>
            <w:tcW w:w="7762" w:type="dxa"/>
            <w:shd w:val="clear" w:color="auto" w:fill="auto"/>
          </w:tcPr>
          <w:p w:rsidR="00CC1DED" w:rsidRPr="00904AC0" w:rsidRDefault="00CC1DED" w:rsidP="006C3BBE">
            <w:pPr>
              <w:pStyle w:val="Sub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color w:val="auto"/>
                <w:sz w:val="24"/>
                <w:szCs w:val="24"/>
              </w:rPr>
              <w:t>IES CANTILLANA E.S.O</w:t>
            </w:r>
            <w:r w:rsidR="00904AC0">
              <w:rPr>
                <w:rFonts w:cs="Aharoni"/>
                <w:color w:val="auto"/>
                <w:sz w:val="24"/>
                <w:szCs w:val="24"/>
              </w:rPr>
              <w:t xml:space="preserve"> - </w:t>
            </w:r>
            <w:r w:rsidRPr="00753811">
              <w:rPr>
                <w:rFonts w:ascii="Arial" w:hAnsi="Arial" w:cs="Aharoni"/>
                <w:sz w:val="24"/>
                <w:szCs w:val="24"/>
              </w:rPr>
              <w:t>Septiembre 2013-junio2016</w:t>
            </w:r>
          </w:p>
          <w:p w:rsidR="006C3BBE" w:rsidRDefault="00CC1DED" w:rsidP="006C3BBE">
            <w:pPr>
              <w:pStyle w:val="Listaconvietas"/>
              <w:numPr>
                <w:ilvl w:val="0"/>
                <w:numId w:val="0"/>
              </w:numPr>
              <w:spacing w:before="240"/>
              <w:ind w:left="360" w:hanging="360"/>
              <w:jc w:val="both"/>
              <w:rPr>
                <w:rFonts w:cs="Aharoni"/>
                <w:b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b/>
                <w:color w:val="auto"/>
                <w:sz w:val="24"/>
                <w:szCs w:val="24"/>
              </w:rPr>
              <w:t>Fu</w:t>
            </w:r>
            <w:r w:rsidR="001B3D02">
              <w:rPr>
                <w:rFonts w:cs="Aharoni"/>
                <w:b/>
                <w:color w:val="auto"/>
                <w:sz w:val="24"/>
                <w:szCs w:val="24"/>
              </w:rPr>
              <w:t>ndación Dolores Sopeña G.M Aux.</w:t>
            </w:r>
            <w:r w:rsidR="00904AC0">
              <w:rPr>
                <w:rFonts w:cs="Aharoni"/>
                <w:b/>
                <w:color w:val="auto"/>
                <w:sz w:val="24"/>
                <w:szCs w:val="24"/>
              </w:rPr>
              <w:t xml:space="preserve"> </w:t>
            </w:r>
            <w:r w:rsidR="001B3D02">
              <w:rPr>
                <w:rFonts w:cs="Aharoni"/>
                <w:b/>
                <w:color w:val="auto"/>
                <w:sz w:val="24"/>
                <w:szCs w:val="24"/>
              </w:rPr>
              <w:t>E</w:t>
            </w:r>
            <w:r w:rsidRPr="00753811">
              <w:rPr>
                <w:rFonts w:cs="Aharoni"/>
                <w:b/>
                <w:color w:val="auto"/>
                <w:sz w:val="24"/>
                <w:szCs w:val="24"/>
              </w:rPr>
              <w:t>nfermería</w:t>
            </w:r>
          </w:p>
          <w:p w:rsidR="00CC1DED" w:rsidRDefault="00CC1DED" w:rsidP="006C3BBE">
            <w:pPr>
              <w:pStyle w:val="Subseccin"/>
              <w:framePr w:hSpace="0" w:wrap="auto" w:hAnchor="text" w:xAlign="left" w:yAlign="inline"/>
              <w:spacing w:before="240"/>
              <w:jc w:val="both"/>
              <w:rPr>
                <w:rFonts w:ascii="Arial" w:hAnsi="Arial" w:cs="Aharoni"/>
                <w:sz w:val="24"/>
                <w:szCs w:val="24"/>
              </w:rPr>
            </w:pPr>
            <w:r w:rsidRPr="006C3BBE">
              <w:rPr>
                <w:rFonts w:ascii="Arial" w:hAnsi="Arial" w:cs="Aharoni"/>
                <w:sz w:val="24"/>
                <w:szCs w:val="24"/>
              </w:rPr>
              <w:t>Septiembre 2016-diciembre 2017</w:t>
            </w:r>
          </w:p>
          <w:p w:rsidR="00B3252D" w:rsidRDefault="00B3252D" w:rsidP="006C3BBE">
            <w:pPr>
              <w:pStyle w:val="Subseccin"/>
              <w:framePr w:hSpace="0" w:wrap="auto" w:hAnchor="text" w:xAlign="left" w:yAlign="inline"/>
              <w:spacing w:before="240"/>
              <w:jc w:val="both"/>
              <w:rPr>
                <w:rFonts w:ascii="Arial" w:hAnsi="Arial" w:cs="Aharoni"/>
                <w:sz w:val="24"/>
                <w:szCs w:val="24"/>
              </w:rPr>
            </w:pPr>
            <w:r>
              <w:rPr>
                <w:rFonts w:ascii="Arial" w:hAnsi="Arial" w:cs="Aharoni"/>
                <w:sz w:val="24"/>
                <w:szCs w:val="24"/>
              </w:rPr>
              <w:t>Curso</w:t>
            </w:r>
            <w:r w:rsidR="00904AC0">
              <w:rPr>
                <w:rFonts w:ascii="Arial" w:hAnsi="Arial" w:cs="Aharoni"/>
                <w:sz w:val="24"/>
                <w:szCs w:val="24"/>
              </w:rPr>
              <w:t xml:space="preserve"> online</w:t>
            </w:r>
            <w:r>
              <w:rPr>
                <w:rFonts w:ascii="Arial" w:hAnsi="Arial" w:cs="Aharoni"/>
                <w:sz w:val="24"/>
                <w:szCs w:val="24"/>
              </w:rPr>
              <w:t xml:space="preserve"> de Cuidados auxiliares de enfermería en Geriatría.</w:t>
            </w:r>
          </w:p>
          <w:p w:rsidR="00B3252D" w:rsidRPr="00753811" w:rsidRDefault="00B3252D" w:rsidP="006C3BBE">
            <w:pPr>
              <w:pStyle w:val="Sub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  <w:r>
              <w:rPr>
                <w:rFonts w:ascii="Arial" w:hAnsi="Arial" w:cs="Aharoni"/>
                <w:sz w:val="24"/>
                <w:szCs w:val="24"/>
              </w:rPr>
              <w:t>Curso de RCP Básica y Desfibrilador Semiautomático.</w:t>
            </w:r>
          </w:p>
        </w:tc>
      </w:tr>
      <w:tr w:rsidR="001B3D02" w:rsidRPr="00A52713" w:rsidTr="006C3BBE">
        <w:trPr>
          <w:trHeight w:val="680"/>
          <w:jc w:val="center"/>
        </w:trPr>
        <w:tc>
          <w:tcPr>
            <w:tcW w:w="2093" w:type="dxa"/>
            <w:shd w:val="clear" w:color="auto" w:fill="auto"/>
          </w:tcPr>
          <w:p w:rsidR="001B3D02" w:rsidRPr="00753811" w:rsidRDefault="001B3D02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</w:p>
        </w:tc>
        <w:tc>
          <w:tcPr>
            <w:tcW w:w="7762" w:type="dxa"/>
            <w:shd w:val="clear" w:color="auto" w:fill="auto"/>
          </w:tcPr>
          <w:p w:rsidR="001B3D02" w:rsidRPr="00753811" w:rsidRDefault="001B3D02" w:rsidP="006C3BBE">
            <w:pPr>
              <w:pStyle w:val="Sub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</w:p>
        </w:tc>
      </w:tr>
      <w:tr w:rsidR="00CC1DED" w:rsidRPr="00A52713" w:rsidTr="006C3BBE">
        <w:trPr>
          <w:trHeight w:val="570"/>
          <w:jc w:val="center"/>
        </w:trPr>
        <w:tc>
          <w:tcPr>
            <w:tcW w:w="2093" w:type="dxa"/>
            <w:shd w:val="clear" w:color="auto" w:fill="auto"/>
          </w:tcPr>
          <w:p w:rsidR="00CC1DED" w:rsidRPr="00753811" w:rsidRDefault="00CC1DED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color w:val="auto"/>
                <w:sz w:val="24"/>
                <w:szCs w:val="24"/>
              </w:rPr>
              <w:t>Formación no reglada.</w:t>
            </w:r>
          </w:p>
        </w:tc>
        <w:tc>
          <w:tcPr>
            <w:tcW w:w="7762" w:type="dxa"/>
            <w:shd w:val="clear" w:color="auto" w:fill="auto"/>
          </w:tcPr>
          <w:p w:rsidR="00CC1DED" w:rsidRPr="00753811" w:rsidRDefault="00CC1DED" w:rsidP="00753811">
            <w:pPr>
              <w:pStyle w:val="Subseccin"/>
              <w:framePr w:hSpace="0" w:wrap="auto" w:hAnchor="text" w:xAlign="left" w:yAlign="inline"/>
              <w:spacing w:before="240"/>
              <w:jc w:val="both"/>
              <w:rPr>
                <w:rFonts w:cs="Aharoni"/>
                <w:b w:val="0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b w:val="0"/>
                <w:color w:val="auto"/>
                <w:sz w:val="24"/>
                <w:szCs w:val="24"/>
              </w:rPr>
              <w:t>Curso de teatro impartido por la delegación de juventu</w:t>
            </w:r>
            <w:r w:rsidR="00904AC0">
              <w:rPr>
                <w:rFonts w:cs="Aharoni"/>
                <w:b w:val="0"/>
                <w:color w:val="auto"/>
                <w:sz w:val="24"/>
                <w:szCs w:val="24"/>
              </w:rPr>
              <w:t>d del ayuntamiento de Cantillana</w:t>
            </w:r>
            <w:r w:rsidR="006C3BBE">
              <w:rPr>
                <w:rFonts w:cs="Aharoni"/>
                <w:b w:val="0"/>
                <w:color w:val="auto"/>
                <w:sz w:val="24"/>
                <w:szCs w:val="24"/>
              </w:rPr>
              <w:t>, 40 H.</w:t>
            </w:r>
          </w:p>
        </w:tc>
      </w:tr>
      <w:tr w:rsidR="00C240BC" w:rsidRPr="00A52713" w:rsidTr="006C3BBE">
        <w:trPr>
          <w:trHeight w:val="397"/>
          <w:jc w:val="center"/>
        </w:trPr>
        <w:tc>
          <w:tcPr>
            <w:tcW w:w="2093" w:type="dxa"/>
            <w:shd w:val="clear" w:color="auto" w:fill="auto"/>
          </w:tcPr>
          <w:p w:rsidR="00C240BC" w:rsidRPr="00753811" w:rsidRDefault="00AF0C41" w:rsidP="006C3BBE">
            <w:pPr>
              <w:pStyle w:val="Seccin"/>
              <w:framePr w:hSpace="0" w:wrap="auto" w:hAnchor="text" w:xAlign="left" w:yAlign="inline"/>
              <w:spacing w:before="240"/>
              <w:rPr>
                <w:rFonts w:cs="Aharoni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color w:val="auto"/>
                <w:sz w:val="24"/>
                <w:szCs w:val="24"/>
              </w:rPr>
              <w:t>Idiomas</w:t>
            </w:r>
          </w:p>
        </w:tc>
        <w:tc>
          <w:tcPr>
            <w:tcW w:w="7762" w:type="dxa"/>
            <w:shd w:val="clear" w:color="auto" w:fill="auto"/>
            <w:vAlign w:val="bottom"/>
          </w:tcPr>
          <w:p w:rsidR="00C240BC" w:rsidRPr="00753811" w:rsidRDefault="00B3252D" w:rsidP="00753811">
            <w:pPr>
              <w:spacing w:before="240"/>
              <w:jc w:val="both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Inglés </w:t>
            </w:r>
            <w:r w:rsidR="00904AC0">
              <w:rPr>
                <w:rFonts w:cs="Aharoni"/>
                <w:sz w:val="24"/>
                <w:szCs w:val="24"/>
              </w:rPr>
              <w:t>A2</w:t>
            </w:r>
          </w:p>
        </w:tc>
      </w:tr>
      <w:tr w:rsidR="00C240BC" w:rsidRPr="00A52713" w:rsidTr="006C3BBE">
        <w:trPr>
          <w:trHeight w:val="1020"/>
          <w:jc w:val="center"/>
        </w:trPr>
        <w:tc>
          <w:tcPr>
            <w:tcW w:w="2093" w:type="dxa"/>
            <w:shd w:val="clear" w:color="auto" w:fill="auto"/>
          </w:tcPr>
          <w:p w:rsidR="00C240BC" w:rsidRPr="00753811" w:rsidRDefault="00842C54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color w:val="auto"/>
                <w:sz w:val="24"/>
                <w:szCs w:val="24"/>
              </w:rPr>
              <w:t>Experiencia</w:t>
            </w:r>
          </w:p>
          <w:p w:rsidR="00C240BC" w:rsidRPr="00753811" w:rsidRDefault="00C240BC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</w:p>
        </w:tc>
        <w:tc>
          <w:tcPr>
            <w:tcW w:w="7762" w:type="dxa"/>
            <w:shd w:val="clear" w:color="auto" w:fill="auto"/>
          </w:tcPr>
          <w:p w:rsidR="00C240BC" w:rsidRPr="00753811" w:rsidRDefault="001B3D02" w:rsidP="00753811">
            <w:pPr>
              <w:spacing w:before="240"/>
              <w:jc w:val="both"/>
              <w:rPr>
                <w:rFonts w:ascii="Arial" w:hAnsi="Arial" w:cs="Aharoni"/>
                <w:bCs/>
                <w:sz w:val="24"/>
                <w:szCs w:val="24"/>
              </w:rPr>
            </w:pPr>
            <w:r>
              <w:rPr>
                <w:rFonts w:cs="Aharoni"/>
                <w:bCs/>
                <w:sz w:val="24"/>
                <w:szCs w:val="24"/>
              </w:rPr>
              <w:t>Quiosco “</w:t>
            </w:r>
            <w:r w:rsidR="00A52713" w:rsidRPr="00753811">
              <w:rPr>
                <w:rFonts w:cs="Aharoni"/>
                <w:bCs/>
                <w:sz w:val="24"/>
                <w:szCs w:val="24"/>
              </w:rPr>
              <w:t>Las chuches</w:t>
            </w:r>
            <w:r w:rsidR="00A52713" w:rsidRPr="00753811">
              <w:rPr>
                <w:rFonts w:ascii="Arial" w:hAnsi="Arial" w:cs="Aharoni"/>
                <w:bCs/>
                <w:sz w:val="24"/>
                <w:szCs w:val="24"/>
              </w:rPr>
              <w:t>”</w:t>
            </w:r>
            <w:r w:rsidR="00904AC0">
              <w:rPr>
                <w:rFonts w:ascii="Arial" w:hAnsi="Arial" w:cs="Aharoni"/>
                <w:bCs/>
                <w:sz w:val="24"/>
                <w:szCs w:val="24"/>
              </w:rPr>
              <w:t xml:space="preserve"> Marzo 2014- A</w:t>
            </w:r>
            <w:r w:rsidR="00010519" w:rsidRPr="00753811">
              <w:rPr>
                <w:rFonts w:ascii="Arial" w:hAnsi="Arial" w:cs="Aharoni"/>
                <w:bCs/>
                <w:sz w:val="24"/>
                <w:szCs w:val="24"/>
              </w:rPr>
              <w:t xml:space="preserve">gosto </w:t>
            </w:r>
            <w:r w:rsidR="00A52713" w:rsidRPr="00753811">
              <w:rPr>
                <w:rFonts w:ascii="Arial" w:hAnsi="Arial" w:cs="Aharoni"/>
                <w:bCs/>
                <w:sz w:val="24"/>
                <w:szCs w:val="24"/>
              </w:rPr>
              <w:t>2014</w:t>
            </w:r>
          </w:p>
          <w:p w:rsidR="00A52713" w:rsidRPr="00753811" w:rsidRDefault="00904AC0" w:rsidP="00753811">
            <w:pPr>
              <w:spacing w:before="240"/>
              <w:jc w:val="both"/>
              <w:rPr>
                <w:rFonts w:ascii="Arial" w:hAnsi="Arial" w:cs="Aharoni"/>
                <w:bCs/>
                <w:sz w:val="24"/>
                <w:szCs w:val="24"/>
              </w:rPr>
            </w:pPr>
            <w:r>
              <w:rPr>
                <w:rFonts w:ascii="Arial" w:hAnsi="Arial" w:cs="Aharoni"/>
                <w:bCs/>
                <w:sz w:val="24"/>
                <w:szCs w:val="24"/>
              </w:rPr>
              <w:t>Cuidados a domicilio E</w:t>
            </w:r>
            <w:r w:rsidR="00010519" w:rsidRPr="00753811">
              <w:rPr>
                <w:rFonts w:ascii="Arial" w:hAnsi="Arial" w:cs="Aharoni"/>
                <w:bCs/>
                <w:sz w:val="24"/>
                <w:szCs w:val="24"/>
              </w:rPr>
              <w:t xml:space="preserve">nero </w:t>
            </w:r>
            <w:r w:rsidR="00095822">
              <w:rPr>
                <w:rFonts w:ascii="Arial" w:hAnsi="Arial" w:cs="Aharoni"/>
                <w:bCs/>
                <w:sz w:val="24"/>
                <w:szCs w:val="24"/>
              </w:rPr>
              <w:t>2013</w:t>
            </w:r>
            <w:r w:rsidR="00A52713" w:rsidRPr="00753811">
              <w:rPr>
                <w:rFonts w:ascii="Arial" w:hAnsi="Arial" w:cs="Aharoni"/>
                <w:bCs/>
                <w:sz w:val="24"/>
                <w:szCs w:val="24"/>
              </w:rPr>
              <w:t>-</w:t>
            </w:r>
            <w:r>
              <w:rPr>
                <w:rFonts w:ascii="Arial" w:hAnsi="Arial" w:cs="Aharoni"/>
                <w:bCs/>
                <w:sz w:val="24"/>
                <w:szCs w:val="24"/>
              </w:rPr>
              <w:t>O</w:t>
            </w:r>
            <w:r w:rsidR="00010519" w:rsidRPr="00753811">
              <w:rPr>
                <w:rFonts w:ascii="Arial" w:hAnsi="Arial" w:cs="Aharoni"/>
                <w:bCs/>
                <w:sz w:val="24"/>
                <w:szCs w:val="24"/>
              </w:rPr>
              <w:t xml:space="preserve">ctubre </w:t>
            </w:r>
            <w:r w:rsidR="00A52713" w:rsidRPr="00753811">
              <w:rPr>
                <w:rFonts w:ascii="Arial" w:hAnsi="Arial" w:cs="Aharoni"/>
                <w:bCs/>
                <w:sz w:val="24"/>
                <w:szCs w:val="24"/>
              </w:rPr>
              <w:t>2015</w:t>
            </w:r>
          </w:p>
          <w:p w:rsidR="00A52713" w:rsidRDefault="00AF0C41" w:rsidP="00753811">
            <w:pPr>
              <w:spacing w:before="240"/>
              <w:jc w:val="both"/>
              <w:rPr>
                <w:rFonts w:ascii="Arial" w:hAnsi="Arial" w:cs="Aharoni"/>
                <w:bCs/>
                <w:sz w:val="24"/>
                <w:szCs w:val="24"/>
              </w:rPr>
            </w:pPr>
            <w:r w:rsidRPr="00753811">
              <w:rPr>
                <w:rFonts w:ascii="Arial" w:hAnsi="Arial" w:cs="Aharoni"/>
                <w:bCs/>
                <w:sz w:val="24"/>
                <w:szCs w:val="24"/>
              </w:rPr>
              <w:t>Buzoneo de publicidad</w:t>
            </w:r>
            <w:r w:rsidR="00A52713" w:rsidRPr="00753811">
              <w:rPr>
                <w:rFonts w:ascii="Arial" w:hAnsi="Arial" w:cs="Aharoni"/>
                <w:bCs/>
                <w:sz w:val="24"/>
                <w:szCs w:val="24"/>
              </w:rPr>
              <w:t xml:space="preserve"> 15/09/2015</w:t>
            </w:r>
          </w:p>
          <w:p w:rsidR="00B3252D" w:rsidRDefault="007E2A1C" w:rsidP="00753811">
            <w:pPr>
              <w:spacing w:before="240"/>
              <w:jc w:val="both"/>
              <w:rPr>
                <w:rFonts w:ascii="Arial" w:hAnsi="Arial" w:cs="Aharoni"/>
                <w:bCs/>
                <w:sz w:val="24"/>
                <w:szCs w:val="24"/>
              </w:rPr>
            </w:pPr>
            <w:r>
              <w:rPr>
                <w:rFonts w:ascii="Arial" w:hAnsi="Arial" w:cs="Aharoni"/>
                <w:bCs/>
                <w:sz w:val="24"/>
                <w:szCs w:val="24"/>
              </w:rPr>
              <w:lastRenderedPageBreak/>
              <w:t>42Hrs voluntarias en una clínica Odontológica.</w:t>
            </w:r>
          </w:p>
          <w:p w:rsidR="00904AC0" w:rsidRDefault="00904AC0" w:rsidP="00753811">
            <w:pPr>
              <w:spacing w:before="240"/>
              <w:jc w:val="both"/>
              <w:rPr>
                <w:rFonts w:ascii="Arial" w:hAnsi="Arial" w:cs="Aharoni"/>
                <w:bCs/>
                <w:sz w:val="24"/>
                <w:szCs w:val="24"/>
              </w:rPr>
            </w:pPr>
            <w:r>
              <w:rPr>
                <w:rFonts w:ascii="Arial" w:hAnsi="Arial" w:cs="Aharoni"/>
                <w:bCs/>
                <w:sz w:val="24"/>
                <w:szCs w:val="24"/>
              </w:rPr>
              <w:t>Acompañamiento hospitalario.</w:t>
            </w:r>
          </w:p>
          <w:p w:rsidR="007E2A1C" w:rsidRDefault="005D3504" w:rsidP="00753811">
            <w:pPr>
              <w:spacing w:before="240"/>
              <w:jc w:val="both"/>
              <w:rPr>
                <w:rFonts w:ascii="Arial" w:hAnsi="Arial" w:cs="Aharoni"/>
                <w:bCs/>
                <w:sz w:val="24"/>
                <w:szCs w:val="24"/>
              </w:rPr>
            </w:pPr>
            <w:r>
              <w:rPr>
                <w:rFonts w:ascii="Arial" w:hAnsi="Arial" w:cs="Aharoni"/>
                <w:bCs/>
                <w:sz w:val="24"/>
                <w:szCs w:val="24"/>
              </w:rPr>
              <w:t>Colaboradora en el d</w:t>
            </w:r>
            <w:r w:rsidR="007E2A1C">
              <w:rPr>
                <w:rFonts w:ascii="Arial" w:hAnsi="Arial" w:cs="Aharoni"/>
                <w:bCs/>
                <w:sz w:val="24"/>
                <w:szCs w:val="24"/>
              </w:rPr>
              <w:t>epartamento de producción en la empresa de</w:t>
            </w:r>
            <w:r w:rsidR="00904AC0">
              <w:rPr>
                <w:rFonts w:ascii="Arial" w:hAnsi="Arial" w:cs="Aharoni"/>
                <w:bCs/>
                <w:sz w:val="24"/>
                <w:szCs w:val="24"/>
              </w:rPr>
              <w:t xml:space="preserve"> </w:t>
            </w:r>
            <w:r w:rsidR="00F33F74" w:rsidRPr="00F33F74">
              <w:rPr>
                <w:rFonts w:ascii="Arial" w:hAnsi="Arial" w:cs="Aharoni"/>
                <w:bCs/>
                <w:sz w:val="24"/>
                <w:szCs w:val="24"/>
              </w:rPr>
              <w:t>Lightning Entertainment Design creadores de Survival Horror LED</w:t>
            </w:r>
            <w:r w:rsidR="00F33F74">
              <w:rPr>
                <w:rFonts w:ascii="Arial" w:hAnsi="Arial" w:cs="Aharoni"/>
                <w:bCs/>
                <w:sz w:val="24"/>
                <w:szCs w:val="24"/>
              </w:rPr>
              <w:t>.</w:t>
            </w:r>
          </w:p>
          <w:p w:rsidR="00B3252D" w:rsidRPr="00753811" w:rsidRDefault="00B3252D" w:rsidP="00753811">
            <w:pPr>
              <w:spacing w:before="240"/>
              <w:jc w:val="both"/>
              <w:rPr>
                <w:rFonts w:cs="Aharoni"/>
                <w:bCs/>
                <w:sz w:val="24"/>
                <w:szCs w:val="24"/>
              </w:rPr>
            </w:pPr>
          </w:p>
        </w:tc>
      </w:tr>
      <w:tr w:rsidR="00010519" w:rsidRPr="00A52713" w:rsidTr="006C3BBE">
        <w:trPr>
          <w:trHeight w:val="907"/>
          <w:jc w:val="center"/>
        </w:trPr>
        <w:tc>
          <w:tcPr>
            <w:tcW w:w="2093" w:type="dxa"/>
            <w:shd w:val="clear" w:color="auto" w:fill="auto"/>
          </w:tcPr>
          <w:p w:rsidR="00010519" w:rsidRPr="00753811" w:rsidRDefault="00010519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color w:val="auto"/>
                <w:sz w:val="24"/>
                <w:szCs w:val="24"/>
              </w:rPr>
              <w:lastRenderedPageBreak/>
              <w:t>Otros datos de interés.</w:t>
            </w:r>
          </w:p>
        </w:tc>
        <w:tc>
          <w:tcPr>
            <w:tcW w:w="7762" w:type="dxa"/>
            <w:shd w:val="clear" w:color="auto" w:fill="auto"/>
          </w:tcPr>
          <w:p w:rsidR="00010519" w:rsidRDefault="00010519" w:rsidP="00753811">
            <w:pPr>
              <w:spacing w:before="240"/>
              <w:jc w:val="both"/>
              <w:rPr>
                <w:rFonts w:cs="Aharoni"/>
                <w:bCs/>
                <w:sz w:val="24"/>
                <w:szCs w:val="24"/>
              </w:rPr>
            </w:pPr>
            <w:r w:rsidRPr="00753811">
              <w:rPr>
                <w:rFonts w:cs="Aharoni"/>
                <w:bCs/>
                <w:sz w:val="24"/>
                <w:szCs w:val="24"/>
              </w:rPr>
              <w:t>Soy miembro fundadora de una Asociación juvenil cinematográfica  “PigmalionFilms” en la cual hemos realizado varios cortometrajes</w:t>
            </w:r>
            <w:r w:rsidR="00B3252D">
              <w:rPr>
                <w:rFonts w:cs="Aharoni"/>
                <w:bCs/>
                <w:sz w:val="24"/>
                <w:szCs w:val="24"/>
              </w:rPr>
              <w:t xml:space="preserve"> y actividades</w:t>
            </w:r>
            <w:r w:rsidRPr="00753811">
              <w:rPr>
                <w:rFonts w:cs="Aharoni"/>
                <w:bCs/>
                <w:sz w:val="24"/>
                <w:szCs w:val="24"/>
              </w:rPr>
              <w:t>.</w:t>
            </w:r>
          </w:p>
          <w:p w:rsidR="00B3252D" w:rsidRDefault="00B3252D" w:rsidP="00753811">
            <w:pPr>
              <w:spacing w:before="240"/>
              <w:jc w:val="both"/>
              <w:rPr>
                <w:rFonts w:cs="Aharoni"/>
                <w:bCs/>
                <w:sz w:val="24"/>
                <w:szCs w:val="24"/>
              </w:rPr>
            </w:pPr>
            <w:r>
              <w:rPr>
                <w:rFonts w:cs="Aharoni"/>
                <w:bCs/>
                <w:sz w:val="24"/>
                <w:szCs w:val="24"/>
              </w:rPr>
              <w:t>Colaborador corresponsal Juvenil del ayuntamiento de Cantillana.</w:t>
            </w:r>
          </w:p>
          <w:p w:rsidR="00B3252D" w:rsidRPr="00753811" w:rsidRDefault="005F07D1" w:rsidP="00753811">
            <w:pPr>
              <w:spacing w:before="240"/>
              <w:jc w:val="both"/>
              <w:rPr>
                <w:rFonts w:cs="Aharoni"/>
                <w:bCs/>
                <w:sz w:val="24"/>
                <w:szCs w:val="24"/>
              </w:rPr>
            </w:pPr>
            <w:r>
              <w:rPr>
                <w:rFonts w:cs="Aharoni"/>
                <w:bCs/>
                <w:sz w:val="24"/>
                <w:szCs w:val="24"/>
              </w:rPr>
              <w:t>Inscrita en Garantía Juvenil.</w:t>
            </w:r>
            <w:bookmarkStart w:id="0" w:name="_GoBack"/>
            <w:bookmarkEnd w:id="0"/>
          </w:p>
        </w:tc>
      </w:tr>
      <w:tr w:rsidR="00AF0C41" w:rsidRPr="00A52713" w:rsidTr="006C3BBE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4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AF0C41" w:rsidRPr="00753811" w:rsidRDefault="00AF0C41" w:rsidP="00753811">
            <w:pPr>
              <w:pStyle w:val="Seccin"/>
              <w:framePr w:hSpace="0" w:wrap="auto" w:hAnchor="text" w:xAlign="left" w:yAlign="inline"/>
              <w:spacing w:before="240"/>
              <w:jc w:val="both"/>
              <w:rPr>
                <w:rFonts w:cs="Aharoni"/>
                <w:color w:val="auto"/>
                <w:sz w:val="24"/>
                <w:szCs w:val="24"/>
              </w:rPr>
            </w:pPr>
            <w:r w:rsidRPr="00753811">
              <w:rPr>
                <w:rFonts w:cs="Aharoni"/>
                <w:color w:val="auto"/>
                <w:sz w:val="24"/>
                <w:szCs w:val="24"/>
              </w:rPr>
              <w:t>Informática</w:t>
            </w:r>
          </w:p>
        </w:tc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AF0C41" w:rsidRPr="00753811" w:rsidRDefault="00AF0C41" w:rsidP="006C3BBE">
            <w:pPr>
              <w:spacing w:before="240"/>
              <w:jc w:val="both"/>
              <w:rPr>
                <w:rFonts w:cs="Aharoni"/>
                <w:sz w:val="24"/>
                <w:szCs w:val="24"/>
              </w:rPr>
            </w:pPr>
            <w:r w:rsidRPr="00753811">
              <w:rPr>
                <w:rFonts w:cs="Aharoni"/>
                <w:sz w:val="24"/>
                <w:szCs w:val="24"/>
              </w:rPr>
              <w:t>Conocimientos</w:t>
            </w:r>
            <w:r w:rsidR="00B3252D">
              <w:rPr>
                <w:rFonts w:cs="Aharoni"/>
                <w:sz w:val="24"/>
                <w:szCs w:val="24"/>
              </w:rPr>
              <w:t xml:space="preserve"> básicos</w:t>
            </w:r>
            <w:r w:rsidR="00904AC0">
              <w:rPr>
                <w:rFonts w:cs="Aharoni"/>
                <w:sz w:val="24"/>
                <w:szCs w:val="24"/>
              </w:rPr>
              <w:t xml:space="preserve"> </w:t>
            </w:r>
            <w:r w:rsidR="006C3BBE">
              <w:rPr>
                <w:rFonts w:cs="Aharoni"/>
                <w:sz w:val="24"/>
                <w:szCs w:val="24"/>
              </w:rPr>
              <w:t>de ofimática</w:t>
            </w:r>
            <w:r w:rsidR="00B3252D">
              <w:rPr>
                <w:rFonts w:cs="Aharoni"/>
                <w:sz w:val="24"/>
                <w:szCs w:val="24"/>
              </w:rPr>
              <w:t>.</w:t>
            </w:r>
          </w:p>
        </w:tc>
      </w:tr>
    </w:tbl>
    <w:p w:rsidR="00C240BC" w:rsidRDefault="00C240BC"/>
    <w:sectPr w:rsidR="00C240BC" w:rsidSect="006C3B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426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691" w:rsidRDefault="006E5691">
      <w:pPr>
        <w:spacing w:after="0" w:line="240" w:lineRule="auto"/>
      </w:pPr>
      <w:r>
        <w:separator/>
      </w:r>
    </w:p>
  </w:endnote>
  <w:endnote w:type="continuationSeparator" w:id="1">
    <w:p w:rsidR="006E5691" w:rsidRDefault="006E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0BC" w:rsidRDefault="00C240BC"/>
  <w:p w:rsidR="00C240BC" w:rsidRDefault="009629F9">
    <w:r>
      <w:fldChar w:fldCharType="begin"/>
    </w:r>
    <w:r w:rsidR="009609DB">
      <w:instrText xml:space="preserve"> PAGE   \* MERGEFORMAT </w:instrText>
    </w:r>
    <w:r>
      <w:fldChar w:fldCharType="separate"/>
    </w:r>
    <w:r w:rsidR="00904AC0">
      <w:rPr>
        <w:noProof/>
      </w:rPr>
      <w:t>2</w:t>
    </w:r>
    <w:r>
      <w:rPr>
        <w:noProof/>
      </w:rPr>
      <w:fldChar w:fldCharType="end"/>
    </w:r>
    <w:r w:rsidR="00842C54">
      <w:rPr>
        <w:color w:val="A04DA3" w:themeColor="accent3"/>
      </w:rPr>
      <w:sym w:font="Wingdings 2" w:char="F097"/>
    </w:r>
  </w:p>
  <w:p w:rsidR="00C240BC" w:rsidRDefault="009629F9">
    <w:r>
      <w:pict>
        <v:group id="_x0000_s2065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1804;top:15122;width:2723;height:0;rotation:180" o:connectortype="straight" strokecolor="#438086 [3205]" strokeweight="1.5pt"/>
          <v:shape id="_x0000_s2067" type="#_x0000_t32" style="position:absolute;left:1804;top:15193;width:3666;height:0;rotation:180" o:connectortype="straight" strokecolor="#438086 [3205]" strokeweight=".25pt"/>
          <w10:wrap type="none"/>
          <w10:anchorlock/>
        </v:group>
      </w:pict>
    </w:r>
  </w:p>
  <w:p w:rsidR="00C240BC" w:rsidRDefault="00C240BC">
    <w:pPr>
      <w:pStyle w:val="Sinespaciado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0BC" w:rsidRDefault="00C240BC">
    <w:pPr>
      <w:jc w:val="right"/>
    </w:pPr>
  </w:p>
  <w:p w:rsidR="00C240BC" w:rsidRDefault="009629F9">
    <w:pPr>
      <w:jc w:val="right"/>
    </w:pPr>
    <w:r>
      <w:fldChar w:fldCharType="begin"/>
    </w:r>
    <w:r w:rsidR="009609DB">
      <w:instrText xml:space="preserve"> PAGE   \* MERGEFORMAT </w:instrText>
    </w:r>
    <w:r>
      <w:fldChar w:fldCharType="separate"/>
    </w:r>
    <w:r w:rsidR="00904AC0">
      <w:rPr>
        <w:noProof/>
      </w:rPr>
      <w:t>3</w:t>
    </w:r>
    <w:r>
      <w:rPr>
        <w:noProof/>
      </w:rPr>
      <w:fldChar w:fldCharType="end"/>
    </w:r>
    <w:r w:rsidR="00842C54">
      <w:rPr>
        <w:color w:val="A04DA3" w:themeColor="accent3"/>
      </w:rPr>
      <w:sym w:font="Wingdings 2" w:char="F097"/>
    </w:r>
  </w:p>
  <w:p w:rsidR="00C240BC" w:rsidRDefault="009629F9">
    <w:pPr>
      <w:jc w:val="right"/>
    </w:pPr>
    <w:r>
      <w:pict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 [3205]" strokeweight="1.5pt"/>
          <v:shape id="_x0000_s2070" type="#_x0000_t32" style="position:absolute;left:7606;top:15155;width:3666;height:0;rotation:180" o:connectortype="straight" strokecolor="#438086 [3205]" strokeweight=".25pt"/>
          <w10:wrap type="none" anchorx="margin"/>
          <w10:anchorlock/>
        </v:group>
      </w:pict>
    </w:r>
  </w:p>
  <w:p w:rsidR="00C240BC" w:rsidRDefault="00C240BC">
    <w:pPr>
      <w:pStyle w:val="Sinespaciado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0BC" w:rsidRDefault="00C240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691" w:rsidRDefault="006E5691">
      <w:pPr>
        <w:spacing w:after="0" w:line="240" w:lineRule="auto"/>
      </w:pPr>
      <w:r>
        <w:separator/>
      </w:r>
    </w:p>
  </w:footnote>
  <w:footnote w:type="continuationSeparator" w:id="1">
    <w:p w:rsidR="006E5691" w:rsidRDefault="006E5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FC1994CAE66B4315AADB67DBD0B88D4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240BC" w:rsidRDefault="00A52713">
        <w:pPr>
          <w:pStyle w:val="Encabezado"/>
          <w:pBdr>
            <w:bottom w:val="single" w:sz="4" w:space="0" w:color="auto"/>
          </w:pBdr>
        </w:pPr>
        <w:r>
          <w:t>Pastora Aguilar Chaves</w:t>
        </w:r>
      </w:p>
    </w:sdtContent>
  </w:sdt>
  <w:p w:rsidR="00C240BC" w:rsidRDefault="00C240B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17369ADCD2914DF499E3D0A1BE136D9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240BC" w:rsidRDefault="00A52713">
        <w:pPr>
          <w:pStyle w:val="Encabezado"/>
          <w:pBdr>
            <w:bottom w:val="single" w:sz="4" w:space="0" w:color="auto"/>
          </w:pBdr>
          <w:jc w:val="right"/>
        </w:pPr>
        <w:r>
          <w:t>Pastora Aguilar Chaves</w:t>
        </w:r>
      </w:p>
    </w:sdtContent>
  </w:sdt>
  <w:p w:rsidR="00C240BC" w:rsidRDefault="00C240BC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0BC" w:rsidRDefault="00C240B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4098" strokecolor="none [2405]">
      <v:stroke color="none [2405]" weight="1pt"/>
      <o:colormru v:ext="edit" colors="#334c4f,#79b5b0,#b77851,#d1e1e3,#066,#7ea8ac,#4e767a,#293d3f"/>
    </o:shapedefaults>
    <o:shapelayout v:ext="edit">
      <o:idmap v:ext="edit" data="2"/>
      <o:rules v:ext="edit">
        <o:r id="V:Rule5" type="connector" idref="#_x0000_s2067"/>
        <o:r id="V:Rule6" type="connector" idref="#_x0000_s2070"/>
        <o:r id="V:Rule7" type="connector" idref="#_x0000_s2069"/>
        <o:r id="V:Rule8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C92F8D"/>
    <w:rsid w:val="00010519"/>
    <w:rsid w:val="00037567"/>
    <w:rsid w:val="00095822"/>
    <w:rsid w:val="001B3D02"/>
    <w:rsid w:val="001D5B0B"/>
    <w:rsid w:val="005D3504"/>
    <w:rsid w:val="005F07D1"/>
    <w:rsid w:val="006C3BBE"/>
    <w:rsid w:val="006E5691"/>
    <w:rsid w:val="00753811"/>
    <w:rsid w:val="00772D95"/>
    <w:rsid w:val="007E2A1C"/>
    <w:rsid w:val="00842C54"/>
    <w:rsid w:val="00904AC0"/>
    <w:rsid w:val="00925AD1"/>
    <w:rsid w:val="009609DB"/>
    <w:rsid w:val="009629F9"/>
    <w:rsid w:val="00A52713"/>
    <w:rsid w:val="00AF0C41"/>
    <w:rsid w:val="00B3252D"/>
    <w:rsid w:val="00C22061"/>
    <w:rsid w:val="00C240BC"/>
    <w:rsid w:val="00C92F8D"/>
    <w:rsid w:val="00CC1DED"/>
    <w:rsid w:val="00D73561"/>
    <w:rsid w:val="00F33F7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  <o:rules v:ext="edit">
        <o:r id="V:Rule11" type="connector" idref="#_x0000_s1060"/>
        <o:r id="V:Rule12" type="connector" idref="#_x0000_s1055"/>
        <o:r id="V:Rule13" type="connector" idref="#_x0000_s1051"/>
        <o:r id="V:Rule14" type="connector" idref="#_x0000_s1059"/>
        <o:r id="V:Rule15" type="connector" idref="#_x0000_s1061"/>
        <o:r id="V:Rule16" type="connector" idref="#_x0000_s1052"/>
        <o:r id="V:Rule17" type="connector" idref="#_x0000_s1053"/>
        <o:r id="V:Rule18" type="connector" idref="#_x0000_s1056"/>
        <o:r id="V:Rule19" type="connector" idref="#_x0000_s1057"/>
        <o:r id="V:Rule20" type="connector" idref="#_x0000_s1058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BC"/>
    <w:rPr>
      <w:rFonts w:eastAsiaTheme="minorEastAsia" w:cstheme="minorBidi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C240BC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C240BC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C240BC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0BC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0BC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0BC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0BC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0BC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0BC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C240BC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40B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0BC"/>
    <w:rPr>
      <w:rFonts w:eastAsiaTheme="minorEastAsia" w:hAnsi="Tahoma" w:cstheme="minorBidi"/>
      <w:sz w:val="16"/>
      <w:szCs w:val="16"/>
      <w:lang w:val="es-ES"/>
    </w:rPr>
  </w:style>
  <w:style w:type="paragraph" w:styleId="Ttulo">
    <w:name w:val="Title"/>
    <w:basedOn w:val="Normal"/>
    <w:link w:val="TtuloCar"/>
    <w:uiPriority w:val="10"/>
    <w:rsid w:val="00C240BC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0BC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ar"/>
    <w:uiPriority w:val="11"/>
    <w:rsid w:val="00C240BC"/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40BC"/>
    <w:rPr>
      <w:i/>
      <w:iCs/>
      <w:color w:val="424456" w:themeColor="text2"/>
      <w:sz w:val="24"/>
      <w:szCs w:val="24"/>
    </w:rPr>
  </w:style>
  <w:style w:type="paragraph" w:styleId="Sinespaciado">
    <w:name w:val="No Spacing"/>
    <w:basedOn w:val="Normal"/>
    <w:uiPriority w:val="1"/>
    <w:qFormat/>
    <w:rsid w:val="00C240B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C240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40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40BC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C240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0BC"/>
    <w:rPr>
      <w:sz w:val="20"/>
    </w:rPr>
  </w:style>
  <w:style w:type="paragraph" w:customStyle="1" w:styleId="Seccin">
    <w:name w:val="Sección"/>
    <w:basedOn w:val="Normal"/>
    <w:uiPriority w:val="2"/>
    <w:qFormat/>
    <w:rsid w:val="00C240BC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Subseccin">
    <w:name w:val="Subsección"/>
    <w:basedOn w:val="Normal"/>
    <w:uiPriority w:val="2"/>
    <w:qFormat/>
    <w:rsid w:val="00C240BC"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Ttulodellibro">
    <w:name w:val="Book Title"/>
    <w:basedOn w:val="Fuentedeprrafopredeter"/>
    <w:uiPriority w:val="33"/>
    <w:qFormat/>
    <w:rsid w:val="00C240BC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C240BC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C240BC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40BC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0BC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0BC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0BC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0BC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0BC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0BC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0BC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C240BC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C240BC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0BC"/>
    <w:rPr>
      <w:i/>
      <w:iCs/>
      <w:color w:val="438086" w:themeColor="accent2"/>
    </w:rPr>
  </w:style>
  <w:style w:type="character" w:styleId="Referenciaintensa">
    <w:name w:val="Intense Reference"/>
    <w:basedOn w:val="Fuentedeprrafopredeter"/>
    <w:uiPriority w:val="32"/>
    <w:qFormat/>
    <w:rsid w:val="00C240BC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4"/>
    <w:unhideWhenUsed/>
    <w:qFormat/>
    <w:rsid w:val="00C240BC"/>
    <w:pPr>
      <w:ind w:left="720"/>
      <w:contextualSpacing/>
    </w:pPr>
  </w:style>
  <w:style w:type="character" w:styleId="Textoennegrita">
    <w:name w:val="Strong"/>
    <w:basedOn w:val="Fuentedeprrafopredeter"/>
    <w:uiPriority w:val="8"/>
    <w:qFormat/>
    <w:rsid w:val="00C240BC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C240BC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C240BC"/>
    <w:rPr>
      <w:i/>
      <w:iCs/>
      <w:color w:val="4E4F89"/>
    </w:rPr>
  </w:style>
  <w:style w:type="numbering" w:customStyle="1" w:styleId="Listaconvietasurbana">
    <w:name w:val="Lista con viñetas urbana"/>
    <w:uiPriority w:val="99"/>
    <w:rsid w:val="00C240BC"/>
    <w:pPr>
      <w:numPr>
        <w:numId w:val="2"/>
      </w:numPr>
    </w:pPr>
  </w:style>
  <w:style w:type="numbering" w:customStyle="1" w:styleId="Listanumeradaurbana">
    <w:name w:val="Lista numerada urbana"/>
    <w:uiPriority w:val="99"/>
    <w:rsid w:val="00C240BC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unhideWhenUsed/>
    <w:rsid w:val="00C240BC"/>
    <w:rPr>
      <w:color w:val="808080"/>
    </w:rPr>
  </w:style>
  <w:style w:type="paragraph" w:styleId="Listaconvietas">
    <w:name w:val="List Bullet"/>
    <w:basedOn w:val="Sangranormal"/>
    <w:uiPriority w:val="3"/>
    <w:qFormat/>
    <w:rsid w:val="00C240BC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a">
    <w:name w:val="Categoría"/>
    <w:basedOn w:val="Normal"/>
    <w:link w:val="Carcterdecategora"/>
    <w:qFormat/>
    <w:rsid w:val="00C240BC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qFormat/>
    <w:rsid w:val="00C240BC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rsid w:val="00C240BC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rsid w:val="00C240BC"/>
    <w:rPr>
      <w:rFonts w:eastAsiaTheme="minorEastAsia" w:cstheme="minorBidi"/>
      <w:b/>
      <w:bCs/>
      <w:lang w:val="es-ES"/>
    </w:rPr>
  </w:style>
  <w:style w:type="paragraph" w:styleId="Cierre">
    <w:name w:val="Closing"/>
    <w:basedOn w:val="Direccindelremitente"/>
    <w:link w:val="CierreCar"/>
    <w:uiPriority w:val="3"/>
    <w:unhideWhenUsed/>
    <w:qFormat/>
    <w:rsid w:val="00C240BC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3"/>
    <w:rsid w:val="00C240BC"/>
    <w:rPr>
      <w:rFonts w:eastAsiaTheme="minorEastAsia" w:cstheme="minorBidi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rsid w:val="00C240BC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3"/>
    <w:rsid w:val="00C240BC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unhideWhenUsed/>
    <w:qFormat/>
    <w:rsid w:val="00C240BC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2"/>
    <w:unhideWhenUsed/>
    <w:qFormat/>
    <w:rsid w:val="00C240BC"/>
    <w:pPr>
      <w:spacing w:before="480" w:after="480" w:line="300" w:lineRule="auto"/>
      <w:contextualSpacing/>
    </w:pPr>
  </w:style>
  <w:style w:type="paragraph" w:styleId="Firma">
    <w:name w:val="Signature"/>
    <w:basedOn w:val="Normal"/>
    <w:link w:val="FirmaCar"/>
    <w:uiPriority w:val="99"/>
    <w:unhideWhenUsed/>
    <w:rsid w:val="00C240BC"/>
    <w:pPr>
      <w:spacing w:after="0" w:line="30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C240BC"/>
    <w:rPr>
      <w:sz w:val="20"/>
    </w:rPr>
  </w:style>
  <w:style w:type="paragraph" w:customStyle="1" w:styleId="MarcadorDePosicinPredeterminadoAutor">
    <w:name w:val="MarcadorDePosiciónPredeterminado_Autor"/>
    <w:uiPriority w:val="49"/>
    <w:rsid w:val="00C240BC"/>
    <w:rPr>
      <w:rFonts w:eastAsiaTheme="minorEastAsia" w:cstheme="minorBidi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2"/>
    <w:qFormat/>
    <w:rsid w:val="00C240BC"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Textodecomentarios">
    <w:name w:val="Texto de comentarios"/>
    <w:basedOn w:val="Normal"/>
    <w:qFormat/>
    <w:rsid w:val="00C240BC"/>
    <w:pPr>
      <w:spacing w:after="120" w:line="288" w:lineRule="auto"/>
    </w:pPr>
  </w:style>
  <w:style w:type="character" w:styleId="Hipervnculo">
    <w:name w:val="Hyperlink"/>
    <w:basedOn w:val="Fuentedeprrafopredeter"/>
    <w:uiPriority w:val="99"/>
    <w:unhideWhenUsed/>
    <w:rsid w:val="00AF0C41"/>
    <w:rPr>
      <w:color w:val="67AFB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pastoraaguilar17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2545B4AE20434FA099BA8E397CE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02096-93B6-4570-8900-0F54DA70D867}"/>
      </w:docPartPr>
      <w:docPartBody>
        <w:p w:rsidR="00F07CF7" w:rsidRDefault="00D54D16">
          <w:pPr>
            <w:pStyle w:val="602545B4AE20434FA099BA8E397CE18C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FC1994CAE66B4315AADB67DBD0B88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3F82-DD67-47EB-B6A5-5E43BE30C428}"/>
      </w:docPartPr>
      <w:docPartBody>
        <w:p w:rsidR="00F07CF7" w:rsidRDefault="00D54D16">
          <w:pPr>
            <w:pStyle w:val="FC1994CAE66B4315AADB67DBD0B88D42"/>
          </w:pPr>
          <w:r>
            <w:t>[Escriba el nombre del autor]</w:t>
          </w:r>
        </w:p>
      </w:docPartBody>
    </w:docPart>
    <w:docPart>
      <w:docPartPr>
        <w:name w:val="17369ADCD2914DF499E3D0A1BE136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617B4-3818-42F1-BA7E-ACDF3937EA8D}"/>
      </w:docPartPr>
      <w:docPartBody>
        <w:p w:rsidR="00F07CF7" w:rsidRDefault="00D54D16">
          <w:pPr>
            <w:pStyle w:val="17369ADCD2914DF499E3D0A1BE136D96"/>
          </w:pPr>
          <w:r>
            <w:t>[Escriba el nombre del autor]</w:t>
          </w:r>
        </w:p>
      </w:docPartBody>
    </w:docPart>
    <w:docPart>
      <w:docPartPr>
        <w:name w:val="5E5F1ECAC9A742C288B58C63EE303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F4E-5F60-4224-BEAA-DC57CA17518F}"/>
      </w:docPartPr>
      <w:docPartBody>
        <w:p w:rsidR="00DA75A8" w:rsidRDefault="00F07CF7" w:rsidP="00F07CF7">
          <w:pPr>
            <w:pStyle w:val="5E5F1ECAC9A742C288B58C63EE3039CC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54D16"/>
    <w:rsid w:val="001807AB"/>
    <w:rsid w:val="006233DC"/>
    <w:rsid w:val="00CE71D8"/>
    <w:rsid w:val="00D54D16"/>
    <w:rsid w:val="00D63544"/>
    <w:rsid w:val="00DA75A8"/>
    <w:rsid w:val="00F07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C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F07CF7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602545B4AE20434FA099BA8E397CE18C">
    <w:name w:val="602545B4AE20434FA099BA8E397CE18C"/>
    <w:rsid w:val="00F07CF7"/>
  </w:style>
  <w:style w:type="paragraph" w:customStyle="1" w:styleId="8EEE4CD642DA48469BCD66122079CC3F">
    <w:name w:val="8EEE4CD642DA48469BCD66122079CC3F"/>
    <w:rsid w:val="00F07CF7"/>
  </w:style>
  <w:style w:type="paragraph" w:customStyle="1" w:styleId="21B48B7CEF5644AD93C291C7C513D1BB">
    <w:name w:val="21B48B7CEF5644AD93C291C7C513D1BB"/>
    <w:rsid w:val="00F07CF7"/>
  </w:style>
  <w:style w:type="paragraph" w:customStyle="1" w:styleId="29E97239773648899BF5F76EE12E24FD">
    <w:name w:val="29E97239773648899BF5F76EE12E24FD"/>
    <w:rsid w:val="00F07CF7"/>
  </w:style>
  <w:style w:type="paragraph" w:customStyle="1" w:styleId="CA12B4D916754931953644A76FA0BF7B">
    <w:name w:val="CA12B4D916754931953644A76FA0BF7B"/>
    <w:rsid w:val="00F07CF7"/>
  </w:style>
  <w:style w:type="paragraph" w:customStyle="1" w:styleId="F631B0DF66474AF8B8C527FBBD66457A">
    <w:name w:val="F631B0DF66474AF8B8C527FBBD66457A"/>
    <w:rsid w:val="00F07CF7"/>
  </w:style>
  <w:style w:type="paragraph" w:customStyle="1" w:styleId="9DE92882F4444638ADDAE7940C558121">
    <w:name w:val="9DE92882F4444638ADDAE7940C558121"/>
    <w:rsid w:val="00F07CF7"/>
  </w:style>
  <w:style w:type="paragraph" w:customStyle="1" w:styleId="566C4D360B224CA5877AF380A080728B">
    <w:name w:val="566C4D360B224CA5877AF380A080728B"/>
    <w:rsid w:val="00F07CF7"/>
  </w:style>
  <w:style w:type="paragraph" w:customStyle="1" w:styleId="F9C6C917B3474B488D3B45B68DE02F3C">
    <w:name w:val="F9C6C917B3474B488D3B45B68DE02F3C"/>
    <w:rsid w:val="00F07CF7"/>
  </w:style>
  <w:style w:type="paragraph" w:customStyle="1" w:styleId="1C2A09BAEC3645EDA46FFD26818A4F8D">
    <w:name w:val="1C2A09BAEC3645EDA46FFD26818A4F8D"/>
    <w:rsid w:val="00F07CF7"/>
  </w:style>
  <w:style w:type="paragraph" w:customStyle="1" w:styleId="251AA82B302E429E9FCD370C92C0FA33">
    <w:name w:val="251AA82B302E429E9FCD370C92C0FA33"/>
    <w:rsid w:val="00F07CF7"/>
  </w:style>
  <w:style w:type="paragraph" w:customStyle="1" w:styleId="F191B2A4CF704D01A33DA19ED296B2BA">
    <w:name w:val="F191B2A4CF704D01A33DA19ED296B2BA"/>
    <w:rsid w:val="00F07CF7"/>
  </w:style>
  <w:style w:type="paragraph" w:customStyle="1" w:styleId="67EBFE4AA2E841529A74FD9350BC323A">
    <w:name w:val="67EBFE4AA2E841529A74FD9350BC323A"/>
    <w:rsid w:val="00F07CF7"/>
  </w:style>
  <w:style w:type="paragraph" w:customStyle="1" w:styleId="02E58DC6BCD24AB188B455063D282A25">
    <w:name w:val="02E58DC6BCD24AB188B455063D282A25"/>
    <w:rsid w:val="00F07CF7"/>
  </w:style>
  <w:style w:type="paragraph" w:customStyle="1" w:styleId="4C3B377A585C4A68A1A87C79AED4708A">
    <w:name w:val="4C3B377A585C4A68A1A87C79AED4708A"/>
    <w:rsid w:val="00F07CF7"/>
  </w:style>
  <w:style w:type="paragraph" w:customStyle="1" w:styleId="FC1994CAE66B4315AADB67DBD0B88D42">
    <w:name w:val="FC1994CAE66B4315AADB67DBD0B88D42"/>
    <w:rsid w:val="00F07CF7"/>
  </w:style>
  <w:style w:type="paragraph" w:customStyle="1" w:styleId="17369ADCD2914DF499E3D0A1BE136D96">
    <w:name w:val="17369ADCD2914DF499E3D0A1BE136D96"/>
    <w:rsid w:val="00F07CF7"/>
  </w:style>
  <w:style w:type="paragraph" w:customStyle="1" w:styleId="5E5F1ECAC9A742C288B58C63EE3039CC">
    <w:name w:val="5E5F1ECAC9A742C288B58C63EE3039CC"/>
    <w:rsid w:val="00F07C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0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Pastora Aguilar Chaves</dc:creator>
  <cp:lastModifiedBy>Rosii</cp:lastModifiedBy>
  <cp:revision>2</cp:revision>
  <cp:lastPrinted>2017-06-22T11:59:00Z</cp:lastPrinted>
  <dcterms:created xsi:type="dcterms:W3CDTF">2019-02-20T19:04:00Z</dcterms:created>
  <dcterms:modified xsi:type="dcterms:W3CDTF">2019-02-20T19:04:00Z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