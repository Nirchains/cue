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3F6" w:rsidRDefault="00E563F6" w:rsidP="003F700E">
      <w:pPr>
        <w:pStyle w:val="Informacindecontacto"/>
        <w:tabs>
          <w:tab w:val="left" w:pos="840"/>
          <w:tab w:val="right" w:pos="9746"/>
        </w:tabs>
        <w:jc w:val="left"/>
      </w:pPr>
    </w:p>
    <w:p w:rsidR="00E563F6" w:rsidRDefault="001F550B" w:rsidP="003F700E">
      <w:pPr>
        <w:pStyle w:val="Informacindecontacto"/>
        <w:tabs>
          <w:tab w:val="left" w:pos="576"/>
          <w:tab w:val="left" w:pos="4008"/>
        </w:tabs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201pt;margin-top:2.45pt;width:258pt;height:12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">
            <v:textbox style="mso-next-textbox:#Cuadro de texto 2">
              <w:txbxContent>
                <w:p w:rsidR="00305F55" w:rsidRPr="003F700E" w:rsidRDefault="00305F55">
                  <w:pPr>
                    <w:rPr>
                      <w:color w:val="89B9D4" w:themeColor="accent1" w:themeTint="99"/>
                      <w:u w:val="single"/>
                    </w:rPr>
                  </w:pPr>
                  <w:r w:rsidRPr="003F700E">
                    <w:rPr>
                      <w:color w:val="89B9D4" w:themeColor="accent1" w:themeTint="99"/>
                      <w:u w:val="single"/>
                    </w:rPr>
                    <w:t>INFORMACION PERSONAL</w:t>
                  </w:r>
                </w:p>
                <w:p w:rsidR="00305F55" w:rsidRDefault="00305F55" w:rsidP="00AD72DF">
                  <w:pPr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GÓMEZ DÍAZ CRISTINA</w:t>
                  </w:r>
                </w:p>
                <w:p w:rsidR="00305F55" w:rsidRDefault="00305F55" w:rsidP="00AD72DF">
                  <w:pPr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Calle Nueva N.º 33 A, 41100 Coria Del Río (Sevilla).</w:t>
                  </w:r>
                </w:p>
                <w:p w:rsidR="00305F55" w:rsidRPr="00947FB3" w:rsidRDefault="00305F55" w:rsidP="00947FB3">
                  <w:pPr>
                    <w:rPr>
                      <w:b/>
                      <w:color w:val="auto"/>
                    </w:rPr>
                  </w:pPr>
                  <w:r w:rsidRPr="00947FB3">
                    <w:rPr>
                      <w:b/>
                      <w:color w:val="auto"/>
                    </w:rPr>
                    <w:t>600279670</w:t>
                  </w:r>
                </w:p>
                <w:p w:rsidR="00305F55" w:rsidRPr="003F700E" w:rsidRDefault="00305F55" w:rsidP="00AD72DF">
                  <w:pPr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Crisgd91@gmail.com</w:t>
                  </w:r>
                </w:p>
                <w:p w:rsidR="00305F55" w:rsidRPr="003F700E" w:rsidRDefault="00305F55">
                  <w:pPr>
                    <w:rPr>
                      <w:b/>
                      <w:u w:val="single"/>
                    </w:rPr>
                  </w:pPr>
                </w:p>
              </w:txbxContent>
            </v:textbox>
            <w10:wrap type="square"/>
          </v:shape>
        </w:pict>
      </w:r>
      <w:r w:rsidR="003F700E">
        <w:tab/>
      </w:r>
      <w:r w:rsidR="003F700E">
        <w:rPr>
          <w:noProof/>
          <w:lang w:val="es-ES_tradnl" w:eastAsia="es-ES_tradnl"/>
        </w:rPr>
        <w:drawing>
          <wp:inline distT="0" distB="0" distL="0" distR="0">
            <wp:extent cx="1203960" cy="1592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F55" w:rsidRPr="00305F55">
        <w:rPr>
          <w:noProof/>
        </w:rPr>
        <w:drawing>
          <wp:inline distT="0" distB="0" distL="0" distR="0">
            <wp:extent cx="449580" cy="906780"/>
            <wp:effectExtent l="0" t="0" r="7620" b="0"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00E">
        <w:tab/>
      </w:r>
    </w:p>
    <w:p w:rsidR="003F700E" w:rsidRDefault="003F700E" w:rsidP="003F700E">
      <w:pPr>
        <w:pStyle w:val="Informacindecontacto"/>
        <w:rPr>
          <w:rStyle w:val="nfasis"/>
        </w:rPr>
      </w:pPr>
    </w:p>
    <w:tbl>
      <w:tblPr>
        <w:tblStyle w:val="Tabladecurrculo"/>
        <w:tblW w:w="4998" w:type="pct"/>
        <w:tblLook w:val="04A0" w:firstRow="1" w:lastRow="0" w:firstColumn="1" w:lastColumn="0" w:noHBand="0" w:noVBand="1"/>
      </w:tblPr>
      <w:tblGrid>
        <w:gridCol w:w="1753"/>
        <w:gridCol w:w="657"/>
        <w:gridCol w:w="7332"/>
      </w:tblGrid>
      <w:tr w:rsidR="00E563F6" w:rsidTr="000A433F">
        <w:trPr>
          <w:trHeight w:val="88"/>
        </w:trPr>
        <w:tc>
          <w:tcPr>
            <w:tcW w:w="1753" w:type="dxa"/>
          </w:tcPr>
          <w:p w:rsidR="00E563F6" w:rsidRDefault="00BA0E3D" w:rsidP="000A433F">
            <w:pPr>
              <w:pStyle w:val="Ttulo1"/>
              <w:tabs>
                <w:tab w:val="left" w:pos="300"/>
              </w:tabs>
              <w:jc w:val="left"/>
            </w:pPr>
            <w:r>
              <w:t xml:space="preserve">                                    </w:t>
            </w:r>
          </w:p>
        </w:tc>
        <w:tc>
          <w:tcPr>
            <w:tcW w:w="657" w:type="dxa"/>
          </w:tcPr>
          <w:p w:rsidR="00E563F6" w:rsidRDefault="00E563F6"/>
        </w:tc>
        <w:tc>
          <w:tcPr>
            <w:tcW w:w="7332" w:type="dxa"/>
          </w:tcPr>
          <w:p w:rsidR="00E563F6" w:rsidRDefault="00BA0E3D" w:rsidP="0070188E">
            <w:pPr>
              <w:pStyle w:val="Ttulo2"/>
            </w:pPr>
            <w:r>
              <w:t xml:space="preserve">Actualmente trabajando </w:t>
            </w:r>
            <w:r>
              <w:t>en konecta</w:t>
            </w:r>
            <w:r>
              <w:t>, de teleoperadora (vodafone) desde el 17/06/2019.</w:t>
            </w:r>
            <w:bookmarkStart w:id="0" w:name="_GoBack"/>
            <w:bookmarkEnd w:id="0"/>
          </w:p>
        </w:tc>
      </w:tr>
      <w:tr w:rsidR="00E563F6">
        <w:tc>
          <w:tcPr>
            <w:tcW w:w="1753" w:type="dxa"/>
          </w:tcPr>
          <w:p w:rsidR="00E563F6" w:rsidRDefault="00AD72DF">
            <w:pPr>
              <w:pStyle w:val="Ttulo1"/>
            </w:pPr>
            <w:r>
              <w:rPr>
                <w:lang w:bidi="es-ES"/>
              </w:rPr>
              <w:t>EXPERIENCIA PROFESIONAL</w:t>
            </w:r>
          </w:p>
        </w:tc>
        <w:tc>
          <w:tcPr>
            <w:tcW w:w="657" w:type="dxa"/>
          </w:tcPr>
          <w:p w:rsidR="00E563F6" w:rsidRDefault="00E563F6"/>
        </w:tc>
        <w:tc>
          <w:tcPr>
            <w:tcW w:w="7332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302434271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830493898"/>
                  <w:placeholder>
                    <w:docPart w:val="B51DC5352F9B47739827F33E578EFA86"/>
                  </w:placeholder>
                </w:sdtPr>
                <w:sdtEndPr/>
                <w:sdtContent>
                  <w:p w:rsidR="000A433F" w:rsidRPr="00BA0E3D" w:rsidRDefault="005F198A">
                    <w:pPr>
                      <w:pStyle w:val="Ttulo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</w:pPr>
                    <w:r w:rsidRPr="005F198A"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</w:rPr>
                      <w:t>PRÁCTICAS EN FARMACIA ROJAS C.B, PUEBLA DEL RIO (SEVILLA).</w:t>
                    </w:r>
                  </w:p>
                  <w:p w:rsidR="005F198A" w:rsidRPr="005F198A" w:rsidRDefault="005F198A" w:rsidP="005F198A">
                    <w:r>
                      <w:t xml:space="preserve">18/03/2019, HASTA </w:t>
                    </w:r>
                    <w:r w:rsidR="005977B1">
                      <w:t>19</w:t>
                    </w:r>
                    <w:r>
                      <w:t>/06/2019.</w:t>
                    </w:r>
                  </w:p>
                  <w:p w:rsidR="00B415FF" w:rsidRDefault="00B415FF">
                    <w:pPr>
                      <w:pStyle w:val="Ttulo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</w:pPr>
                    <w:r w:rsidRPr="00947FB3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>DEPENDIENTA Y CAJERA EN DECATHLON SAN JUAN DE ALNALFARACHE, (SEVILLA).</w:t>
                    </w:r>
                  </w:p>
                  <w:p w:rsidR="00B415FF" w:rsidRPr="00B415FF" w:rsidRDefault="00B415FF" w:rsidP="00B415FF">
                    <w:r>
                      <w:t>22/11/2018, HASTA 5/02/2019.</w:t>
                    </w:r>
                  </w:p>
                  <w:p w:rsidR="00E563F6" w:rsidRPr="006407C4" w:rsidRDefault="006407C4">
                    <w:pPr>
                      <w:pStyle w:val="Ttulo2"/>
                    </w:pP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>RECEPCIONISTA, CLINICA MOR</w:t>
                    </w:r>
                    <w:r w:rsidR="00AB3B56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>Ó</w:t>
                    </w: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>N FISIOTERAP</w:t>
                    </w:r>
                    <w:r w:rsidR="00AB3B56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>É</w:t>
                    </w: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>UTAS, CAMAS (SEVILLA)</w:t>
                    </w:r>
                    <w:r w:rsidR="00AB3B56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>.</w:t>
                    </w:r>
                  </w:p>
                  <w:p w:rsidR="00E563F6" w:rsidRDefault="006407C4">
                    <w:pPr>
                      <w:pStyle w:val="Textodecurrculo"/>
                    </w:pPr>
                    <w:r>
                      <w:t>07</w:t>
                    </w:r>
                    <w:r w:rsidR="00AB3B56">
                      <w:t>/</w:t>
                    </w:r>
                    <w:r>
                      <w:t>01</w:t>
                    </w:r>
                    <w:r w:rsidR="00AB3B56">
                      <w:t>/</w:t>
                    </w:r>
                    <w:r>
                      <w:t>2013, HASTA 15</w:t>
                    </w:r>
                    <w:r w:rsidR="00DB1FD6">
                      <w:t>/</w:t>
                    </w:r>
                    <w:r>
                      <w:t>09</w:t>
                    </w:r>
                    <w:r w:rsidR="00DB1FD6">
                      <w:t>/</w:t>
                    </w:r>
                    <w:r>
                      <w:t>2017.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1265197789"/>
                  <w:placeholder>
                    <w:docPart w:val="B51DC5352F9B47739827F33E578EFA86"/>
                  </w:placeholder>
                </w:sdtPr>
                <w:sdtEndPr/>
                <w:sdtContent>
                  <w:p w:rsidR="00E563F6" w:rsidRDefault="006407C4">
                    <w:pPr>
                      <w:pStyle w:val="Ttulo2"/>
                    </w:pPr>
                    <w:r>
                      <w:t>AUXILIAR DE ENFERMER</w:t>
                    </w:r>
                    <w:r w:rsidR="00881413">
                      <w:t>Í</w:t>
                    </w:r>
                    <w:r>
                      <w:t>A, PATRONATO MUNICIPAL BIENESTAR SOCIAL, CORIA DEL RIO</w:t>
                    </w:r>
                    <w:r w:rsidR="00AB3B56">
                      <w:t xml:space="preserve"> (SEVILLA).</w:t>
                    </w:r>
                  </w:p>
                  <w:p w:rsidR="00E563F6" w:rsidRDefault="006407C4">
                    <w:pPr>
                      <w:pStyle w:val="Textodecurrculo"/>
                    </w:pPr>
                    <w:r>
                      <w:t>11/05/2012 HASTA 08/11/2012.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552451659"/>
                  <w:placeholder>
                    <w:docPart w:val="B51DC5352F9B47739827F33E578EFA86"/>
                  </w:placeholder>
                </w:sdtPr>
                <w:sdtEndPr/>
                <w:sdtContent>
                  <w:p w:rsidR="006407C4" w:rsidRDefault="006407C4" w:rsidP="006407C4">
                    <w:pPr>
                      <w:pStyle w:val="Ttulo2"/>
                      <w:rPr>
                        <w:rFonts w:ascii="Calibri" w:eastAsia="Times New Roman" w:hAnsi="Calibri" w:cs="Times New Roman"/>
                      </w:rPr>
                    </w:pPr>
                    <w:r w:rsidRPr="006407C4">
                      <w:rPr>
                        <w:rFonts w:ascii="Calibri" w:eastAsia="Times New Roman" w:hAnsi="Calibri" w:cs="Times New Roman"/>
                      </w:rPr>
                      <w:t>AUXILIAR DE ENFERMERIA, PATRONATO MUNICIPAL BIENESTAR SOCIAL, CORIA DEL RIO</w:t>
                    </w:r>
                    <w:r w:rsidR="00AB3B56">
                      <w:rPr>
                        <w:rFonts w:ascii="Calibri" w:eastAsia="Times New Roman" w:hAnsi="Calibri" w:cs="Times New Roman"/>
                      </w:rPr>
                      <w:t xml:space="preserve"> (sevilla).</w:t>
                    </w:r>
                  </w:p>
                  <w:p w:rsidR="0070188E" w:rsidRPr="006407C4" w:rsidRDefault="006407C4" w:rsidP="006407C4">
                    <w:r>
                      <w:t>21/03/2011 HASTA 16/09/2011</w:t>
                    </w:r>
                    <w:r w:rsidR="00AD72DF">
                      <w:t>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2047441387"/>
                </w:sdtPr>
                <w:sdtEndPr>
                  <w:rPr>
                    <w:b/>
                  </w:rPr>
                </w:sdtEndPr>
                <w:sdtContent>
                  <w:p w:rsidR="0070188E" w:rsidRDefault="0070188E" w:rsidP="006407C4">
                    <w:pPr>
                      <w:pStyle w:val="Ttulo2"/>
                      <w:rPr>
                        <w:rFonts w:ascii="Calibri" w:eastAsia="Times New Roman" w:hAnsi="Calibri" w:cs="Times New Roman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</w:rPr>
                      <w:t>PR</w:t>
                    </w:r>
                    <w:r w:rsidR="000A433F">
                      <w:rPr>
                        <w:rFonts w:asciiTheme="minorHAnsi" w:eastAsiaTheme="minorEastAsia" w:hAnsiTheme="minorHAnsi" w:cstheme="minorBidi"/>
                      </w:rPr>
                      <w:t>á</w:t>
                    </w:r>
                    <w:r>
                      <w:rPr>
                        <w:rFonts w:asciiTheme="minorHAnsi" w:eastAsiaTheme="minorEastAsia" w:hAnsiTheme="minorHAnsi" w:cstheme="minorBidi"/>
                      </w:rPr>
                      <w:t>CTICAS EN EL HOSPITAL UNIVERSITARIO VIRGEN MACARENA</w:t>
                    </w:r>
                    <w:r w:rsidR="00AB3B56">
                      <w:rPr>
                        <w:rFonts w:asciiTheme="minorHAnsi" w:eastAsiaTheme="minorEastAsia" w:hAnsiTheme="minorHAnsi" w:cstheme="minorBidi"/>
                      </w:rPr>
                      <w:t xml:space="preserve"> (sevilla).</w:t>
                    </w:r>
                  </w:p>
                  <w:p w:rsidR="00DB1FD6" w:rsidRDefault="0070188E" w:rsidP="0070188E">
                    <w:r>
                      <w:t>15/09/2010 HASTA 22/12/2010.</w:t>
                    </w:r>
                  </w:p>
                  <w:p w:rsidR="00E563F6" w:rsidRPr="00DB1FD6" w:rsidRDefault="00DB1FD6" w:rsidP="0070188E">
                    <w:pPr>
                      <w:rPr>
                        <w:b/>
                      </w:rPr>
                    </w:pPr>
                    <w:r w:rsidRPr="00DB1FD6">
                      <w:rPr>
                        <w:b/>
                      </w:rPr>
                      <w:t>DEPENDIENTA, CONFECCIONES RUBIO, CORIA DEL RIO</w:t>
                    </w:r>
                    <w:r w:rsidR="001513C2">
                      <w:rPr>
                        <w:b/>
                      </w:rPr>
                      <w:t xml:space="preserve"> </w:t>
                    </w:r>
                    <w:r w:rsidRPr="00DB1FD6">
                      <w:rPr>
                        <w:b/>
                      </w:rPr>
                      <w:t>(SEVILLA)</w:t>
                    </w:r>
                    <w:r w:rsidR="001513C2">
                      <w:rPr>
                        <w:b/>
                      </w:rPr>
                      <w:t>.</w:t>
                    </w:r>
                    <w:r>
                      <w:rPr>
                        <w:b/>
                      </w:rPr>
                      <w:t xml:space="preserve">                                       </w:t>
                    </w:r>
                    <w:r>
                      <w:t>3/02/2009 HASTA 31/07/2009.</w:t>
                    </w:r>
                  </w:p>
                </w:sdtContent>
              </w:sdt>
            </w:sdtContent>
          </w:sdt>
        </w:tc>
      </w:tr>
      <w:tr w:rsidR="00E563F6" w:rsidTr="005F198A">
        <w:trPr>
          <w:trHeight w:val="978"/>
        </w:trPr>
        <w:tc>
          <w:tcPr>
            <w:tcW w:w="1753" w:type="dxa"/>
          </w:tcPr>
          <w:p w:rsidR="00E563F6" w:rsidRDefault="00AD72DF">
            <w:pPr>
              <w:pStyle w:val="Ttulo1"/>
            </w:pPr>
            <w:r>
              <w:rPr>
                <w:lang w:bidi="es-ES"/>
              </w:rPr>
              <w:t>EDUCACION Y</w:t>
            </w:r>
            <w:r w:rsidR="000A433F">
              <w:rPr>
                <w:lang w:bidi="es-ES"/>
              </w:rPr>
              <w:t xml:space="preserve"> </w:t>
            </w:r>
            <w:r>
              <w:rPr>
                <w:lang w:bidi="es-ES"/>
              </w:rPr>
              <w:t>FORMACIÓN</w:t>
            </w:r>
          </w:p>
        </w:tc>
        <w:tc>
          <w:tcPr>
            <w:tcW w:w="657" w:type="dxa"/>
          </w:tcPr>
          <w:p w:rsidR="00E563F6" w:rsidRDefault="00E563F6"/>
        </w:tc>
        <w:tc>
          <w:tcPr>
            <w:tcW w:w="7332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</w:rPr>
                  <w:id w:val="-1126388115"/>
                  <w:placeholder>
                    <w:docPart w:val="B51DC5352F9B47739827F33E578EFA86"/>
                  </w:placeholder>
                </w:sdtPr>
                <w:sdtEndPr>
                  <w:rPr>
                    <w:rFonts w:asciiTheme="majorHAnsi" w:eastAsiaTheme="majorEastAsia" w:hAnsiTheme="majorHAnsi" w:cstheme="majorBidi"/>
                    <w:bCs/>
                    <w:caps/>
                    <w:color w:val="404040" w:themeColor="text1" w:themeTint="BF"/>
                  </w:rPr>
                </w:sdtEndPr>
                <w:sdtContent>
                  <w:p w:rsidR="005F198A" w:rsidRDefault="00881413" w:rsidP="000A433F">
                    <w:pPr>
                      <w:pStyle w:val="Ttulo2"/>
                      <w:numPr>
                        <w:ilvl w:val="0"/>
                        <w:numId w:val="4"/>
                      </w:numP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>TÉCNICO EN FARMACIA Y PARAFARMACIA, 10/06/2019.</w:t>
                    </w:r>
                  </w:p>
                  <w:p w:rsidR="00906ADA" w:rsidRPr="00906ADA" w:rsidRDefault="00906ADA" w:rsidP="000A433F">
                    <w:pPr>
                      <w:pStyle w:val="Ttulo2"/>
                      <w:numPr>
                        <w:ilvl w:val="0"/>
                        <w:numId w:val="4"/>
                      </w:numP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</w:pPr>
                    <w:r w:rsidRPr="00906ADA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 xml:space="preserve">CURSO SOBRE </w:t>
                    </w:r>
                    <w:hyperlink r:id="rId14" w:history="1">
                      <w:r w:rsidRPr="00906ADA">
                        <w:rPr>
                          <w:bCs w:val="0"/>
                        </w:rPr>
                        <w:t>NORMATIVA BÁSICA SANITARIA, ESTRUCTURA, ORGANIZACIÓN Y COMPETENCIAS DEL SERVICIO ANDALUZ DE SALUD</w:t>
                      </w:r>
                    </w:hyperlink>
                    <w:r w:rsidRPr="00906ADA">
                      <w:t xml:space="preserve"> 25/2/2018.</w:t>
                    </w:r>
                  </w:p>
                  <w:p w:rsidR="00906ADA" w:rsidRPr="00906ADA" w:rsidRDefault="00906ADA" w:rsidP="000A433F">
                    <w:pPr>
                      <w:pStyle w:val="Ttulo2"/>
                      <w:numPr>
                        <w:ilvl w:val="0"/>
                        <w:numId w:val="4"/>
                      </w:numPr>
                    </w:pPr>
                    <w:r w:rsidRPr="00906ADA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 xml:space="preserve">CURSO SOBRE LA </w:t>
                    </w:r>
                    <w:r w:rsidRPr="00906ADA">
                      <w:t>LEY 39/2015, 1 DE OCTUBRE DEL PROCEDIMIENTO ADMINASTRATIVO COMÚN DE LA ADMINISTRACION PUBLICA, FAE, SEVILLA, 13/08/2017.</w:t>
                    </w:r>
                  </w:p>
                  <w:p w:rsidR="00906ADA" w:rsidRPr="00906ADA" w:rsidRDefault="00906ADA" w:rsidP="000A433F">
                    <w:pPr>
                      <w:pStyle w:val="Ttulo2"/>
                      <w:numPr>
                        <w:ilvl w:val="0"/>
                        <w:numId w:val="4"/>
                      </w:numPr>
                    </w:pPr>
                    <w:r w:rsidRPr="00906ADA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 xml:space="preserve">CURSO SOBRE LA </w:t>
                    </w:r>
                    <w:r w:rsidRPr="00906ADA">
                      <w:t>LEY 40/2015, 1 DE OCTUBRE DEL REGIMEN JURIDICO DEL SECTOR PUBLICO, FAE, SEVILLA, 10/09/2017.</w:t>
                    </w:r>
                  </w:p>
                  <w:p w:rsidR="00906ADA" w:rsidRPr="00906ADA" w:rsidRDefault="00906ADA" w:rsidP="000A433F">
                    <w:pPr>
                      <w:pStyle w:val="Ttulo2"/>
                      <w:numPr>
                        <w:ilvl w:val="0"/>
                        <w:numId w:val="4"/>
                      </w:numPr>
                    </w:pPr>
                    <w:r w:rsidRPr="00906ADA">
                      <w:t>CUIDADOS DEL TCAE/AE AL PACIENTE INFECCIOSO, FAE, SEVILLA, 07/03/2017</w:t>
                    </w:r>
                  </w:p>
                  <w:p w:rsidR="00906ADA" w:rsidRPr="00906ADA" w:rsidRDefault="00906ADA" w:rsidP="000A433F">
                    <w:pPr>
                      <w:pStyle w:val="Ttulo2"/>
                      <w:numPr>
                        <w:ilvl w:val="0"/>
                        <w:numId w:val="4"/>
                      </w:numPr>
                    </w:pPr>
                    <w:r w:rsidRPr="00906ADA">
                      <w:t>ATENCION DEL AE/TCAE AL PACIENTE CON ALTERACIONES MENTALES, FAE, SEVILLA, 05/02/2017.</w:t>
                    </w:r>
                  </w:p>
                  <w:p w:rsidR="00906ADA" w:rsidRPr="00906ADA" w:rsidRDefault="00906ADA" w:rsidP="000A433F">
                    <w:pPr>
                      <w:pStyle w:val="Ttulo2"/>
                      <w:numPr>
                        <w:ilvl w:val="0"/>
                        <w:numId w:val="4"/>
                      </w:numP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</w:pPr>
                    <w:r w:rsidRPr="00906ADA">
                      <w:t xml:space="preserve">TCAE EN SERVICIOS ESPECIALES DE URGENCIAS URULÓGICAS, FAE, SEVILLA, </w:t>
                    </w:r>
                    <w:r w:rsidRPr="00906ADA">
                      <w:lastRenderedPageBreak/>
                      <w:t>13/12/2016</w:t>
                    </w:r>
                    <w:r w:rsidR="000A433F">
                      <w:t>.</w:t>
                    </w:r>
                  </w:p>
                  <w:p w:rsidR="00AD72DF" w:rsidRPr="00906ADA" w:rsidRDefault="00AD72DF" w:rsidP="000A433F">
                    <w:pPr>
                      <w:pStyle w:val="Ttulo2"/>
                      <w:numPr>
                        <w:ilvl w:val="0"/>
                        <w:numId w:val="4"/>
                      </w:numPr>
                    </w:pPr>
                    <w:r w:rsidRPr="00906ADA">
                      <w:t>CELADOR SANITARIO, CEDECO, SEVILLA, 19/04/2012.</w:t>
                    </w:r>
                  </w:p>
                  <w:p w:rsidR="00E563F6" w:rsidRPr="00906ADA" w:rsidRDefault="003C3F5B" w:rsidP="000A433F">
                    <w:pPr>
                      <w:pStyle w:val="Ttulo2"/>
                      <w:numPr>
                        <w:ilvl w:val="0"/>
                        <w:numId w:val="4"/>
                      </w:numPr>
                    </w:pPr>
                    <w:r w:rsidRPr="00906ADA">
                      <w:t>T</w:t>
                    </w:r>
                    <w:r w:rsidR="005F198A">
                      <w:t>É</w:t>
                    </w:r>
                    <w:r w:rsidRPr="00906ADA">
                      <w:t>CNICO</w:t>
                    </w:r>
                    <w:r w:rsidR="005F198A">
                      <w:t xml:space="preserve"> EN CUIDADOS</w:t>
                    </w:r>
                    <w:r w:rsidRPr="00906ADA">
                      <w:t xml:space="preserve"> AUXILIAR</w:t>
                    </w:r>
                    <w:r w:rsidR="00C13CB0">
                      <w:t xml:space="preserve">ES </w:t>
                    </w:r>
                    <w:r w:rsidRPr="00906ADA">
                      <w:t>DE ENFERMERIA, RIBAMAR, SEVILLA, 26/01/2011.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2023390931"/>
                  <w:placeholder>
                    <w:docPart w:val="B51DC5352F9B47739827F33E578EFA86"/>
                  </w:placeholder>
                </w:sdtPr>
                <w:sdtEndPr/>
                <w:sdtContent>
                  <w:p w:rsidR="001513C2" w:rsidRDefault="003C3F5B" w:rsidP="000A433F">
                    <w:pPr>
                      <w:pStyle w:val="Ttulo2"/>
                      <w:numPr>
                        <w:ilvl w:val="0"/>
                        <w:numId w:val="4"/>
                      </w:numPr>
                    </w:pPr>
                    <w:r w:rsidRPr="00906ADA">
                      <w:t>CURSO DE SOPORTE VITAL BÁSICO, SAMU, SEVILLA, 18/05/2009</w:t>
                    </w:r>
                    <w:r w:rsidR="00C84EC7" w:rsidRPr="00906ADA">
                      <w:t>.</w:t>
                    </w:r>
                  </w:p>
                  <w:p w:rsidR="00E563F6" w:rsidRPr="001513C2" w:rsidRDefault="001F550B" w:rsidP="001513C2"/>
                </w:sdtContent>
              </w:sdt>
            </w:sdtContent>
          </w:sdt>
        </w:tc>
      </w:tr>
      <w:tr w:rsidR="00C822C1">
        <w:tc>
          <w:tcPr>
            <w:tcW w:w="1753" w:type="dxa"/>
          </w:tcPr>
          <w:p w:rsidR="00C822C1" w:rsidRDefault="00C822C1" w:rsidP="00881413">
            <w:pPr>
              <w:pStyle w:val="Ttulo1"/>
              <w:tabs>
                <w:tab w:val="left" w:pos="180"/>
              </w:tabs>
              <w:jc w:val="left"/>
              <w:rPr>
                <w:lang w:bidi="es-ES"/>
              </w:rPr>
            </w:pPr>
          </w:p>
        </w:tc>
        <w:tc>
          <w:tcPr>
            <w:tcW w:w="657" w:type="dxa"/>
          </w:tcPr>
          <w:p w:rsidR="00C822C1" w:rsidRDefault="00C822C1"/>
        </w:tc>
        <w:tc>
          <w:tcPr>
            <w:tcW w:w="7332" w:type="dxa"/>
          </w:tcPr>
          <w:p w:rsidR="00C822C1" w:rsidRDefault="00C822C1" w:rsidP="00D34A68"/>
        </w:tc>
      </w:tr>
      <w:tr w:rsidR="00D34A68">
        <w:tc>
          <w:tcPr>
            <w:tcW w:w="1753" w:type="dxa"/>
          </w:tcPr>
          <w:p w:rsidR="00D34A68" w:rsidRDefault="00D34A68" w:rsidP="00D34A68">
            <w:pPr>
              <w:pStyle w:val="Ttulo1"/>
              <w:tabs>
                <w:tab w:val="left" w:pos="180"/>
              </w:tabs>
              <w:jc w:val="left"/>
              <w:rPr>
                <w:lang w:bidi="es-ES"/>
              </w:rPr>
            </w:pPr>
            <w:r>
              <w:rPr>
                <w:lang w:bidi="es-ES"/>
              </w:rPr>
              <w:tab/>
              <w:t>COMPETENCIAS</w:t>
            </w:r>
          </w:p>
          <w:tbl>
            <w:tblPr>
              <w:tblStyle w:val="Tabladecurrculo"/>
              <w:tblW w:w="5000" w:type="pct"/>
              <w:tblLook w:val="04A0" w:firstRow="1" w:lastRow="0" w:firstColumn="1" w:lastColumn="0" w:noHBand="0" w:noVBand="1"/>
            </w:tblPr>
            <w:tblGrid>
              <w:gridCol w:w="1396"/>
              <w:gridCol w:w="357"/>
            </w:tblGrid>
            <w:tr w:rsidR="00D34A68">
              <w:tc>
                <w:tcPr>
                  <w:tcW w:w="1753" w:type="dxa"/>
                </w:tcPr>
                <w:p w:rsidR="00D34A68" w:rsidRDefault="00D34A68" w:rsidP="00D34A68">
                  <w:pPr>
                    <w:pStyle w:val="Ttulo1"/>
                    <w:jc w:val="left"/>
                  </w:pPr>
                </w:p>
              </w:tc>
              <w:tc>
                <w:tcPr>
                  <w:tcW w:w="447" w:type="dxa"/>
                </w:tcPr>
                <w:p w:rsidR="00D34A68" w:rsidRDefault="00D34A68" w:rsidP="00D34A68"/>
              </w:tc>
            </w:tr>
          </w:tbl>
          <w:p w:rsidR="00D34A68" w:rsidRDefault="00D34A68" w:rsidP="00D34A68">
            <w:pPr>
              <w:jc w:val="center"/>
              <w:rPr>
                <w:lang w:bidi="es-ES"/>
              </w:rPr>
            </w:pPr>
          </w:p>
          <w:p w:rsidR="00D34A68" w:rsidRPr="00D34A68" w:rsidRDefault="00D34A68" w:rsidP="00D34A68">
            <w:pPr>
              <w:rPr>
                <w:lang w:bidi="es-ES"/>
              </w:rPr>
            </w:pPr>
          </w:p>
        </w:tc>
        <w:tc>
          <w:tcPr>
            <w:tcW w:w="657" w:type="dxa"/>
          </w:tcPr>
          <w:p w:rsidR="00D34A68" w:rsidRDefault="00D34A68"/>
        </w:tc>
        <w:tc>
          <w:tcPr>
            <w:tcW w:w="7332" w:type="dxa"/>
          </w:tcPr>
          <w:tbl>
            <w:tblPr>
              <w:tblStyle w:val="Tabladecurrculo"/>
              <w:tblW w:w="4998" w:type="pct"/>
              <w:tblLook w:val="04A0" w:firstRow="1" w:lastRow="0" w:firstColumn="1" w:lastColumn="0" w:noHBand="0" w:noVBand="1"/>
            </w:tblPr>
            <w:tblGrid>
              <w:gridCol w:w="20"/>
              <w:gridCol w:w="7309"/>
            </w:tblGrid>
            <w:tr w:rsidR="00D34A68">
              <w:tc>
                <w:tcPr>
                  <w:tcW w:w="20" w:type="dxa"/>
                </w:tcPr>
                <w:p w:rsidR="00D34A68" w:rsidRDefault="00D34A68" w:rsidP="00D34A68">
                  <w:r>
                    <w:t xml:space="preserve">             </w:t>
                  </w:r>
                </w:p>
              </w:tc>
              <w:tc>
                <w:tcPr>
                  <w:tcW w:w="7309" w:type="dxa"/>
                </w:tcPr>
                <w:p w:rsidR="00D34A68" w:rsidRDefault="00D34A68" w:rsidP="00D34A68">
                  <w:pPr>
                    <w:pStyle w:val="Ttulo2"/>
                  </w:pPr>
                </w:p>
                <w:p w:rsidR="000A433F" w:rsidRDefault="00D34A68" w:rsidP="00D34A68">
                  <w:pPr>
                    <w:tabs>
                      <w:tab w:val="center" w:pos="1450"/>
                      <w:tab w:val="center" w:pos="4597"/>
                    </w:tabs>
                    <w:spacing w:after="428" w:line="265" w:lineRule="auto"/>
                    <w:rPr>
                      <w:rFonts w:eastAsia="Arial" w:cstheme="minorHAnsi"/>
                      <w:b/>
                      <w:color w:val="306785" w:themeColor="accent1" w:themeShade="BF"/>
                      <w:sz w:val="22"/>
                    </w:rPr>
                  </w:pPr>
                  <w:r w:rsidRPr="00D34A68">
                    <w:rPr>
                      <w:rFonts w:eastAsia="Arial" w:cstheme="minorHAnsi"/>
                      <w:b/>
                      <w:color w:val="306785" w:themeColor="accent1" w:themeShade="BF"/>
                      <w:sz w:val="22"/>
                    </w:rPr>
                    <w:t xml:space="preserve">COMPETENCIAS </w:t>
                  </w:r>
                  <w:r w:rsidRPr="00D34A68">
                    <w:rPr>
                      <w:rFonts w:eastAsia="Arial" w:cstheme="minorHAnsi"/>
                      <w:b/>
                      <w:color w:val="306785" w:themeColor="accent1" w:themeShade="BF"/>
                    </w:rPr>
                    <w:t>COMUNICATIVAS</w:t>
                  </w:r>
                  <w:r w:rsidRPr="00D34A68">
                    <w:rPr>
                      <w:rFonts w:eastAsia="Arial" w:cstheme="minorHAnsi"/>
                      <w:b/>
                      <w:color w:val="306785" w:themeColor="accent1" w:themeShade="BF"/>
                      <w:sz w:val="22"/>
                    </w:rPr>
                    <w:t xml:space="preserve"> </w:t>
                  </w:r>
                </w:p>
                <w:p w:rsidR="00D34A68" w:rsidRPr="000A433F" w:rsidRDefault="00D34A68" w:rsidP="000A433F">
                  <w:pPr>
                    <w:pStyle w:val="Prrafodelista"/>
                    <w:numPr>
                      <w:ilvl w:val="0"/>
                      <w:numId w:val="5"/>
                    </w:numPr>
                    <w:tabs>
                      <w:tab w:val="center" w:pos="1450"/>
                      <w:tab w:val="center" w:pos="4597"/>
                    </w:tabs>
                    <w:spacing w:after="428" w:line="265" w:lineRule="auto"/>
                    <w:rPr>
                      <w:rFonts w:cstheme="minorHAnsi"/>
                      <w:b/>
                      <w:sz w:val="22"/>
                    </w:rPr>
                  </w:pPr>
                  <w:r w:rsidRPr="000A433F">
                    <w:rPr>
                      <w:rFonts w:eastAsia="Arial" w:cstheme="minorHAnsi"/>
                      <w:b/>
                      <w:color w:val="3F3A38"/>
                      <w:sz w:val="22"/>
                    </w:rPr>
                    <w:t>EXCELENTES HABILIDADES PARA EL TRABAJO EN GRUPO</w:t>
                  </w:r>
                </w:p>
                <w:p w:rsidR="001513C2" w:rsidRPr="001513C2" w:rsidRDefault="00D34A68" w:rsidP="001513C2">
                  <w:pPr>
                    <w:tabs>
                      <w:tab w:val="center" w:pos="1765"/>
                      <w:tab w:val="center" w:pos="3812"/>
                    </w:tabs>
                    <w:spacing w:after="66" w:line="265" w:lineRule="auto"/>
                    <w:rPr>
                      <w:rFonts w:eastAsia="Arial" w:cstheme="minorHAnsi"/>
                      <w:b/>
                      <w:color w:val="0E4194"/>
                      <w:sz w:val="22"/>
                    </w:rPr>
                  </w:pPr>
                  <w:r w:rsidRPr="001513C2">
                    <w:rPr>
                      <w:rFonts w:eastAsia="Arial" w:cstheme="minorHAnsi"/>
                      <w:b/>
                      <w:color w:val="0E4194"/>
                      <w:sz w:val="22"/>
                    </w:rPr>
                    <w:t xml:space="preserve">COMPETENCIA DIGITAL </w:t>
                  </w:r>
                </w:p>
                <w:p w:rsidR="001513C2" w:rsidRPr="001513C2" w:rsidRDefault="001513C2" w:rsidP="000A433F">
                  <w:pPr>
                    <w:pStyle w:val="Prrafodelista"/>
                    <w:numPr>
                      <w:ilvl w:val="3"/>
                      <w:numId w:val="1"/>
                    </w:numPr>
                    <w:spacing w:after="66" w:line="265" w:lineRule="auto"/>
                    <w:jc w:val="both"/>
                    <w:rPr>
                      <w:rFonts w:eastAsia="Arial" w:cstheme="minorHAnsi"/>
                      <w:b/>
                      <w:color w:val="3F3A38"/>
                      <w:sz w:val="22"/>
                    </w:rPr>
                  </w:pPr>
                  <w:r w:rsidRPr="001513C2">
                    <w:rPr>
                      <w:rFonts w:eastAsia="Arial" w:cstheme="minorHAnsi"/>
                      <w:b/>
                      <w:color w:val="3F3A38"/>
                      <w:sz w:val="22"/>
                    </w:rPr>
                    <w:t>MICROSOFT OFFICE</w:t>
                  </w:r>
                </w:p>
                <w:p w:rsidR="001513C2" w:rsidRDefault="001513C2" w:rsidP="000A433F">
                  <w:pPr>
                    <w:pStyle w:val="Prrafodelista"/>
                    <w:numPr>
                      <w:ilvl w:val="3"/>
                      <w:numId w:val="1"/>
                    </w:numPr>
                    <w:spacing w:after="66" w:line="265" w:lineRule="auto"/>
                    <w:jc w:val="both"/>
                    <w:rPr>
                      <w:rFonts w:eastAsia="Arial" w:cstheme="minorHAnsi"/>
                      <w:b/>
                      <w:color w:val="3F3A38"/>
                      <w:sz w:val="22"/>
                    </w:rPr>
                  </w:pPr>
                  <w:r w:rsidRPr="001513C2">
                    <w:rPr>
                      <w:rFonts w:eastAsia="Arial" w:cstheme="minorHAnsi"/>
                      <w:b/>
                      <w:color w:val="3F3A38"/>
                      <w:sz w:val="22"/>
                    </w:rPr>
                    <w:t>PROCESADOR DE TEXTOS</w:t>
                  </w:r>
                </w:p>
                <w:p w:rsidR="001513C2" w:rsidRDefault="001513C2" w:rsidP="000A433F">
                  <w:pPr>
                    <w:pStyle w:val="Prrafodelista"/>
                    <w:numPr>
                      <w:ilvl w:val="3"/>
                      <w:numId w:val="1"/>
                    </w:numPr>
                    <w:spacing w:after="66" w:line="265" w:lineRule="auto"/>
                    <w:jc w:val="both"/>
                    <w:rPr>
                      <w:rFonts w:eastAsia="Arial" w:cstheme="minorHAnsi"/>
                      <w:b/>
                      <w:color w:val="3F3A38"/>
                      <w:sz w:val="22"/>
                    </w:rPr>
                  </w:pPr>
                  <w:r w:rsidRPr="001513C2">
                    <w:rPr>
                      <w:rFonts w:eastAsia="Arial" w:cstheme="minorHAnsi"/>
                      <w:b/>
                      <w:color w:val="3F3A38"/>
                      <w:sz w:val="22"/>
                    </w:rPr>
                    <w:t>MICROSOFT INTERNET EXPLORER</w:t>
                  </w:r>
                </w:p>
                <w:p w:rsidR="001513C2" w:rsidRPr="001513C2" w:rsidRDefault="001513C2" w:rsidP="001513C2">
                  <w:pPr>
                    <w:pStyle w:val="Prrafodelista"/>
                    <w:spacing w:after="66" w:line="265" w:lineRule="auto"/>
                    <w:ind w:left="2880"/>
                    <w:rPr>
                      <w:rFonts w:eastAsia="Arial" w:cstheme="minorHAnsi"/>
                      <w:b/>
                      <w:color w:val="3F3A38"/>
                      <w:sz w:val="22"/>
                    </w:rPr>
                  </w:pPr>
                </w:p>
                <w:p w:rsidR="00D34A68" w:rsidRPr="00D34A68" w:rsidRDefault="00D34A68" w:rsidP="00C822C1">
                  <w:pPr>
                    <w:spacing w:after="66" w:line="265" w:lineRule="auto"/>
                    <w:rPr>
                      <w:rFonts w:cstheme="minorHAnsi"/>
                      <w:b/>
                      <w:sz w:val="22"/>
                    </w:rPr>
                  </w:pPr>
                  <w:r w:rsidRPr="00D34A68">
                    <w:rPr>
                      <w:rFonts w:eastAsia="Arial" w:cstheme="minorHAnsi"/>
                      <w:b/>
                      <w:color w:val="0E4194"/>
                      <w:sz w:val="22"/>
                    </w:rPr>
                    <w:t>PERMISO DE CONDUCIR</w:t>
                  </w:r>
                  <w:r>
                    <w:rPr>
                      <w:rFonts w:eastAsia="Arial" w:cstheme="minorHAnsi"/>
                      <w:b/>
                      <w:color w:val="0E4194"/>
                      <w:sz w:val="22"/>
                    </w:rPr>
                    <w:t xml:space="preserve">     </w:t>
                  </w:r>
                  <w:r w:rsidRPr="00D34A68">
                    <w:rPr>
                      <w:rFonts w:eastAsia="Arial" w:cstheme="minorHAnsi"/>
                      <w:b/>
                      <w:color w:val="0E4194"/>
                      <w:sz w:val="22"/>
                    </w:rPr>
                    <w:tab/>
                  </w:r>
                  <w:r w:rsidRPr="00D34A68">
                    <w:rPr>
                      <w:rFonts w:eastAsia="Arial" w:cstheme="minorHAnsi"/>
                      <w:b/>
                      <w:color w:val="3F3A38"/>
                      <w:sz w:val="22"/>
                    </w:rPr>
                    <w:t>B</w:t>
                  </w:r>
                </w:p>
                <w:p w:rsidR="00D34A68" w:rsidRDefault="00D34A68" w:rsidP="00D34A68">
                  <w:pPr>
                    <w:pStyle w:val="Ttulo2"/>
                    <w:rPr>
                      <w:rFonts w:asciiTheme="minorHAnsi" w:eastAsiaTheme="minorEastAsia" w:hAnsiTheme="minorHAnsi" w:cstheme="minorBidi"/>
                      <w:b w:val="0"/>
                      <w:bCs w:val="0"/>
                      <w:caps w:val="0"/>
                      <w:color w:val="595959" w:themeColor="text1" w:themeTint="A6"/>
                    </w:rPr>
                  </w:pPr>
                </w:p>
              </w:tc>
            </w:tr>
          </w:tbl>
          <w:p w:rsidR="00D34A68" w:rsidRDefault="00D34A68">
            <w:pPr>
              <w:pStyle w:val="Ttulo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</w:pPr>
          </w:p>
        </w:tc>
      </w:tr>
      <w:tr w:rsidR="00D34A68">
        <w:tc>
          <w:tcPr>
            <w:tcW w:w="1753" w:type="dxa"/>
          </w:tcPr>
          <w:p w:rsidR="00D34A68" w:rsidRDefault="00C822C1" w:rsidP="00C822C1">
            <w:pPr>
              <w:pStyle w:val="Ttulo1"/>
              <w:tabs>
                <w:tab w:val="left" w:pos="372"/>
              </w:tabs>
              <w:jc w:val="left"/>
              <w:rPr>
                <w:lang w:bidi="es-ES"/>
              </w:rPr>
            </w:pPr>
            <w:r>
              <w:rPr>
                <w:lang w:bidi="es-ES"/>
              </w:rPr>
              <w:tab/>
              <w:t>OTRAS COMPETENCIAS</w:t>
            </w:r>
          </w:p>
        </w:tc>
        <w:tc>
          <w:tcPr>
            <w:tcW w:w="657" w:type="dxa"/>
          </w:tcPr>
          <w:p w:rsidR="00D34A68" w:rsidRDefault="00D34A68"/>
        </w:tc>
        <w:tc>
          <w:tcPr>
            <w:tcW w:w="7332" w:type="dxa"/>
          </w:tcPr>
          <w:p w:rsidR="00D34A68" w:rsidRPr="00AB3B56" w:rsidRDefault="00C822C1" w:rsidP="00AB3B56">
            <w:pPr>
              <w:pStyle w:val="Prrafodelista"/>
              <w:numPr>
                <w:ilvl w:val="0"/>
                <w:numId w:val="2"/>
              </w:numPr>
              <w:tabs>
                <w:tab w:val="center" w:pos="1796"/>
                <w:tab w:val="center" w:pos="3956"/>
              </w:tabs>
              <w:spacing w:after="66" w:line="265" w:lineRule="auto"/>
              <w:rPr>
                <w:rFonts w:cstheme="minorHAnsi"/>
                <w:b/>
              </w:rPr>
            </w:pPr>
            <w:r w:rsidRPr="00AB3B56">
              <w:rPr>
                <w:rFonts w:eastAsia="Arial" w:cstheme="minorHAnsi"/>
                <w:b/>
                <w:color w:val="3F3A38"/>
              </w:rPr>
              <w:t>ALTA CAPACIDAD DE APRENDIZAJE</w:t>
            </w:r>
          </w:p>
          <w:p w:rsidR="00D34A68" w:rsidRPr="00AB3B56" w:rsidRDefault="00C822C1" w:rsidP="00AB3B56">
            <w:pPr>
              <w:pStyle w:val="Prrafodelista"/>
              <w:numPr>
                <w:ilvl w:val="0"/>
                <w:numId w:val="2"/>
              </w:numPr>
              <w:spacing w:after="66" w:line="265" w:lineRule="auto"/>
              <w:rPr>
                <w:rFonts w:cstheme="minorHAnsi"/>
                <w:b/>
              </w:rPr>
            </w:pPr>
            <w:r w:rsidRPr="00AB3B56">
              <w:rPr>
                <w:rFonts w:eastAsia="Arial" w:cstheme="minorHAnsi"/>
                <w:b/>
                <w:color w:val="3F3A38"/>
              </w:rPr>
              <w:t>BUEN TRABAJO EN EQUIPO</w:t>
            </w:r>
          </w:p>
          <w:p w:rsidR="00D34A68" w:rsidRPr="00AB3B56" w:rsidRDefault="00C822C1" w:rsidP="00AB3B56">
            <w:pPr>
              <w:pStyle w:val="Prrafodelista"/>
              <w:numPr>
                <w:ilvl w:val="0"/>
                <w:numId w:val="2"/>
              </w:numPr>
              <w:spacing w:after="66" w:line="265" w:lineRule="auto"/>
              <w:rPr>
                <w:rFonts w:cstheme="minorHAnsi"/>
                <w:b/>
              </w:rPr>
            </w:pPr>
            <w:r w:rsidRPr="00AB3B56">
              <w:rPr>
                <w:rFonts w:eastAsia="Arial" w:cstheme="minorHAnsi"/>
                <w:b/>
                <w:color w:val="3F3A38"/>
              </w:rPr>
              <w:t>BUENA PRESENCIA</w:t>
            </w:r>
          </w:p>
          <w:p w:rsidR="00D34A68" w:rsidRPr="00AB3B56" w:rsidRDefault="00C822C1" w:rsidP="00AB3B56">
            <w:pPr>
              <w:pStyle w:val="Prrafodelista"/>
              <w:numPr>
                <w:ilvl w:val="0"/>
                <w:numId w:val="2"/>
              </w:numPr>
              <w:spacing w:after="66" w:line="265" w:lineRule="auto"/>
              <w:rPr>
                <w:rFonts w:cstheme="minorHAnsi"/>
                <w:b/>
              </w:rPr>
            </w:pPr>
            <w:r w:rsidRPr="00AB3B56">
              <w:rPr>
                <w:rFonts w:eastAsia="Arial" w:cstheme="minorHAnsi"/>
                <w:b/>
                <w:color w:val="3F3A38"/>
              </w:rPr>
              <w:t>DISPONIBILIDAD TOTAL</w:t>
            </w:r>
          </w:p>
          <w:p w:rsidR="00AB3B56" w:rsidRDefault="00C822C1" w:rsidP="00AB3B56">
            <w:pPr>
              <w:pStyle w:val="Prrafodelista"/>
              <w:numPr>
                <w:ilvl w:val="0"/>
                <w:numId w:val="2"/>
              </w:numPr>
              <w:spacing w:after="66" w:line="265" w:lineRule="auto"/>
              <w:rPr>
                <w:rFonts w:eastAsia="Arial" w:cstheme="minorHAnsi"/>
                <w:b/>
                <w:color w:val="3F3A38"/>
              </w:rPr>
            </w:pPr>
            <w:r w:rsidRPr="00AB3B56">
              <w:rPr>
                <w:rFonts w:eastAsia="Arial" w:cstheme="minorHAnsi"/>
                <w:b/>
                <w:color w:val="3F3A38"/>
              </w:rPr>
              <w:t>VEHÍCULO PROPIO</w:t>
            </w:r>
          </w:p>
          <w:p w:rsidR="005F198A" w:rsidRPr="005F198A" w:rsidRDefault="005F198A" w:rsidP="00AB3B56">
            <w:pPr>
              <w:pStyle w:val="Prrafodelista"/>
              <w:numPr>
                <w:ilvl w:val="0"/>
                <w:numId w:val="2"/>
              </w:numPr>
              <w:spacing w:after="66" w:line="265" w:lineRule="auto"/>
              <w:rPr>
                <w:rFonts w:eastAsia="Arial" w:cstheme="minorHAnsi"/>
                <w:b/>
                <w:color w:val="3F3A38"/>
              </w:rPr>
            </w:pPr>
            <w:r>
              <w:rPr>
                <w:rFonts w:eastAsia="Arial" w:cstheme="minorHAnsi"/>
                <w:b/>
                <w:color w:val="3F3A38"/>
              </w:rPr>
              <w:t>INCORPORACIÓN INMEDIATA</w:t>
            </w:r>
          </w:p>
          <w:p w:rsidR="00AB3B56" w:rsidRPr="00AB3B56" w:rsidRDefault="00AB3B56" w:rsidP="00AB3B56"/>
          <w:p w:rsidR="00AB3B56" w:rsidRPr="00AB3B56" w:rsidRDefault="00AB3B56" w:rsidP="00AB3B56"/>
          <w:p w:rsidR="00AB3B56" w:rsidRPr="00AB3B56" w:rsidRDefault="00AB3B56" w:rsidP="00AB3B56"/>
          <w:p w:rsidR="00AB3B56" w:rsidRPr="00AB3B56" w:rsidRDefault="00AB3B56" w:rsidP="00AB3B56"/>
          <w:p w:rsidR="00AB3B56" w:rsidRPr="00AB3B56" w:rsidRDefault="00AB3B56" w:rsidP="00AB3B56"/>
          <w:p w:rsidR="00AB3B56" w:rsidRPr="00AB3B56" w:rsidRDefault="00AB3B56" w:rsidP="00AB3B56"/>
          <w:p w:rsidR="00AB3B56" w:rsidRPr="00AB3B56" w:rsidRDefault="00AB3B56" w:rsidP="00AB3B56"/>
          <w:p w:rsidR="00AB3B56" w:rsidRPr="00AB3B56" w:rsidRDefault="00AB3B56" w:rsidP="00AB3B56"/>
          <w:p w:rsidR="00AB3B56" w:rsidRPr="00AB3B56" w:rsidRDefault="00AB3B56" w:rsidP="00AB3B56"/>
          <w:p w:rsidR="00AB3B56" w:rsidRPr="00AB3B56" w:rsidRDefault="00AB3B56" w:rsidP="00AB3B56"/>
          <w:p w:rsidR="00AB3B56" w:rsidRPr="00AB3B56" w:rsidRDefault="00AB3B56" w:rsidP="00AB3B56"/>
          <w:p w:rsidR="00AB3B56" w:rsidRPr="00AB3B56" w:rsidRDefault="00AB3B56" w:rsidP="00AB3B56"/>
          <w:p w:rsidR="00AB3B56" w:rsidRPr="00AB3B56" w:rsidRDefault="00AB3B56" w:rsidP="00AB3B56"/>
          <w:p w:rsidR="00AB3B56" w:rsidRPr="00AB3B56" w:rsidRDefault="00AB3B56" w:rsidP="00AB3B56"/>
          <w:p w:rsidR="00AB3B56" w:rsidRPr="00AB3B56" w:rsidRDefault="00AB3B56" w:rsidP="00EA63BA">
            <w:pPr>
              <w:jc w:val="center"/>
            </w:pPr>
          </w:p>
          <w:p w:rsidR="00D34A68" w:rsidRPr="00AB3B56" w:rsidRDefault="00D34A68" w:rsidP="00AB3B56"/>
          <w:p w:rsidR="00D34A68" w:rsidRDefault="00D34A68" w:rsidP="00D34A68">
            <w:pPr>
              <w:spacing w:after="8360" w:line="265" w:lineRule="auto"/>
              <w:ind w:left="2829" w:hanging="10"/>
            </w:pPr>
          </w:p>
        </w:tc>
      </w:tr>
    </w:tbl>
    <w:p w:rsidR="00E563F6" w:rsidRPr="00C822C1" w:rsidRDefault="00E563F6" w:rsidP="00756252"/>
    <w:sectPr w:rsidR="00E563F6" w:rsidRPr="00C822C1" w:rsidSect="00C132EB">
      <w:footerReference w:type="default" r:id="rId15"/>
      <w:footerReference w:type="first" r:id="rId16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50B" w:rsidRDefault="001F550B">
      <w:pPr>
        <w:spacing w:before="0" w:after="0" w:line="240" w:lineRule="auto"/>
      </w:pPr>
      <w:r>
        <w:separator/>
      </w:r>
    </w:p>
  </w:endnote>
  <w:endnote w:type="continuationSeparator" w:id="0">
    <w:p w:rsidR="001F550B" w:rsidRDefault="001F55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782"/>
      <w:gridCol w:w="4794"/>
    </w:tblGrid>
    <w:tr w:rsidR="00305F55">
      <w:trPr>
        <w:trHeight w:val="274"/>
      </w:trPr>
      <w:tc>
        <w:tcPr>
          <w:tcW w:w="4782" w:type="dxa"/>
        </w:tcPr>
        <w:p w:rsidR="00305F55" w:rsidRDefault="00305F55">
          <w:pPr>
            <w:pStyle w:val="Piedepgina"/>
          </w:pPr>
          <w:r>
            <w:rPr>
              <w:lang w:bidi="es-ES"/>
            </w:rPr>
            <w:t xml:space="preserve">Página | </w:t>
          </w:r>
          <w:r w:rsidR="00B47D8D">
            <w:fldChar w:fldCharType="begin"/>
          </w:r>
          <w:r w:rsidR="00B47D8D">
            <w:instrText xml:space="preserve"> PAGE   \* MERGEFORMAT </w:instrText>
          </w:r>
          <w:r w:rsidR="00B47D8D">
            <w:fldChar w:fldCharType="separate"/>
          </w:r>
          <w:r w:rsidR="000B7761">
            <w:rPr>
              <w:noProof/>
              <w:lang w:bidi="es-ES"/>
            </w:rPr>
            <w:t>3</w:t>
          </w:r>
          <w:r w:rsidR="00B47D8D">
            <w:rPr>
              <w:noProof/>
              <w:lang w:bidi="es-ES"/>
            </w:rPr>
            <w:fldChar w:fldCharType="end"/>
          </w:r>
        </w:p>
      </w:tc>
      <w:tc>
        <w:tcPr>
          <w:tcW w:w="4794" w:type="dxa"/>
        </w:tcPr>
        <w:p w:rsidR="00305F55" w:rsidRDefault="00305F55" w:rsidP="00AB3B56">
          <w:pPr>
            <w:pStyle w:val="Piedepgina"/>
          </w:pPr>
        </w:p>
      </w:tc>
    </w:tr>
  </w:tbl>
  <w:p w:rsidR="00305F55" w:rsidRDefault="00305F55" w:rsidP="00EA63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F55" w:rsidRDefault="00305F55" w:rsidP="00EA63BA">
    <w:pPr>
      <w:pStyle w:val="Piedepgina"/>
      <w:tabs>
        <w:tab w:val="center" w:pos="5233"/>
      </w:tabs>
      <w:ind w:firstLine="720"/>
    </w:pPr>
    <w:r>
      <w:t>Pagina| 1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50B" w:rsidRDefault="001F550B">
      <w:pPr>
        <w:spacing w:before="0" w:after="0" w:line="240" w:lineRule="auto"/>
      </w:pPr>
      <w:r>
        <w:separator/>
      </w:r>
    </w:p>
  </w:footnote>
  <w:footnote w:type="continuationSeparator" w:id="0">
    <w:p w:rsidR="001F550B" w:rsidRDefault="001F550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6432A"/>
    <w:multiLevelType w:val="hybridMultilevel"/>
    <w:tmpl w:val="E7541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D509F"/>
    <w:multiLevelType w:val="hybridMultilevel"/>
    <w:tmpl w:val="40A214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64175"/>
    <w:multiLevelType w:val="hybridMultilevel"/>
    <w:tmpl w:val="D458B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60056"/>
    <w:multiLevelType w:val="hybridMultilevel"/>
    <w:tmpl w:val="92EAB06C"/>
    <w:lvl w:ilvl="0" w:tplc="EEA8281E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23D24"/>
    <w:multiLevelType w:val="hybridMultilevel"/>
    <w:tmpl w:val="8D14D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oNotTrackMov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7C4"/>
    <w:rsid w:val="000A433F"/>
    <w:rsid w:val="000B7761"/>
    <w:rsid w:val="001513C2"/>
    <w:rsid w:val="00187E9B"/>
    <w:rsid w:val="001F550B"/>
    <w:rsid w:val="00305F55"/>
    <w:rsid w:val="003C3F5B"/>
    <w:rsid w:val="003D60ED"/>
    <w:rsid w:val="003F700E"/>
    <w:rsid w:val="0054554C"/>
    <w:rsid w:val="005977B1"/>
    <w:rsid w:val="005F198A"/>
    <w:rsid w:val="006138CC"/>
    <w:rsid w:val="006407C4"/>
    <w:rsid w:val="0070188E"/>
    <w:rsid w:val="00756252"/>
    <w:rsid w:val="007C1166"/>
    <w:rsid w:val="00881413"/>
    <w:rsid w:val="00906ADA"/>
    <w:rsid w:val="00947FB3"/>
    <w:rsid w:val="00953A17"/>
    <w:rsid w:val="009F47C9"/>
    <w:rsid w:val="00AB3B56"/>
    <w:rsid w:val="00AD72DF"/>
    <w:rsid w:val="00B34B11"/>
    <w:rsid w:val="00B415FF"/>
    <w:rsid w:val="00B422FD"/>
    <w:rsid w:val="00B47D8D"/>
    <w:rsid w:val="00BA0E3D"/>
    <w:rsid w:val="00C00929"/>
    <w:rsid w:val="00C132EB"/>
    <w:rsid w:val="00C13CB0"/>
    <w:rsid w:val="00C822C1"/>
    <w:rsid w:val="00C84EC7"/>
    <w:rsid w:val="00D34A68"/>
    <w:rsid w:val="00D940C0"/>
    <w:rsid w:val="00DA391D"/>
    <w:rsid w:val="00DB1FD6"/>
    <w:rsid w:val="00E563F6"/>
    <w:rsid w:val="00EA63BA"/>
    <w:rsid w:val="00F942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28B5BC"/>
  <w15:docId w15:val="{7FB8AA92-05AB-487D-99FA-8976D41E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s-E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E9B"/>
    <w:rPr>
      <w:kern w:val="20"/>
    </w:rPr>
  </w:style>
  <w:style w:type="paragraph" w:styleId="Ttulo1">
    <w:name w:val="heading 1"/>
    <w:basedOn w:val="Normal"/>
    <w:next w:val="Normal"/>
    <w:unhideWhenUsed/>
    <w:qFormat/>
    <w:rsid w:val="00187E9B"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Ttulo2">
    <w:name w:val="heading 2"/>
    <w:basedOn w:val="Normal"/>
    <w:next w:val="Normal"/>
    <w:unhideWhenUsed/>
    <w:qFormat/>
    <w:rsid w:val="00187E9B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187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187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7E9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7E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7E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7E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7E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1"/>
    <w:unhideWhenUsed/>
    <w:rsid w:val="00187E9B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1"/>
    <w:rsid w:val="00187E9B"/>
    <w:rPr>
      <w:kern w:val="20"/>
    </w:rPr>
  </w:style>
  <w:style w:type="paragraph" w:customStyle="1" w:styleId="Textodecurrculo">
    <w:name w:val="Texto de currículo"/>
    <w:basedOn w:val="Normal"/>
    <w:qFormat/>
    <w:rsid w:val="00187E9B"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/>
    <w:rsid w:val="00187E9B"/>
    <w:rPr>
      <w:color w:val="808080"/>
    </w:rPr>
  </w:style>
  <w:style w:type="table" w:styleId="Tablaconcuadrcula">
    <w:name w:val="Table Grid"/>
    <w:basedOn w:val="Tablanormal"/>
    <w:uiPriority w:val="59"/>
    <w:rsid w:val="00187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187E9B"/>
    <w:rPr>
      <w:rFonts w:asciiTheme="majorHAnsi" w:eastAsiaTheme="majorEastAsia" w:hAnsiTheme="majorHAnsi" w:cstheme="majorBidi"/>
      <w:b/>
      <w:bCs/>
      <w:color w:val="418AB3" w:themeColor="accent1"/>
      <w:kern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7E9B"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7E9B"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7E9B"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7E9B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7E9B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7E9B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adecurrculo">
    <w:name w:val="Tabla de currículo"/>
    <w:basedOn w:val="Tablanormal"/>
    <w:uiPriority w:val="99"/>
    <w:rsid w:val="00187E9B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">
    <w:name w:val="Tabla de carta"/>
    <w:basedOn w:val="Tablanormal"/>
    <w:uiPriority w:val="99"/>
    <w:rsid w:val="00187E9B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nfasis">
    <w:name w:val="Emphasis"/>
    <w:basedOn w:val="Fuentedeprrafopredeter"/>
    <w:unhideWhenUsed/>
    <w:qFormat/>
    <w:rsid w:val="00187E9B"/>
    <w:rPr>
      <w:color w:val="418AB3" w:themeColor="accent1"/>
    </w:rPr>
  </w:style>
  <w:style w:type="paragraph" w:customStyle="1" w:styleId="Informacindecontacto">
    <w:name w:val="Información de contacto"/>
    <w:basedOn w:val="Normal"/>
    <w:qFormat/>
    <w:rsid w:val="00187E9B"/>
    <w:pPr>
      <w:spacing w:after="0" w:line="240" w:lineRule="auto"/>
      <w:jc w:val="right"/>
    </w:pPr>
    <w:rPr>
      <w:sz w:val="18"/>
      <w:szCs w:val="18"/>
    </w:rPr>
  </w:style>
  <w:style w:type="paragraph" w:customStyle="1" w:styleId="Nombre">
    <w:name w:val="Nombre"/>
    <w:basedOn w:val="Normal"/>
    <w:next w:val="Normal"/>
    <w:qFormat/>
    <w:rsid w:val="00187E9B"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87E9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7E9B"/>
    <w:rPr>
      <w:kern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391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91D"/>
    <w:rPr>
      <w:rFonts w:ascii="Segoe UI" w:hAnsi="Segoe UI" w:cs="Segoe UI"/>
      <w:kern w:val="20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F70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700E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700E"/>
    <w:rPr>
      <w:kern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70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700E"/>
    <w:rPr>
      <w:b/>
      <w:bCs/>
      <w:kern w:val="20"/>
    </w:rPr>
  </w:style>
  <w:style w:type="character" w:styleId="Hipervnculo">
    <w:name w:val="Hyperlink"/>
    <w:basedOn w:val="Fuentedeprrafopredeter"/>
    <w:uiPriority w:val="99"/>
    <w:semiHidden/>
    <w:unhideWhenUsed/>
    <w:rsid w:val="00906ADA"/>
    <w:rPr>
      <w:color w:val="0000FF"/>
      <w:u w:val="single"/>
    </w:rPr>
  </w:style>
  <w:style w:type="paragraph" w:styleId="Prrafodelista">
    <w:name w:val="List Paragraph"/>
    <w:basedOn w:val="Normal"/>
    <w:uiPriority w:val="34"/>
    <w:semiHidden/>
    <w:qFormat/>
    <w:rsid w:val="0015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fundacionfae.org/normativa-basica-sanitaria-estructura,-organizacion-y-competencias-del-servicio-andaluz-de-salud**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\AppData\Roaming\Microsoft\Templates\Curr&#237;culum%20vitae%20funcional%20(dise&#241;o%20sencill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1DC5352F9B47739827F33E578EF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EB188-8743-42D4-93EF-3F417C0CBE6B}"/>
      </w:docPartPr>
      <w:docPartBody>
        <w:p w:rsidR="00503E35" w:rsidRDefault="007E0CCB">
          <w:pPr>
            <w:pStyle w:val="B51DC5352F9B47739827F33E578EFA86"/>
          </w:pPr>
          <w:r>
            <w:rPr>
              <w:rStyle w:val="Textodelmarcadordeposicin"/>
              <w:lang w:bidi="es-ES"/>
            </w:rPr>
            <w:t>Escriba cualquier contenido que desee repetir, incluidos otros controles de contenido. También puede insertar este control alrededor de las filas de una tabla para repetir partes de la misma.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oNotTrackMoves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740"/>
    <w:rsid w:val="001216D8"/>
    <w:rsid w:val="002D6BFD"/>
    <w:rsid w:val="00503E35"/>
    <w:rsid w:val="00650A09"/>
    <w:rsid w:val="00687740"/>
    <w:rsid w:val="006C0FFB"/>
    <w:rsid w:val="007E0CCB"/>
    <w:rsid w:val="00824A26"/>
    <w:rsid w:val="00C00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A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02258DE4E74E9B97649F75F08A99C7">
    <w:name w:val="7802258DE4E74E9B97649F75F08A99C7"/>
    <w:rsid w:val="00824A26"/>
  </w:style>
  <w:style w:type="paragraph" w:customStyle="1" w:styleId="F607999C51C24D82B1D2255D431550E5">
    <w:name w:val="F607999C51C24D82B1D2255D431550E5"/>
    <w:rsid w:val="00824A26"/>
  </w:style>
  <w:style w:type="paragraph" w:customStyle="1" w:styleId="54A755E816D74AA6B137A34261E40F3C">
    <w:name w:val="54A755E816D74AA6B137A34261E40F3C"/>
    <w:rsid w:val="00824A26"/>
  </w:style>
  <w:style w:type="paragraph" w:customStyle="1" w:styleId="878BC8E8C551409D981EE8618E1DF3D4">
    <w:name w:val="878BC8E8C551409D981EE8618E1DF3D4"/>
    <w:rsid w:val="00824A26"/>
  </w:style>
  <w:style w:type="character" w:styleId="nfasis">
    <w:name w:val="Emphasis"/>
    <w:basedOn w:val="Fuentedeprrafopredeter"/>
    <w:unhideWhenUsed/>
    <w:qFormat/>
    <w:rsid w:val="00824A26"/>
    <w:rPr>
      <w:color w:val="4472C4" w:themeColor="accent1"/>
    </w:rPr>
  </w:style>
  <w:style w:type="paragraph" w:customStyle="1" w:styleId="1B988B8B4B9B4DDF81D62677977BAB12">
    <w:name w:val="1B988B8B4B9B4DDF81D62677977BAB12"/>
    <w:rsid w:val="00824A26"/>
  </w:style>
  <w:style w:type="character" w:styleId="Textodelmarcadordeposicin">
    <w:name w:val="Placeholder Text"/>
    <w:basedOn w:val="Fuentedeprrafopredeter"/>
    <w:uiPriority w:val="99"/>
    <w:semiHidden/>
    <w:rsid w:val="00503E35"/>
    <w:rPr>
      <w:color w:val="808080"/>
    </w:rPr>
  </w:style>
  <w:style w:type="paragraph" w:customStyle="1" w:styleId="B3BA9BA7390C40FCA11EF62CAA884C61">
    <w:name w:val="B3BA9BA7390C40FCA11EF62CAA884C61"/>
    <w:rsid w:val="00824A26"/>
  </w:style>
  <w:style w:type="paragraph" w:customStyle="1" w:styleId="F95898B29DF1434BAFC77C101A1E30C7">
    <w:name w:val="F95898B29DF1434BAFC77C101A1E30C7"/>
    <w:rsid w:val="00824A26"/>
  </w:style>
  <w:style w:type="paragraph" w:customStyle="1" w:styleId="2C9103293EE646D1B4562B777920858B">
    <w:name w:val="2C9103293EE646D1B4562B777920858B"/>
    <w:rsid w:val="00824A26"/>
  </w:style>
  <w:style w:type="paragraph" w:customStyle="1" w:styleId="73582391EF8C4FA2B45D9D03BDF0DC68">
    <w:name w:val="73582391EF8C4FA2B45D9D03BDF0DC68"/>
    <w:rsid w:val="00824A26"/>
  </w:style>
  <w:style w:type="paragraph" w:customStyle="1" w:styleId="DB35533BAFD74315A9372BE50E05E21A">
    <w:name w:val="DB35533BAFD74315A9372BE50E05E21A"/>
    <w:rsid w:val="00824A26"/>
  </w:style>
  <w:style w:type="paragraph" w:customStyle="1" w:styleId="23360B4C11B14DC6A7FCED3E5733D442">
    <w:name w:val="23360B4C11B14DC6A7FCED3E5733D442"/>
    <w:rsid w:val="00824A26"/>
  </w:style>
  <w:style w:type="paragraph" w:customStyle="1" w:styleId="B51DC5352F9B47739827F33E578EFA86">
    <w:name w:val="B51DC5352F9B47739827F33E578EFA86"/>
    <w:rsid w:val="00824A26"/>
  </w:style>
  <w:style w:type="paragraph" w:customStyle="1" w:styleId="D9F4BB170A254E179F6E1826FA7F7F89">
    <w:name w:val="D9F4BB170A254E179F6E1826FA7F7F89"/>
    <w:rsid w:val="00824A26"/>
  </w:style>
  <w:style w:type="paragraph" w:customStyle="1" w:styleId="8DDCEC83AEDD4E43A251D59FC0EB3ED9">
    <w:name w:val="8DDCEC83AEDD4E43A251D59FC0EB3ED9"/>
    <w:rsid w:val="00824A26"/>
  </w:style>
  <w:style w:type="paragraph" w:customStyle="1" w:styleId="48F14578BEB24EE096BE91CA11E63D93">
    <w:name w:val="48F14578BEB24EE096BE91CA11E63D93"/>
    <w:rsid w:val="00824A26"/>
  </w:style>
  <w:style w:type="paragraph" w:customStyle="1" w:styleId="789C2A2184CE44F7B556CE467EDBC2D9">
    <w:name w:val="789C2A2184CE44F7B556CE467EDBC2D9"/>
    <w:rsid w:val="00824A26"/>
  </w:style>
  <w:style w:type="paragraph" w:customStyle="1" w:styleId="A80C4CF4E0684C4C9AD0B8DDC2A2177B">
    <w:name w:val="A80C4CF4E0684C4C9AD0B8DDC2A2177B"/>
    <w:rsid w:val="00824A26"/>
  </w:style>
  <w:style w:type="paragraph" w:customStyle="1" w:styleId="7928C600FD5A4B5EBCA5B2F445A9471F">
    <w:name w:val="7928C600FD5A4B5EBCA5B2F445A9471F"/>
    <w:rsid w:val="00824A26"/>
  </w:style>
  <w:style w:type="paragraph" w:customStyle="1" w:styleId="4B45ECA99D9C452FBD8D444D363043C1">
    <w:name w:val="4B45ECA99D9C452FBD8D444D363043C1"/>
    <w:rsid w:val="00824A26"/>
  </w:style>
  <w:style w:type="paragraph" w:customStyle="1" w:styleId="31E0AD8EFC0E4E6A9A70E91F3716E0F3">
    <w:name w:val="31E0AD8EFC0E4E6A9A70E91F3716E0F3"/>
    <w:rsid w:val="00687740"/>
  </w:style>
  <w:style w:type="paragraph" w:customStyle="1" w:styleId="2770F8E052DA4B809541765D8D87D941">
    <w:name w:val="2770F8E052DA4B809541765D8D87D941"/>
    <w:rsid w:val="00687740"/>
  </w:style>
  <w:style w:type="paragraph" w:customStyle="1" w:styleId="AE9ED6F8208E4E5FB53AD5E546B23ADF">
    <w:name w:val="AE9ED6F8208E4E5FB53AD5E546B23ADF"/>
    <w:rsid w:val="00687740"/>
  </w:style>
  <w:style w:type="paragraph" w:customStyle="1" w:styleId="97A873A4791A41DDBAB6B961A886F708">
    <w:name w:val="97A873A4791A41DDBAB6B961A886F708"/>
    <w:rsid w:val="00687740"/>
  </w:style>
  <w:style w:type="paragraph" w:customStyle="1" w:styleId="1AA5C405CCC0404BACC829A3CF222322">
    <w:name w:val="1AA5C405CCC0404BACC829A3CF222322"/>
    <w:rsid w:val="00687740"/>
  </w:style>
  <w:style w:type="paragraph" w:customStyle="1" w:styleId="5FC7DA26397F445CAD580BC8C56D0E39">
    <w:name w:val="5FC7DA26397F445CAD580BC8C56D0E39"/>
    <w:rsid w:val="00687740"/>
  </w:style>
  <w:style w:type="paragraph" w:customStyle="1" w:styleId="A108185AB108436795EE1D8AF0A9D38E">
    <w:name w:val="A108185AB108436795EE1D8AF0A9D38E"/>
    <w:rsid w:val="00687740"/>
  </w:style>
  <w:style w:type="paragraph" w:customStyle="1" w:styleId="D38B167949C74630A82870FAD99617C4">
    <w:name w:val="D38B167949C74630A82870FAD99617C4"/>
    <w:rsid w:val="00687740"/>
  </w:style>
  <w:style w:type="paragraph" w:customStyle="1" w:styleId="9D013B19173C4651821961489A38D40C">
    <w:name w:val="9D013B19173C4651821961489A38D40C"/>
    <w:rsid w:val="00687740"/>
  </w:style>
  <w:style w:type="paragraph" w:customStyle="1" w:styleId="FE180A9689A64B39BEF60862593A4FED">
    <w:name w:val="FE180A9689A64B39BEF60862593A4FED"/>
    <w:rsid w:val="00503E35"/>
  </w:style>
  <w:style w:type="paragraph" w:customStyle="1" w:styleId="F4E2CA3B530640A8A5FCD3DA792DC3F3">
    <w:name w:val="F4E2CA3B530640A8A5FCD3DA792DC3F3"/>
    <w:rsid w:val="00503E35"/>
  </w:style>
  <w:style w:type="paragraph" w:customStyle="1" w:styleId="D9B2E9E04DF54A649A90D51E246618FD">
    <w:name w:val="D9B2E9E04DF54A649A90D51E246618FD"/>
    <w:rsid w:val="00503E35"/>
  </w:style>
  <w:style w:type="paragraph" w:customStyle="1" w:styleId="A06BA3D35C954540B7FF4E8E78758F79">
    <w:name w:val="A06BA3D35C954540B7FF4E8E78758F79"/>
    <w:rsid w:val="00503E35"/>
  </w:style>
  <w:style w:type="paragraph" w:customStyle="1" w:styleId="6C9282865A054258BF7B3E66F0D3DB36">
    <w:name w:val="6C9282865A054258BF7B3E66F0D3DB36"/>
    <w:rsid w:val="00503E35"/>
  </w:style>
  <w:style w:type="paragraph" w:customStyle="1" w:styleId="7E993D1EBFE64CFA9BD45DA1079C5153">
    <w:name w:val="7E993D1EBFE64CFA9BD45DA1079C5153"/>
    <w:rsid w:val="00503E35"/>
  </w:style>
  <w:style w:type="paragraph" w:customStyle="1" w:styleId="B7A54376CF2448F5AC06B49B1397DEF1">
    <w:name w:val="B7A54376CF2448F5AC06B49B1397DEF1"/>
    <w:rsid w:val="00503E35"/>
  </w:style>
  <w:style w:type="paragraph" w:customStyle="1" w:styleId="C77D4FEED6364A11ACC5BC9BE3EE6390">
    <w:name w:val="C77D4FEED6364A11ACC5BC9BE3EE6390"/>
    <w:rsid w:val="00503E35"/>
  </w:style>
  <w:style w:type="paragraph" w:customStyle="1" w:styleId="1373D226C5424957B13E207AF6AB9A6C">
    <w:name w:val="1373D226C5424957B13E207AF6AB9A6C"/>
    <w:rsid w:val="00503E35"/>
  </w:style>
  <w:style w:type="paragraph" w:customStyle="1" w:styleId="3B5F652FADA444A08E368B60624C99BD">
    <w:name w:val="3B5F652FADA444A08E368B60624C99BD"/>
    <w:rsid w:val="00503E35"/>
  </w:style>
  <w:style w:type="paragraph" w:customStyle="1" w:styleId="A60A6DA7478B4AA4BAB8378B746FF05E">
    <w:name w:val="A60A6DA7478B4AA4BAB8378B746FF05E"/>
    <w:rsid w:val="00503E35"/>
  </w:style>
  <w:style w:type="paragraph" w:customStyle="1" w:styleId="22B74DAB3307429D87A05FC968A0CAB2">
    <w:name w:val="22B74DAB3307429D87A05FC968A0CAB2"/>
    <w:rsid w:val="00503E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E7A4B7A7-8CD5-4D37-A442-59E0CE13A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funcional (diseño sencillo)</Template>
  <TotalTime>216</TotalTime>
  <Pages>3</Pages>
  <Words>355</Words>
  <Characters>1955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Cristina Gomez Diaz</dc:creator>
  <cp:lastModifiedBy>marian gomez Diaz</cp:lastModifiedBy>
  <cp:revision>14</cp:revision>
  <cp:lastPrinted>2019-05-27T20:51:00Z</cp:lastPrinted>
  <dcterms:created xsi:type="dcterms:W3CDTF">2018-06-07T17:28:00Z</dcterms:created>
  <dcterms:modified xsi:type="dcterms:W3CDTF">2019-07-10T09:14:00Z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