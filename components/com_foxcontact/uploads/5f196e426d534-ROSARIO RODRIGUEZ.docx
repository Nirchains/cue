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37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3"/>
        <w:gridCol w:w="5939"/>
      </w:tblGrid>
      <w:tr w:rsidR="00C420C8" w:rsidRPr="005152F2" w:rsidTr="005A5AD2">
        <w:tc>
          <w:tcPr>
            <w:tcW w:w="7929" w:type="dxa"/>
          </w:tcPr>
          <w:p w:rsidR="005A5AD2" w:rsidRDefault="005A5AD2" w:rsidP="005A5AD2">
            <w:pPr>
              <w:pStyle w:val="Ttulo1"/>
              <w:jc w:val="both"/>
            </w:pPr>
            <w:r>
              <w:rPr>
                <w:noProof/>
                <w:lang w:eastAsia="es-ES"/>
              </w:rPr>
              <w:t xml:space="preserve">                      </w:t>
            </w:r>
            <w:r>
              <w:rPr>
                <w:noProof/>
                <w:lang w:eastAsia="es-ES"/>
              </w:rPr>
              <w:drawing>
                <wp:inline distT="0" distB="0" distL="0" distR="0">
                  <wp:extent cx="1285875" cy="1704975"/>
                  <wp:effectExtent l="0" t="0" r="0" b="0"/>
                  <wp:docPr id="3" name="2 Imagen" descr="WhatsApp Image 2019-02-26 at 22.51.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19-02-26 at 22.51.16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228" cy="1713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5C43" w:rsidRDefault="00525C43" w:rsidP="005A5AD2">
            <w:pPr>
              <w:pStyle w:val="Ttulo1"/>
              <w:jc w:val="both"/>
            </w:pPr>
          </w:p>
          <w:p w:rsidR="00C420C8" w:rsidRDefault="00D6054B" w:rsidP="005A5AD2">
            <w:pPr>
              <w:pStyle w:val="Ttulo1"/>
              <w:jc w:val="both"/>
              <w:rPr>
                <w:sz w:val="36"/>
                <w:szCs w:val="36"/>
              </w:rPr>
            </w:pPr>
            <w:r w:rsidRPr="00525C43">
              <w:rPr>
                <w:sz w:val="36"/>
                <w:szCs w:val="36"/>
              </w:rPr>
              <w:t>ROSARIO RODRIGUEZ FERNANDEZ</w:t>
            </w:r>
          </w:p>
          <w:p w:rsidR="00525C43" w:rsidRDefault="00525C43" w:rsidP="005A5AD2">
            <w:pPr>
              <w:pStyle w:val="Ttulo1"/>
              <w:jc w:val="both"/>
              <w:rPr>
                <w:sz w:val="36"/>
                <w:szCs w:val="36"/>
              </w:rPr>
            </w:pPr>
          </w:p>
          <w:p w:rsidR="00525C43" w:rsidRPr="00525C43" w:rsidRDefault="00525C43" w:rsidP="005A5AD2">
            <w:pPr>
              <w:pStyle w:val="Ttulo1"/>
              <w:jc w:val="both"/>
              <w:rPr>
                <w:color w:val="298881" w:themeColor="accent1" w:themeShade="BF"/>
                <w:sz w:val="28"/>
                <w:szCs w:val="28"/>
              </w:rPr>
            </w:pPr>
            <w:r w:rsidRPr="00525C43">
              <w:rPr>
                <w:color w:val="298881" w:themeColor="accent1" w:themeShade="BF"/>
                <w:sz w:val="28"/>
                <w:szCs w:val="28"/>
              </w:rPr>
              <w:t>T</w:t>
            </w:r>
            <w:r w:rsidRPr="00525C43">
              <w:rPr>
                <w:caps w:val="0"/>
                <w:color w:val="298881" w:themeColor="accent1" w:themeShade="BF"/>
                <w:sz w:val="28"/>
                <w:szCs w:val="28"/>
              </w:rPr>
              <w:t>écnico de atención de personas en situación de dependencia</w:t>
            </w:r>
          </w:p>
          <w:p w:rsidR="00C420C8" w:rsidRPr="00525C43" w:rsidRDefault="00825576" w:rsidP="00525C43">
            <w:r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>
                      <wp:extent cx="328930" cy="328930"/>
                      <wp:effectExtent l="0" t="0" r="13970" b="13970"/>
                      <wp:docPr id="49" name="Grupo 43" title="Icono de correo electrónic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467D53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k8ORQAAHpyAAAOAAAAZHJzL2Uyb0RvYy54bWzsXd1uI8luvg+QdxB8GSDrrupuSW3s7LnY&#10;Pxxgc7LATnCuNbI8NiKrFUkzns1rnUfIi+VjVbFU5WmSjT1BggC+mZZHNLvIj2SRVeTMt3/68rxf&#10;fN6dzk/j4d2N+6a5WewO2/H+6fDx3c2/vf/pn9c3i/Nlc7jf7MfD7t3N77vzzZ+++8d/+PbleLfz&#10;4+O4v9+dFmByON+9HN/dPF4ux7vb2/P2cfe8OX8zHncHfPkwnp43F/x4+nh7f9q8gPvz/tY3zfL2&#10;ZTzdH0/jdnc+429/iF/efBf4Pzzstpd/fXg47y6L/bsbrO0S/jyFPz/Qn7fffbu5+3jaHB+ftmkZ&#10;mz+wiufN0wEvzax+2Fw2i0+np69YPT9tT+N5fLh8sx2fb8eHh6ftLsgAaVzzSpqfT+OnY5Dl493L&#10;x2NWE1T7Sk9/mO32L59/PS2e7t/ddMPN4rB5BkY/nz4dx0XXQl1Plz3+4s/b8TAu7neL7Xg67cbF&#10;bg+9nv7rb4en7UgafDl+vAOjn0/H346/nqIa8PGXcfvvZ3x9+/p7+vljJF58ePmX8R7v2Hy6jEGD&#10;Xx5Oz8QCull8CUD9noHafbkstvjL1q+HFnBu8VX6HIDcPgLtr35r+/hj+j3fwBzpl+gDrWxzF18X&#10;lpiWRPLAGM9XfZ//Pn3/9rg57gKMZ1JT0rdndf9Exr3YP3047RY+qjPQsS7PUZGLw/jj/dPl1/Hp&#10;cMGCXFg/rRQsIyn9cAYApk5bQA0l9D3x2NyxVh2rdFhVytncbT+dLz/vxoDL5vMv50v4vY/3+BTQ&#10;vk+W8x6YPDzv4UH/dLvol4uXBRQdZIJnZCJXEDnfrhaPC9cv2RczGRSUeS1XAi8YaSZyresFXl1B&#10;NgwCr74gcu26FXgtS7JOWtiqomrXAjPYY16/d42wMuCVqVy3GgRmrlS/X3uBm6sA6BsnsSsRcKul&#10;tDpXgdA3kuJciYJbA3jBPiogukHkVyExNL3Er8ZiKcpbguEG0Anrq+FwXtCfr+BoGgkPX+HR9o3E&#10;r8TDN74V1ucrPPxKdLASD/CT/NWXeHQwK8FfKziatpOWV8HROAleX8LRelF7JRqIOdOLo9CWXch3&#10;0traEoql5LRtCQQcQxC0rXBoJFjbEgbnJatrSxRcJ8WAtkRhLTIrMfBO8oi2hKCX4iZtJ1fdinGz&#10;KyEQN4euRKATxexKCBTbpSwmr01hV2KguFZXguBlUUsQkKZKttvNg6ErYVACE6VwWVjZRPoSCCfH&#10;zb6Ewon225dQKGG9L6EQfasvkVA2HSQvV1lFt+9LIOQY0pc4SH7aVyissc1Nbw99iUInxCOkO9fl&#10;uzUsaZrZssQAEXo6ui0rCIZe2lmXsyBYlhCgLJHi27KEwHlpm1mWGPimX0uiliA4ZGmCrCUMvkEy&#10;JGiuhMGvJVRXJRCUrQrsViUQSta6KqHA8qSdZlVCgcxVXF8NRi9F9FUFRruS9q5VjQaSl2n1rSo0&#10;OjGBXZVwKLFpVcKB2CTJuy7xQHCSks51hUfvJXlRfpSO1kryris8euh52vzWJR5KfFpXeKC8kfhV&#10;eAC2aTjWFRw9PFxYXg2HlBKvKzT6VqqbhgoNLxnzUIEhZ+xDCcZSiitDBUWHRHJa1qGEQl5bBUS7&#10;lNLNoQJCgAGVcWFNHvmVsLQSBsmEhxIE2pymeWHnLV8qBQDXlCDIZbVrShA6aeNxTYWCaL+uKVEY&#10;JAtxTQnDINmba0oUnJhyuqYEAum8pLoSB99KFueaEgqxoHNVgS2nE66qsEvPx4FTPjXZPPJByvbL&#10;IZ2k4NNiQ0enTTgLO45nOs2iYxWc17yPZz44jvlyoGMXgRjwEnGbznB0YoBHxOEkCIvTiYENEfPp&#10;kE4MzRPxMGsZpFiihuLisZzO2yUZcfIwizxJ6eaJ6ZKcbp6gLknq5olKpwIkKqr+OWv3SVQU9bPI&#10;k6io2WeRJ1H9PFGpJA9rnycqFd1Ejqp6zmKorA7k80SlujmQzxOVCuNAPk9UKn0D+TxRqbglcpSv&#10;c0Sl8jWQzxO1S6Ki/JzFPYmK8nIWeRIV5eMcciofae0oD2eRJ1FR/s0iT6LGw2kzJFGBFxYzT1Sq&#10;4QL5PFGpSiNyVGFz1k5lWCCfJyrVWYF8HqpURwXyeaIuk6jLeaJSHUTcUefMEZXKnEA+T9RVEhVV&#10;yizuSVQUIbPIk6ioMeaQU4lBa0cJMYs8iYoKYRZ5EhUFwCzyJCoS/FnkSVQk8HPIKX8nUZGgzyJP&#10;oiIDn0WeRB3miUoZdljMPFGHJCrS5DmLCWkysadEeN4vJGkp1Z33C0leSmbn/UKSmNLVeb+QZKaE&#10;dNYvXBOnSugYN1NSecJt7ev779PNAvffH+glm7vj5kK5KH9cvIQLUmjnEfeMdDNH3zyPn3fvx0Bz&#10;oaQ0RV7cB6SVXgn2hwlCOjNJlPw9P4+RIXJw4IeDJJ1uidSf6HDbp/KjE4JAhw0r6pLfx8/4XirD&#10;Al12cP6en5EOR/ORsEP6qTHEDV0iRBKhEtJhDL26yxsMv5Kf8dW4GUyEOcQxAT8TYcoUcMDCNs0E&#10;/EyEdC5Cr8b1n7pGVDlMqHOks5CZlGuqaOe8nE6TI6Ulj1vTgVrQpaEiOvBOlIbW3UB3LoGnBSQu&#10;CxOlZRsDHSART1wwq4qna4NEaRgwjmjTOi2XoJuNyNNyMrpSSZSG22bKayRgU+Nn8p+G7idIdNz5&#10;qaIjICclWZRfBSF+5XY/nnfwva/jFhs0fjX6phS3cIEelovzfM2JcZkYyJBvqWTJhXPSwSvlZ1IS&#10;hwS4iMYuxxi4p0qXg5YuBQdBw3lSTMWNofrWFKJ9LkBYSH5GYemmBPaAezSVWwKZgNNEZVvIZQy/&#10;jJ9shqn9hTxR43c1bINjJrRWCMLofpbE2aMtDeYgYSHictwxEKYj/OilhtTX6Gjgcg24lk1zDLd8&#10;hHcFw+Uc7zOGB+edK4cEthh+Rsv5KnLw13awYWeWYk1eAhMya34m28WtYwBHt1y35jRA9xi6d4we&#10;yLGQX8fP9NohRRGw1TzG4eYx8LOAGdYxz82FA7+Pn/G9dPcYbTGfTzEBP5kw+bTDDae2Qrp+jBxz&#10;VcGc+MkcU4XrwVnnCIeKUUzHLnTCEaEdJTg3szJmsEyJlEeBbayS0w7sQzolXeuGBMVAG7rkDBuX&#10;gDpPaoUhnl2ua1jd/GS1p6NdhxtHlScCWkKyw8GI9vYyoumyI6RxsmtscHQxGSXCzaP+9jXXKz0O&#10;/dR1rvPb89Eaa4efUUtulUpp18OcVZ7XpBzZuUbJwY07MVFB8kv5mSCiG1/CEpeQKkdctyRC9K9o&#10;r0bYSITIt1XClDC4HnFBJfTJ2q2yga4Qg10aNpTO3mCVup9Ru1G0c13bvD5cR+qCsIfl438Gg58J&#10;lPhaXEiq7DhaGCl9JDPjVHint/KJKIEZyhIQufWY5eNnlJP1axgzw4UaRjOThL6xC7kElrWpJeM0&#10;oiYbu7G07Dx6zPDJGXWrZN9+bZOct8DX6Qgo9MPnsyA6Qiravs/j/un+p6f9nmqqMJ6x+35/Wnze&#10;YLBis93uDhc2vYpyf6DTpHiCVH0xn8XxdL78sDk/xncFJoTq5g7TEYf78Olxt7n/MX2+bJ728XMI&#10;YWH8IPbFx8b+D+P97+iRx8wKhkEex9N/3ixeMP/x7ub8H582p93NYv/nA/rrB9fRnc4l/ND1K7q2&#10;O5XffCi/OXx6/n6EJmDsm8MWXN/dXPjj95c4b4KBDyj3l8Nvxy0RhpM0iPb+y183p+OCpMQvoRf/&#10;LyMPDGzuuNmeEMq0SaQoSPoB4wr/S3MLcNQ4JlLOLYQoVg0jwEj+x+cWYlwKVnydWkASND3TUdsv&#10;a7K4gL9OJIDxtW+yXVKPUNvC7YNxXcmAbiYLDWVTRMggMtEwULfGFBX2iUwVe92mqKDrTLUM/TJT&#10;VNg9M1U7UCPUFBU244KKOgSnqJC/Zyp64zQvaDxTIRETeCEvzlSkiWledC6SyaDV6XVVHRWOIBK4&#10;leoPTcZTUtYTC6sl9Y9M0pUAOPSYCYsrEfCuFxdXYuDXIrsSBN+je1hYXQlD76n1ZlKIEgc0QlI/&#10;yhQdRbgrEKHffpKs9IK2QU+NwK5EwrmV5FR0JJJf2yJZl/hVWFBD3bS41bRC60Oj8aQcJRh4rbi+&#10;Eg0EBclWqnEF37bUWDX53hKO1oWe3im6emJhGdpmJ+lKPPzgqTNwkq7EA3TUCzVJV+Lh6b0CvxIP&#10;yEGthpP8KucgvQj8SjyCngV+JR4BN4Ff6R2wA+oTnlxfiQdVP8L6qvGFYKfT/KoBhmD30+urJhjg&#10;R5L+qgmGdegSnBKDTnyyG8HLpY2nmmDoMUMkrK5EI8QgQdoSDUxlSuxKMEKEFNhVYISm3ilh6wkG&#10;it/T7KoJhp6aDie5lZ6BiyRJddUAQ2gSnORWAeHFuFINMDiZXQXEEqM6gqgVEIMUBaohBj80ouZK&#10;IHDKIKiOrvyy1bUYIBVWR2fKmW4t5k7VHEPrV1IMreYYEHqkHbKaZCCwpOWVMcotxeyC6soshra+&#10;CowGFjVteSgpC36K+ko0sAVJXlsPM8joVsMMfrWUPKMeZpCNrxpmaGmScFpeagPK+vOyb1TDDK0P&#10;I4JTvlYNMyieWw0ztG2Yd5vkV+Lhul6yFzryzXIo/OphhiZMlE69l67VrvxkeelgONOtwuzGJLty&#10;C1fgqGYZOiftkNUog2It69I7XGgFn1xd5RyyMdP5bhY2zL1MciuhwLyN5GrVJIMUpuo5BjkOVHMM&#10;4tLqOQY5SlVzDLLe6JQ060OOodUcgwxqNckgB3hqwsovlS2Oro8zmRd3n1ejDLJD1MMM8u5YDzMo&#10;HvtqnKHcMHC28taTPzF0kBoW3nryvxrHSC1R7/OhvD6tkM6P37/15PNJMM+1vPXkS0M8NPKNi6T3&#10;uQlDN7G3nnxJkW89+ZJm3nryJc1QIkvO99aT/zpg/1/15NNlZB6S/CP97KF0oH728GGqL5TK/gA7&#10;/j2LeGksNmtRSzwZSJ5R4ktqfsbLarR1Rzp01ESO/D0/Ex2uMwI/lIsqHU5jA911woEZ8TMxxGl7&#10;JLSaU3IDkdEKjeubyNBom+Leao/TUk0UnGMGfjgxVOlW6cK/zXN1LCk/o8S4qgr8cP2l8uupJgNy&#10;ndE3g9uUQIcDUpVfly79e1SEmrwtlVt4L61TpaPTY9CtjF4hXB4FOtKjxs8nfgPmqjU6XOIFfoSz&#10;SsfNoWQ4KmEaFaUDcJ2Qu9y9oRpudSNn0d7MPkLOp9GldmGz34lOfYFICA9z+OE0Wn0vr29t0LG8&#10;uJlS+YUSGAtEO57uS7i/DJLQ8bvOMYHsqbVdE5mthm67VEI2Qzz1NbJd042DypECAsHie6PliT2P&#10;brJUjuzKOHXWfYBjA12lqhw52Pi1sQFw9KLbO5Ujh0M/GC3zHF/pflblyAG7bQyOvAPQjaXK0fGe&#10;0lrNuCE2EIh0m6bz5J0PnUy6XVBrQDAMukHUefLu3HrLcXi/p9tknSfnELgb0I0IDd9xh7F5UqAI&#10;WjLXSaEiUhqy5zZoU58hWMzCKESLSGk0NYZwESkNW0K8iDHLNM8QMAJPy+IRMVLuYTlRCBnE0/RL&#10;xAzOZwxXp5vZGLis6IGoEXMaMyDRZX7kacW4EDeCRGbYxIV05GlG4iZNtJnBnZoEIk9rvwihI6zT&#10;8uIQOgKltavB1ONObm6UIXQQT+ouUP09hI5Aae3m1IAQZA+Or22qCB3RlsyM48qTApTOM+WpoSTR&#10;KamRgGS38qysT2wIevTOGJnJYMY9bCLqOtmWrIwVkSMKZKXA1IIRJDdzaoobpCIzSWe/tLL+7OpW&#10;GZGjh1WX5IBkFTo5xlmVUw6bVimWI7FV2+XgbhWLeb9Ao6Rq5nkLckY5m3c1yok1M8sbpVly895r&#10;1UW8mxv7RM4PrDMGzji+yum5ufvrCdh80sFBQzzoWKXZFT27p4v3GDP0aOmGFNm8AWOT6IwxGO+o&#10;f4Ic0QARjQZxfcZwtm+pKYeCnzVx3XGUxN2taj89ZCWO1j7m0VwRCY0JCOwjkbA1phVxUR+zgg6N&#10;neoaeZyyy+edfLjCz3jIQu1CYY3W1JEfEjBLoy5Eb0I8F1kZE+GI4vEobWUMa1APUlgjLshVqVuX&#10;zr+H/A/ksLT8jFKj/SRZT2NmA13UuMOhgv5yxOewSupdMih5OKq1KJFeRZ5d/qeWWBJ+JokgUqS0&#10;RrjiqSk5BIUZzYhAmXhSzNApeZ1rtCuplJ5lp8ChUyZ9UgOIQZkwQvDQo1DGHX1KevzLphTih7pO&#10;tk6EA4MnGzwMxFgn+xBCiK6l7JYhhmjrzJ5O3T6qPjHJHj0YH4wozPEIzA2eHOLCgtV1ctSkJid9&#10;nRyIEUl0CwE0qd4msNS383YRDECl5B0IRqXjnvc0FCGGRLxLUh+ius6877bkUNo6805OPW06ZU4N&#10;yPFVnpyhhGCiUlI4os0yBBOVEq15idJaJ4XNwNOU3aeTXlufGH1NPA2M8M+Zps3awp12obBM2pY0&#10;0dfUK0g6sqyTdspAaBk8uroSoeFDtJsTR9Mt+1Rtmp7epZtWM3jQuXF4tRWPKCsKhBRDND3iKCQR&#10;WlEzXUGZgRide5GjFdspuwxrpPihrTH8O7KkcGsHSlOg5p6WBvbNXTIlrSFwqAtMWYy5kwd5UdPo&#10;qUFUi51rRG5W8kJDXlAemgL18MjCWglWUp6ZsvF8vJUEMroIEvq+zfZiZapsgFbq65NFW7k0u4iZ&#10;nCefs7J9dmKrfOCoYNUjHGasAofjllUxcSBE/6rqlhxZrZqOQzXhonkRx36r6sy7CfphVYaoP2Ls&#10;NwpjmHL0EaPQdryJGqko9d9GnzPWlzd6XQzOHF6nYXy0QVPRb3Pr///n1sP/vof/4DD8AwTpP2Ok&#10;/0Gx/DnMuV//y8jv/lsA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JxHiTw5FAAAenIAAA4AAAAAAAAAAAAAAAAALgIAAGRycy9l&#10;Mm9Eb2MueG1sUEsBAi0AFAAGAAgAAAAhAGhHG9DYAAAAAwEAAA8AAAAAAAAAAAAAAAAAkxYAAGRy&#10;cy9kb3ducmV2LnhtbFBLBQYAAAAABAAEAPMAAACYFwAAAAA=&#10;">
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toMUA&#10;AADaAAAADwAAAGRycy9kb3ducmV2LnhtbESPT2sCMRTE74LfITyhNzdR+kdWo1hbob1YqtJ6fG6e&#10;u6Gbl2UTdfvtm0Khx2FmfsPMFp2rxYXaYD1rGGUKBHHhjeVSw363Hk5AhIhssPZMGr4pwGLe780w&#10;N/7K73TZxlIkCIccNVQxNrmUoajIYch8Q5y8k28dxiTbUpoWrwnuajlW6l46tJwWKmxoVVHxtT07&#10;DfX+6fPRHibHQj3ffTzsNvbtVVmtbwbdcgoiUhf/w3/tF6PhFn6vpBs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BK2g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="00525C43" w:rsidRPr="00525C43">
              <w:rPr>
                <w:b/>
              </w:rPr>
              <w:t>rrodriguezfernandez21@gmail.com</w:t>
            </w:r>
          </w:p>
          <w:p w:rsidR="00C420C8" w:rsidRPr="00C420C8" w:rsidRDefault="00825576" w:rsidP="005A5AD2">
            <w:pPr>
              <w:pStyle w:val="Grfico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>
                      <wp:extent cx="328930" cy="328930"/>
                      <wp:effectExtent l="0" t="0" r="13970" b="13970"/>
                      <wp:docPr id="80" name="Grupo 37" title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DF3531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KbtWCUAAPzeAAAOAAAAZHJzL2Uyb0RvYy54bWzsXduO40hyfTfgfxDq0YC3mSQlkoXp2Ye5&#10;YYHxeoBpY5/VKnVXwVVSraS+zP6Rv8M/5hOZEUGyWpmHO7vwU7+M1FOhYEbGJeOa/OaPn58eVx/3&#10;p/PD8fD6JvyhulntD7vj3cPh/eub/3rz47/3N6vzZXu42z4eD/vXN7/tzzd//PZf/+WbT8+3+/p4&#10;f3y8259WQHI43356fn1zf7k83756dd7d75+25z8cn/cH/PHd8fS0veCfp/ev7k7bT8D+9PiqrqrN&#10;q0/H093z6bjbn8/4v9+nP958G/G/e7ffXf7z3bvz/rJ6fH2DtV3if0/xv2/lv6++/WZ7+/60fb5/&#10;2Okytr9jFU/bhwMe6qi+3162qw+nhy9QPT3sTsfz8d3lD7vj06vju3cPu32kAdSE6gU1P52OH54j&#10;Le9vP71/9m3C1r7Yp9+Ndvfnj7+cVg93r296bM9h+wQe/XT68HxcNR226+HyiP/xp93xcFzd7VeX&#10;/eP//s87/EP27dPz+1v8/KfT86/Pv5wS8fj683H332f8+dXLv8u/3yfg1dtP/3G8A+bth8sx7tvn&#10;d6cnQYEdWX2O7PnN2bP/fFnt8D+buh8arHKHP+n3yL7dPXj8xa929z/o7+oKQig/ki+ysu1telxc&#10;oi5J6IEInsddPv9ju/zr/fZ5H5l3lm2yXQ62yz+KTK8eH96e9qs+pA2NkLab57SVq8Pxh7uHyy/H&#10;h8MFS4qQWPgEVP5xBgt+365md2d7u/twvvy0P0bGbD/+fL7E7X5/h2+R3XcqMG/AlHdPj1Ccf3u1&#10;Cs2mXn1aNU3dqnY5GGh3sL5a3V8FqidAwxAyqJoJVBiGDK52ArXZbDK41hOoZugzuDYzqC6DC0rj&#10;JMoTr9MIeXSogCde365hAiU7cR1XmG4+dvU6rjDd+8iiDLbp9q9zOxZm299t2tzapgwIdY7QMOVA&#10;HdZ1Dt2UB3WfRTdlQr2usuimbFjXbW7rpnyo+yoruDNG1DklqKecaKomJyP1lBMhdFl8U140Ycji&#10;m/FivclJSj1lRlNvcvpQT5mBx2bXN+UGjEJOVuopN+qmaTLsqKfsaEKdo1dOCleyerPOSUsz5Uc9&#10;1F1G+JopPwCX041myo/43Oua1kz5ATrWGXqbKT/ivmTwTfkR9/m6JZBz3fcl8i2Db8oPyMGQW9+U&#10;H0Hk6jq+dsqPKKfX19dO+RHlPoNvyg/oUW7/2ik/eqhlBt2UHdDy3MHTTtmxrpscuik3og3KUDvl&#10;BvybHLopM6KFzKCbMQMG9zqx6ykvgtjv6+jWU16s1zlsU06Evstt3XrKiZBjxHrGiDprV9ZTRoQ8&#10;uhkjNoDLkDpjxJCzAusZI4Yqu3NTRqxhfK4zYjNlRBOanFHeTBnRZ32nzZQTTd3lbOhmzonsgbuZ&#10;8kI8uszmbWa82IBnGXKnzCitb8aMChKVwTflRmn7ptzAEZTT2m7KjjrP3W7Kjrrb5DSjm/Kjzgtf&#10;N+VHU2XPtG7KjzqvG92UH00dsvRO+VHQ3G7Kj6YJOX50U36Edp2Tl27KjwI+iUnHs6ra5CwL4qcR&#10;rkBvP+VHl7UF/UJ29FN2tCF3QvZTbhSkpZ9xY8htXj9lRkGY+ykz1tmtm7KizqvaMGVFzkwNUz6E&#10;vB0YpnzILm2YsgEOUs6qDFM2hOy+DVM25G3oMOVCnqnDlAt5Az9MmZCXuGHGhezpE6opF0JeIUI1&#10;40T2dAzVlBMFjQ3VnBkTg4x0iqcEtveWJdh9PmiaAN9WW0kHVjHT83w8S65GcgZIybxJ+QzkGj4f&#10;JKeQAcYqBbjR9E0ZGOIgwOtFwOC2AHeLgMFMAR4WAUtgLtAIvVPSqbzqoDQitl4ErlQidl4ErnSG&#10;ZYQGpTQsI7VWUhHbLlmMhLayM/UyUpFISuDLSJXANGJfRqrEnRF8GakSVgo4wsYlpErUGMGXkSpB&#10;YQRfRmqjpCKmW7QYJbVZRqpEbLIYRGRLsLdKKgKuReBKKgKqReBKaruM1FZJbZeRKgGRkIqAZ8li&#10;1koqIppF4EoqQpZF4ErqehmpEpLEtS8jVUIOAUdIsWQxElJE8GWkSsQQwZeRulFSN8tI3Sipm2Wk&#10;ijsvi4G7voRU8dYj+DJSxRmP4MtI7ZRU+NKLFqOkwlVeAi6esiwmVRJwJJcPG3GEI/gyUsXRjeDL&#10;SBVHNoIvI1Uc1Qi+jFTxRAUczuaSnRFfM4IvI1WcyQi+jFTxFiP4MlLFHYzgy0iN/p7Aiz+3hNjo&#10;z6UfzMhNAqEO2QlV0Zf10NPNCvXQt/KQ7e3z9iJ+nH1dfUK9Tco5q3v9In95On7cvzlGmIs4dOLu&#10;R+JgHNNSR4jHwwwSScIEaXtsf7fP54SxVTikFxJG+7t9KhwqThEflKAIh2xshBt30xDZpyJEtj0B&#10;wjkoYqxU74JbU8NknwkjyjcJIRz9EsKhSiuscfaW4JDHjPiQMSzCdZL9hDw0fobbuuwzrQ+lqgQH&#10;AS09dy0xGfC1OHSKcOqzIUFahGvXCHyAbw0tLeFrJNwCnKyzCCfZY8B1cEZKcCgeRTjZxyKc4huq&#10;8nNRxIv4hM8lfCInsr4gglMEVLdUEuBlQIngBGNNtsYkVZSl9GTTEVG+Etw6SYxk/MtwSWKieViC&#10;D9noIj5bX0/gjF5Upor4zGTWFWSxtEDUL+NOS/q9DKhMrpGcKQOq1EhVpwhYqxjis7xGk2upOBQx&#10;ikEQsanX7jGYRbDPZBlM86SSVcRoqoysc1kHUGlNj0YptYjRjE3dkwPArJdU74oYzRzWA1J8JV6b&#10;fZX6bBHQDHZTEYx2AkjFsogxmgZhTROQpi8tMtqGBAk3pAhpJ19TE4MnrQGRO1JBLOO007mpmeLY&#10;eS/V5DJO8yFQGygLkRStdJ0MpxiKuEt0nWIqEiShHbYi2QK6n9FYLOJRtBYJkvA9mosESWQJ9kLX&#10;ycQzGoyIk0k8LIb6HkyJoskQnFQvYTMUJ1N1qcxGHkkjRlGWYDXSCUUNkhTzE05m46LdiBRRs4mC&#10;dMJJLXGl0RU17tIkkHCy8yKajrhOpsVSiE842akGUU8nOT0oo+mQp0t3QZFH0XRESHaaSwNCXGdU&#10;/JKtg+lIskQ9jhEn82HGdTKvaKSd+Vm+n9Rzcx5RZ9D5Tv1LlyXmseJgS+aTucDSghE5RH1qsRvC&#10;dOqkm14yr99VnYURbj1YXOIGiQU6buPQOFgUdTebLBRzS8xiOzfuLFj08wKNkuU1irWI6kjCWT/V&#10;xCcuKaMflDTktrOXxUV2mhOX0P0Dz7maW2ufGuqbx/GFT797PJ73oK2Q6bADKJvo6JDXlP0kfhxa&#10;ZtK2l61lGNSyoQWuvOkK59lso9k+E+110HwqyvZFfGg0SOtDjaoI2EhTjhh+5NOLgK0JGtJtRcC1&#10;tPsBIzvHpLkiASJTUMS40VRMgwC2CNip/9CiulUE7KWlDmtsUZkvAqKhJAKiXEwAlTEbEheiVSQ9&#10;uvOqobHYPjWKs0RVhyp4aY3SRBPXiAI5AdT89+DJeHukfeqja+UMytVl8cHZqTkFJBXKD4d9jquU&#10;rgACKWV/EcmGQeJITJCtl3WMEvtUitBhkiDXXqIxCPt0SDOojHbHKTajyCFfZ4/6RhGyNtrFcJQh&#10;dT+lAYRAKo9gPMpWCASpRtYknmmCilIt9qO4TpNOmIOyTYXbkuQYAkLWaToUTUjp6fWgaglftLxL&#10;0joWJUS6fYoU1WY88IUYBbNHQE5wmomLCy5SZFZTes7K6zRDjI0ltJttj6ak+HQ7LqIAFCHtBJLe&#10;rvI67UyLxqSIs9JTUvoQizj93G1EoUo4pYUu8l162sqQ7hqI4hdxmodiEzWo5ZiVsc9kbYKYI7F1&#10;gCQ40Zq3cJ1iNiNOSnst/b3ydLqfWKhCwpgUaUeHk0ISvsspFB8utqSEspdeQVmlmJISoJyUEZAJ&#10;PLq6FJDokJzmgpGq5VqrIlTTW620UuMheeP4aGaPxCuKgNzEaTZcTEhpH2stQVFDjM699Ghm28W7&#10;jGtkx0WQqSfZcHYCSd+qwLEzTfrhBY6dkuq0RsNR2hsIteCD2SjLooIx1yBtC897pIcy58UWx9wh&#10;I5Y5WLp51GVTZgTmBBp3qV9p8sI8VRNA5vqaRDNfGtnCuNPUOVedY96+KTELH8wqsHjEzAwLcMxu&#10;sYjJDGFNQjCzrCymM1MtfClpkdl+FnVKv2wSfWKyIHrJ9pPAGKKcNJME2jH2iIaj7IpK/21aYNmk&#10;jgd9cV+8I+OlcbHUBjwJafWIE9He8yGtIpO53/Px8eHux4fHR8mExLH8/XePp9XHLQbqt7vd/nAx&#10;V2MG+XiQrpHU8Tv7w3IUz6fz5fvt+T49KyIRcre3mIo/3MVv9/vt3Q/6/bJ9eEzfo4MUB9DTXHQa&#10;7X57vPsNM9K4qwCXANwfT3+7WX3C3P/rm/NfP2xP+5vV458OmK8eQit9j5f4j3bdSWvrafqXt9O/&#10;HD48fXfETkCutocdsL6+udjX7y7pngEM+mNzfz78+rwTwNgxA9LefP7L9vS8EirxI8y4//loI+Pb&#10;W5u2Fg45rJKUCNF/YGD9/2tyHV5Ouh9gNrkeJVUm0DHj/utzugfgnz+5rn2xKTzc3tqNAEGq2DLZ&#10;7xbH7hGYirBt5qRP/b3PpIO944RJW8sMB9yF6OYLvE244zkjWNPJPJd1PkzBsEcjWIgTIdewwWqM&#10;YHUcmbyGDcZgBAudzJxfwwZbNYKh7JBZGxw7B5Mp5uvIEEE4FLK7MpB4bWk42RxswHzRdWRwOh0q&#10;NLWMhl5DNhthhxWXWZVrhL4YYs/jm7EBkWAO34wPhfXNGFHjuZn1zTgBNz9H75QVocJgZQbfjBnN&#10;OscMKfL6Pg9xzP7q9s3YUXcytXaNHWLyHF0HsOurQ4w5gqFvQAa7r6Kbc6PL7Z6UF/2xOKuzy5tx&#10;o42D8dfInQ2yY0BUhuCurm/ODeh2ht4ZN6ohp2fSJjTSEYaccojfPMJVWVWbDbL3VQ7dbI49hDjj&#10;eI3c2Rx732fRzbkRh3+voptzY50zUrMx9hD6HHdlpGHclSaPb86NJmeRkVWb4ENEluEuZiKmcHHk&#10;9Bq94hyM6xOuXZcWOZkmcI2MTF7FN9WOPrs8CaJHdPntk7qKw3WwQJnVzSxVld09SfY6utBkpQVT&#10;GSPc0OaYIVMZI7r8aYupjREOidHM3s3H2EOTs/MSefpjhziMfY0VkulysD5eQHHNrojPPwHLGeXZ&#10;HHuf5YREGo5taLLYZoxocSvHdcZKBtDR9XGQ+CqpM0bktUwSUY5uyJpk6dN2MImeMquT+Mvh+ipH&#10;rJQbHQxhfu7EmI2xD31OxaT/y9H1cdz0Gl/h9E3AKrkB4NrWSVVwCbYpI4Y+dzhKRWHE1sjtBFfX&#10;NuVDfuNm8+toyMxgkyS1P3SIN9Bco1Ty4w5WZ13j2fB6QAots3FS5HF0bZsjdTa7Htp479HV1U35&#10;UKf7P65t3Wx2PdRtjq+SdvLlhWGdE7rZ7PrQ5s4xKT+N6JBry/BC0tEOt+lzLuNscj1dGXWN2Nnk&#10;esjq62xwPSsms7n1Nl6ydY0Rs7H1ePnH1ZVN9WGTPf5nQ+t1n921mT7gWLquq7Oh9U2TwyYdAc6D&#10;LuSOm9nUeuhgq68r62xuvY8XHl3bN0l3+1NR18qd1VKHcLguKyGzuXXEKLnDUCYpHN0GV3xltm6q&#10;DnXI8nU2uY6yVwbdi8n1Pl53dE1O5pPr2bN6PrheB6j1dWa8GFzP+nVBKra+L2iTznEX8doEsGtz&#10;5g4RzAQOt+zlDF6ophxB514usMCfJhhhonLHbKim6hGQD85xZRZ5o/0it4nzyLuts2yWWti4i9kE&#10;SJDigsMNXe54RBwzgcvnBaYsWWe9HhxOE2w1bHdGZjAlP65uFnYjIff1soMrtzl8vewge3UFNAIZ&#10;yq+XHXxxA8jXyw5yMqM9Vm++XnZgNSS7NUbnbt74yFF5zl0HiL9edvCF8mnz0xvvfSpvpHbovUF0&#10;lkqxBBwHrRi9r5cdvBTgr5cd5IzeP+2yg+wtUtHHF7EUH36JGEcfPv3AmnLLch9d9PQDK/WTH4yO&#10;k9XR2Q/UnxAXehEN4kLHJS29Kkq85PSDGdHSGOCXev2eOyRiuCd3SMRo+OpkRau9dOissG7Y7HBF&#10;o5NrmJ962eDwoi8SeetIESANq0HYp3ZQNnplTKjdchmEfRqk9ZKgSU/5YBD2aZDaTIKGw3IfC9pE&#10;dJ0oRTKciUeh8buc7Kn2aU+XtCa4CeSk17KRTFmEpLukt0AE+UmSQXuqferTnZ8NGScIKAbo01nT&#10;jfUX4+mmMvZU+7Sna2NVHGour1NnPbBLZOdRb9R1kslwpCSS4knhm+yS42QS0to6qdS1RjuVZN9P&#10;qh3OI6pxzvdRj4031nx0Za4KFZy0t+OvstqP5gqFZdofEzYi15S+yuSa7pmMU0ddoXyorJ2Ran+l&#10;N0RxeakkBx01lWl/JZeFLtJ+O32hK8RGxixKxMm03/lJtd9aNKHT7Oluz5j2o2FGaSezN6hGI7GW&#10;doloqrWIwu4Sa2pz1Zyb6BDQp/slT6Yr9qn2LOgoLvpyyEkSxnOM2MhgZw7GX8pWyrk5aqetL6/T&#10;KLcl4sYf5VS61/lhep730nki7KrJqFSvzhVO8zK35C6BhJHdp6Q96jjLzfuyPbDPxKtOrx2j7Ldm&#10;WHqSo/NDxYQc5L36b1STUeJWjESRnYlMj3udd6Vq3OsdEvQM722EjY3T28QVPcEHEwqmwmhr0+0h&#10;5/egYwbUwbPLYgI7NdAuoPLIOOPnELHaPf6uOlM2cc7rUWFNsvNajj5M9YpqtBclTyun5uhMMuKg&#10;8GWvTOeZULUl9q6VqnE0CWQiE8UQ8xs8lWH02ad5j9q+D26VrYd0LC6TFJSz7eQmF7wB0vxMT3XZ&#10;+uzT1jnqElkn2kZ0ncTMoRFdn96SW1bATdWSFmWsMjdNRlqUp4qQjfGoZdeuibMS+S7BYBmnDg1J&#10;ExOB1HFu2E8idZh006eTaVScAktjAVxKojjZzsslMHpokZO7sWl7bWyODfLpRsYXsoROIMVJRxos&#10;umG3T4TGJLmGe1/k0RUrYusr2J7RL+G2J2j+GN2gxPYE87Gp7UFPoe0Z0YDaDgr03pZ3AvV7xcnk&#10;2m7loY5GqM1tapjtQTk9PR0tx2SdUjVPsQDRv6DXLkD/CE6bBg/U9tiYDiDJzruMUNsTK9NCEcVZ&#10;mWtC1znGa4x2dD0v3E90jS/kUSXdlJFHjO+V1p24LDlOejbaTWnwwYnM2zw2cn+Em+i6TRRx3TRn&#10;j+u75x7cinDbMzpL/qOc29O7h0IsD3qAlxGHSSUFJPuFiQAFJCxAK6ACEqszSBd0FCnmGkv79RLZ&#10;G6R9PQISkzO4FSMx3SBtNREjUbpeL5Sm9qa3NB0zDS4WzNr0xhnm6PRODOFMZ6rB3BzMdej2EC/H&#10;rp2ACS07Tp204y4RCplBT4DExelsw2ty50Q3hkFlI4OO+PTomvg3vQV/zL3pofmRGObduFCMIRI3&#10;MGNgJbY5OU85CwNHS4mr0GdfdLS8ICKnSBnSEklyMpUhrSBSkZgVEbryHzM0BKclp6RHrvx0S3cj&#10;KUQgTfoQuhBISyCiXkUgLYUXiDKN/AwkdzUWRNDGW366J/ADsZ0I61RCEF4SnFZogL9GIE1J4VMz&#10;SD2wKDe9yEIlxAsiVOqcdirJvp9UO7wgQjXOQ5tRjxdov7ut46+y2u8FEboWL4hQ+rwgQvfMCyKU&#10;D14Qobz1ggiVF3ewqfZ7QYRqvxdEqPZ7QYRqv/OTar8XRKj2C0A8gKj2e0GEar8XRKj2e0GEar8X&#10;RCg3vSAifn7R6ntBRGKHMqSfY95YYPpnn1ZksTNHYpwyTgsZRu00XPl0hbsB449yKu0FEabRXhBh&#10;Cu0FEabPXhBh6txZQYRpsxdEGPu9IMJ02QsiTJW9IMI02QsiTJGdiUyPPe3O1BiDuMu02EsDTIm9&#10;2MB02MsXTIW9IMJY6BiZUPgamZg51VRwbR+pKljmmCqXVTBHheVaPvp5lb+xIafmEF/z26kHZenZ&#10;irxjAc0n5mP7+9Vs1fbp5QNNprDrOSFwGsyzy+THggiTlBEnck5la+uFm4DJ2qJddtoxtUQgbT8x&#10;UE0gjUdyOJWfbmUOOfCKkJ4YZxccoUpqnjM6Fco4nSLWSOFFAWbsUJk22+T96CZD9qmy5MULdi/0&#10;WBChEuI4K0q7rbMiV5PCDdP9rMilsIhVNYuEGXmy88ajityJPRZEKvYyjjFqcCtiO573MJDBNur8&#10;V1nb4wWRitkeL4hQ2+MFkYrZHi+IUNvjBRFqe7wgQiXLcVLb4+uktsdpp7bH95PaHucRtT3OeWp7&#10;MFSv/gazZ55sp+v0BD6l3YsCdD+90EB5JMdzioNYrshxUlnydVL5dNqpzPt+cj0yHnHd/FLjuZ1w&#10;J5a7KF68YCvx4gUjzosXbL+8eMFY4MULxlUvXjAD4RiZ7PkamTg71UxDfB+Z0jlnmG1wbjPT4Alt&#10;5pV4ilyyBSWnxJPugfgknsZnLokXBuDnlh/tyRFyKHvxggmFFy+YO+JrZN6IU82cEd9H5os4Z5gr&#10;4rxmnohLz2gruIHxIKiH85wEJOuHNJpB71lHs00p9LTGoazvWX+4XXnc87pF8oOlJ7Ek717gkDi4&#10;DKg1kwF3lZUBNX2FC4IIoMa/uIOJAGqxCLcIlAHNB8W9SQRQJzg4RvW+6RotZU+ptioA3UcrLFDO&#10;2PAG5bVh7P1FzaYY9mlxtlZU5LVkRV4b1T0SkWVA3ceeudlWpmCvGLiisEbEgnBjgZZbppxquSXf&#10;qZZbPp9quZUIqJZb1YFy3goZVJbEIRHPlEqnlVuovFsFh2qQFYWoTlrkQLXc5gUGJp02goArkspi&#10;bEn8gWWArC4gXlRRMazUQFlo1QuqvFYQocprNRaqvFa2ocprlSCqvMbCUQ+58tq5Pv4md0Jbbpyp&#10;riXbmeZa9p4prpUDmN5afYHx3AoWTGutAsKU1koqTGetRsNU1oo+TGONc0xhrQJB8ZmRIo6DZeIZ&#10;vZbaZ/snfIjGkfhKVnxg/LXxDqbSNi/CNFqeJ+tjCm0TLUyfbUSGqbPxd9RMrs3j+e0pkJw6o+ig&#10;zixrxrdRgN7Hx20h9ukOTioP4NbJsnludWCBmRIUB1JvVc/6b2ysQqLh4slgkxpMirwuMXgK1ai1&#10;T6NaG+4GXPhafLRVJQbepJNSzuylXV43ws2X5NFaksA1lGVAq0gM4FCRGCtIDGzDLX+Ou0MJRgsK&#10;SGOeVyMG0keLpE1KCA6YhysTo8MZVCgMIxUzq5hQwbVCBFUF20eqXMYZqq7Ga9wmWt4eCwClB3W+&#10;j0uCAv9R1hJZFz9diA0GUNJs1oBuFm5JTMadhdU2EUEZakMWVESsTEGFzqoU1BJZkYJaIqtRUEtk&#10;JQpqiaxCQS2R+ajUEll9gmK0dDpdo2XoKdWW9Kf7aHUEyhkrTVBeG0YqPdLdkLwSYtukXyICMgn3&#10;+Jid3jb2wrVQW6i5Xmv14u8xMO4eUftiXftsGTYGwOiyuQJmXGxQgZl2m3xgpmXQUQomG1beYMJm&#10;1Q0mvVbcYOpgtQ2mX1baYAordMbAgHg3JgnMpFium/k2ljxnro1l45lnY+n9gTg2Vi9gfo0VIJhb&#10;YxUNJgeGj8mVrY/JqdHL5N72j+mR8YPppfGX6rn2c/091qbToaO132KU82YckrwhFrdMR+neELvc&#10;yZ2/CD9xM/gL52seh2y0ftKRt1pu9EW/HWmN2mg1XdIbc6fvxXPlqlwJj+G+l+DWFvOhS6YIh2xh&#10;1HoyGrTW2zAGMoCGS/ATPi9B2frtM8Vx5uSybKXMhMf1kTSJ+ess3dMgikn4XjrX8/U1iL4TXDmO&#10;knnMBFeO4ORGlAiHtE+JH3LTk8Dhvm2CEBuSAEmdSAaqEiCZ/pGBqgiIyeXyGm12EJc7lAHtjjH2&#10;ns/aBvsDUbsRkNQEHbAmgj0BJJzxwTNSA6/lVTTCQrzNq7w9Nh3UkGK5XI8VMTakloXXSidANiKN&#10;NxYrIFhUkkd5Ynx0S+qWrT+apCjwJgrFSEx2K+9DkH1cExbaq7IBWGYh3iGgG8kh7ZIP9vDQ21UT&#10;eHVGcSsh29rXKamp0qaHwS44YbuOEo1uktQcyzjVktKxW7ztwgbYibjVlXVMUQmW950vUwq8WUQh&#10;mZ5JW0bCSfiOt5U4ZPl4HSFx3X9xPyeQzGZVJnXUDFbe9cwsa2UKTI217zwbDgA3VTskIi/JEmyq&#10;cpOdUmHQYe+BnHvIkaRjaoB5KD1b3hQTuc48B6iGAZaPemhbkg7mOwAwmS4K2Ot7Zekabc5cgsMi&#10;1RZdMP8rdDi8RSkGYjTDRi+364mHiMJp2kfmcoYNcvfyaObDYnAueRrMKQ5r856Jl+0v6GVuOxoG&#10;E69ZHADAZIbWzKo7oMcq5knaZ/J4PVL5Ai6f1m1Ve7wekwuD7FAlitvoXRdkatoGxolkNBpT4c7L&#10;kuzWWumUN8MU4ewOLAR/RTh5caX4BdRSqNFnpRBNfEC9i8+1vHnNCnNq7mu2PtXUmoSG8e0yoFde&#10;b17aF50WkqJJCUzv3mzIVA+kVDa5IZUpHcJoYUJLD9XhLymCFsGSXcBroMtgycFuSQuYhqJSrCw9&#10;FDojlK5J2UoHU9bEFBkYYb6DkbWlE3mDk7lEggaNG7I2AyMdQvI6QGzIhnQcOVhZ3jQhviE2x8CI&#10;MqggbUjvKLBEEsiYmYOVuaC60JHKHU4KeWjHZgW1CNaR/bWSTEev0038ksRiSUjwnsi0PuxhEU7t&#10;Uke6xyX6F3q/TOzNDz7pQo9wpN/M6mniPJXWh1cKJnxEVPA2uwRHXM9GgxgpSJSe69VoBqfxf0/y&#10;LZayonAauDE4scFxn0naobWELDGf5nz0RHPXmrxh/uFazU8Pt6G0z+JxRT0iYw4bvXe3I5kJvIcw&#10;4SPP3aj/sSFyvzHDRxoiNmrSmAfpcGwicKNZgfViQOa7buTdemLqCSlw7dPJzPYmyBEUmUc226MK&#10;xj1M/KdYsyPigP7XRAyTL3mTZFwjE1j0lipGogHBmzCJSmG6aJmOeqjJlN6DVw6oeZWeCYUUFJMd&#10;KR/syBNpYEgMLBILuo/k1pC6slDTAx47SuwzxVLydse0RhI340zRNfrbWwyTfSpG3D6bBJdlczBO&#10;vBBQI8jui4Dv5aP1QOtIvIXAQ5WLnXzWC96RGyhrybdHdSWuTR20NXDD0mLW4r0hpxAwqkkhPhoA&#10;1QkmPt8EkAWQakiZT4pWIF0jk8cRsBzgAKMSQ3zwEZD49GiASkLBYgQHXJMSHh6dJJwlyX2NLelz&#10;BKAGdsSVBQvTo1sy/Q/AZFJaqteazG5YlgJGPKpCAzel5J7Iu3kTIPHz66AOD3t3AZrdkhbW1ABo&#10;5U1c4PIa9byGgpcBbQRG9LuIsbILncg9emB14nUgFWqcColqdg0OzpnEa3mdWGmNnhomrEa7onqY&#10;JGDqlWZ6/GOcUKwoyb65P0GsiTneX4DxRKGJbi5P6EswQDuK7DOdhqFXQStbM0zpaCqOoJNRI9kg&#10;UliGpU/qz7S/0uu6SWs3/IkkYiSJBYOXbKi8Tq4kYXXQB4sTUAbUM50Nnrs1kYOhjFGPwZpcoQI7&#10;n46YGj8oYrSCf0NyVTVeVJ0sHjuqa617tAgJy49W09gS1cIr7JKEyV1IBKPqIEl/ppfiibKS6+Zq&#10;I2bDpKfGxabRiSJZOnnJeQKkj9YBAu46aqzMmrBwFlkSpuzUTwCZhGsY3DPpwQRBpLontwTBkUlm&#10;uSdXpNTWZCszSkWhqDQ1MTB5rFRdB7ZGuRVDeI2BWbI/labGcWoR0bVgRl5FT+jR5H2Q97SXKVd/&#10;HYDEGa7sRkF2ZR6spJ7DOB7Y0w2ShQuOE/V0hlN3nl0ljeAwyRFeJEPMUGXdLdQEWks5Lvdj67Qj&#10;oiV1LK+N45pg4ojIMGGUupZEp3Btkp6HNZnvC73mVTBgXJY6cFt3fk3cTmR61aVbkwrOpBOHuNtj&#10;cw8BbI3r7Nmt9bkxchrzCtgONbDnkT1s0y3VjNQ5McPW8cVEw45mFEOJnptYMgG2EAyjI0wuVCiZ&#10;mgUrsDLNRfNC2kdmDByQ3ZkzApIkjM06oUhSttY2cB5gXYoGC41helIQK2TTU7hkoIyxtha7ikV1&#10;2ogxsHhSW0P58Zjc4wFuSenUkWuERA9oilH9IDYLrMmAHgn80mM1Hu/Jy6u0XNUhqCthswQ2KVVr&#10;SlP6wEvYLH9UfqZmcAgBCYr5rensWzM3ODKKedVJwZmTrs4qdfrT+hsSROhhw6yPOmzM9ugLElnQ&#10;pN4SC8KCdciRBKwldFiYGOwMpnFn2jvmH3rPUlEma2sBKVu6Rs9JErQ32keGNGRRETS/TtRFj9yX&#10;uCzzgTepPW8v999+o19+Pl/i992H8+Wn/fFJXnJ+Pj4+3P348PgY/7G73z/tv3s8rT5uH1/fbHe7&#10;/eFiJ+UM8vGw+vT6prr5B1A8n86X77fn+/SsiF32ZHt7On443MVv9/vt3Q/6/bJ9eEzf4wviQMin&#10;5/Pt+fmX07ffyLe3x7vffsHC96fL65v74+lvN6tPp+3z65vzXz9sT/ub1eOfDmd0+iHTBvG4xH+g&#10;dUYO+tP0L2+nfzl8ePruiJ2AmdgedsD6+uZiX7+74F/49e74hF3++fDr804AhQIh7c3nv2xPzyv5&#10;ih/tP1/+fPz1fvu8jwDbj+BFEoARVklKhOg/Pp2f47f3t5/ey7ft7XsQdf+w+3572U7/HaFu9/Xx&#10;/vh4tz99+38C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P/0pu1YJQAA/N4AAA4AAAAAAAAAAAAAAAAALgIAAGRycy9lMm9Eb2Mu&#10;eG1sUEsBAi0AFAAGAAgAAAAhAGhHG9DYAAAAAwEAAA8AAAAAAAAAAAAAAAAAsicAAGRycy9kb3du&#10;cmV2LnhtbFBLBQYAAAAABAAEAPMAAAC3KAAAAAA=&#10;">
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D6054B" w:rsidP="005A5AD2">
            <w:pPr>
              <w:pStyle w:val="Ttulo3"/>
            </w:pPr>
            <w:r>
              <w:t xml:space="preserve"> </w:t>
            </w:r>
            <w:proofErr w:type="gramStart"/>
            <w:r>
              <w:t>TLF :</w:t>
            </w:r>
            <w:proofErr w:type="gramEnd"/>
            <w:r w:rsidR="00525C43">
              <w:t xml:space="preserve"> </w:t>
            </w:r>
            <w:r w:rsidRPr="00525C43">
              <w:rPr>
                <w:b/>
              </w:rPr>
              <w:t>655560627</w:t>
            </w:r>
            <w:r>
              <w:t xml:space="preserve"> / 635838096</w:t>
            </w:r>
          </w:p>
          <w:p w:rsidR="00525C43" w:rsidRDefault="00825576" w:rsidP="00525C43">
            <w:pPr>
              <w:pStyle w:val="Ttulo3"/>
            </w:pPr>
            <w:r>
              <w:t>B</w:t>
            </w:r>
            <w:r>
              <w:rPr>
                <w:caps w:val="0"/>
              </w:rPr>
              <w:t>ormujos</w:t>
            </w:r>
          </w:p>
          <w:p w:rsidR="00525C43" w:rsidRDefault="00525C43" w:rsidP="00525C43">
            <w:pPr>
              <w:pStyle w:val="Ttulo3"/>
              <w:jc w:val="both"/>
            </w:pPr>
          </w:p>
          <w:p w:rsidR="00825576" w:rsidRDefault="00825576" w:rsidP="00525C43">
            <w:pPr>
              <w:pStyle w:val="Ttulo3"/>
              <w:jc w:val="both"/>
            </w:pPr>
          </w:p>
          <w:p w:rsidR="00525C43" w:rsidRPr="00525C43" w:rsidRDefault="00525C43" w:rsidP="00525C43">
            <w:pPr>
              <w:pStyle w:val="Ttulo2"/>
            </w:pPr>
            <w:r>
              <w:t xml:space="preserve"> COMO SOY</w:t>
            </w:r>
          </w:p>
          <w:p w:rsidR="00C420C8" w:rsidRDefault="00525C43" w:rsidP="00525C43">
            <w:r>
              <w:t xml:space="preserve">Profesional joven, con más </w:t>
            </w:r>
            <w:r w:rsidR="00825576">
              <w:t>3 años de experiencia en el sector sanitario</w:t>
            </w:r>
          </w:p>
          <w:p w:rsidR="00825576" w:rsidRPr="00C420C8" w:rsidRDefault="00825576" w:rsidP="00825576">
            <w:pPr>
              <w:spacing w:after="0"/>
            </w:pPr>
            <w:r>
              <w:t>Persona responsable y comprometida con el trabajo. Paciencia, capacidad de adaptación y continuo aprendizaje</w:t>
            </w:r>
          </w:p>
          <w:p w:rsidR="00C420C8" w:rsidRPr="005152F2" w:rsidRDefault="00C420C8" w:rsidP="005A5AD2"/>
        </w:tc>
        <w:tc>
          <w:tcPr>
            <w:tcW w:w="1287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939"/>
            </w:tblGrid>
            <w:tr w:rsidR="00C420C8" w:rsidTr="00825576">
              <w:trPr>
                <w:trHeight w:val="4104"/>
              </w:trPr>
              <w:tc>
                <w:tcPr>
                  <w:tcW w:w="5939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7C3246" w:rsidP="00E4593E">
                  <w:pPr>
                    <w:pStyle w:val="Ttulo2"/>
                    <w:framePr w:hSpace="141" w:wrap="around" w:vAnchor="page" w:hAnchor="margin" w:y="737"/>
                  </w:pPr>
                  <w:r>
                    <w:t>experiencia laboral</w:t>
                  </w:r>
                </w:p>
                <w:p w:rsidR="00E4593E" w:rsidRDefault="00E4593E" w:rsidP="00E4593E">
                  <w:pPr>
                    <w:pStyle w:val="Ttulo4"/>
                    <w:framePr w:hSpace="141" w:wrap="around" w:vAnchor="page" w:hAnchor="margin" w:y="737"/>
                    <w:tabs>
                      <w:tab w:val="left" w:pos="1869"/>
                      <w:tab w:val="center" w:pos="2980"/>
                    </w:tabs>
                  </w:pPr>
                  <w:r>
                    <w:t>Gerocultora</w:t>
                  </w:r>
                </w:p>
                <w:p w:rsidR="00E4593E" w:rsidRDefault="00E4593E" w:rsidP="00E4593E">
                  <w:pPr>
                    <w:pStyle w:val="Ttulo4"/>
                    <w:framePr w:hSpace="141" w:wrap="around" w:vAnchor="page" w:hAnchor="margin" w:y="737"/>
                    <w:tabs>
                      <w:tab w:val="left" w:pos="1869"/>
                      <w:tab w:val="center" w:pos="2980"/>
                    </w:tabs>
                    <w:rPr>
                      <w:b w:val="0"/>
                    </w:rPr>
                  </w:pPr>
                  <w:r w:rsidRPr="00E4593E">
                    <w:rPr>
                      <w:b w:val="0"/>
                    </w:rPr>
                    <w:t>2019-2020</w:t>
                  </w:r>
                </w:p>
                <w:p w:rsidR="00E4593E" w:rsidRDefault="00E4593E" w:rsidP="00E4593E">
                  <w:pPr>
                    <w:jc w:val="left"/>
                  </w:pPr>
                  <w:r>
                    <w:t>. Movimientos y traslados del paciente, además de las actividades diarias necesarias</w:t>
                  </w:r>
                </w:p>
                <w:p w:rsidR="00E4593E" w:rsidRDefault="00E4593E" w:rsidP="00E4593E">
                  <w:pPr>
                    <w:jc w:val="left"/>
                  </w:pPr>
                  <w:r>
                    <w:t>. Ayuda para vestirse y alimentarse</w:t>
                  </w:r>
                </w:p>
                <w:p w:rsidR="00E4593E" w:rsidRDefault="00E4593E" w:rsidP="00E4593E">
                  <w:pPr>
                    <w:jc w:val="left"/>
                  </w:pPr>
                  <w:r>
                    <w:t>. Estimulación y fomento de la máxima autonomía de la persona y su participación en las actividades diarias</w:t>
                  </w:r>
                </w:p>
                <w:p w:rsidR="00E4593E" w:rsidRDefault="00E4593E" w:rsidP="00E4593E">
                  <w:pPr>
                    <w:jc w:val="left"/>
                  </w:pPr>
                  <w:r>
                    <w:t>. Fomento de hábitos de higiene y orden</w:t>
                  </w:r>
                </w:p>
                <w:p w:rsidR="00E4593E" w:rsidRPr="00810EC3" w:rsidRDefault="00E4593E" w:rsidP="00525C43">
                  <w:pPr>
                    <w:pStyle w:val="Ttulo4"/>
                    <w:tabs>
                      <w:tab w:val="left" w:pos="1177"/>
                      <w:tab w:val="center" w:pos="2980"/>
                    </w:tabs>
                    <w:jc w:val="both"/>
                  </w:pPr>
                </w:p>
                <w:p w:rsidR="00E4593E" w:rsidRDefault="00E4593E" w:rsidP="00E4593E">
                  <w:pPr>
                    <w:pStyle w:val="Ttulo4"/>
                  </w:pPr>
                  <w:r>
                    <w:t>cuidadora tecnica de personas con diversidad</w:t>
                  </w:r>
                </w:p>
                <w:p w:rsidR="00E4593E" w:rsidRDefault="00E4593E" w:rsidP="00E4593E">
                  <w:pPr>
                    <w:pStyle w:val="Ttulo4"/>
                    <w:jc w:val="both"/>
                    <w:rPr>
                      <w:b w:val="0"/>
                    </w:rPr>
                  </w:pPr>
                  <w:r>
                    <w:t xml:space="preserve">                               </w:t>
                  </w:r>
                  <w:r w:rsidR="00825576">
                    <w:rPr>
                      <w:b w:val="0"/>
                    </w:rPr>
                    <w:t>2017</w:t>
                  </w:r>
                  <w:r w:rsidRPr="00E4593E">
                    <w:rPr>
                      <w:b w:val="0"/>
                    </w:rPr>
                    <w:t xml:space="preserve"> –</w:t>
                  </w:r>
                  <w:r w:rsidR="00525C43">
                    <w:rPr>
                      <w:b w:val="0"/>
                    </w:rPr>
                    <w:t xml:space="preserve"> 2019</w:t>
                  </w:r>
                </w:p>
                <w:p w:rsidR="00E4593E" w:rsidRDefault="00E4593E" w:rsidP="00E4593E">
                  <w:pPr>
                    <w:pStyle w:val="Ttulo4"/>
                    <w:jc w:val="both"/>
                    <w:rPr>
                      <w:b w:val="0"/>
                    </w:rPr>
                  </w:pPr>
                </w:p>
                <w:p w:rsidR="00E4593E" w:rsidRDefault="00E4593E" w:rsidP="00E4593E">
                  <w:pPr>
                    <w:jc w:val="left"/>
                  </w:pPr>
                  <w:r>
                    <w:t>. Movimientos y traslados del paciente, además de las actividades diarias necesarias</w:t>
                  </w:r>
                </w:p>
                <w:p w:rsidR="00E4593E" w:rsidRDefault="00E4593E" w:rsidP="00E4593E">
                  <w:pPr>
                    <w:jc w:val="left"/>
                  </w:pPr>
                  <w:r>
                    <w:t>. Ayuda para vestirse y alimentarse</w:t>
                  </w:r>
                </w:p>
                <w:p w:rsidR="00E4593E" w:rsidRDefault="00E4593E" w:rsidP="00E4593E">
                  <w:pPr>
                    <w:jc w:val="left"/>
                  </w:pPr>
                  <w:r>
                    <w:t>. Estimulación y fomento de la máxima autonomía de la persona y su participación en las actividades diarias</w:t>
                  </w:r>
                </w:p>
                <w:p w:rsidR="00E4593E" w:rsidRDefault="00E4593E" w:rsidP="00E4593E">
                  <w:pPr>
                    <w:jc w:val="left"/>
                  </w:pPr>
                  <w:r>
                    <w:t>. Fomento de hábitos de higiene y orden</w:t>
                  </w:r>
                </w:p>
                <w:p w:rsidR="00E4593E" w:rsidRDefault="00E4593E" w:rsidP="00E4593E">
                  <w:pPr>
                    <w:jc w:val="left"/>
                  </w:pPr>
                  <w:r>
                    <w:t>. Control de medicación.</w:t>
                  </w:r>
                </w:p>
                <w:p w:rsidR="00D6054B" w:rsidRDefault="00D6054B" w:rsidP="00525C43">
                  <w:pPr>
                    <w:pStyle w:val="Ttulo4"/>
                    <w:framePr w:hSpace="141" w:wrap="around" w:vAnchor="page" w:hAnchor="margin" w:y="737"/>
                    <w:tabs>
                      <w:tab w:val="left" w:pos="1869"/>
                      <w:tab w:val="center" w:pos="2980"/>
                    </w:tabs>
                  </w:pPr>
                  <w:r>
                    <w:t>auxiliar de domicilio</w:t>
                  </w:r>
                </w:p>
                <w:p w:rsidR="00E4593E" w:rsidRPr="00525C43" w:rsidRDefault="00E4593E" w:rsidP="00E4593E">
                  <w:pPr>
                    <w:pStyle w:val="Ttulo4"/>
                    <w:framePr w:hSpace="141" w:wrap="around" w:vAnchor="page" w:hAnchor="margin" w:y="737"/>
                    <w:tabs>
                      <w:tab w:val="left" w:pos="1869"/>
                      <w:tab w:val="center" w:pos="2980"/>
                    </w:tabs>
                    <w:rPr>
                      <w:b w:val="0"/>
                    </w:rPr>
                  </w:pPr>
                  <w:r w:rsidRPr="00525C43">
                    <w:rPr>
                      <w:b w:val="0"/>
                    </w:rPr>
                    <w:t>2009 - 2011</w:t>
                  </w:r>
                </w:p>
                <w:p w:rsidR="00525C43" w:rsidRDefault="005A5AD2" w:rsidP="00825576">
                  <w:pPr>
                    <w:pStyle w:val="Ttulo5"/>
                    <w:framePr w:hSpace="141" w:wrap="around" w:vAnchor="page" w:hAnchor="margin" w:y="737"/>
                    <w:jc w:val="both"/>
                  </w:pPr>
                  <w:r>
                    <w:t>Cuidadora</w:t>
                  </w:r>
                  <w:r w:rsidR="00810EC3">
                    <w:t xml:space="preserve"> de ni</w:t>
                  </w:r>
                  <w:r w:rsidR="00E4593E">
                    <w:t xml:space="preserve">ños y personas mayores para así </w:t>
                  </w:r>
                  <w:r w:rsidR="00810EC3">
                    <w:t>desarro</w:t>
                  </w:r>
                  <w:r>
                    <w:t xml:space="preserve">llarme en el </w:t>
                  </w:r>
                  <w:r w:rsidR="00E4593E">
                    <w:t>ámbito</w:t>
                  </w:r>
                  <w:r>
                    <w:t xml:space="preserve"> donde quería</w:t>
                  </w:r>
                  <w:r w:rsidR="00810EC3">
                    <w:t xml:space="preserve"> sacarme e</w:t>
                  </w:r>
                  <w:r>
                    <w:t>l grado medio y por ello trabajé</w:t>
                  </w:r>
                  <w:r w:rsidR="00810EC3">
                    <w:t xml:space="preserve"> por cu</w:t>
                  </w:r>
                  <w:r w:rsidR="00525C43">
                    <w:t>enta propia durante este tiempo</w:t>
                  </w:r>
                </w:p>
                <w:p w:rsidR="00825576" w:rsidRPr="00825576" w:rsidRDefault="00825576" w:rsidP="00825576">
                  <w:pPr>
                    <w:framePr w:hSpace="141" w:wrap="around" w:vAnchor="page" w:hAnchor="margin" w:y="737"/>
                  </w:pPr>
                </w:p>
                <w:p w:rsidR="00525C43" w:rsidRPr="005152F2" w:rsidRDefault="00525C43" w:rsidP="00525C43">
                  <w:pPr>
                    <w:pStyle w:val="Ttulo2"/>
                  </w:pPr>
                  <w:r>
                    <w:t>educacion y formacion</w:t>
                  </w:r>
                </w:p>
                <w:p w:rsidR="00525C43" w:rsidRDefault="00525C43" w:rsidP="00525C43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</w:t>
                  </w:r>
                  <w:r>
                    <w:rPr>
                      <w:b/>
                    </w:rPr>
                    <w:t xml:space="preserve">      </w:t>
                  </w:r>
                  <w:r>
                    <w:rPr>
                      <w:b/>
                    </w:rPr>
                    <w:t xml:space="preserve">GRADO MEDIO </w:t>
                  </w:r>
                </w:p>
                <w:p w:rsidR="00825576" w:rsidRDefault="00525C43" w:rsidP="00825576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ATENCION A PERSONAS EN SITUACION DE DEPENDENCIA.</w:t>
                  </w:r>
                  <w:r w:rsidR="00825576">
                    <w:t>2017</w:t>
                  </w:r>
                </w:p>
                <w:p w:rsidR="00525C43" w:rsidRPr="00825576" w:rsidRDefault="00825576" w:rsidP="00825576">
                  <w:pPr>
                    <w:jc w:val="both"/>
                  </w:pPr>
                  <w:r w:rsidRPr="00825576">
                    <w:t>CES</w:t>
                  </w:r>
                  <w:r>
                    <w:t xml:space="preserve">  María Inmaculada</w:t>
                  </w:r>
                  <w:r w:rsidR="00525C43" w:rsidRPr="00825576">
                    <w:t xml:space="preserve">           </w:t>
                  </w:r>
                  <w:r w:rsidRPr="00825576">
                    <w:t xml:space="preserve">                               </w:t>
                  </w:r>
                </w:p>
              </w:tc>
              <w:bookmarkStart w:id="0" w:name="_GoBack"/>
              <w:bookmarkEnd w:id="0"/>
            </w:tr>
          </w:tbl>
          <w:p w:rsidR="00C420C8" w:rsidRPr="005152F2" w:rsidRDefault="00C420C8" w:rsidP="005A5AD2"/>
        </w:tc>
      </w:tr>
    </w:tbl>
    <w:p w:rsidR="003F5FDB" w:rsidRDefault="005A5AD2" w:rsidP="00825576">
      <w:pPr>
        <w:jc w:val="both"/>
      </w:pPr>
      <w:r>
        <w:t xml:space="preserve"> </w:t>
      </w:r>
    </w:p>
    <w:sectPr w:rsidR="003F5FDB" w:rsidSect="00466E6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F43" w:rsidRDefault="00B67F43" w:rsidP="003856C9">
      <w:pPr>
        <w:spacing w:after="0" w:line="240" w:lineRule="auto"/>
      </w:pPr>
      <w:r>
        <w:separator/>
      </w:r>
    </w:p>
  </w:endnote>
  <w:endnote w:type="continuationSeparator" w:id="0">
    <w:p w:rsidR="00B67F43" w:rsidRDefault="00B67F4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Nova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825576" w:rsidP="007803B7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616065" cy="454025"/>
              <wp:effectExtent l="0" t="0" r="17780" b="13970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616065" cy="454025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67CE4F" id="Grupo 4" o:spid="_x0000_s1026" alt="Título: Diseño de gráfico de pie de página con rectángulos grises en diversos ángulos" style="position:absolute;margin-left:0;margin-top:0;width:520.95pt;height:35.7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PM3xkAAAC0AAAOAAAAZHJzL2Uyb0RvYy54bWzsXd1uI8dyvg+QdyB0GSBezpAzJAWvDwKv&#10;bQRwTgxYQa65FFcSIpEMyV2tz9v4EfIMfrF81d3VrOJUzbSt9SZnwZttrab0ddXX/9XV3V//5ePT&#10;4+jDen942G5eX1Vfja9G681qe/uwuXt99R833//z/Gp0OC43t8vH7Wb9+uqX9eHqL9/84z98/by7&#10;Xtfb++3j7Xo/AsjmcP28e311fzzurl+9Oqzu10/Lw1fb3XqDj++2+6flEf/d37263S+fgf70+Koe&#10;j9tXz9v97W6/Xa0PB/z2Tfx49U3Af/duvTr++7t3h/Vx9Pj6Crodw7/78O9b+vfVN18vr+/2y939&#10;wyqpsfwDWjwtHzbINEO9WR6Xo/f7hw7U08Nqvz1s3x2/Wm2fXm3fvXtYrYMNsKYan1nzw377fhds&#10;ubt+vttlmkDtGU9/GHb11w8/7UcPt6+v2tnVaLN8Qhn9sH+/246mYOvh+Ij/v3k4rH/7n+3odj26&#10;2//2K1QOP+8e1vSr3W+/3j1slqPVdjPag+/fft3cvX/cHiCLvzugOoxuH6iG4Ff8jWh/3t1dI/cf&#10;9rufdz/tI3f48cft6r8Oo8322/vl5m79L4cdIFGx6C9enf8J/f8u/v3o7fO/bW+h7PL9cRtK4uO7&#10;/ROhguPRx1Dgv+QCX388jlb4ZdtW7bhtrkYrfJs203HdxBqxuke16fzZ6v679IfTSQN+6K/qWfiT&#10;V8vrmGFQMilFRqJaH04ld3hZyf18v9ytQ4U4EHdccmhjseS+p3Yyenx4u1+P2nlkOUgyxYfM73e3&#10;D8eftg+bI1RidoUoKX5AufwxXudNbbOzvF69Pxx/WG9D0Sw//Hg4xhZ4i59CHbhNptygtb57ekRj&#10;/KdXo9l8OnoeEWqSZqFKCI1H96NUGmiHGQeaZBwg2DgTIeTgoLwzjqsPqlIWmjpArZBxgdAYM5CD&#10;g1LPIm09sw1bCCEHp1JMjxsbqCqgupJcz1wkSfa8sUutknS71lWS72pSO1iScR+rgPJKcj5t5w5V&#10;BaTXkvRm6iDVBaTXknQfSZJezRY2U7Vk3bUPneSp5tV162BJ1n2sAtZryfqkqmzW6wLWJ5L1yWJs&#10;I00KWJ9I1n0kyXo9q2ymJpL1CVqE2dVNFOszp91MJOsuVxPJOvpMR68i3icFvE8l71XjdObTAt6n&#10;kvd6MrG5mkrenW5vKln3kYpYn0rWffuKWJ9K1n2sAtYbybpT15sCzmkwzyPNrLUpbwoopznTMFAR&#10;441k3LOtiO9G8u0hOWxj1nfHM5flPU9mVh83aTaDn0aYxtK8kyY3O0yBMeukqQ1mjjdx2oUp0ccN&#10;fXWEQT4JT8IMeEgYBJMwT0n7kUEhCc+KkMESCS+KhGlKQdKYNNC8fUhrmjcE8TIjaW4QxMvMrJKd&#10;VZmhNMYH9DJTaSAncQzVJabSaB3Ey0ylATmIl5laJ1PrMlNpYA3oZabS6EniGB9LTKUhMoiXmUqj&#10;YBAvM5UGuiBeZuokmYrRqkR3GrAIHUNSkXgyFeNOkXgydVpmKo0uQZkyU2kACeJlptIoQeIYCUp0&#10;p8EgiJeZSl1+EC8zlbr1IF5mKvXdQVyZGvub1AWTS+Lc+bO/GsH585bsRae8PFLPzT+Onl9fheXr&#10;fVzb0++fth/WN9sgcaQOHKu2kG9wHyG30/fHjZQLONCP5fgrpzuFhjoXC4A/c6rFzqVW8LWsgyUn&#10;NeJfYKlTpCZWakqO8+U05Z+k5lyS/JlTnSlWY73mnCvHKL45WEMoNU/m8t9GDbAGUnL8lVMthbVQ&#10;r56cK9Y5RXLlxYPZudLTswerCyXHdnAa7WEprDJ69cT6IqCd/FaMw2nCS9qVypXbjTmtssezG3Ny&#10;Jcf6cRr1ZKkhPTnXUrlye3TpeNbMYs92DquNSUJDOsYcy6TOM+T2hW6Ler4wO8tdIPWcwj932D4+&#10;3H7/8PhIXV9wya+/fdyPPizhTH97V4U57eP7Jzhe4+/mzXjM+WXxkINCetxQJxunxOpD/psXZ7Hb&#10;H45vlof7CBQyoVaxvIZHfXMbfrpfL2+/Sz8flw+P8Wcw8IjZOLy40f8ZXbhvt7e/wBcKLzZ80ffb&#10;/d+uRs/YM3h9dfjv98v9+mr0+K8b+FEX1ZQmDsfwn2kzo7nhXn55K79s3j99uwWT6AWWmxVQX18d&#10;+cdvj3GPApsEKJwfNz/vViQYhiCYdvPxP5f73YisxB/Bm/3XLbuGl9fsVaUSzrLJpGhI+g8c05/L&#10;Q431k+GhDj0vMQ1f9p/noa7GrehIltfs/K/HLai3fPi6FTCfYq138i6jhPOKlgCxOA64oYqdxOQq&#10;2/e+CaxqMaO1qIUlF9pV63jy0MVmvarF3MOSa+0K/kzTg46e64Q1n5Gn2dJLrrarxvEpYWgWWFPy&#10;BFlYcr2Nfs7WSzmuwSo5ziww5bqupjMHDRPbk2rYFvLQFP+Vw7/yX1ezhhy8pm6yBHxLVRG0wbNu&#10;oqkyqCeOpaoQeiyVpVB5llInd+KtqbwiVb7sCl5cs64pb3bVVLRfY1laq1IYO2Wq/NkVRicPragU&#10;aHV9srSeLDw0WQpe5VVO7WpakSfTNFQWgltBlGO78lVTrm1PNeXbrqjB2KrR/Czzga7PLFDl3K6o&#10;X3DAiopAubfnM692aP+2032QSyCrj0HCK07l4HZLgAb+jOZrpnzctaOZcnLP5t6gorzcaCkm/8rN&#10;Pa+8FgBXxEl930jZAprKqxhT2QA897tkf1Z7vca0qPorT7ev1+92dk8nHve/2909bT22miLqlcO7&#10;cmt+U0C98nhPsBdot8imiPpW1ntfL5pq5ebhVIlWjsBzb/ylydwgkpr+1F43QZEfGcqt9K2s9FXl&#10;jeQUP3MCQ2mbzZF8GFnKt1FSXy2ccXwmqQ+batYAAn/AKceqdrrpmeQeQnaVmEnusWmdTcRa47IR&#10;Yuz0XDZC3G0tVDhy3WIih7USOR76d8Giz+gmBmgNi6PNBvQyP/JlI8QrpstGiMfM38FGSGhU1gY0&#10;DdrUPDAqlzQ+GpiDeFlbbVNbxfBahJ7aKgbQInGMoEEZ9tv3dxw0SJJ4dosPiCdTMdIJZWJ/84Id&#10;pTAwj3q2lMhHExSFFybl7HmSIxZsGtq6QHx05KqGxz1aw+5mTqMPnZxNKXMmlQU4ZcE5ZhMha645&#10;LMBpFmRENocF2AEtt83SH80WsebAjTrAQQU3VFQEs+d+02jJC40xvesXnNNKqURwNk9Z5+1bNo3T&#10;bA7ml0QW1kO9OnbtZqQesuC3iegVl5lXYeAkTIrknXvG55Q1Thuqg2S1NF8sIQu+qqhlHuc5S05T&#10;1u04sToseG43I/WQNU1xF4tBruDASrQO1HD4pqIgFO8t3XLBebRskH04ssrY75hdQBWcRwE8txe3&#10;Wk1S00J76CUAzq0ydSdpw3qQgI6OBXaNU2wBPApRW9cuaq9UufPoyOicpipbkzOnpBHA61Um2NGR&#10;c/SrNlxNEZu7N8+sRRqW4RvrLS04woqUXczLSrWj4LBN7dmOt2cSXGNBVbTEPpPmi7J2Be9YkeXn&#10;6g0bBJdUQObNUc+gdhw5ZTlG5jRWPHjLyvRMLXmoOZ1rx7n5lW5C7kLUfNbTswf+MyXHyJxGexpy&#10;phW0I7jQiuTOtePcfHvgt1J6evbU5BMTdjMyp9EeuNSK9KzTdGeofM6149x8e2I9HiqdNNywGMNy&#10;Go2peQ6ZxwP+zmmUq9IIO2hMiq+s83SfcThNeIVyyQg4yfr7gDRpGBBLNRFusl60FMEyJEZbXqgt&#10;iEfq657KpHSRMldcBbBAuURzXKI5Ps95Q1osdqM58FvUcjuag6q/+sLhNYPHCyfj1OVWmG4A5hS+&#10;gf4oBG8sePDnA58ygqk4dqOlfcnYxcnDg2jA2VtPuxYxMymBgSNLYEPVAsHolkUWtE3XRcGAnkVo&#10;i66rCazNEg4Iurgs4tiDATSLnOxB7/GFee9f7LCh2gV3DUqK6txpPhAHJ9o4EtOA02ful6MYgUAs&#10;11D+ymmUij37gNBZjoxw6f8v0XyfPZqPdhSN/j9MmVQvj6DRT37efFKlQy7J+3kaEFoaKSicD8u9&#10;ON962YgwpZAcAg3Djh3Lh3Pp6M5Dft6gAAQbRw4Lc9ou7uLIYcHFkSODg6NHBgpEMOySY8OCDvV2&#10;9ZGb120I3jNwUAp5jHFwVORe6xItR1+HaXXkfDr3ikxy3dJ2etc2FbHXtBQzYBinTpzPHCRJdxNG&#10;YgupgG993jyEC1hIBYyrKD2XJxWj5/CkIvQmIbbC0EnF56GALcZVdF4892whyfrdUPhCt+xUZN7E&#10;44m8i7lm4iYIE0lWcdwHYtcCdda8sa1TIXnTEE5qWEcOkqyT01pUPN6kpgAUC0nWcQ9Jdihu2amT&#10;5k7ZqUC8ymstOg7PLjsdhrfwOktZx2unt8RMKnNZeUg6Ao9iWLr1SQXgwc1rM67i73AU3USSjNdT&#10;xzoVfeeUnT5jHqLDjVqgQu88JFnH3bLTkXd22am4O1q3GBp1gu66dKsD5uF+BwtH1m9HHUl2CB22&#10;cGR/Yg/fKtYuhF9aOLI3CdGXhmGS6XDdhAUkq7ZTZDrKzqmPKsbOA5LrVafEOhF20bAvb5Xoxkeg&#10;2DCPvBx251NafHEBzSKImOwe7Q+mSC7hS4xX5waIy2F3L6zqctjdY8Y+7O72YZ8kxuvFfjQa74Ij&#10;rbUdaTSHQo+CA/Vxye650gIOCfbvXheLYfAGWh7Y2J/GaXLzpZCgQbEzIxiFvXNdByJWYEEBDLX9&#10;dmMhGgRzPBpjcxo1xSqzxKBp2i0bMKijHWfmG4TFRFAg34DhFSSfP8/XTTA2p9EgLOICHqaGkSD+&#10;zGkUwwotijGP/JlTFotoA3ZjbVXCYsdWzsynB7PsgJwHTo8eLFuiYH89z2IDW4spQgUntfpYxLqk&#10;xO4qRQkOsNixdZieOK3gjWiXG6yV0Wj7t2ZTVBb3J5w3p7E+lMWNpCiUIXOjVgNS2kLWhisMutnL&#10;9u1l+/Yzbd+iKzLc96Gjtd331HeoL+Xbt7PUj6dwj5O3ntopOeu5A3uRr54WxDEITHrhpWuNNjtD&#10;VlIAKpz8ReTq62JIpwP5ijoY0uVA6+kuhPQ3mBDSXWxbIl0N2ZIvbz3+4tkmVSrs2s7NuWbspwcH&#10;GUCIask9Nadx/Ii9OVdd/sZplNHZ8bdLj3/ZsP38G7boxYweP0wKVb/+p2zY8moitLzTADCnbeRP&#10;ePsK8ND9EiqGK9nLy2GgapxzuXIocJHkYFBhWzcff5XZyQFhHrYODJ3kmICISRtJjgszXL9hWieH&#10;BhdJuqFd66Qb2uVJ7dzOq3AZrEG55JwGrBQVKnmivjqPvq5SdHQgS3lIinK3GkjOvWpAd4Xm7Jp4&#10;QbRhXhHpevO2pcmBURNweueUo1uAavvWpV1t3zpkqe3bBjyYWqntWw9J0t6GTVfDPnVZuIckWcep&#10;EkenItZpCZ9LcBJO61taFbGutnAR+23rpbZw64ljo9rEdXlXV6p4SJL3ehGuju/WUbWJ6yFJ3qe1&#10;UxfUJq6HJFmvwk1MBuvqJpUKl1KZHYO6SaUCn2YNVdu4Ve11xrKTcblSG7meVpL1cPWPYaDax/WA&#10;JOl055ZtnqzsHpIkPYSZWCrJmu5R3tnHNYDUPq7Ht9rJ9Vjy7k758hY0rnMeJYdFxmWD8bLBeLlN&#10;u7M5StE31DryXkL/LnPapLnJx7EHxNH/BnT2sA+Ip6YKF3l0ofeLf5LbtF/sB6Huu++2gfAdJGCa&#10;n6zyfO4nSbafPRmcJo964VlYrGMC/WlBAEsZh9OERxYoDfk7e1C6m2qYF4e/GXLxsE0sx8icag0y&#10;RfyZ0yiGRUKRQdO0Hzto+JkRnJtvNiaTRWZjiq7kGJnTaA8f6h7SE1PrIrv5yCQmxr17UOdWsFa+&#10;3ZjOKXu8KoyJrZJjZE6j3Zi0BilMS3v1xIQ0yiEGtHdP7Uw7zs23J53W5ew9c+iCEGoZLMfAnEZz&#10;0n7wgDGp6vZbcqYX58OGoAlf9q4ue1efae8KqzDDkxl2e21P5h/fu8KtvbF9hJYmHJfUn5DjEpfY&#10;pi7gRZtXYYELzB63JS0AU27ShSYXt80iLN+7OOcONANHLm2xYUcr0i6OdJ+Fi0sNILm0nUPIBJIr&#10;2yrc3GsgoY/LXhwoYyPJpS0wbJKUx3I2cZRSd0QjdNzkW7ks4/kXgyjlsgwHcgz79GmT+Cxll3N9&#10;2oTcxBaUZB3TDJsruoEiMxou67WgJO2TcCOuZaDkHSHtplbKY1mHS8MNKOWxnJBv3tBKuSyr+D5e&#10;lyvlsvQqqDpysgjv0BlIsqqHyG5LKcl6eIbOAJKce21YUu6UnTpuInAuDhP7fbV0j8vl+bHO0vrv&#10;ICL75YtfNERa/FKjtQ5vi0EdeXnTbIynBdPsHN7Cty/x7JjTOBvHWBgXDQN3hVEPGVa9eWbBOJxG&#10;PAxjQS5fZ8afOU2LgOQaGQiabdJVlvHSAXDCKJxGNF7BDlyLhWEj6JYdJozCaUTDkBDEhq6j4ueK&#10;+gnmiwP7o0UxFRpcOOnawTpfFjuXsI3PH7aBRm4sdkJLsBc7o832U73rXjfplrGz1Q+O38MzF+I2&#10;cDF69IC8aPlTVWHDN+D2LIGqls7q1TFPbxFEIJj+WlhyGQQUG0suhHqw5PzQxZLzw6qe0rrD0gu9&#10;YJ6W1+HItWGjnCNWWJc6WHJejjtfbRvVeqiPfBnD4bKvlkTz8DiwZaVaE4XtzG5BqiXRoqa5sAkl&#10;2fegJPmLEMZhQknyXb4U+eNwHNQEU+yHY9NGSaplUTUe0xLEQlMLozq+bN+lTK2MFnPaSzbBVOVH&#10;c7Mbkqz9CyxcHTDJfwp3MDSTJeDXC5rv5OrvFKaK6JiFN3xMIyX/DpQK6JjNKaDDglIRHR6UdL7M&#10;Q8SDCaWoj28oddlSj+TMw30YJpiiPr74YoAp6sduhyipr+MLSgaYrP1zH0ySjwuq7RqmIjv8klSh&#10;HQ796oR+U5PPymKsG9nRNZEmybkOtuEhJhNKku9pJamfjb32qA7pU7SM2R7VQ/BtuNrE1EtSXy2c&#10;xq0iPNrwSJcFpoI8cOWarZmK8vAZU3EeKdynSz/dpZjp90tSvZLj0K/O7U8abwTpvpFjaCXr/RSe&#10;Kbt+0enGrLyjlTq734Q4Tot6dXo/vcXX1Uu9kdO4g6Q6wl8hJNKsYXQjcNa+GXvdIe0lZbH04qCh&#10;maz7MZjMNFN2OymI1gCT9PslSUvNrJlDPx1ayzLVzBtwab85i3lQss+nyZpdKdQrOR6UpH6Cy0Mc&#10;KEU9blwyy5Gejc26TyauiYr6+A5il/qZot7tWemO25xnhemtqRk9apCl6qnXIuk8Xhar4KO3wST9&#10;fknS0doM5tBPD3gLGZt8cj0IIVsnSb07Z6IXAwaRJO9EqKOU4t2bUFBQQs6wmnrD40LxHt+L7NYI&#10;XE0owbzqhat1hZgLJpkPj1ZZvQRtxp/0j49FGopJ8r26RX68DCWqw8V5fnGeR2ff5TqTzj4BRavD&#10;VXqTD473R71drjPxLu24XGfiMfN/cZ2JG4/95T1Z5Zo6wwBMTTvv9vQ3bZpbBnGOFB0QxywmiHNM&#10;Wb94evTqBhPA6EoeEE/dUrwLPO4U0hYf/sp65oxmeaQMJnJF6MnUvF02oEwydV5maooTvcGcq0QZ&#10;mnSR7vnBgn5l0gbYDSZORejJVEyOhHgk9AXPnIWpXAg8xmTN2nslf3OwCw7llLO3ARuxQEHyorr7&#10;kr9DMD1bgqVbypz39ziNe5PkYg9aDj6c1jWHkXjHUO4wR3R4QwM4B3B6BMAFruQYmdOIBu92kBp6&#10;4g2O62hSjqpnHE6T7fBJR0HMAWLdYAFOU8bzWP9rlGi/HCbgVIwDAcDntHBuPpHwIAbkISLh6FVy&#10;jMxpKpYUAFzn99T4O6dJjnyKZA+2PvrshrM0yg3t+Wc53k7j/DiN+Z5by199fuBMU3Z7FQ0ePCXH&#10;yJxy/rG8KVC6z254KgMaXJH9cvzQWu7MOT9OY76s3VBg9rm1jOLzA7+SstvjB+4/JcfInEY94dmL&#10;ducHHPk7p0kuNWt45Xr5gT8u4fH4wjicRjwOb4cvrRfv3FpG8fmBi0XZ7fFD3Sm1CG6HjMxp1BNO&#10;rmgP/O199Qf+qyTHYxPjcJrw+B74fO6Hv3Ma5eB1iniImenL99xaRvH5Kas95PsZJAf+nqjkQOcD&#10;V06UG3olMUX+VANy/JDRQLyRtvScGYzMlxMAlxMAn+kEABqAERQTxs4/PShmkuY8ZzExM3J9fsKr&#10;TGYhioVQ0WHJWBflrl2E3bm4jJNC0lsLDPiRDSQonJ2iuJuLHO5dJHTEWchFkp5aFwmFdkKa0UaT&#10;oZN01EIbWydMQjJSW5Mv2kCSPnIXSQXC+JQXca7CYHwsyTperLMtVHEwLe7xNk1URwOmdK+YUYDq&#10;OpMZDu3bUJJ4vGnnYEnmZ+EVAoN5mgTl8nGxVBTMNNyBYGDpGBivQqgYGLwOY9uoTwe4WLLGu9Sr&#10;K0086tWTFD6UpN6FksxPEbtmlmLnkIBRH1T8Sxve7jB474a/dLsGdZ1J1Tg6qetM3Iaool9oG8fS&#10;SXUzXvmpVylcprwLTTCP+cKeQfM9Y2EWebl/4nL/xP/n+yde7I+kjqTvHgSM1HE5lb2s3ho3IJHX&#10;Z+DZ2mK5wjeCMcUJGqbO3HWCdi3hVRqncTXsy/nrXIxeQYf8jq1LEo1BIGnoXVzMHorkMDMoMh6j&#10;fpFcxxDmhtPIkSvmU4SxJmjALhCPIYy5So4z5jQqgPG0yJ64LB+qGue6cV5szWX5vl7eXpbvdMXz&#10;3fXz3Q7nXDAR2i939w+rN8vjUv4/nIG5Xtfb++3j7Xr/zf8KAAAA//8DAFBLAwQUAAYACAAAACEA&#10;t5gL3tsAAAAFAQAADwAAAGRycy9kb3ducmV2LnhtbEyPzU7DMBCE70i8g7WVuFHH/KWEOFVBohJH&#10;Uiqu23hJosbrKHbawNPX5QKXlUYzmvk2X062EwcafOtYg5onIIgrZ1quNXxsXq8XIHxANtg5Jg3f&#10;5GFZXF7kmBl35Hc6lKEWsYR9hhqaEPpMSl81ZNHPXU8cvS83WAxRDrU0Ax5jue3kTZI8SIstx4UG&#10;e3ppqNqXo9WwTf36+Ue9bW/VuNisArfppyy1vppNqycQgabwF4YzfkSHIjLt3MjGi05DfCT83rOX&#10;3KlHEDsNqboHWeTyP31xAgAA//8DAFBLAQItABQABgAIAAAAIQC2gziS/gAAAOEBAAATAAAAAAAA&#10;AAAAAAAAAAAAAABbQ29udGVudF9UeXBlc10ueG1sUEsBAi0AFAAGAAgAAAAhADj9If/WAAAAlAEA&#10;AAsAAAAAAAAAAAAAAAAALwEAAF9yZWxzLy5yZWxzUEsBAi0AFAAGAAgAAAAhADaRs8zfGQAAALQA&#10;AA4AAAAAAAAAAAAAAAAALgIAAGRycy9lMm9Eb2MueG1sUEsBAi0AFAAGAAgAAAAhALeYC97bAAAA&#10;BQEAAA8AAAAAAAAAAAAAAAAAORwAAGRycy9kb3ducmV2LnhtbFBLBQYAAAAABAAEAPMAAABBHQAA&#10;AAA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C64C3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9C64C3">
          <w:rPr>
            <w:lang w:bidi="es-ES"/>
          </w:rPr>
          <w:fldChar w:fldCharType="separate"/>
        </w:r>
        <w:r w:rsidR="00F4274E">
          <w:rPr>
            <w:noProof/>
            <w:lang w:bidi="es-ES"/>
          </w:rPr>
          <w:t>2</w:t>
        </w:r>
        <w:r w:rsidR="009C64C3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825576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616065" cy="454025"/>
              <wp:effectExtent l="0" t="0" r="17780" b="13970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616065" cy="454025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7695FE" id="Grupo 4" o:spid="_x0000_s1026" alt="Título: Diseño de gráfico de pie de página con rectángulos grises en diversos ángulos" style="position:absolute;margin-left:0;margin-top:0;width:520.95pt;height:35.7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Ku2xkAAAC0AAAOAAAAZHJzL2Uyb0RvYy54bWzsXd2OG8dyvg+QdyD2MkC8nCGHPwvLB4Fl&#10;GwGcEwPeINcUl7tLZJdkSEorn7fxI+QZ/GL5qrurWcWpmml7ZSVH4I1a0hS/rvr6v7q6++u/fHx+&#10;GnxY7Q/r7ebNVfXV8Gqw2iy3d+vNw5ur/7j9/p9nV4PDcbG5WzxtN6s3V7+sDld/+eYf/+Hrl93N&#10;qt4+bp/uVvsBQDaHm5fdm6vH43F3c319WD6unheHr7a71QYf77f758UR/9w/XN/tFy9Af366rofD&#10;yfXLdn+322+Xq8MB//s2frz6JuDf36+Wx3+/vz+sjoOnN1fQ7Rj+3Ic/39Gf1998vbh52C92j+tl&#10;UmPxB7R4Xqw3yDRDvV0cF4P3+3UL6nm93G8P2/vjV8vt8/X2/n69XAUbYE01PLPmh/32/S7Y8nDz&#10;8rDLNIHaM57+MOzyrx9+2g/Wd2+uRuOrwWbxjDL6Yf9+tx3gn8f18Qn/frs+rH77n+3gbjV42P/2&#10;K1QOf9+tV/Rfu99+fVhvFoPldjPYg+/fft08vH/aHiCL3x1QHQZ3a6oh+C/+RrS/7B5ukPsP+93P&#10;u5/2kTv89cft8r8Og83228fF5mH1L4cdIFGx6BfX5z+hfz/E3w/evfzb9g7KLt4ft6EkPt7vnwkV&#10;HA8+hgL/JRf46uNxsMR/TibVZDhprgZLfBs342HdxBqxfES1af1s+fhd+uF41IAf+lU9DT+5XtzE&#10;DIOSSSkyEtX6cCq5w+tK7ufHxW4VKsSBuOOSgwGx5L6ndjJ4Wr/brwajoBcpAEmm+JD5/e5uffxp&#10;u94coRKzK0TpdweUyx/jddbUNjuLm+X7w/GH1TYUzeLDj4djbIF3+FuoA3fJlFu01vvnJzTGf7oe&#10;TGfjwcuAUJM0C1VCaDh4HKTSQDvMONAk4wDBxhkJIQcH5Z1xXH1QEllo7ABNhIwLNBVCDg561pzX&#10;pJ7ahs2FkINTKaaHjQ1UFVBdSa6nLpIke9bYpVZJul3rKsl3NaodLMm4j1VAeSU5H09mDlUFpNeS&#10;9GbsINUFpNeSdB9Jkl5N5zZTtWTdtQ+d5Knm1fXEwZKs+1gFrNeS9VFV2azXBayPJOuj+dBGGhWw&#10;PpKs+0iS9Xpa2UzRyJtb8ggtwuzq0J+fpNDPOViSdZerkWTdxyrifVTA+1jyXjVOZz4u4H0sea9H&#10;I5urseTd6fbGknUfqYj1sWTdt6+I9bFk3ccqYL2RrDt1vSngnAbzXD+nE5vypoBymjP1AxUx3kjG&#10;PduK+G4k3x6SwzZmfQ88c1k88mRm+XGTZjP42wDTWJp30uRmhykwZp00tcHM8TZOuzAl+rihr44w&#10;yCfhUZgB9wmDYBLmKWk3Migk4WkRMlgi4XmRME0pSBqTBpq392lN84YgXmYkzQ2CeJmZVbKzKjOU&#10;xviAXmYqDeQkjqG6xFQarYN4mak0IAfxMlPrZGpdZioNrAG9zFQaPUkc42OJqTREBvEyU2kUDOJl&#10;po6SqRjKipRJpmK0KhGnAYuUwZBUJJ5MxbhTJJ5MHZeZSqNLUKbMVBpAgniZqTRKkDhGghLdaTAI&#10;4mWmUpcfxMtMpW49iJeZSn13EFemxv4mdcHkkjh3/uyvBnD+vCN70SkvjtRz818HL2+uwvL1Ma7t&#10;6f+ftx9Wt9sgcaQOHKu2kG9wHyG30/enjZQLONCP5fgrpzuFhjoXC4A/c6rFzqWW8LWsgiUnNeIv&#10;sNQpUhMrNSXH+XKa8k9SMy5J/sypzhSrsU5zzpVjFN8crCGUmidz+bdRA6yBlBx/5VRLYS3UqSfn&#10;inVOkVx58WB2rvT07MHqQsmxHZxGe1gKq4xOPbG+CGgnvxXjcJrwknalcuV2Y06r7PHsxpxcybF+&#10;nEY9WapPT861VK7cHl06njXT2LOdw2pjklCfjjHHMqnzDLl9oduini/MznIXSD2n8M8dtk/ru+/X&#10;T0/U9QWX/Orbp/3gwwLO9HcPVZjTPr1/huM1/t+sGQ45vyweclBITxvqZOOUWH3Iv3l1Frv94fh2&#10;cXiMQCETahWLG3jUN3fhb4+rxd136e/Hxfop/h0MPGE2Di9u9H9GF+677d0v8IXCiw1f9ON2/7er&#10;wQv2DN5cHf77/WK/uho8/esGftR5NaaJwzH8Y9xMaW64l1/eyS+b98/fbsEkeoHFZgnUN1dH/uu3&#10;x7hHgU0CFM6Pm593SxIMQxBMu/34n4v9bkBW4kfwZv91y67hxQ17VamEs2wyKRqS/gHH9OfyUKPy&#10;Gx7q0KP+6R7qajgRHcnihp3/9XAC6i0fvm4FzKdY6528yyjhvKIlQCyOA26oYicxucr2vW8Cq5pP&#10;aS1qYcmFdjVxPHnoYrNe1XzmYcm1dgV/pulBR+GdsGZT8jRbesnVdtU4/ikMzQJrTJ4gC0uut9HP&#10;2XopxzVYJceZBaZc19V46qBhYntSDdtCHpriv3L4V/7ratqQg9fUTZaAb6kqgknwrJtoqgzqkWOp&#10;KoQOS2UpVJ6l1MmdeGsqr0iVL7uCF9esa8qbXTUV7ddYltaqFIZOmSp/doXRyUMrKgVaXZ8srUdz&#10;D02Wgld5lVO7GlfkyTQNlYXgVhDl2K581ZRr21NN+bYrajC2ajQ/y3yg6zMLVDm3K+oXHLCiIqBV&#10;f85yNvVqh/ZvO93HSDWDIXpSR7OiEqCBv0Az5eOuHc2Uk3s68wYV5eVGSzH5V27uWeW1ALgiTuq7&#10;1Uz5uZvKqxhj2QA897tkf1p7vca4iHzl6fb1+t3O7vHI4/53u7vHE4+tpoh65fCu3JrfFFCvPN4j&#10;7AXa9b4pon4i672vF021cvNwqsREjsAzb/ylyVwvkpr+1F43QZEfGcqt9BPZ51SVN5JPJPM1Stts&#10;juTDyFn6Nkrqq7kzjk8l9WFTzRpA4A845VjVTjc9ldxDyK4SU8k9Nq2ziVhrXDZCjJ2ey0aIu62F&#10;CkeuW0zksFYix0P3Llj0Gd3GAK1+cbTZgF7mR75shHjFdNkI8Zj5O9gICY3K2oCmQZuaB0blksZH&#10;A3MQL2urk9RWMbwWoae2igG0SBwjaFCG/fbdHQcNkiSe3eI94slUjHRCmdjfvGJHKQzMg44tJfLR&#10;BEXhhUk5e57kiAWb+rYuEB8duarhcY/WsLuZ0+hDJ2dTypxJZQFOWXCG2UTImmsOC3CaBRmRzWEB&#10;dkDLbbP0o+k81hy4UXs4qOCGiopg9txtGi15oTGmd92CM1oplQhOZynrvH3LpnGazcH8ksjCeqhT&#10;x7bdjNRBFvw2Eb3iMvMqDJyESZG8c8/4nLLGaUO1l6wJzRdLyIKvKmqZx3nOktOU9WSYWO0XPLeb&#10;kTrIGqe4i3kvV3BgJVp7ajh8U1EQineWbrngLFrWyz4cWWXst8wuoArOowCe24tbrUapaaE9dBIA&#10;51aZuqO0Yd1LQEvHAruGKbYAHoWorWsXtVeq3Hl0ZHROU5WtyZlT0gjg9SoTbOnIOfpVG06wiM3d&#10;m2fWPA3LOWCGsTlNVsERVqTsfFZWqi0FOT/fpsnZjrdnElxjQVW0xK4KOJuXtSt4x4osP1ev3yC4&#10;pAIyb456Bk2GkVOWY2ROYxHBW1amZ2rJfc3pXDvOzS+gEbkLUfNZT88e+M+UHCNzGu1pyJlW0I7g&#10;QiuSO9eOc/Ptgd9K6enZU5NPTNjNyJxGe+BSK9KzTtOdvvI5145z8+2J9bivdNJww2IMy2k0puY5&#10;ZB4P+DunUa5KI2yvMSm+Eh6yzkYLR1sksUcuGQEnWSdcoViqiXCTdaKlCJY+MdryQm1BPFJX91Qm&#10;pYuUuecqgAXKJZrjEs3xmc4bohs2ojlCe7ajOaj6qy8cXtN7vHA0TF1uhekGYE7hG+iPQvDGnAd/&#10;PvApI5iKYzcmtC8Zuzh5eBANOHvradciZiYlMHBkCWyoWiAY3bLInLbp2igY0LMIbdG1NYG1WcIB&#10;wSwnizj2oOSyyMke9B5fmPf+1Q4bql1w16CkqM6d5gNxsKONIzENOH3mfjmKEQjEcg3lr5xGqdiz&#10;9wid5cgIl/7/Es33+aP5MDMz+v8wy1G9PIJGP/l581GVDrkk7+dpQJjQSEHhfFjuxfnW60aEMYXk&#10;EGgYduxYPpxLR3ce8vMGBSDYOHJYmNF2cRtHDgsujhwZHBw9MlAggmGXHBvmdKi3rQ8KPg8fkxC8&#10;Z+CgFLKQg6Mi9yYu0XL0dZhWR87HM6/IJNcT2k5v26Yi9poJxQwYxqkT51MHSdLdhJHYQirgW583&#10;D+ECFlIB4ypKz+VJxeg5PKkIvVGIrTB0UvF5KGCLcRWdF889W0iyfjcUvtAuOxWZN/J4Iu9irpm4&#10;CcJEklUc94HYtUCdNW9s61RI3jiEkxrWkYMk6+S0FhWPN6opAMVCknXcQ5Idilt26qS5U3YqEK/y&#10;WouOw7PLTofhzb3OUtbx2uktMZPKXFYeko7AoxiWdn1SAXhw89qMq/g7HEU3kSTj9dixTkXfOWWn&#10;Yu+qEB1u1AIVeuchyTrulp2OvLPLTsXd0brF0KgVdNemWx0wD/c7WDiyfjvqSLJD6LCFI/sTe/hW&#10;sXYh/NLCkb1JiL40DJNMh+smLCBZtZ0i01F2Tn1UMXYekFyvOiXWirCLhn15q0Q3PgLFhnnk5bA7&#10;n9LiiwtoFkHEZPdodzBFcglfYrxaN0BcDrt7YVWXw+4eM/Zhd7cP+yQxXq/2o9F4FxxpE9uRRnMo&#10;9Cg4UB+X7J4rLeCQYPeuUbEYBm+g5YGN/WmcJjdfCgnqFTszglHYO9d2IGIFFhTAUNttNxaiQTDH&#10;ozE2p1FTrDJLDBqnbbAeg1racWa+QVhMBAXyDRheQfL583zdBGNzGg3CIi7gYWoYCeLPnEYxrNCi&#10;GPPInzllsYjWYzfWViUstmzlzHx6MMsOyHng9OjBsiUKdtfzLNaztZgiVHBSq4tFrEtK7Maio0js&#10;3NZ+eiIub0S73MTt1O6t2RSVxf0J581prA9lcSMpCqWn0qR7EnqktIWsDVcYdLOX7dvL9u1n2r5F&#10;Yzfc98HPbbvvqe9QX8q3b6epH0/hHidvPbVTctZzB/YqXz0tiGMQmPTCS9cabXaGrKQAVDj5i8jV&#10;18aQTgfyFbUwpMuB1tNtCOlvMCGku9i2RLoasiVf3nr81bNNqlTYtZ2Zc804evQOMnGg5mrJPTWn&#10;cfyIvXm3jM6Of3/p8S8btp99w5YOcbV7fPwvOnbVr/8pG7a8mgjZnQaAGR1M/YS3rwAP3S+hwirZ&#10;y8thoGqcc7lyKHCR5GBQYVs3H3+V2ckBYRa2Dgyd5JiAiEkbSY4LU1y/YVonhwYXSbqhXeswLTiN&#10;hh5Paud2VoXLYA3KJec0YKWoUMkT9dU5P1cpOjqQpTwkRblbDSTnrnmS8yZeEG2YV0S63ryd0OTA&#10;qAk4vXMy0C1AtX3r0q62bx2y1PZtAx5MrdT2rYckaZ+ETVfDPnVZuIckWcepEkenItZpCZ8rzCic&#10;1re0KmJdbeEi9tvWS23h1iPHRrWJ6/KurlTxkCTv9TxcHd+uo2oT10OSvI9rpy6oTVwPSbJehZuY&#10;DNbVVeEVLqUyOwZ1k0oFPs0aqrZxq9rrjGUn43KlNnI9rSTr4eofw0C1j+sBSdLpzi3bPFnZPSRJ&#10;eggzsVSSNd2jvLWPawCpfVyPb7WT67Hk3Z3y5S1oXOc8Sg5r38sG42WD8XKbdmtzlKJvqHXkvYTu&#10;Xea0SXObj2P3iKP/DejsYe8RT00VLvLoQu8W/yS3ab/aD0Ldd9dtA+E7SMByKFnl+dxPkmw/ezI4&#10;TR71wrOwWMcE+tOCAJYyDqcJjyxQGvJ39qC0N9UwLw6/6XPxsE0sx8icag0yRfyZ0yiGRUKRQeO0&#10;H9tr+JkRnJtvNiaTRWZjiq7kGJnTaA8f6u7TE1PrIrv5yCQmxqmqcX6cJh7PrOCvvt2Yzil7vCqM&#10;ia2SY2ROY/6YtAYpTEs79cSENMohBjR2CIzDacQ7146/+vak07qcvWcOXRBCLYPlGJjTmH3aD+4x&#10;JlXdbkvO9OJ82BA04cve1WXv6vPsXdEoY3gyg8/P9mRSG1VfiveucGtvbB+hpQnHJfUn5LjEJbap&#10;C3jV5lVY4AKzw21JC8CUm3ShycVtMw/L9zbOuQPNwJFLW2zY0Yq0jSPdZ+HiUgNILm1nEDKB5Mq2&#10;Cjf3Gkjo47IXB8rYSHJpCwybJOWxnI4cpdQd0QgdN/lWLst4/sUgSrksw4Ecwz592iQ+S9nmXJ82&#10;ITexBSVZxzTD5opuoMiMhst6LShJ+yjciGsZKHlHSLuplfJY1uHScANKeSxH5Js3tFIuyyq+j9fm&#10;SrksvQqqjpzMwzt0BpKs6iGy21JKsh6eoTOAJOdeG5aUO2WnjpsInIvDxH5fLd3jcnl+rLW0/juI&#10;yH794hcNkRa/1Gitw9tiUEde3jQb42nBNDuHt/DtSzw75jTOxjEWxkVDz11h1EOGVW+eWTAOpxEP&#10;w1iQy9eZ8WdO0yIguUZ6gmabdJVlvHQAnDAKpxGNV7A912Jh2Ai6ZYcJo3Aa0TAkBLG+66j4uaJu&#10;gvniwO5oUUyFehdOunawzpfFziVs4/OHbWB+byx2Qh1XS5o/I2yjbtItY2erHxy/xxosxG3gYvTo&#10;AXnV8qeqwoZvwO1YAlUTOqtXxzy9RRCBYPprYcllEFBsLLkQ6sCS80MXS84Pq3pM6w5LL/SCeVpe&#10;hyPXho1yjlhhXepgyXk57ny1bVTroS7yUcxZM5d9tSSahceBLSvVmihsZ7YLUi2J5jXNhU0oyb4H&#10;JcmfhzAOE0qS7/KlyB+G46AmmGI/HJs2SlIti6rhkJYgFppaGNXxZfs2ZWplNJ/RXrIJpio/mpvd&#10;kGTtn2Ph6oBJ/lO4g6GZLAG/XtB8J1cypzBVRMc0vOFjGin5d6BUQMd0RgEdFpSK6PCgpPNlFiIe&#10;TChFfXxDqc2WeiRnFu7DMMEU9fHFFwNMUT90O0RJfR1fUDLAZO2f+WCSfFxQbdcwFdnhl6QK7XDo&#10;Vyf0m5p8VhZj7ciOtok0Sc51cBIeYjKhJPmeVpL66dBrj+qQPkXLmO1RPQQ/CVebmHpJ6qu507hV&#10;hMckPNJlgakgD1y5Zmumojx8xlScRwr3adNPdylm+v2SVK/kOPSrc/ujxhtBaKcp5+hByXo/hmfK&#10;rl90urEPSp3db0Icp0W9Or2f3uJrs0Vnq3KGjTtIqiP8FUIizRpGNwKfwIZed0h7SVksvThoaCbr&#10;fgwmM82U5KcgWgNM0u+XJC01s2ZOSapXcqqpN+DSfnMvlCSfJmt2pVCv5HhaSepHuDzEgVLU48Yl&#10;sxzp2dis+2jkmqioj+8gtqmfKurdnpXuuM15VpjemprRowZZqh57LZLO42WxCj56G0zS75ckHa3N&#10;YA799IC3kLHJJ9eDELJ1ktS7cyZ6MaAXSfJOhDpKKd69CQUFJeQMq7E3PM4V7/G9yHaNwNWEEsyr&#10;XriBV4i5YJL58GiV1UvQZvxJ//hYpKGYJN+rW+THy1CiOlyc5xfneXT2Xa4zae0TULQ6XKW3+eB4&#10;d9Tb5ToT79KOy3UmHjP/F9eZuPHYX96TVa6pUwzA1LTzbk9306a5ZRDnSNEeccxigjjHlHWLp0ev&#10;bjEBjK7kHvHULcW7wONOIW3x4VfWM2c0yyNlMJErQk+m5u2yHmWSqbMyU1Oc6C3mXCXK0KSLdM/v&#10;GnQrkzbAbjFxKkJPpmJyJMQjoa945ixM5ULgMSZr1t4r+ZuDXXAop5y9DdiIBQqSF9Xdl/wdgunZ&#10;EizdUua8v8dp3JskF3vQsvfhtLY5jMQ7hnKHOaLDGxrAOYDTIwAucCXHyJxGNHi3g1TfE29wXEeT&#10;clQ943CabIdPOgpiDhDrBgtwmjKexfpfo0S75TABp2LsCQA+p4Vz84mEBzEg9xEJR6+SY2ROU7Gk&#10;AOA6v6fG3zlNcuRTJHuw9dFlN5ylUa5vzz/L8XYa58dpzPfcWv7q8wNnmrLbq2jw4Ck5RuaU84/l&#10;TYHSXXbDUxnQ4IrsluOH1nJnzvlxGvNl7foCs8+tZRSfH/iVlN0eP3D/KTlG5jTqCc9etDs/4Mjf&#10;OU1yqVnDK9fJTzNkPB5fGIfTiMfh7fCldeKdW8soPj9wsSi7PX6oO6UWwe2QkTmNesLJFfmBv72r&#10;/sB/leR4bGIcThMe3wOfz/3wd06jHLxOEQ8xM135nlvLKD4/ZbWHfD+95MDfE5Xs6Xzgyolyfa8k&#10;psifqkeOHzLqiTfSlp4zg5H5cgLgcgLgM50AQC9iBMWECd2fHhQzSnOes5iYKbk+P+FVJtMQxUKo&#10;6LBkrIty187D7lxcxkkh6a0FBvzIBhIUzk5R3M1FDvc2EjriLOQiSU+ti4Re64Q0pY0mQyfpqIU2&#10;tk6YhGSkSU2+aANJ+shdJBUI41NexLkKg/GxJOt4sc62UMXBTHCPt2miOhowpnvFjAKks4SZrSkO&#10;7dtQkni8aedgSean4RUCg3maBOUcXSwVBTMOdyAYWDoGxqsQKgYGr8PYNurTAS6WrPEu9epKE496&#10;9SSFDyWpd6Ek82PErpml2DokYNQHFf8yCW93GLy3w1/aXYO6zqRqHJ3UdSZuQ1TRL7SNY+mkuhmv&#10;/NSrFC5T3oUmmMd8Yc+g+Z6xMIu83D9xuX/i//P9E6/2R1JH0nUPAkbquJzKXlZvjRuQyOvT8xxt&#10;sVzhG8GY4gQNU2fuOkHblvAqjdO4Gvbl/HUuRq+gQ37H1iWJxiCQ1PcuLmYPRXKYGRQZj1G/SK5l&#10;CHPDaeTIFfMpwlgTNGAXiMcQxlwlxxlzGhXAeFpkT1yW91WNc904L7bmsnxfLe4uy3c6Jv9w8/Kw&#10;wzkXTIT2i93jevl2cVzIf4czMDerevu4fbpb7b/5XwEAAAD//wMAUEsDBBQABgAIAAAAIQC3mAve&#10;2wAAAAUBAAAPAAAAZHJzL2Rvd25yZXYueG1sTI/NTsMwEITvSLyDtZW4Ucf8pYQ4VUGiEkdSKq7b&#10;eEmixusodtrA09flApeVRjOa+TZfTrYTBxp861iDmicgiCtnWq41fGxerxcgfEA22DkmDd/kYVlc&#10;XuSYGXfkdzqUoRaxhH2GGpoQ+kxKXzVk0c9dTxy9LzdYDFEOtTQDHmO57eRNkjxIiy3HhQZ7emmo&#10;2pej1bBN/fr5R71tb9W42KwCt+mnLLW+mk2rJxCBpvAXhjN+RIciMu3cyMaLTkN8JPzes5fcqUcQ&#10;Ow2pugdZ5PI/fXECAAD//wMAUEsBAi0AFAAGAAgAAAAhALaDOJL+AAAA4QEAABMAAAAAAAAAAAAA&#10;AAAAAAAAAFtDb250ZW50X1R5cGVzXS54bWxQSwECLQAUAAYACAAAACEAOP0h/9YAAACUAQAACwAA&#10;AAAAAAAAAAAAAAAvAQAAX3JlbHMvLnJlbHNQSwECLQAUAAYACAAAACEAoSvCrtsZAAAAtAAADgAA&#10;AAAAAAAAAAAAAAAuAgAAZHJzL2Uyb0RvYy54bWxQSwECLQAUAAYACAAAACEAt5gL3tsAAAAFAQAA&#10;DwAAAAAAAAAAAAAAAAA1HAAAZHJzL2Rvd25yZXYueG1sUEsFBgAAAAAEAAQA8wAAAD0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F43" w:rsidRDefault="00B67F43" w:rsidP="003856C9">
      <w:pPr>
        <w:spacing w:after="0" w:line="240" w:lineRule="auto"/>
      </w:pPr>
      <w:r>
        <w:separator/>
      </w:r>
    </w:p>
  </w:footnote>
  <w:footnote w:type="continuationSeparator" w:id="0">
    <w:p w:rsidR="00B67F43" w:rsidRDefault="00B67F4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825576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616065" cy="463550"/>
              <wp:effectExtent l="0" t="0" r="17780" b="13970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616065" cy="463550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A6910C" id="Grupo 17" o:spid="_x0000_s1026" alt="Título: Diseño de gráfico de encabezado con rectángulos grises en diversos ángulos" style="position:absolute;margin-left:0;margin-top:0;width:520.95pt;height:36.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4Gmux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bOxrPpKFnhs8ksn06r4bB6xJhp/dnq8YfqDyd5tvR/lc2nTrfi2t/QKVkpRUZiTJ8uj+30&#10;usf262Nx2LjRcCLu+LHhMfnH9iO9JMlue3fcJNO5Z9lJMsWnmt8f1tvzL+V2f4ZKzK4QJcVPeC6f&#10;xms6ziZheorr1fPp/NOmdM+meP/z6ezfvzV+coNgXdlyi3f1/mmHV/GPV8lyMkleEgdbibNUKqTS&#10;ZZo8JtUTwYtYQ2VSaJwuDKxciGX5LIwFw2q1oFBmYGFQ1WJZvgxj4X2rhcg4AwvPtxbLJuMwFmbZ&#10;Wmg5yw0ojNpaCkSFodJI6iX3Npgkv+M5SvLNB5lK9ueLuWFlKtlf5oaVkv3FbGZhSfbTiQUm6e8A&#10;i+I/k/zbVmZR/GeS/w4wyb9FGb3V9fCZ5WODskzSbwzXTLKPmdeCkuxbUJL7+XhpQUnuJ8bQzxX1&#10;JlYeRX0uqbfpyiX15nuUx3GfR3CfS+4nc2sKyyO4zyX3WD4N7nPJvfEYJ5J6G2oSRf1EUm+bOImi&#10;fiKp7wCLoH4iqc9Ta9hPIqifSOpzvLLhBXISQT3cnst7bUNNo6ifSuptE6dR1E8l9R1gEdSTd1tP&#10;XunUcgLgN13EjKE6ldSTpxCmfhpB/UxSb0PNoqifSeptE2dR1M8k9R1gEdTPJPXWHDGLIH4miZ9b&#10;j3AWwftc8m4izaNon0vaLfPmUaTPJekmlEH5Ffm8lR9dPLJrvfqwr36HnxJEVRQGkat9QESGIIgc&#10;bYQ/tz4KgIP+YU+fGsIwlYTzKujpFoYxJMwRUrcwxggJu7AFlnQLYxyQ8DJKDfJnSTqNMzGtbEzj&#10;jCSf1KHHmZlWdiK4ppi2z9C0sjSNM5VcR1IGvmEMOjmHTjzOVPL/nHicqeTjOfE4U7PKVITWMbqT&#10;q0bo8MWixHnkxplK7pZDjzOVXConHmcquU1OPM5Uco1IHL5PjKnk/DjxOFPJvXHicaaSC+PE40wl&#10;N8WJx5lKrgiJw9eIMZWcDSceZyq5E048zlRyGZx4nKnkFjjxOFNp6SdxrO0xptLi7sTjTKXl24nH&#10;mUpLtBOPM5UWYiceZyqttiSO9TTGVFpQnXicqbRoOnFlqp9aq6WPMpPNBPBxlCABfEcaYTEszrRi&#10;8o/JC9JiLov1eDOijBJ98FS+39yWTuRMKyeyGe7GSFdUZl0kdnspmSLp5ETh4VWiLMDXg4OkjFIl&#10;yMyyAF9rQX9zJIQ6EZEL8oB1opKB+OoB2Rgy1j8j/pyvWu5iNH++QtZ348i80OD/BmkHp8OSn+dF&#10;gP/YCyJz4gSRZ+lUguX6lOUbx8rVCrJatk2I552qzL5lEnIbSo6R+VoxNIbPijE86SYf2Q0n1mcP&#10;Kxcrx0awUrbZCH+VOZbZlEong5rIfAdvNkv16cl3jZVr3tW2BzGl0tOyB1GxkmM7+OrtYak+Pfmu&#10;sXLx9iBQU3pa9tBE1P98WKpPT75rrFy8PXoUWdbMtdH8UPhavWPVFNwzwfk79lmi9eIb8TjD2kML&#10;ivPv65WFFiRR/DiVu+36x+1uRwuKq3Zuvt8dk/cF6pR3D6lbcXbPTyhr+d8tpuMx81aLuzsopN2e&#10;1i4f4akP6r959S0Ox9P5XXF69EDuJjRbF9coVu7X7qfHTbH+ofr5XGx3/mcwsENwiRqZry75Atld&#10;uf4NlSbUCFHpeyyPfx8lLyjH3oxO//NcHDejZPcfe1SplumE/OCz+89kOqdQ5yg/uZOf7J+fvi/B&#10;JAL4Yr8C6s3ozD9+f/blX9Rf8XB+3v96WJGgW9hh2u2H/y6Oh4SsxB+hVviXkgtvxTWXrOgJ17KV&#10;Sd6Q6j8o+71V/Q/jOlD/W9AzIaZRKfxy9T/vJGGir/yQ4pqLqxn55lRYxQIITUAYl2TlW8B8itTF&#10;pW6HJ3zJ2C0oT02gboBdhFSKhop2/n5W/Q8IYRyZn0E9IoQDj0voQ2m/gD4yOWPgYOoVOIY+Mh2W&#10;he3Cg69xKFkU0KaZCmuTo6p9lEUOoCBzcrlTFuSGsia1MijEhnEkyekkDKRYHht2qRKfQTOlWmqV&#10;cLewSpJnCyiCaCRoLjejvHGbaZqxan0Mu1RRz4CRTFswkmgDRvJswcjBHH7uqpBnwUiOL9pgShjy&#10;lYGE7JCvNLPPPvi4zTg87M4Sf5Z8JUYp7vKKPALNpwnSCJgQyMW4+LDeLU0X3ii8SH6ZvAiwW+kF&#10;HY5cT/ljvjKe9+z9/APt+WO+sljjtvwx+7BtTTF9iYjOUtPHSW6ZNm+OhAlBIXXuTeZ787VSEf4u&#10;ifVZgomsX0orzzd6rbFhVEb3ZniZbkLCOKwdeBzCiSGceKPthHBkAuGES0d+8XAiHy98lO4i3Usw&#10;scCEQbEESrufIZagwjEQOwKJGe3Y8zezAokwiPS7DBDpd4VBpNdlgEjXNgwifS4DpOnWtjlpOrVt&#10;SlT4sCAHsI2iwgfy/wIwWI1q33hB4UMARpKb0k68AI5kNzVwFL+LME4/wbQ9ulZ5RhFjQJ1+iluB&#10;g0fBnD84x1+Fc4wn/ToHE28K+ZcYNyH/0s+n9aCy3LaGGLswfPWuzGuE2Jn5VL9yEfaRGgpWjiXH&#10;B/wpXyvH0kuhiNnlflbGcvaKIfgqnTvOy/JnbOvguA154DfLA9N+grbjht9ikL+B47b0YWfDcUsz&#10;2t5MrtulovK6PDAA4R043A4HLk2NngvpZxCIgSVdjczC0r7GjLyNkF7S3QALcBQqLqRrKf2NdJxb&#10;WNLnMLEwc9WOSYeN0rkz+VL+Hbl3IQuVg+eczYCFKkNsIkniTSRJvIkkaTeRJO0mkiTdRFKkpxk5&#10;5UGqJOvkCweYUonijgfYShaHsCIHPFJqYtCQUxwCk8QvXW4+ZKNqAAGMASa5n8+tEZ9J9m2wSPqp&#10;b69+Nwz6VRPIAg88/CRVE4gFJdlfLq1BoVpALCjJ/Wxi0YVk2cVAky7VAjJNqQQVepCqBcQGk9x3&#10;8BVBPVV468cz8/03tII0ZnrVBGLwpVpA5mjBC5uoWkAsKEl97gqRIbaweeeivMmWagHJZtaQUC0g&#10;NpikPjNXINUEks0NM1UbiE2+agOxoOS4zycW+aoJxIKS5E9chiFE/lSSb0HJGSddur6NwOhSLSDm&#10;4q+aQNKJ9QqpJpB0Pg/PhaoNJDUHq2oDSedGM6JuA8ktzVQbSIqBGJzyVRuI/SSpi7p+cQ36VRvI&#10;0lptP7oPJMtMqIgZRzWCmG+jagRJU+MpqkYQy7NUjSAW66oPBM85PHdhJ9OFdJcQw0TRnCvnctCb&#10;rM/lKiue35CGCjfNDDXa/0s1WpdBC/U2DT0l1mMaekosZoaeEouZr76nxJxnaJFFjusWy6hPKbuN&#10;Ka/O7DtHl3L7tK6HkvteAHdG/qa6s5Xgr0Xh0VainK7mK2fHyc1UGTsW4GsliDRVnCA52YR40ZKR&#10;OFNuVQV66xa+KlCLMS5fZZb+04RsDVNkeZxZnP7vpZ4FWTu+VnzWNHUXJpB4iaIdOZUouZYdrJZt&#10;OqL8KMuR8lByjMxXbziyGVGKIlERJdfUju9m24NoV+lpPUnkEZQcI/PV24MUQZSeiP4j5Zif7gHU&#10;tIK1su1GQKfssexG3K3kGJmv1QCuagC9M0zVoYpwuHsmqthGpNsj5/lGENsp17SWtbf5WWqzLXoQ&#10;gkbQUz1thI/dWjqoHlMoiqQJtZuYhvpNe4fy5FCefLvyJOawQHnSbcP64uVJ1YV52VaWU2OqK05i&#10;pvGO26uKk/mY0vKE2khYw3adHfP3kwVAlTF15aMAjizSuCxNG0emS3OX/AvgqMSRy/y1g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1zUzG1qzQdG+yrfaU2Y9a+0iEwHwLzrz0wN7dRVBHwrd/x7eN3Cryx&#10;myK0u+tf75Beb/IrDhtxnlnXjpHqOFAs71VcbuUD4Mm6iLZatqEZB6J89RE3H0vSJ3c554QPOmEc&#10;vnq86mwQuJDdiQOvHGbjrvSCf9P6zkh9e6nWU2AOOMhv74ehTAVlVHrPiSE/yknCUeokx48Vguw5&#10;EpG8n6ixwBtilt0V7pYp/dZjoXUa8AYIa9SS36EEGZqvfpClcCm8RXx0L3/OV5ar4OAOdHLZ1I9h&#10;+Hni9RmOcBmOcHmbI1xodgkkbVwG84snbZB59dNPI2mzpGDvM+Zs5jis7yUh1I6cjTuWo5reZKwi&#10;Y9h5TimbAJDMHViNGrIGuRhTRiMAJIMns3lEJg4WM6rYBpBk6GS27MjYaeEqkAEkGTiZnUQqXbNA&#10;81JQKZWvMVucVNkdChlYknQ8OCP3o2h3X8ATMFGV3W0sSbw9qCTzViKQDnmv9zHYUJJ6C0plbEwo&#10;lbExofRgN94ala+xRrvK19hayfFuQkXRrpp/zZc5inaVp7GgVJrGNFBlaUyoKNpVksaEksPd1krR&#10;brw5KkkzRVYo+Earvt+YFM3MfZVZ4B1E5fTyShhIKj8zd7meAJLKzphvs8rO4Ptdw/ap5IyNJWk3&#10;uVJdv5aFcrDnLq8fslDOMRaSHOsT1ygaQopgXXX7Tl2PYQBJNfuaTFHxs574JgtjilHdvjaWZN3k&#10;6uPbfefGWFfdvgbrqtc3cwn0EFcRrKtG39wdCBBAUn2+JlOqzzdPqUQQwopaUVWbb2px9dFdvpZO&#10;ESOddkvXY8rlbEPGRVCuOnwz9429ASTV4WtSrjp8U8sDVS2+NpYc6AZRqsNXDE6Ek8PpcF/F6XBm&#10;8rNqOfh6t3eZzHz1WWSTmeGr3qxSwvBVbxYzVdfSbV0wcK2t5hD7f/lVb+QPdBVNEHO5bDH8H19t&#10;sNLPyCV5we5dj8gUObG+VjDkgbxcTzcYsjxerqdRDimcSq47m+34iCgMLKpvkYKP05kdr/njohOn&#10;x/nqs+1fSKz7WdQ3jRRrWsoZ/nbFpkbmP7FHTWN4MS18bdDDePwxX3vEbE0R3Lpx0VddQZiv5PjG&#10;fK0U4NpKz6hAeO7Q+kZPUzu+m20Pwkalp0U8Amglx8h89fYgOI7SE4FvlFxTO76bbQ8CMqWnZQ9C&#10;UyXHyHz19iDsjNOzOuSm7/k0teO72fboDc6WNVGVPAR0UcYgWIuS06o1TRnKeMPe67fbe41FPVDG&#10;cwWvcBmPnBP1Cf3ndMC369294IsENzej4vlcul4W7nMt7+/pu2zzsTwB4dIhyw2ytQPCf/dJX+JG&#10;WY7+5lh/L7NcR/sK2yAyy0WJkjaITLe4jsg2CKaIOuXkkvFtFJnJNVBkcsuVP9ooKrdFZbW2LjKz&#10;ZaCo8pzBLZbY2qQLL0P+KLyjrFrxblHS9I7+5znHB0+XwguMg1AbmV5yrNVwHuOq0I3gt9dxCq9f&#10;fPUOAEt1e7xxUlp5vg8v/cN6OayXb7deYvoOrJcuWlKrIr5v9/BzufrbKdmXP6y351/K7f6Mr5j1&#10;L70SjV5A+XvWG7teMvLc3a4XVDn9lPKqFTTF4b34HkugAkwukc15vv4+1ss3pcoiHRDCOM11NIAj&#10;F1LfpBTQRy6lvvnAEyB1lmup7xcIAMnV1HdEtIHkcppm7ps+2wzJBbXqbmkjqSXVlY8DKqkNLyCI&#10;NqkEoCTfJpTk24aSlJtQinJTK0n6lHypkIGS9OpgiICBknYTStJuQqntLjk5RAGt1G6X6uiLtlYU&#10;D9YejwklabehJO3mm6dOuzfGgmpNMt5gtdfFwpGUuzp0iCdJuQGkNrrg6OAg4Wqfy9Q1B7b5Vt1I&#10;xqundrmk7vyTAJBk2+BInW4vTBv82Y/xZ83kfXW+3m19rFh3rp/6JuFt3iIrKLxlGx1TjxPn5HMP&#10;Osa6E+ekcbf4UA+1KjifpR6KNwz8v6IzhSYqV2PBmx+KgjC/uufNbpIVBzkcjAuW45CDrz7EqbtS&#10;uptNuFugr2GB6kO456Vrhu/GV39XTmj7yQ2U8cd8/RJi9A0D0K3vZIxIMdr6R5b2ndsRJ9Z8qMwD&#10;x4ftokncIIjKc9MRXjAFpV0/O/HN+eofRvVku2NhrRUDsBVDlDtEuW8X5WIaDUS5bpCr0LWOcmn0&#10;q08+IqhFTEFzC3trmw/nZIV0MVXEKKqFP+bfrVcFtS528KVrGR42Q1p/MykhXX0DRDr65DC2QaTb&#10;aYDIyCoMIqMqt5e2bY6MqbBzMKSK9O7JA26DSNfeAFEh7JRiqTaMjmCDuqh+DYMXdUgincrQZled&#10;rWHB9POrDke0YCTD4cekOjQsGMnxBWYIMb6WEOPVri7eN/J08TKEHN3KEWP/1fJzG2Lsc/DVOy9R&#10;QqSOnKsZgq8eyrs4/gU2PVfaLE/rQadHxZ5mjBCzwLrw9SPMMzgYnLP9Gmtzcf04OGfknMEFerh+&#10;eaCf4EIci8PjdvWuOBfy/07qepOVj+VuvTl+908BAAAA//8DAFBLAwQUAAYACAAAACEAviV9M9wA&#10;AAAFAQAADwAAAGRycy9kb3ducmV2LnhtbEyPQWvCQBCF7wX/wzJCL6XuqqXVNBsRofTSi2nB65gd&#10;k9DsbMiuJubXd+2lvQw83uO9b9LNYBtxoc7XjjXMZwoEceFMzaWGr8+3xxUIH5ANNo5Jw5U8bLLJ&#10;XYqJcT3v6ZKHUsQS9glqqEJoEyl9UZFFP3MtcfROrrMYouxKaTrsY7lt5EKpZ2mx5rhQYUu7iorv&#10;/Gw1uPfRlh9DfxjXu4P0+bJ+GPdXre+nw/YVRKAh/IXhhh/RIYtMR3dm40WjIT4Sfu/NU0/zNYij&#10;hpelApml8j999gMAAP//AwBQSwECLQAUAAYACAAAACEAtoM4kv4AAADhAQAAEwAAAAAAAAAAAAAA&#10;AAAAAAAAW0NvbnRlbnRfVHlwZXNdLnhtbFBLAQItABQABgAIAAAAIQA4/SH/1gAAAJQBAAALAAAA&#10;AAAAAAAAAAAAAC8BAABfcmVscy8ucmVsc1BLAQItABQABgAIAAAAIQD/Q4GmuxYAAN2sAAAOAAAA&#10;AAAAAAAAAAAAAC4CAABkcnMvZTJvRG9jLnhtbFBLAQItABQABgAIAAAAIQC+JX0z3AAAAAUBAAAP&#10;AAAAAAAAAAAAAAAAABUZAABkcnMvZG93bnJldi54bWxQSwUGAAAAAAQABADzAAAAHh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825576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616065" cy="463550"/>
              <wp:effectExtent l="0" t="0" r="17780" b="13970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616065" cy="463550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826B5A" id="Grupo 17" o:spid="_x0000_s1026" alt="Título: Diseño de gráfico de encabezado con rectángulos grises en diversos ángulos" style="position:absolute;margin-left:0;margin-top:0;width:520.95pt;height:36.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qPvB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bOxjNYvcJnk1k+nVbDYfWIMdP6s9XjD9UfTvJs6f8qm0+dbsW1v6FTslKKjMSYPl0e2+l1&#10;j+3Xx+KwcaPhRNzxY5vxY/uRXpJkt707bpLJzLPsJJniU83vD+vt+Zdyuz9DJWZXiJLiJzyXT+M1&#10;HWeTMD3F9er5dP5pU7pnU7z/+XT2798aP7lBsK6G4C3e1funHV7FP14ly8kkeUkcbCXOUqmQSpdp&#10;8phUTwQvYg2VSaFxujCwciGW5bMwFgyr1YJCmYGFQVWLZfkyjIUHVwuRcQYWXsNaLJuMw1iYZWuh&#10;5Sw3oDBqaykQFYZKI6mX3NtgkvyO5yjJNx9kKtmfL+aGlalkf5kbVkr2F7OZhSXZTycWmKS/AyyK&#10;/0zyb1uZRfGfSf47wCT/FmX0VtfDZ5aPDcoySb8xXDPJPmZeC0qyb0FJ7ufjpQUluZ8YQz9X1JtY&#10;eRT1uaTepiuX1JvvUR7HfR7BfS65n8ytKSyP4D6X3GP5NLjPJffGY5xI6m2oSRT1E0m9beIkivqJ&#10;pL4DLIJ6rMqXNyhPrWE/iaB+IqnP8cqGF8hJBPVwe4RWJtQ0ivqppN42cRpF/VRS3wEWQf1UUp9O&#10;LSdgGkH9VFJPnkKY+mkE9TNJvQ01i6J+Jqm3TZxFUT+T1HeARVA/k9Rbc8QsgviZJH5uPcJZBO9z&#10;ybuJNI+ifS5pt8ybR5E+l6SbUAblV+TzVn508ciu9erDvvodfkoQVVEYRK72AREZgiBytBH+3Poo&#10;AA76hz19agjDVBLOq6CnWxjGkDBHSN3CGCMkPI9Cxjgg4WWUMPmzJJ3GmZhWNqZ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lMqnQxqIvMdvNks1acn3zVWrnlX2x7ElEpPyx4E2EqO7eCrt4el+vTku8bKxduDQE3p&#10;adlDE1H/82GpPj35rrFy8fboUWRZM9dG80Pha/WOVVNwzwTn79hnidaLb8TjDGsPLSjOv69XFlqQ&#10;RPHjVO626x+3ux0tKK7aufl+d0zeF6hT3j2kbsXZPT+hrOV/t5iOx8xbLe7uoJB2e1q7fISnPqj/&#10;5tW3OBxP53fF6dEDuZvQrFVco1i5X7ufHjfF+ofq53Ox3fmfwcAOwSVqZL665Atkd+X6N1SaUCNE&#10;pe+xPP59lLygHHszOv3Pc3HcjJLdf+xRpVqmE/KDz+4/k+mcQp2j/OROfrJ/fvq+BJMI4Iv9Cqg3&#10;ozP/+P3Zl39Rf8XD+Xn/62FFgm5hh2m3H/67OB4SshJ/hFrhX0ouvBXXXLKiJ1zLViZ5Q6r/oOz3&#10;VvU/LK6+bKvqf86RI6ZRKfxy9T/vJGGir/yQ4pqLqxn55lRYxQLo1zQuycq3gPkUqYtL3Q5PuC43&#10;pAvKUxOoG2AXIZWioaKdv59V/wNCGEfmZ1CPCOHA4xL6UNovoI9Mzhg4mHoFjqGPTIdlYbswodU4&#10;lCwKaNNMhbXJUdU+yiIHUJA5udwpC3JDWZNaGRRiwziS5HQSBlIsjw27VInPoJlSLbVKuFtYJcmz&#10;BRRBNBI0l5tRiaPNNM1YtT6GXaqoZ8BIpi0YSbQBI3m2YORgDj93VcizYCTHF20whw75ykBCdshX&#10;mtlnH3zcZhwedqeUP0u+kty2OoX+KXkEmk8TpBEwIZCLcfFhvVuKhc154niR/DJ5EWC30gs6HLme&#10;8sd8ZTzv2fv5x7lcPhXRFGvclj9mH7atKaYvEdFZavo4yS3T5s2RMCEopM69yXxvvlaWwN8lsT5L&#10;MJH1S2nl+UavNTaMyujeDC/TTUgYh7UDj0M4MYQTb7SdEM5OIJxY0Kv6xcOJfLzwUbqLdC/BxAIT&#10;BsUSKO36GeNVsQQVjoEIJBklSB93Rjv2/M2kCKbM2oELg0i/ywCRflcYRHpdBoh0bcMg0ucyQJpu&#10;bZuTplPbpkSFDwtyANsoKnwg/y8Ao6il8CEAI8lNaSdeAEeymxo4it9FGKefYNoeXY+GGUWMAXX6&#10;KW4FDh4Fc/7gHH8VzjGe9OscTLwp5F9i3IT8Sz+f1oPKctsaYuzC8NW7Mq8RYmfmU/3KRdhHaihY&#10;OZYcH/CnfK0cSy+FImaX+1kZy9krhuCrdO44L8ufsa2D4zbkgd8sD4xBHfDbnMP0Bn7b0kedDb8t&#10;zWh3M3lul4LKq1w3AoRz4HA7/Lc0NVoupJvRgSU9jczC0q7GjJyNkF7S2wAL8BMqLqRnKd2NdJxb&#10;WNLlMLEwcdV+SYeN0rcz+VLuHXl3IQuVf+d8zYCFKkFsIkniTSRJvIkkaTeRJO0mkiTdRFKkpxn5&#10;5EGqJOvkCgeYUnnijgfYyhWHsCIHPDJqYtCQTxwCk8QvXWo+ZKPq/wCMASa5n8+tEZ9J9m2wSPqp&#10;ba9+Nwz6VQ/IAg88/CRVD4gFJdlfLq1BoTpALCjJ/Wxi0YVc2cVAky7VATJNqQIVepCqA8QGk9x3&#10;8BVBPRV468cz8+03tII0ZnrVA2LwpTpA5ujAC5uoOkAsKEl97uqQIbaofbZW3mRLdYBkM2tIqA4Q&#10;G0xSn5krkOoByeaGmaoLxCZfdYFYUHLc5xOLfNUDYkFJ8icuwRAifyrJt6DkjJMuXdtGYHSpDhBz&#10;8Vc9IOnEeoVUD0g6n4fnQtUFkpqDVXWBpHOjF1F3geSWZqoLJMVADE75qgvEfpLURF2PfYN+1QWy&#10;tFbbj24DyTITKmLGUX0g5tuo+kDS1HiKqg/E8lJVH4jFumoDwXMOz13YyHQh3eXDMFE058q5HPQm&#10;63O5yornN2Shwj0zQ4n2/1KJ1iXQQq1NQ0uJ9ZiGlhKLmaGlxGLmq28pMecZWmSR47rFMuozym5f&#10;yqsT+87RpdQ+reuh3L4XwJ2Rv6nubOX3a1F4tJUoZ6v5yslxcjNVxo4F+FoJIk0VJ+iSgEpLRuJE&#10;uVUU6C1b+KJALca4fJVJ+k8TsjVMkeVx9nP2v5d6FmTt+FrxWdPUXZdA4iWKduRUouRadrBatumI&#10;8qMsR8pDyTEyX73hyGZEKYpERZRcUzu+m20Pol2lp/UkkUdQcozMV28PUgRReiL6j5RjfroHUNMK&#10;1sq2GwGdsseyG3G3kmNkvlYDuKoB9M4wVYMqwuHumahiG5Fuj5znG0Fsp1zTWtbe5mepzbboQQga&#10;QU/1tBE+dmvpoHpMoSiSJtRuYhrqN+0dqpNDdfLNqpOUXWyXJ/FbOExfvDypmjAvu8py6kt1xUnM&#10;NN5xe1VxMh9TWp5QGwlrzN86O+bvJwuAKmPqykcBHFmkcVmaNo5Ml+Yu+RfAUYkjl/lrA8m8kWlY&#10;K23UxpEpasrUBdTBItRHj6pDplOL5wiiVR0ydznzgEqYWS86pZmrJrdtU+fR5dgDFjRP9aqkE4Nv&#10;1a1iY0nGbSxJOqwz9JK8V4cUtm1U1ch8QcnIAF+qFknnGCGbHMBSo9zVd0JYint/qGMAS470zFXM&#10;Q1hqqPvj+wJYcrCnrkMshCW592fkBaAk9XNqOgohSeb9WXRtJFWHNN6cdhHS4wx52yFv633Sr/co&#10;oFenX+jFddkXvFOh7AtWReX2W+FB3sgTsB/O1ypqpOMiyafvCWIaN2UQO4jRsYmlJNZUZQzj8rVS&#10;ssoNYUXsDmKoIEjG4Pgf71gxDl8ZL1KuOkGkWlPwaBmHrxXewgdGfees5FXA3z7FRONhXans6I60&#10;sGY4udYBIhquOqmm55QP/cAYgR/wELUNUdvbRW0Y/oGozfXOfPGorT5bwAWJl7AtnVBm8zNuKvXH&#10;ZRNqR9yWWlv/pE+7gHePYn0ASvq09n4eEXSg3dOAki6tCaU8Wr9nKaCV9GgznIEd3AMiPVrX2R+y&#10;T3q02ZRa+wObEVQU57Y1BHRSu0kz7KwJQ0na3Q6QEJRi3To6XUVxJpRi3YSStJtQinUTStJuQina&#10;LSgVwpmDXYVw9miXvNNB7eHhrvaTuuMrAsNBnSeOM79MMMl9ujRGhDqJgIaopZqi39yeKunH0TPu&#10;cP7AEFM7Ss23UcVy1e7gAJgK55bGNiN1rLj9BNSmUusJqFPFp/7k55Be8gGI7UEygaX2lKbpwm36&#10;C2FJ+i0sRX5uT6pq+Bvf/qA2laa5qZjaVZqODfbVvlKbMWtf6RCYD4H51x6Ym9soqgj41u/49vE7&#10;Bd7YTRHa3fWvd0avN/k1Z5bShNu1Y6Q6DRTLexWXW/kAeLIuoq2WbWjGgShffcTNp5L0yV2OOeFz&#10;ThiHrx6vOhoELmR34sArh9m4K73g37S+I1LfXqr1FJgDDvLb+2EoU+F25TB91oMjP8pJwlHqJMeH&#10;UUjS9D46eD9RY4E3xCy7K9wtU/qtx0LrNOANEKbx8DuUIEPz1Q+yFC6Ft4hP7uXP+cpyFRzcgU4u&#10;m/oxDD9PvD7DCS7DCS5vc4IL5SIDSRs3G3zxpA0yr376aSRtlhTsfcaczRxn9b0khNqRs3GnclTT&#10;m4xVZAw7zyllEwCSuQOrUUPWIBdjymgEgGTwZDaPyMTBYkYV2wCSDJ3Mlh0ZOy1cBTKAJAMns5NI&#10;pWsWaF4KKqXyNWaLkyq7QyEDS5KOB2fkfhTt7vt3AiaqsruNJYm3B5Vk3koE0hnv9T4GG0pSb0Gp&#10;jI0JpTI2JpQe7MZbo/I11mhX+RpbKzneTago2lXzr/kyR9Gu8jQWlErTmAaqLI0JFUW7StKYUHK4&#10;21op2o03RyVppsgKBd9o1fcbk6KZuW8yC7yDqJxeXgkDSeVn5i7XE0BS2RnzbVbZGXy9a9g+lZyx&#10;sSTtJleq69eyUA723OX1QxbKOcZCkmN94hpFQ0gRrKtu36nrMQwgqWZfkylyOOqJb7IwphjV7Wtj&#10;SdZNrj6+3XdujHXV7Wuwrnp9M5dAD3EVwbpq9M3dgQABJNXnazKl+nzzlEoEIayoFVW1+aYWVx/d&#10;5WvpFDHSabd0PaZczjZkXATlqsM3c1/YG0CitEl9O5Ny1eGbWh6oavG1seRAN4hSHb5icCKcHA6H&#10;+yoOhzOTn1XLwde7vctk5qvPIpvMDN/0ZpUShm96s5ipupZu64KBa201h9j/y296I3+gq2iCmMtl&#10;i+H/+GqDlX5GLskLdu96RKbIifW1giEP5OV6usGQ5fFyPY1ySOFUct3ZbMdHRGFgUX2JFHyczux4&#10;zR8XnTg9zlefbf9CYt3Por5ppFjTUs7wtys2NTL/iT1qGsOLaeFrgx7G44/52iNma4rg1o2LvuoK&#10;wnwlxzfma6UA11Z6RgXCc4fWN3qa2vHdbHsQNio9LeIRQCs5RuartwfBcZSeCHyj5Jra8d1sexCQ&#10;KT0texCaKjlG5qu3B2FnnJ7VITd9z6epHd/NtkdvcLasiarkIaCLMgbBWpScVq1pylDGG/Zev93e&#10;a7zMgTKea0QIl/HIOVGf0H9OB3y53t0LvkdwczMqns+l62XhPtfy/p6+yjYfyxMQLlutuUG2dkD4&#10;7z7pO9woy9HfHOvvZZbraF9hGwRc1ekbSpS0QWS6xXVEtkEwRdQgLhnfRpGZXANFJrdc+aONonJb&#10;VFZr6yIzWwaKKs8Z3Mq01oWXIX8U3lFWrXi3KGl6R//znOODp0vhBcZBqI1MLznWajiPcVXoRvDb&#10;6ziF1y++egeApbo93jgprTzfh5f+Yb0c1su3Wy8xwwfWS7dBRK2K+Lrdw8/l6m+nZF/+sN6efym3&#10;+zO+Yda/9Eo0egHlr1lv7HrJyHN3u15Q5fRTyqtW0BSH9+JrLIEKMLlENuf5+utYL1+UKot0QAjj&#10;NNfRAI5cSH2TUkAfuZT65gNPgNRZrqW+XyAAJFdT3xHRBpLLaZq5L/psMyQX1Kq7pY2kllRXPg6o&#10;pDa8gCDapBKAknybUJJvG0pSbkIpyk2tJOlT8qVCBkrSq4MhAgZK2k0oSbsJpba75OQQBbRSu12q&#10;oy/aWlE8WDtxJpSk3YaStJtvnjrt3hgLqjXJeIPVXhcLR1Lu6tAhniTlBpDa6IKjg4OEq30uU9cc&#10;2OZbdSMZr57a5ZK6808CQJJtgyN1ur0wbfBnP8afNZP31fl6t/WxYt25fuqbhLd5i6yg8JZtdEw9&#10;TpyTzz3oGOtOnJPG3eJDPdSq4HyWeijeMPD/is4UmqhcjQVvfigKwvzqnje7SVYc5HAwLliOQw6+&#10;+hCn7krhbgn+mK9ejLsF+hoWqD6Ee166ZhiGrx6OE9p+cgNl/DFfv4QYfcMAdOs7GSNSjLb+kaV9&#10;53bEiTUfKvPA8WG7aBI3CKLy3HSEF0xBadfPTnxzvvqHUT3Z7lhYa8UAbMUQ5Q5R7ttFuXDzA1Gu&#10;W4JV6FpHuTT61ScfEdTiZjS3sLe2+XBOVkgXU0WMolr4Y/7delVQ62IHX7qW4WEzpPU3kxLS1TdA&#10;pKNPDmMbRLqdBoiMrMIgMqpye2nb5siYCjsHQ6pI75484DaIdO0NEBXCTimWasPoCDaoi+rXMHhR&#10;hyRmYZgIelWjRphfdTiipY1k2ICRDFswkuMLzBBifC0hxqtdXbxv5Oliqgk5upUjxv6r5ec2xNjn&#10;4Kt3XqKESB05VzMEXz2Ud3HqCZ0/5Gt1P+/2dfcVs6fZ6XZFaf4aocE526+xNhfXj4NzRs4ZXKCH&#10;65cH+gkuxLE4PG5X74pzIf/vpK43WflY7tab43f/FAAAAP//AwBQSwMEFAAGAAgAAAAhAL4lfTPc&#10;AAAABQEAAA8AAABkcnMvZG93bnJldi54bWxMj0FrwkAQhe8F/8MyQi+l7qql1TQbEaH00otpweuY&#10;HZPQ7GzIribm13ftpb0MPN7jvW/SzWAbcaHO1441zGcKBHHhTM2lhq/Pt8cVCB+QDTaOScOVPGyy&#10;yV2KiXE97+mSh1LEEvYJaqhCaBMpfVGRRT9zLXH0Tq6zGKLsSmk67GO5beRCqWdpsea4UGFLu4qK&#10;7/xsNbj30ZYfQ38Y17uD9Pmyfhj3V63vp8P2FUSgIfyF4YYf0SGLTEd3ZuNFoyE+En7vzVNP8zWI&#10;o4aXpQKZpfI/ffYDAAD//wMAUEsBAi0AFAAGAAgAAAAhALaDOJL+AAAA4QEAABMAAAAAAAAAAAAA&#10;AAAAAAAAAFtDb250ZW50X1R5cGVzXS54bWxQSwECLQAUAAYACAAAACEAOP0h/9YAAACUAQAACwAA&#10;AAAAAAAAAAAAAAAvAQAAX3JlbHMvLnJlbHNQSwECLQAUAAYACAAAACEAy0QKj7wWAADcrAAADgAA&#10;AAAAAAAAAAAAAAAuAgAAZHJzL2Uyb0RvYy54bWxQSwECLQAUAAYACAAAACEAviV9M9wAAAAFAQAA&#10;DwAAAAAAAAAAAAAAAAAWGQAAZHJzL2Rvd25yZXYueG1sUEsFBgAAAAAEAAQA8wAAAB8aAAAAAA=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C92155"/>
    <w:multiLevelType w:val="multilevel"/>
    <w:tmpl w:val="EABC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13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4B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5BD0"/>
    <w:rsid w:val="00270096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3F81"/>
    <w:rsid w:val="0043426C"/>
    <w:rsid w:val="00441EB9"/>
    <w:rsid w:val="00463463"/>
    <w:rsid w:val="00466E60"/>
    <w:rsid w:val="00473EF8"/>
    <w:rsid w:val="004760E5"/>
    <w:rsid w:val="004C7855"/>
    <w:rsid w:val="004D22BB"/>
    <w:rsid w:val="004F1CC5"/>
    <w:rsid w:val="005152F2"/>
    <w:rsid w:val="005246B9"/>
    <w:rsid w:val="00525C43"/>
    <w:rsid w:val="00534E4E"/>
    <w:rsid w:val="00551D35"/>
    <w:rsid w:val="0055493F"/>
    <w:rsid w:val="005562D4"/>
    <w:rsid w:val="00557019"/>
    <w:rsid w:val="005674AC"/>
    <w:rsid w:val="00580925"/>
    <w:rsid w:val="005A1E51"/>
    <w:rsid w:val="005A5AD2"/>
    <w:rsid w:val="005A7E57"/>
    <w:rsid w:val="00615281"/>
    <w:rsid w:val="00616FF4"/>
    <w:rsid w:val="006A3CE7"/>
    <w:rsid w:val="00743379"/>
    <w:rsid w:val="00747550"/>
    <w:rsid w:val="007803B7"/>
    <w:rsid w:val="007A7C08"/>
    <w:rsid w:val="007B2F5C"/>
    <w:rsid w:val="007C3246"/>
    <w:rsid w:val="007C5F05"/>
    <w:rsid w:val="00810EC3"/>
    <w:rsid w:val="00825576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357E6"/>
    <w:rsid w:val="00986149"/>
    <w:rsid w:val="00995891"/>
    <w:rsid w:val="009C64C3"/>
    <w:rsid w:val="009D1627"/>
    <w:rsid w:val="00A42F91"/>
    <w:rsid w:val="00AF1258"/>
    <w:rsid w:val="00B01E52"/>
    <w:rsid w:val="00B550FC"/>
    <w:rsid w:val="00B67F43"/>
    <w:rsid w:val="00B71475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6054B"/>
    <w:rsid w:val="00DC0F74"/>
    <w:rsid w:val="00DC79BB"/>
    <w:rsid w:val="00DD632C"/>
    <w:rsid w:val="00DF0A0F"/>
    <w:rsid w:val="00E34D58"/>
    <w:rsid w:val="00E4593E"/>
    <w:rsid w:val="00E941EF"/>
    <w:rsid w:val="00EB1C1B"/>
    <w:rsid w:val="00EF59B8"/>
    <w:rsid w:val="00F077AE"/>
    <w:rsid w:val="00F14687"/>
    <w:rsid w:val="00F4274E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39"/>
    <o:shapelayout v:ext="edit">
      <o:idmap v:ext="edit" data="1"/>
    </o:shapelayout>
  </w:shapeDefaults>
  <w:decimalSymbol w:val=","/>
  <w:listSeparator w:val=";"/>
  <w15:docId w15:val="{26600CEA-21C7-49FC-88AF-25A59682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Puest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Puest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customStyle="1" w:styleId="Tabladecuadrcula1clara1">
    <w:name w:val="Tabla de cuadrícula 1 clara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customStyle="1" w:styleId="Tablanormal11">
    <w:name w:val="Tabla normal 1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KITA%20TROM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Nova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51AE"/>
    <w:rsid w:val="001C1595"/>
    <w:rsid w:val="004351AE"/>
    <w:rsid w:val="00A95DC5"/>
    <w:rsid w:val="00C15B22"/>
    <w:rsid w:val="00D0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04DF19C0074C0299941BDBBBBA821E">
    <w:name w:val="6204DF19C0074C0299941BDBBBBA821E"/>
    <w:rsid w:val="00C15B22"/>
  </w:style>
  <w:style w:type="paragraph" w:customStyle="1" w:styleId="5FCF20738A624BE5B44F6920E627AE00">
    <w:name w:val="5FCF20738A624BE5B44F6920E627AE00"/>
    <w:rsid w:val="00C15B22"/>
  </w:style>
  <w:style w:type="paragraph" w:customStyle="1" w:styleId="5017CD292657447E905E6F654E1C6417">
    <w:name w:val="5017CD292657447E905E6F654E1C6417"/>
    <w:rsid w:val="00C15B22"/>
  </w:style>
  <w:style w:type="paragraph" w:customStyle="1" w:styleId="E6245E80A6584C399C882CBEB15091D6">
    <w:name w:val="E6245E80A6584C399C882CBEB15091D6"/>
    <w:rsid w:val="00C15B22"/>
  </w:style>
  <w:style w:type="paragraph" w:customStyle="1" w:styleId="9282EB23AF5C43958C340FD7E9BB61E7">
    <w:name w:val="9282EB23AF5C43958C340FD7E9BB61E7"/>
    <w:rsid w:val="00C15B22"/>
  </w:style>
  <w:style w:type="paragraph" w:customStyle="1" w:styleId="624CC2897F54498D84A375B3F3EAC5BE">
    <w:name w:val="624CC2897F54498D84A375B3F3EAC5BE"/>
    <w:rsid w:val="00C15B22"/>
  </w:style>
  <w:style w:type="paragraph" w:customStyle="1" w:styleId="59202F4614E045DFB20CA230E25B0397">
    <w:name w:val="59202F4614E045DFB20CA230E25B0397"/>
    <w:rsid w:val="00C15B22"/>
  </w:style>
  <w:style w:type="paragraph" w:customStyle="1" w:styleId="F82E51EBD2FA433BBBCC7662BCB8FA18">
    <w:name w:val="F82E51EBD2FA433BBBCC7662BCB8FA18"/>
    <w:rsid w:val="00C15B22"/>
  </w:style>
  <w:style w:type="paragraph" w:customStyle="1" w:styleId="A29C936606D5441EAB3BAF2013A2C512">
    <w:name w:val="A29C936606D5441EAB3BAF2013A2C512"/>
    <w:rsid w:val="00C15B22"/>
  </w:style>
  <w:style w:type="paragraph" w:customStyle="1" w:styleId="B1D385D145A147C1BC96D266E53DCFA3">
    <w:name w:val="B1D385D145A147C1BC96D266E53DCFA3"/>
    <w:rsid w:val="00C15B22"/>
  </w:style>
  <w:style w:type="paragraph" w:customStyle="1" w:styleId="E1D458F7BC6C44C4A866BAF3C6519761">
    <w:name w:val="E1D458F7BC6C44C4A866BAF3C6519761"/>
    <w:rsid w:val="00C15B22"/>
  </w:style>
  <w:style w:type="paragraph" w:customStyle="1" w:styleId="6F08A5C763CE47A3B2690BA85CFA50A0">
    <w:name w:val="6F08A5C763CE47A3B2690BA85CFA50A0"/>
    <w:rsid w:val="00C15B22"/>
  </w:style>
  <w:style w:type="paragraph" w:customStyle="1" w:styleId="DBD6714179E24516AC5289E5AE66AE71">
    <w:name w:val="DBD6714179E24516AC5289E5AE66AE71"/>
    <w:rsid w:val="00C15B22"/>
  </w:style>
  <w:style w:type="paragraph" w:customStyle="1" w:styleId="452AB9C55E594839A367199D4ACF6F09">
    <w:name w:val="452AB9C55E594839A367199D4ACF6F09"/>
    <w:rsid w:val="00C15B22"/>
  </w:style>
  <w:style w:type="paragraph" w:customStyle="1" w:styleId="E12DB1268F794D3FAEA4CD4A1A0F8B09">
    <w:name w:val="E12DB1268F794D3FAEA4CD4A1A0F8B09"/>
    <w:rsid w:val="00C15B22"/>
  </w:style>
  <w:style w:type="paragraph" w:customStyle="1" w:styleId="3DCAEB76B91B4A3185DC7CCC9982FF3B">
    <w:name w:val="3DCAEB76B91B4A3185DC7CCC9982FF3B"/>
    <w:rsid w:val="00C15B22"/>
  </w:style>
  <w:style w:type="paragraph" w:customStyle="1" w:styleId="EFDE8C10FE65446F8EFD01A963393186">
    <w:name w:val="EFDE8C10FE65446F8EFD01A963393186"/>
    <w:rsid w:val="00C15B22"/>
  </w:style>
  <w:style w:type="paragraph" w:customStyle="1" w:styleId="C8CCEA78AA6B4C249F450772367534B2">
    <w:name w:val="C8CCEA78AA6B4C249F450772367534B2"/>
    <w:rsid w:val="00C15B22"/>
  </w:style>
  <w:style w:type="paragraph" w:customStyle="1" w:styleId="5EA83615E2DA4430A55049CE3752824D">
    <w:name w:val="5EA83615E2DA4430A55049CE3752824D"/>
    <w:rsid w:val="00C15B22"/>
  </w:style>
  <w:style w:type="paragraph" w:customStyle="1" w:styleId="3A567CC46CE14C7CA82A0F67B399383E">
    <w:name w:val="3A567CC46CE14C7CA82A0F67B399383E"/>
    <w:rsid w:val="00C15B22"/>
  </w:style>
  <w:style w:type="paragraph" w:customStyle="1" w:styleId="5C29FE6284C74286AEB021DD9D8BE02E">
    <w:name w:val="5C29FE6284C74286AEB021DD9D8BE02E"/>
    <w:rsid w:val="00C15B22"/>
  </w:style>
  <w:style w:type="paragraph" w:customStyle="1" w:styleId="0F0F6181BA81474C9949C4972F681ADE">
    <w:name w:val="0F0F6181BA81474C9949C4972F681ADE"/>
    <w:rsid w:val="00C15B22"/>
  </w:style>
  <w:style w:type="paragraph" w:customStyle="1" w:styleId="59B7D5BD48B74AB896647BB6C2EDBC09">
    <w:name w:val="59B7D5BD48B74AB896647BB6C2EDBC09"/>
    <w:rsid w:val="00C15B22"/>
  </w:style>
  <w:style w:type="paragraph" w:customStyle="1" w:styleId="9F8EBA92021C40EB9293B8B9AE3960BE">
    <w:name w:val="9F8EBA92021C40EB9293B8B9AE3960BE"/>
    <w:rsid w:val="00C15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2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XIKITA TROM</dc:creator>
  <cp:lastModifiedBy>user</cp:lastModifiedBy>
  <cp:revision>3</cp:revision>
  <dcterms:created xsi:type="dcterms:W3CDTF">2020-07-08T10:16:00Z</dcterms:created>
  <dcterms:modified xsi:type="dcterms:W3CDTF">2020-07-08T10:16:00Z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