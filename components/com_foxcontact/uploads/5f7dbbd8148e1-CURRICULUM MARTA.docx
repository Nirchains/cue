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116" w:type="pct"/>
        <w:tblInd w:w="-105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235"/>
      </w:tblGrid>
      <w:tr w:rsidR="00692703" w:rsidRPr="00FD7C80" w:rsidTr="005E5520">
        <w:trPr>
          <w:trHeight w:hRule="exact" w:val="1717"/>
        </w:trPr>
        <w:tc>
          <w:tcPr>
            <w:tcW w:w="9236" w:type="dxa"/>
            <w:tcMar>
              <w:top w:w="0" w:type="dxa"/>
              <w:bottom w:w="0" w:type="dxa"/>
            </w:tcMar>
          </w:tcPr>
          <w:p w:rsidR="00FF5815" w:rsidRPr="00475911" w:rsidRDefault="00FF5815" w:rsidP="00FF5815">
            <w:pPr>
              <w:pStyle w:val="Ttulo"/>
              <w:rPr>
                <w:rFonts w:cs="Calibri"/>
                <w:b/>
                <w:iCs/>
                <w:color w:val="262626" w:themeColor="text1" w:themeTint="D9"/>
                <w:sz w:val="32"/>
              </w:rPr>
            </w:pPr>
            <w:r w:rsidRPr="00475911">
              <w:rPr>
                <w:rStyle w:val="nfasisintenso"/>
                <w:sz w:val="32"/>
              </w:rPr>
              <w:t>Marta martínez dominguez</w:t>
            </w:r>
          </w:p>
          <w:p w:rsidR="00FF5815" w:rsidRPr="00EE0007" w:rsidRDefault="00FF5815" w:rsidP="00913946">
            <w:pPr>
              <w:pStyle w:val="Informacindecontacto"/>
              <w:contextualSpacing w:val="0"/>
              <w:rPr>
                <w:color w:val="auto"/>
                <w:sz w:val="20"/>
                <w:szCs w:val="24"/>
              </w:rPr>
            </w:pPr>
          </w:p>
          <w:p w:rsidR="00475911" w:rsidRPr="00EE0007" w:rsidRDefault="00FF5815" w:rsidP="00FF5815">
            <w:pPr>
              <w:pStyle w:val="Informacindecontacto"/>
              <w:contextualSpacing w:val="0"/>
              <w:rPr>
                <w:rFonts w:ascii="Arial" w:hAnsi="Arial" w:cs="Arial"/>
                <w:color w:val="auto"/>
                <w:sz w:val="20"/>
                <w:szCs w:val="24"/>
                <w:lang w:bidi="es-ES"/>
              </w:rPr>
            </w:pPr>
            <w:r w:rsidRPr="00EE0007">
              <w:rPr>
                <w:rFonts w:ascii="Arial" w:hAnsi="Arial" w:cs="Arial"/>
                <w:color w:val="auto"/>
                <w:sz w:val="20"/>
                <w:szCs w:val="24"/>
              </w:rPr>
              <w:t xml:space="preserve">Carrer Lafont 15 </w:t>
            </w:r>
            <w:r w:rsidR="00475911" w:rsidRPr="00EE0007">
              <w:rPr>
                <w:rFonts w:ascii="Arial" w:hAnsi="Arial" w:cs="Arial"/>
                <w:color w:val="auto"/>
                <w:sz w:val="20"/>
                <w:szCs w:val="24"/>
              </w:rPr>
              <w:t xml:space="preserve">2n-3r </w:t>
            </w:r>
            <w:r w:rsidRPr="00EE0007">
              <w:rPr>
                <w:rFonts w:ascii="Arial" w:hAnsi="Arial" w:cs="Arial"/>
                <w:color w:val="auto"/>
                <w:sz w:val="20"/>
                <w:szCs w:val="24"/>
              </w:rPr>
              <w:t>08004, ESPAÑA-BARCELONA</w:t>
            </w:r>
            <w:r w:rsidR="00692703" w:rsidRPr="00EE0007">
              <w:rPr>
                <w:rFonts w:ascii="Arial" w:hAnsi="Arial" w:cs="Arial"/>
                <w:color w:val="auto"/>
                <w:sz w:val="20"/>
                <w:szCs w:val="24"/>
                <w:lang w:bidi="es-ES"/>
              </w:rPr>
              <w:t xml:space="preserve"> </w:t>
            </w:r>
            <w:sdt>
              <w:sdtPr>
                <w:rPr>
                  <w:rFonts w:ascii="Arial" w:hAnsi="Arial" w:cs="Arial"/>
                  <w:color w:val="auto"/>
                  <w:sz w:val="20"/>
                  <w:szCs w:val="24"/>
                </w:rPr>
                <w:alias w:val="Punto de división:"/>
                <w:tag w:val="Punto de división:"/>
                <w:id w:val="-1459182552"/>
                <w:placeholder>
                  <w:docPart w:val="277DB33115B6499DBDF52D976D832C9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EE0007">
                  <w:rPr>
                    <w:rFonts w:ascii="Arial" w:hAnsi="Arial" w:cs="Arial"/>
                    <w:color w:val="auto"/>
                    <w:sz w:val="20"/>
                    <w:szCs w:val="24"/>
                    <w:lang w:bidi="es-ES"/>
                  </w:rPr>
                  <w:t>·</w:t>
                </w:r>
              </w:sdtContent>
            </w:sdt>
            <w:r w:rsidR="00692703" w:rsidRPr="00EE0007">
              <w:rPr>
                <w:rFonts w:ascii="Arial" w:hAnsi="Arial" w:cs="Arial"/>
                <w:color w:val="auto"/>
                <w:sz w:val="20"/>
                <w:szCs w:val="24"/>
                <w:lang w:bidi="es-ES"/>
              </w:rPr>
              <w:t xml:space="preserve"> </w:t>
            </w:r>
            <w:r w:rsidR="00475911" w:rsidRPr="00EE0007">
              <w:rPr>
                <w:rFonts w:ascii="Arial" w:hAnsi="Arial" w:cs="Arial"/>
                <w:color w:val="auto"/>
                <w:sz w:val="20"/>
                <w:szCs w:val="24"/>
                <w:lang w:bidi="es-ES"/>
              </w:rPr>
              <w:t>05/06/1998</w:t>
            </w:r>
          </w:p>
          <w:p w:rsidR="00692703" w:rsidRPr="00EE0007" w:rsidRDefault="00475911" w:rsidP="00FF5815">
            <w:pPr>
              <w:pStyle w:val="Informacindecontacto"/>
              <w:contextualSpacing w:val="0"/>
              <w:rPr>
                <w:rFonts w:ascii="Arial" w:hAnsi="Arial" w:cs="Arial"/>
                <w:color w:val="auto"/>
                <w:sz w:val="20"/>
                <w:szCs w:val="24"/>
              </w:rPr>
            </w:pPr>
            <w:r w:rsidRPr="00EE0007">
              <w:rPr>
                <w:rFonts w:ascii="Arial" w:hAnsi="Arial" w:cs="Arial"/>
                <w:color w:val="auto"/>
                <w:sz w:val="20"/>
                <w:szCs w:val="24"/>
                <w:lang w:bidi="es-ES"/>
              </w:rPr>
              <w:t xml:space="preserve">Contacto: </w:t>
            </w:r>
            <w:r w:rsidR="00FF5815" w:rsidRPr="00EE0007">
              <w:rPr>
                <w:rFonts w:ascii="Arial" w:hAnsi="Arial" w:cs="Arial"/>
                <w:color w:val="auto"/>
                <w:sz w:val="20"/>
                <w:szCs w:val="24"/>
              </w:rPr>
              <w:t>685761129</w:t>
            </w:r>
          </w:p>
          <w:p w:rsidR="00692703" w:rsidRPr="00FF5815" w:rsidRDefault="00FF5815" w:rsidP="00FF5815">
            <w:pPr>
              <w:pStyle w:val="nfasisenlainformacindecontacto"/>
              <w:contextualSpacing w:val="0"/>
              <w:rPr>
                <w:b w:val="0"/>
              </w:rPr>
            </w:pPr>
            <w:r w:rsidRPr="00FF5815">
              <w:rPr>
                <w:rFonts w:ascii="Arial" w:hAnsi="Arial" w:cs="Arial"/>
                <w:b w:val="0"/>
                <w:color w:val="auto"/>
                <w:sz w:val="20"/>
              </w:rPr>
              <w:t xml:space="preserve">Correo: </w:t>
            </w:r>
            <w:r w:rsidRPr="00EE0007">
              <w:rPr>
                <w:rFonts w:ascii="Arial" w:hAnsi="Arial" w:cs="Arial"/>
                <w:b w:val="0"/>
                <w:color w:val="0000FF"/>
                <w:sz w:val="20"/>
                <w:u w:val="single"/>
              </w:rPr>
              <w:t>marta</w:t>
            </w:r>
            <w:r w:rsidR="007213A0">
              <w:rPr>
                <w:rFonts w:ascii="Arial" w:hAnsi="Arial" w:cs="Arial"/>
                <w:b w:val="0"/>
                <w:color w:val="0000FF"/>
                <w:sz w:val="20"/>
                <w:u w:val="single"/>
              </w:rPr>
              <w:t>md19988@gmai</w:t>
            </w:r>
            <w:r w:rsidRPr="00EE0007">
              <w:rPr>
                <w:rFonts w:ascii="Arial" w:hAnsi="Arial" w:cs="Arial"/>
                <w:b w:val="0"/>
                <w:color w:val="0000FF"/>
                <w:sz w:val="20"/>
                <w:u w:val="single"/>
              </w:rPr>
              <w:t>l.com</w:t>
            </w:r>
          </w:p>
        </w:tc>
      </w:tr>
      <w:tr w:rsidR="009571D8" w:rsidRPr="00FD7C80" w:rsidTr="005E5520">
        <w:trPr>
          <w:trHeight w:val="1110"/>
        </w:trPr>
        <w:tc>
          <w:tcPr>
            <w:tcW w:w="9236" w:type="dxa"/>
            <w:tcMar>
              <w:top w:w="432" w:type="dxa"/>
            </w:tcMar>
          </w:tcPr>
          <w:p w:rsidR="00FF5815" w:rsidRDefault="00EE461A" w:rsidP="005E5520">
            <w:pPr>
              <w:contextualSpacing w:val="0"/>
              <w:jc w:val="center"/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</w:pPr>
            <w:r w:rsidRPr="00EE0007"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  <w:t>Mi objetivo profesional es</w:t>
            </w:r>
            <w:r w:rsidR="00FF5815" w:rsidRPr="00EE0007"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  <w:t xml:space="preserve"> dirigido a conseguir experiencia laboral, en una empresa que me permita crecer personal y profesionalmente, en aportar mi</w:t>
            </w:r>
            <w:r w:rsidRPr="00EE0007"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  <w:t>s</w:t>
            </w:r>
            <w:r w:rsidR="00FF5815" w:rsidRPr="00EE0007"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  <w:t xml:space="preserve"> conocimiento</w:t>
            </w:r>
            <w:r w:rsidRPr="00EE0007"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  <w:t>s</w:t>
            </w:r>
            <w:r w:rsidR="00FF5815" w:rsidRPr="00EE0007"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  <w:t xml:space="preserve"> y formación</w:t>
            </w:r>
            <w:r w:rsidR="005E5520"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  <w:t>.</w:t>
            </w:r>
          </w:p>
          <w:p w:rsidR="004E0208" w:rsidRDefault="004E0208" w:rsidP="005E5520">
            <w:pPr>
              <w:contextualSpacing w:val="0"/>
              <w:jc w:val="center"/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</w:pPr>
          </w:p>
          <w:p w:rsidR="004E0208" w:rsidRDefault="00924649" w:rsidP="004E0208">
            <w:pPr>
              <w:contextualSpacing w:val="0"/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iCs/>
                <w:noProof/>
                <w:color w:val="auto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1900A5" wp14:editId="223A9907">
                      <wp:simplePos x="0" y="0"/>
                      <wp:positionH relativeFrom="column">
                        <wp:posOffset>4705350</wp:posOffset>
                      </wp:positionH>
                      <wp:positionV relativeFrom="paragraph">
                        <wp:posOffset>121920</wp:posOffset>
                      </wp:positionV>
                      <wp:extent cx="1504950" cy="304800"/>
                      <wp:effectExtent l="0" t="0" r="19050" b="1905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9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924649" w:rsidRPr="00924649" w:rsidRDefault="00924649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 w:rsidRPr="00924649"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8"/>
                                      <w:szCs w:val="28"/>
                                    </w:rPr>
                                    <w:t>SOFTWARE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1900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370.5pt;margin-top:9.6pt;width:118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" fillcolor="white [3201]" strokecolor="white [3212]" strokeweight=".5pt">
                      <v:textbox>
                        <w:txbxContent>
                          <w:p w:rsidR="00924649" w:rsidRPr="00924649" w:rsidRDefault="00924649">
                            <w:pPr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464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>SOFTWARE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0208"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  <w:t xml:space="preserve">               </w:t>
            </w:r>
          </w:p>
          <w:p w:rsidR="004E0208" w:rsidRDefault="004E0208" w:rsidP="004E0208">
            <w:pPr>
              <w:contextualSpacing w:val="0"/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  <w:t xml:space="preserve">                 </w:t>
            </w:r>
            <w:r w:rsidRPr="00924649">
              <w:rPr>
                <w:rFonts w:ascii="Arial" w:hAnsi="Arial" w:cs="Arial"/>
                <w:b/>
                <w:iCs/>
                <w:color w:val="auto"/>
                <w:sz w:val="28"/>
                <w:szCs w:val="28"/>
                <w:shd w:val="clear" w:color="auto" w:fill="FFFFFF"/>
              </w:rPr>
              <w:t>HABILIDADES Y APTITUDES</w:t>
            </w:r>
            <w:r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  <w:t xml:space="preserve">: </w:t>
            </w:r>
          </w:p>
          <w:p w:rsidR="004E0208" w:rsidRDefault="004E0208" w:rsidP="004E0208">
            <w:pPr>
              <w:contextualSpacing w:val="0"/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</w:pPr>
          </w:p>
          <w:p w:rsidR="004E0208" w:rsidRDefault="00924649" w:rsidP="004E0208">
            <w:pPr>
              <w:contextualSpacing w:val="0"/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iCs/>
                <w:noProof/>
                <w:color w:val="auto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F35AED" wp14:editId="0FF3F617">
                      <wp:simplePos x="0" y="0"/>
                      <wp:positionH relativeFrom="column">
                        <wp:posOffset>4724400</wp:posOffset>
                      </wp:positionH>
                      <wp:positionV relativeFrom="paragraph">
                        <wp:posOffset>43815</wp:posOffset>
                      </wp:positionV>
                      <wp:extent cx="1809750" cy="1238250"/>
                      <wp:effectExtent l="0" t="0" r="19050" b="1905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0" cy="1238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24649" w:rsidRPr="00924649" w:rsidRDefault="00924649" w:rsidP="00924649">
                                  <w:pPr>
                                    <w:pStyle w:val="Prrafodelista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 w:rsidRPr="00924649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Excel</w:t>
                                  </w:r>
                                </w:p>
                                <w:p w:rsidR="00924649" w:rsidRPr="00924649" w:rsidRDefault="00924649" w:rsidP="00924649">
                                  <w:pPr>
                                    <w:pStyle w:val="Prrafodelista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 w:rsidRPr="00924649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Word </w:t>
                                  </w:r>
                                </w:p>
                                <w:p w:rsidR="00924649" w:rsidRPr="00924649" w:rsidRDefault="00924649" w:rsidP="00924649">
                                  <w:pPr>
                                    <w:pStyle w:val="Prrafodelista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 w:rsidRPr="00924649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PowerPoint</w:t>
                                  </w:r>
                                </w:p>
                                <w:p w:rsidR="00924649" w:rsidRPr="00924649" w:rsidRDefault="00924649" w:rsidP="00924649">
                                  <w:pPr>
                                    <w:pStyle w:val="Prrafodelista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 w:rsidRPr="00924649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Outlook</w:t>
                                  </w:r>
                                </w:p>
                                <w:p w:rsidR="00924649" w:rsidRDefault="00924649" w:rsidP="00924649">
                                  <w:pPr>
                                    <w:ind w:left="36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35AED" id="Cuadro de texto 4" o:spid="_x0000_s1027" type="#_x0000_t202" style="position:absolute;margin-left:372pt;margin-top:3.45pt;width:142.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" fillcolor="white [3201]" strokeweight=".5pt">
                      <v:textbox>
                        <w:txbxContent>
                          <w:p w:rsidR="00924649" w:rsidRPr="00924649" w:rsidRDefault="00924649" w:rsidP="00924649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924649">
                              <w:rPr>
                                <w:rFonts w:ascii="Arial" w:hAnsi="Arial" w:cs="Arial"/>
                                <w:color w:val="auto"/>
                              </w:rPr>
                              <w:t>Excel</w:t>
                            </w:r>
                          </w:p>
                          <w:p w:rsidR="00924649" w:rsidRPr="00924649" w:rsidRDefault="00924649" w:rsidP="00924649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924649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Word </w:t>
                            </w:r>
                          </w:p>
                          <w:p w:rsidR="00924649" w:rsidRPr="00924649" w:rsidRDefault="00924649" w:rsidP="00924649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924649">
                              <w:rPr>
                                <w:rFonts w:ascii="Arial" w:hAnsi="Arial" w:cs="Arial"/>
                                <w:color w:val="auto"/>
                              </w:rPr>
                              <w:t>PowerPoint</w:t>
                            </w:r>
                          </w:p>
                          <w:p w:rsidR="00924649" w:rsidRPr="00924649" w:rsidRDefault="00924649" w:rsidP="00924649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924649">
                              <w:rPr>
                                <w:rFonts w:ascii="Arial" w:hAnsi="Arial" w:cs="Arial"/>
                                <w:color w:val="auto"/>
                              </w:rPr>
                              <w:t>Outlook</w:t>
                            </w:r>
                          </w:p>
                          <w:p w:rsidR="00924649" w:rsidRDefault="00924649" w:rsidP="00924649">
                            <w:pPr>
                              <w:ind w:left="36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iCs/>
                <w:noProof/>
                <w:color w:val="auto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34887B" wp14:editId="03648C09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33020</wp:posOffset>
                      </wp:positionV>
                      <wp:extent cx="3790950" cy="1257300"/>
                      <wp:effectExtent l="0" t="0" r="19050" b="1905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095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E0208" w:rsidRPr="00924649" w:rsidRDefault="004E0208" w:rsidP="004E0208">
                                  <w:pPr>
                                    <w:pStyle w:val="Prrafodelista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 w:rsidRPr="00924649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Compromiso, responsable, seriedad y trabajadora. </w:t>
                                  </w:r>
                                </w:p>
                                <w:p w:rsidR="004E0208" w:rsidRPr="00924649" w:rsidRDefault="004E0208" w:rsidP="004E0208">
                                  <w:pPr>
                                    <w:pStyle w:val="Prrafodelista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 w:rsidRPr="00924649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Confiable y puntualidad. </w:t>
                                  </w:r>
                                </w:p>
                                <w:p w:rsidR="004E0208" w:rsidRPr="00924649" w:rsidRDefault="004E0208" w:rsidP="004C64CC">
                                  <w:pPr>
                                    <w:pStyle w:val="Prrafodelista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 w:rsidRPr="00924649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Capacidad de organización y distribución de las tareas. </w:t>
                                  </w:r>
                                </w:p>
                                <w:p w:rsidR="004E0208" w:rsidRPr="00924649" w:rsidRDefault="004E0208" w:rsidP="004C64CC">
                                  <w:pPr>
                                    <w:pStyle w:val="Prrafodelista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 w:rsidRPr="00924649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Compañerismo, capacidad grupal. </w:t>
                                  </w:r>
                                </w:p>
                                <w:p w:rsidR="004E0208" w:rsidRPr="00924649" w:rsidRDefault="004E0208" w:rsidP="004C64CC">
                                  <w:pPr>
                                    <w:pStyle w:val="Prrafodelista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 w:rsidRPr="00924649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Buena atención al cliente, paciente.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4887B" id="Cuadro de texto 3" o:spid="_x0000_s1028" type="#_x0000_t202" style="position:absolute;margin-left:52.5pt;margin-top:2.6pt;width:298.5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" fillcolor="white [3201]" strokeweight=".5pt">
                      <v:textbox>
                        <w:txbxContent>
                          <w:p w:rsidR="004E0208" w:rsidRPr="00924649" w:rsidRDefault="004E0208" w:rsidP="004E0208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924649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Compromiso, responsable, seriedad y trabajadora. </w:t>
                            </w:r>
                          </w:p>
                          <w:p w:rsidR="004E0208" w:rsidRPr="00924649" w:rsidRDefault="004E0208" w:rsidP="004E0208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924649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Confiable y puntualidad. </w:t>
                            </w:r>
                          </w:p>
                          <w:p w:rsidR="004E0208" w:rsidRPr="00924649" w:rsidRDefault="004E0208" w:rsidP="004C64CC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924649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Capacidad de organización y distribución de las tareas. </w:t>
                            </w:r>
                          </w:p>
                          <w:p w:rsidR="004E0208" w:rsidRPr="00924649" w:rsidRDefault="004E0208" w:rsidP="004C64CC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924649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Compañerismo, capacidad grupal. </w:t>
                            </w:r>
                          </w:p>
                          <w:p w:rsidR="004E0208" w:rsidRPr="00924649" w:rsidRDefault="004E0208" w:rsidP="004C64CC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924649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Buena atención al cliente, paciente.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E0208" w:rsidRDefault="004E0208" w:rsidP="004E0208">
            <w:pPr>
              <w:contextualSpacing w:val="0"/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</w:pPr>
          </w:p>
          <w:p w:rsidR="004E0208" w:rsidRDefault="004E0208" w:rsidP="004E0208">
            <w:pPr>
              <w:contextualSpacing w:val="0"/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</w:pPr>
          </w:p>
          <w:p w:rsidR="004E0208" w:rsidRDefault="004E0208" w:rsidP="004E0208">
            <w:pPr>
              <w:contextualSpacing w:val="0"/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</w:pPr>
          </w:p>
          <w:p w:rsidR="004E0208" w:rsidRDefault="004E0208" w:rsidP="004E0208">
            <w:pPr>
              <w:contextualSpacing w:val="0"/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</w:pPr>
          </w:p>
          <w:p w:rsidR="004E0208" w:rsidRDefault="004E0208" w:rsidP="004E0208">
            <w:pPr>
              <w:contextualSpacing w:val="0"/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  <w:t xml:space="preserve"> </w:t>
            </w:r>
          </w:p>
          <w:p w:rsidR="00924649" w:rsidRDefault="00924649" w:rsidP="004E0208">
            <w:pPr>
              <w:contextualSpacing w:val="0"/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</w:pPr>
          </w:p>
          <w:p w:rsidR="00924649" w:rsidRDefault="00924649" w:rsidP="004E0208">
            <w:pPr>
              <w:contextualSpacing w:val="0"/>
              <w:rPr>
                <w:rFonts w:ascii="Arial" w:hAnsi="Arial" w:cs="Arial"/>
                <w:iCs/>
                <w:color w:val="auto"/>
                <w:szCs w:val="24"/>
                <w:shd w:val="clear" w:color="auto" w:fill="FFFFFF"/>
              </w:rPr>
            </w:pPr>
          </w:p>
          <w:p w:rsidR="00924649" w:rsidRPr="00522049" w:rsidRDefault="00924649" w:rsidP="004E0208">
            <w:pPr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E01EB" w:rsidRPr="00522049" w:rsidRDefault="00924649" w:rsidP="004E01EB">
      <w:pPr>
        <w:pStyle w:val="Ttulo1"/>
        <w:rPr>
          <w:rFonts w:ascii="Arial" w:hAnsi="Arial" w:cs="Arial"/>
        </w:rPr>
      </w:pPr>
      <w:r w:rsidRPr="004B62C5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0BD2062" wp14:editId="32901EA7">
            <wp:simplePos x="0" y="0"/>
            <wp:positionH relativeFrom="margin">
              <wp:posOffset>5000625</wp:posOffset>
            </wp:positionH>
            <wp:positionV relativeFrom="paragraph">
              <wp:posOffset>-4223385</wp:posOffset>
            </wp:positionV>
            <wp:extent cx="1238250" cy="1415142"/>
            <wp:effectExtent l="0" t="0" r="0" b="0"/>
            <wp:wrapNone/>
            <wp:docPr id="2" name="Imagen 2" descr="E:\IMG_89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G_897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16702" r="21888" b="39422"/>
                    <a:stretch/>
                  </pic:blipFill>
                  <pic:spPr bwMode="auto">
                    <a:xfrm>
                      <a:off x="0" y="0"/>
                      <a:ext cx="1243026" cy="142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61A" w:rsidRPr="00522049">
        <w:rPr>
          <w:rFonts w:ascii="Arial" w:hAnsi="Arial" w:cs="Arial"/>
          <w:color w:val="auto"/>
        </w:rPr>
        <w:t>educación</w:t>
      </w:r>
      <w:r w:rsidR="004B62C5">
        <w:rPr>
          <w:rFonts w:ascii="Arial" w:hAnsi="Arial" w:cs="Arial"/>
          <w:color w:val="auto"/>
        </w:rPr>
        <w:t xml:space="preserve"> ACADÉMICA </w:t>
      </w:r>
      <w:r w:rsidR="00EE461A" w:rsidRPr="00522049">
        <w:rPr>
          <w:rFonts w:ascii="Arial" w:hAnsi="Arial" w:cs="Arial"/>
        </w:rPr>
        <w:t xml:space="preserve"> 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1D0BF1" w:rsidRPr="00EE0007" w:rsidRDefault="002413B5" w:rsidP="00522049">
            <w:pPr>
              <w:pStyle w:val="Ttulo3"/>
              <w:spacing w:line="276" w:lineRule="auto"/>
              <w:contextualSpacing w:val="0"/>
              <w:jc w:val="both"/>
              <w:outlineLvl w:val="2"/>
              <w:rPr>
                <w:rFonts w:ascii="Arial" w:hAnsi="Arial" w:cs="Arial"/>
                <w:color w:val="auto"/>
                <w:szCs w:val="22"/>
              </w:rPr>
            </w:pPr>
            <w:r w:rsidRPr="00EE0007">
              <w:rPr>
                <w:rFonts w:ascii="Arial" w:hAnsi="Arial" w:cs="Arial"/>
                <w:color w:val="auto"/>
                <w:szCs w:val="22"/>
              </w:rPr>
              <w:t>2007</w:t>
            </w:r>
            <w:r w:rsidR="00475911" w:rsidRPr="00EE0007">
              <w:rPr>
                <w:rFonts w:ascii="Arial" w:hAnsi="Arial" w:cs="Arial"/>
                <w:color w:val="auto"/>
                <w:szCs w:val="22"/>
              </w:rPr>
              <w:t xml:space="preserve"> -  </w:t>
            </w:r>
            <w:r w:rsidRPr="00EE0007">
              <w:rPr>
                <w:rFonts w:ascii="Arial" w:hAnsi="Arial" w:cs="Arial"/>
                <w:color w:val="auto"/>
                <w:szCs w:val="22"/>
              </w:rPr>
              <w:t>2014</w:t>
            </w:r>
          </w:p>
          <w:p w:rsidR="001E3120" w:rsidRPr="00EE0007" w:rsidRDefault="004B62C5" w:rsidP="00522049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grado escolar y eDUCACIÓN SECUNDARIA OBLIGATORIA</w:t>
            </w:r>
            <w:r w:rsidR="001D0BF1" w:rsidRPr="00EE0007">
              <w:rPr>
                <w:rFonts w:ascii="Arial" w:hAnsi="Arial" w:cs="Arial"/>
                <w:sz w:val="22"/>
                <w:szCs w:val="22"/>
                <w:lang w:bidi="es-ES"/>
              </w:rPr>
              <w:t xml:space="preserve">, </w:t>
            </w:r>
            <w:r w:rsidR="002413B5" w:rsidRPr="00EE0007">
              <w:rPr>
                <w:rStyle w:val="Referenciasutil"/>
                <w:rFonts w:ascii="Arial" w:hAnsi="Arial" w:cs="Arial"/>
                <w:color w:val="auto"/>
                <w:sz w:val="22"/>
                <w:szCs w:val="22"/>
              </w:rPr>
              <w:t xml:space="preserve">escola pia sant antoni </w:t>
            </w:r>
          </w:p>
        </w:tc>
      </w:tr>
      <w:tr w:rsidR="00F61DF9" w:rsidRPr="00FD7C80" w:rsidTr="00522049">
        <w:trPr>
          <w:trHeight w:val="3362"/>
        </w:trPr>
        <w:tc>
          <w:tcPr>
            <w:tcW w:w="9355" w:type="dxa"/>
            <w:tcMar>
              <w:top w:w="216" w:type="dxa"/>
            </w:tcMar>
          </w:tcPr>
          <w:p w:rsidR="00F61DF9" w:rsidRPr="00EE0007" w:rsidRDefault="002413B5" w:rsidP="00522049">
            <w:pPr>
              <w:pStyle w:val="Ttulo3"/>
              <w:spacing w:line="276" w:lineRule="auto"/>
              <w:contextualSpacing w:val="0"/>
              <w:jc w:val="both"/>
              <w:outlineLvl w:val="2"/>
              <w:rPr>
                <w:rFonts w:ascii="Arial" w:hAnsi="Arial" w:cs="Arial"/>
                <w:color w:val="auto"/>
                <w:szCs w:val="22"/>
              </w:rPr>
            </w:pPr>
            <w:r w:rsidRPr="00EE0007">
              <w:rPr>
                <w:rFonts w:ascii="Arial" w:hAnsi="Arial" w:cs="Arial"/>
                <w:color w:val="auto"/>
                <w:szCs w:val="22"/>
              </w:rPr>
              <w:t>2014 - 2015</w:t>
            </w:r>
            <w:r w:rsidR="00C70446" w:rsidRPr="00EE0007">
              <w:rPr>
                <w:rFonts w:ascii="Arial" w:hAnsi="Arial" w:cs="Arial"/>
                <w:color w:val="auto"/>
                <w:szCs w:val="22"/>
                <w:lang w:bidi="es-ES"/>
              </w:rPr>
              <w:t xml:space="preserve"> </w:t>
            </w:r>
          </w:p>
          <w:p w:rsidR="00F61DF9" w:rsidRPr="00EE0007" w:rsidRDefault="002413B5" w:rsidP="00522049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Style w:val="Referenciasutil"/>
                <w:rFonts w:ascii="Arial" w:hAnsi="Arial" w:cs="Arial"/>
                <w:color w:val="auto"/>
                <w:sz w:val="22"/>
                <w:szCs w:val="22"/>
              </w:rPr>
            </w:pPr>
            <w:r w:rsidRPr="00EE0007">
              <w:rPr>
                <w:rFonts w:ascii="Arial" w:hAnsi="Arial" w:cs="Arial"/>
                <w:sz w:val="22"/>
                <w:szCs w:val="22"/>
              </w:rPr>
              <w:t xml:space="preserve">cfgm-curas de auxiliar de enfermeria, </w:t>
            </w:r>
            <w:r w:rsidRPr="00EE0007">
              <w:rPr>
                <w:rStyle w:val="Referenciasutil"/>
                <w:rFonts w:ascii="Arial" w:hAnsi="Arial" w:cs="Arial"/>
                <w:color w:val="auto"/>
                <w:sz w:val="22"/>
                <w:szCs w:val="22"/>
              </w:rPr>
              <w:t>centre lópez vicuña.</w:t>
            </w:r>
          </w:p>
          <w:p w:rsidR="00F61DF9" w:rsidRPr="00EE0007" w:rsidRDefault="002413B5" w:rsidP="00522049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 w:rsidRPr="00EE0007">
              <w:rPr>
                <w:rFonts w:ascii="Arial" w:hAnsi="Arial" w:cs="Arial"/>
                <w:color w:val="auto"/>
              </w:rPr>
              <w:t>Prácticas</w:t>
            </w:r>
            <w:r w:rsidR="007213A0">
              <w:rPr>
                <w:rFonts w:ascii="Arial" w:hAnsi="Arial" w:cs="Arial"/>
                <w:color w:val="auto"/>
              </w:rPr>
              <w:t xml:space="preserve"> en la clínica Nta. Sra, del Remei</w:t>
            </w:r>
            <w:r w:rsidRPr="00EE0007">
              <w:rPr>
                <w:rFonts w:ascii="Arial" w:hAnsi="Arial" w:cs="Arial"/>
                <w:color w:val="auto"/>
              </w:rPr>
              <w:t xml:space="preserve"> 08/01/2015- 12/06/2015 410h</w:t>
            </w:r>
            <w:r w:rsidR="000B21D5" w:rsidRPr="00EE0007">
              <w:rPr>
                <w:rFonts w:ascii="Arial" w:hAnsi="Arial" w:cs="Arial"/>
                <w:color w:val="auto"/>
              </w:rPr>
              <w:t xml:space="preserve"> </w:t>
            </w:r>
          </w:p>
          <w:p w:rsidR="002413B5" w:rsidRPr="00EE0007" w:rsidRDefault="002413B5" w:rsidP="00522049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</w:p>
          <w:p w:rsidR="002413B5" w:rsidRPr="00EE0007" w:rsidRDefault="002413B5" w:rsidP="00522049">
            <w:pPr>
              <w:pStyle w:val="Ttulo3"/>
              <w:spacing w:line="276" w:lineRule="auto"/>
              <w:jc w:val="both"/>
              <w:outlineLvl w:val="2"/>
              <w:rPr>
                <w:rFonts w:ascii="Arial" w:hAnsi="Arial" w:cs="Arial"/>
                <w:color w:val="auto"/>
                <w:szCs w:val="22"/>
              </w:rPr>
            </w:pPr>
            <w:r w:rsidRPr="00EE0007">
              <w:rPr>
                <w:rFonts w:ascii="Arial" w:hAnsi="Arial" w:cs="Arial"/>
                <w:color w:val="auto"/>
                <w:szCs w:val="22"/>
              </w:rPr>
              <w:t xml:space="preserve">2015 </w:t>
            </w:r>
            <w:r w:rsidR="00522049" w:rsidRPr="00EE0007">
              <w:rPr>
                <w:rFonts w:ascii="Arial" w:hAnsi="Arial" w:cs="Arial"/>
                <w:color w:val="auto"/>
                <w:szCs w:val="22"/>
              </w:rPr>
              <w:t>-</w:t>
            </w:r>
            <w:r w:rsidRPr="00EE0007">
              <w:rPr>
                <w:rFonts w:ascii="Arial" w:hAnsi="Arial" w:cs="Arial"/>
                <w:color w:val="auto"/>
                <w:szCs w:val="22"/>
              </w:rPr>
              <w:t xml:space="preserve"> 2016</w:t>
            </w:r>
          </w:p>
          <w:p w:rsidR="002413B5" w:rsidRPr="00EE0007" w:rsidRDefault="00522049" w:rsidP="00522049">
            <w:pPr>
              <w:pStyle w:val="Ttulo2"/>
              <w:spacing w:line="276" w:lineRule="auto"/>
              <w:jc w:val="both"/>
              <w:outlineLvl w:val="1"/>
              <w:rPr>
                <w:rStyle w:val="Referenciasutil"/>
                <w:rFonts w:ascii="Arial" w:hAnsi="Arial" w:cs="Arial"/>
                <w:color w:val="auto"/>
                <w:sz w:val="22"/>
                <w:szCs w:val="22"/>
              </w:rPr>
            </w:pPr>
            <w:r w:rsidRPr="00EE0007">
              <w:rPr>
                <w:rFonts w:ascii="Arial" w:hAnsi="Arial" w:cs="Arial"/>
                <w:sz w:val="22"/>
                <w:szCs w:val="22"/>
              </w:rPr>
              <w:t xml:space="preserve">curso para acceder al grado superior (CAS) </w:t>
            </w:r>
            <w:r w:rsidRPr="00EE0007">
              <w:rPr>
                <w:rStyle w:val="Referenciasutil"/>
                <w:rFonts w:ascii="Arial" w:hAnsi="Arial" w:cs="Arial"/>
                <w:color w:val="auto"/>
                <w:sz w:val="22"/>
                <w:szCs w:val="22"/>
              </w:rPr>
              <w:t>centre lópez vicuña</w:t>
            </w:r>
          </w:p>
          <w:p w:rsidR="00522049" w:rsidRPr="00EE0007" w:rsidRDefault="00522049" w:rsidP="00522049">
            <w:pPr>
              <w:pStyle w:val="Ttulo2"/>
              <w:spacing w:line="276" w:lineRule="auto"/>
              <w:jc w:val="both"/>
              <w:outlineLvl w:val="1"/>
              <w:rPr>
                <w:rStyle w:val="Referenciasutil"/>
                <w:rFonts w:ascii="Arial" w:hAnsi="Arial" w:cs="Arial"/>
                <w:color w:val="auto"/>
                <w:sz w:val="22"/>
                <w:szCs w:val="22"/>
              </w:rPr>
            </w:pPr>
          </w:p>
          <w:p w:rsidR="00522049" w:rsidRPr="00EE0007" w:rsidRDefault="00522049" w:rsidP="00522049">
            <w:pPr>
              <w:pStyle w:val="Ttulo3"/>
              <w:spacing w:line="276" w:lineRule="auto"/>
              <w:jc w:val="both"/>
              <w:outlineLvl w:val="2"/>
              <w:rPr>
                <w:rStyle w:val="Referenciasutil"/>
                <w:rFonts w:ascii="Arial" w:hAnsi="Arial" w:cs="Arial"/>
                <w:b/>
                <w:smallCaps w:val="0"/>
                <w:color w:val="auto"/>
                <w:szCs w:val="22"/>
              </w:rPr>
            </w:pPr>
            <w:r w:rsidRPr="00EE0007">
              <w:rPr>
                <w:rStyle w:val="Referenciasutil"/>
                <w:rFonts w:ascii="Arial" w:hAnsi="Arial" w:cs="Arial"/>
                <w:b/>
                <w:smallCaps w:val="0"/>
                <w:color w:val="auto"/>
                <w:szCs w:val="22"/>
              </w:rPr>
              <w:t>2016-2018</w:t>
            </w:r>
          </w:p>
          <w:p w:rsidR="00522049" w:rsidRPr="00EE0007" w:rsidRDefault="00522049" w:rsidP="00522049">
            <w:pPr>
              <w:pStyle w:val="Ttulo2"/>
              <w:spacing w:line="276" w:lineRule="auto"/>
              <w:jc w:val="both"/>
              <w:outlineLvl w:val="1"/>
              <w:rPr>
                <w:rStyle w:val="Referenciasutil"/>
                <w:rFonts w:ascii="Arial" w:hAnsi="Arial" w:cs="Arial"/>
                <w:color w:val="auto"/>
                <w:sz w:val="22"/>
                <w:szCs w:val="22"/>
              </w:rPr>
            </w:pPr>
            <w:r w:rsidRPr="00EE0007">
              <w:rPr>
                <w:rFonts w:ascii="Arial" w:hAnsi="Arial" w:cs="Arial"/>
                <w:sz w:val="22"/>
                <w:szCs w:val="22"/>
              </w:rPr>
              <w:t xml:space="preserve">cfgs imagen para el diagnóstico y medicina nuclear </w:t>
            </w:r>
            <w:r w:rsidRPr="00EE0007">
              <w:rPr>
                <w:rStyle w:val="Referenciasutil"/>
                <w:rFonts w:ascii="Arial" w:hAnsi="Arial" w:cs="Arial"/>
                <w:color w:val="auto"/>
                <w:sz w:val="22"/>
                <w:szCs w:val="22"/>
              </w:rPr>
              <w:t>eixample clínic</w:t>
            </w:r>
          </w:p>
          <w:p w:rsidR="00522049" w:rsidRDefault="00522049" w:rsidP="00522049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 w:rsidRPr="00EE0007">
              <w:rPr>
                <w:rFonts w:ascii="Arial" w:hAnsi="Arial" w:cs="Arial"/>
                <w:color w:val="auto"/>
              </w:rPr>
              <w:t xml:space="preserve">Prácticas </w:t>
            </w:r>
            <w:r w:rsidR="007213A0">
              <w:rPr>
                <w:rFonts w:ascii="Arial" w:hAnsi="Arial" w:cs="Arial"/>
                <w:color w:val="auto"/>
              </w:rPr>
              <w:t xml:space="preserve">en el Hospital Delfos y Hospital Clínico </w:t>
            </w:r>
            <w:r w:rsidRPr="00EE0007">
              <w:rPr>
                <w:rFonts w:ascii="Arial" w:hAnsi="Arial" w:cs="Arial"/>
                <w:color w:val="auto"/>
              </w:rPr>
              <w:t>12/02/2018- 29/06/2018 581h</w:t>
            </w:r>
          </w:p>
          <w:p w:rsidR="00924649" w:rsidRDefault="00924649" w:rsidP="00522049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</w:p>
          <w:p w:rsidR="00924649" w:rsidRPr="00EE0007" w:rsidRDefault="00924649" w:rsidP="00522049">
            <w:pPr>
              <w:spacing w:line="276" w:lineRule="auto"/>
              <w:jc w:val="both"/>
              <w:rPr>
                <w:rStyle w:val="Referenciasutil"/>
                <w:rFonts w:ascii="Arial" w:hAnsi="Arial" w:cs="Arial"/>
                <w:b w:val="0"/>
              </w:rPr>
            </w:pPr>
          </w:p>
        </w:tc>
      </w:tr>
    </w:tbl>
    <w:p w:rsidR="00DA59AA" w:rsidRPr="00522049" w:rsidRDefault="00EE461A" w:rsidP="00522049">
      <w:pPr>
        <w:pStyle w:val="Ttulo1"/>
        <w:spacing w:line="276" w:lineRule="auto"/>
        <w:jc w:val="both"/>
        <w:rPr>
          <w:rFonts w:ascii="Arial" w:hAnsi="Arial" w:cs="Arial"/>
        </w:rPr>
      </w:pPr>
      <w:r w:rsidRPr="00522049">
        <w:rPr>
          <w:rFonts w:ascii="Arial" w:hAnsi="Arial" w:cs="Arial"/>
          <w:color w:val="auto"/>
        </w:rPr>
        <w:t>experencia</w:t>
      </w:r>
      <w:r w:rsidRPr="00522049">
        <w:rPr>
          <w:rFonts w:ascii="Arial" w:hAnsi="Arial" w:cs="Arial"/>
        </w:rPr>
        <w:t xml:space="preserve"> </w:t>
      </w:r>
      <w:r w:rsidR="00924649">
        <w:rPr>
          <w:rFonts w:ascii="Arial" w:hAnsi="Arial" w:cs="Arial"/>
        </w:rPr>
        <w:t xml:space="preserve">lABORAL </w:t>
      </w:r>
    </w:p>
    <w:tbl>
      <w:tblPr>
        <w:tblStyle w:val="Tablaconcuadrcula"/>
        <w:tblW w:w="53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9543"/>
      </w:tblGrid>
      <w:tr w:rsidR="001D0BF1" w:rsidRPr="00FD7C80" w:rsidTr="00EE0007">
        <w:tc>
          <w:tcPr>
            <w:tcW w:w="9544" w:type="dxa"/>
          </w:tcPr>
          <w:p w:rsidR="001D0BF1" w:rsidRPr="00EE0007" w:rsidRDefault="00EE461A" w:rsidP="00522049">
            <w:pPr>
              <w:pStyle w:val="Ttulo3"/>
              <w:spacing w:line="276" w:lineRule="auto"/>
              <w:contextualSpacing w:val="0"/>
              <w:jc w:val="both"/>
              <w:outlineLvl w:val="2"/>
              <w:rPr>
                <w:rFonts w:ascii="Arial" w:hAnsi="Arial" w:cs="Arial"/>
                <w:color w:val="auto"/>
                <w:szCs w:val="22"/>
              </w:rPr>
            </w:pPr>
            <w:r w:rsidRPr="00EE0007">
              <w:rPr>
                <w:rFonts w:ascii="Arial" w:hAnsi="Arial" w:cs="Arial"/>
                <w:color w:val="auto"/>
                <w:szCs w:val="22"/>
              </w:rPr>
              <w:t>01/10/2018 – 30/11/2018</w:t>
            </w:r>
          </w:p>
          <w:p w:rsidR="001D0BF1" w:rsidRPr="00EE0007" w:rsidRDefault="00EE461A" w:rsidP="00522049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sz w:val="22"/>
                <w:szCs w:val="22"/>
              </w:rPr>
            </w:pPr>
            <w:r w:rsidRPr="00EE0007">
              <w:rPr>
                <w:sz w:val="22"/>
                <w:szCs w:val="22"/>
              </w:rPr>
              <w:t xml:space="preserve">dependienta </w:t>
            </w:r>
            <w:r w:rsidR="001D0BF1" w:rsidRPr="00EE0007">
              <w:rPr>
                <w:sz w:val="22"/>
                <w:szCs w:val="22"/>
                <w:lang w:bidi="es-ES"/>
              </w:rPr>
              <w:t xml:space="preserve">, </w:t>
            </w:r>
            <w:r w:rsidRPr="00EE0007">
              <w:rPr>
                <w:rStyle w:val="Referenciasutil"/>
                <w:color w:val="auto"/>
                <w:sz w:val="22"/>
                <w:szCs w:val="22"/>
              </w:rPr>
              <w:t xml:space="preserve">grupo inditex bershka </w:t>
            </w:r>
            <w:r w:rsidR="000B21D5" w:rsidRPr="00EE0007">
              <w:rPr>
                <w:rStyle w:val="Referenciasutil"/>
                <w:color w:val="auto"/>
                <w:sz w:val="22"/>
                <w:szCs w:val="22"/>
              </w:rPr>
              <w:t xml:space="preserve"> </w:t>
            </w:r>
          </w:p>
          <w:p w:rsidR="00840935" w:rsidRDefault="00C81223" w:rsidP="00C81223">
            <w:pPr>
              <w:spacing w:line="276" w:lineRule="auto"/>
              <w:contextualSpacing w:val="0"/>
              <w:jc w:val="both"/>
              <w:rPr>
                <w:rFonts w:ascii="Arial" w:hAnsi="Arial" w:cs="Arial"/>
                <w:color w:val="auto"/>
              </w:rPr>
            </w:pPr>
            <w:r w:rsidRPr="00C81223">
              <w:rPr>
                <w:rFonts w:ascii="Arial" w:hAnsi="Arial" w:cs="Arial"/>
                <w:color w:val="auto"/>
              </w:rPr>
              <w:t xml:space="preserve">Tareas realizadas, </w:t>
            </w:r>
          </w:p>
          <w:p w:rsidR="002D4988" w:rsidRDefault="00840935" w:rsidP="00C81223">
            <w:pPr>
              <w:spacing w:line="276" w:lineRule="auto"/>
              <w:contextualSpacing w:val="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-A</w:t>
            </w:r>
            <w:r w:rsidR="00C81223" w:rsidRPr="00C81223">
              <w:rPr>
                <w:rFonts w:ascii="Arial" w:hAnsi="Arial" w:cs="Arial"/>
                <w:color w:val="auto"/>
              </w:rPr>
              <w:t>tender al cliente identificando y satisfacien</w:t>
            </w:r>
            <w:r w:rsidR="002D4988">
              <w:rPr>
                <w:rFonts w:ascii="Arial" w:hAnsi="Arial" w:cs="Arial"/>
                <w:color w:val="auto"/>
              </w:rPr>
              <w:t>do sus necesidades de la compra</w:t>
            </w:r>
          </w:p>
          <w:p w:rsidR="002D4988" w:rsidRDefault="002D4988" w:rsidP="00C81223">
            <w:pPr>
              <w:spacing w:line="276" w:lineRule="auto"/>
              <w:contextualSpacing w:val="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-Resolver las reclamaciones</w:t>
            </w:r>
          </w:p>
          <w:p w:rsidR="002D4988" w:rsidRDefault="002D4988" w:rsidP="00C81223">
            <w:pPr>
              <w:spacing w:line="276" w:lineRule="auto"/>
              <w:contextualSpacing w:val="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>-P</w:t>
            </w:r>
            <w:r w:rsidR="00C81223">
              <w:rPr>
                <w:rFonts w:ascii="Arial" w:hAnsi="Arial" w:cs="Arial"/>
                <w:color w:val="auto"/>
              </w:rPr>
              <w:t>reparar y empaquetar los produ</w:t>
            </w:r>
            <w:r>
              <w:rPr>
                <w:rFonts w:ascii="Arial" w:hAnsi="Arial" w:cs="Arial"/>
                <w:color w:val="auto"/>
              </w:rPr>
              <w:t>ctos solicitados por el cliente</w:t>
            </w:r>
          </w:p>
          <w:p w:rsidR="002D4988" w:rsidRDefault="002D4988" w:rsidP="00C81223">
            <w:pPr>
              <w:spacing w:line="276" w:lineRule="auto"/>
              <w:contextualSpacing w:val="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-A</w:t>
            </w:r>
            <w:r w:rsidR="00C81223">
              <w:rPr>
                <w:rFonts w:ascii="Arial" w:hAnsi="Arial" w:cs="Arial"/>
                <w:color w:val="auto"/>
              </w:rPr>
              <w:t>coger la entrada</w:t>
            </w:r>
            <w:r>
              <w:rPr>
                <w:rFonts w:ascii="Arial" w:hAnsi="Arial" w:cs="Arial"/>
                <w:color w:val="auto"/>
              </w:rPr>
              <w:t xml:space="preserve"> </w:t>
            </w:r>
          </w:p>
          <w:p w:rsidR="007538DC" w:rsidRDefault="002D4988" w:rsidP="00C81223">
            <w:pPr>
              <w:spacing w:line="276" w:lineRule="auto"/>
              <w:contextualSpacing w:val="0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-O</w:t>
            </w:r>
            <w:r w:rsidR="00C81223">
              <w:rPr>
                <w:rFonts w:ascii="Arial" w:hAnsi="Arial" w:cs="Arial"/>
                <w:color w:val="auto"/>
              </w:rPr>
              <w:t>rden de la mercancía</w:t>
            </w:r>
            <w:r>
              <w:rPr>
                <w:rFonts w:ascii="Arial" w:hAnsi="Arial" w:cs="Arial"/>
                <w:color w:val="auto"/>
              </w:rPr>
              <w:t>.</w:t>
            </w:r>
            <w:bookmarkStart w:id="0" w:name="_GoBack"/>
            <w:bookmarkEnd w:id="0"/>
          </w:p>
          <w:p w:rsidR="00924649" w:rsidRPr="00C81223" w:rsidRDefault="00924649" w:rsidP="00C812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F61DF9" w:rsidRPr="00FD7C80" w:rsidTr="00EE0007">
        <w:tc>
          <w:tcPr>
            <w:tcW w:w="9544" w:type="dxa"/>
            <w:tcMar>
              <w:top w:w="216" w:type="dxa"/>
            </w:tcMar>
          </w:tcPr>
          <w:p w:rsidR="00F61DF9" w:rsidRPr="00EE0007" w:rsidRDefault="00037595" w:rsidP="00522049">
            <w:pPr>
              <w:pStyle w:val="Ttulo3"/>
              <w:spacing w:line="276" w:lineRule="auto"/>
              <w:contextualSpacing w:val="0"/>
              <w:jc w:val="both"/>
              <w:outlineLvl w:val="2"/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lastRenderedPageBreak/>
              <w:t>21/12/2018 – 04/04/2020</w:t>
            </w:r>
            <w:r w:rsidR="00EE461A" w:rsidRPr="00EE0007">
              <w:rPr>
                <w:rFonts w:ascii="Arial" w:hAnsi="Arial" w:cs="Arial"/>
                <w:color w:val="auto"/>
                <w:szCs w:val="22"/>
              </w:rPr>
              <w:t xml:space="preserve"> </w:t>
            </w:r>
          </w:p>
          <w:p w:rsidR="00F61DF9" w:rsidRPr="00EE0007" w:rsidRDefault="00EE461A" w:rsidP="00522049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sz w:val="22"/>
                <w:szCs w:val="22"/>
              </w:rPr>
            </w:pPr>
            <w:r w:rsidRPr="00EE0007">
              <w:rPr>
                <w:sz w:val="22"/>
                <w:szCs w:val="22"/>
              </w:rPr>
              <w:t xml:space="preserve">auxiliar de enfermeria </w:t>
            </w:r>
            <w:r w:rsidR="00F61DF9" w:rsidRPr="00EE0007">
              <w:rPr>
                <w:sz w:val="22"/>
                <w:szCs w:val="22"/>
                <w:lang w:bidi="es-ES"/>
              </w:rPr>
              <w:t xml:space="preserve">, </w:t>
            </w:r>
            <w:r w:rsidRPr="00EE0007">
              <w:rPr>
                <w:rStyle w:val="Referenciasutil"/>
                <w:color w:val="auto"/>
                <w:sz w:val="22"/>
                <w:szCs w:val="22"/>
              </w:rPr>
              <w:t>clínica sagrada familia</w:t>
            </w:r>
          </w:p>
          <w:p w:rsidR="002D4988" w:rsidRDefault="00C81223" w:rsidP="004B62C5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Tareas realizadas,</w:t>
            </w:r>
          </w:p>
          <w:p w:rsidR="002D4988" w:rsidRDefault="002D4988" w:rsidP="004B62C5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-T</w:t>
            </w:r>
            <w:r w:rsidR="00C81223">
              <w:rPr>
                <w:rFonts w:ascii="Arial" w:hAnsi="Arial" w:cs="Arial"/>
                <w:color w:val="auto"/>
              </w:rPr>
              <w:t>omar la temperatura y la presión</w:t>
            </w:r>
          </w:p>
          <w:p w:rsidR="002D4988" w:rsidRDefault="002D4988" w:rsidP="004B62C5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-A</w:t>
            </w:r>
            <w:r w:rsidR="00C81223">
              <w:rPr>
                <w:rFonts w:ascii="Arial" w:hAnsi="Arial" w:cs="Arial"/>
                <w:color w:val="auto"/>
              </w:rPr>
              <w:t>sear a los enfermos que no</w:t>
            </w:r>
            <w:r>
              <w:rPr>
                <w:rFonts w:ascii="Arial" w:hAnsi="Arial" w:cs="Arial"/>
                <w:color w:val="auto"/>
              </w:rPr>
              <w:t xml:space="preserve"> puedan higienarse por sí solos</w:t>
            </w:r>
          </w:p>
          <w:p w:rsidR="002D4988" w:rsidRDefault="002D4988" w:rsidP="004B62C5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-A</w:t>
            </w:r>
            <w:r w:rsidR="00C81223">
              <w:rPr>
                <w:rFonts w:ascii="Arial" w:hAnsi="Arial" w:cs="Arial"/>
                <w:color w:val="auto"/>
              </w:rPr>
              <w:t>poyo psi</w:t>
            </w:r>
            <w:r>
              <w:rPr>
                <w:rFonts w:ascii="Arial" w:hAnsi="Arial" w:cs="Arial"/>
                <w:color w:val="auto"/>
              </w:rPr>
              <w:t>cológico</w:t>
            </w:r>
            <w:r w:rsidR="004B62C5">
              <w:rPr>
                <w:rFonts w:ascii="Arial" w:hAnsi="Arial" w:cs="Arial"/>
                <w:color w:val="auto"/>
              </w:rPr>
              <w:t xml:space="preserve"> </w:t>
            </w:r>
          </w:p>
          <w:p w:rsidR="002D4988" w:rsidRDefault="002D4988" w:rsidP="004B62C5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-Acompañamiento de los pacientes</w:t>
            </w:r>
          </w:p>
          <w:p w:rsidR="002D4988" w:rsidRDefault="002D4988" w:rsidP="004B62C5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-L</w:t>
            </w:r>
            <w:r w:rsidR="004B62C5">
              <w:rPr>
                <w:rFonts w:ascii="Arial" w:hAnsi="Arial" w:cs="Arial"/>
                <w:color w:val="auto"/>
              </w:rPr>
              <w:t>impieza de las habitaciones</w:t>
            </w:r>
          </w:p>
          <w:p w:rsidR="002D4988" w:rsidRDefault="002D4988" w:rsidP="004B62C5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-L</w:t>
            </w:r>
            <w:r w:rsidR="004B62C5">
              <w:rPr>
                <w:rFonts w:ascii="Arial" w:hAnsi="Arial" w:cs="Arial"/>
                <w:color w:val="auto"/>
              </w:rPr>
              <w:t>leva</w:t>
            </w:r>
            <w:r>
              <w:rPr>
                <w:rFonts w:ascii="Arial" w:hAnsi="Arial" w:cs="Arial"/>
                <w:color w:val="auto"/>
              </w:rPr>
              <w:t>r un control de la ropa de cama</w:t>
            </w:r>
          </w:p>
          <w:p w:rsidR="002D4988" w:rsidRDefault="002D4988" w:rsidP="004B62C5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-S</w:t>
            </w:r>
            <w:r w:rsidR="004B62C5">
              <w:rPr>
                <w:rFonts w:ascii="Arial" w:hAnsi="Arial" w:cs="Arial"/>
                <w:color w:val="auto"/>
              </w:rPr>
              <w:t>ervir y dar la comida,</w:t>
            </w:r>
          </w:p>
          <w:p w:rsidR="002D4988" w:rsidRDefault="002D4988" w:rsidP="004B62C5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-T</w:t>
            </w:r>
            <w:r w:rsidR="004B62C5">
              <w:rPr>
                <w:rFonts w:ascii="Arial" w:hAnsi="Arial" w:cs="Arial"/>
                <w:color w:val="auto"/>
              </w:rPr>
              <w:t>ender las</w:t>
            </w:r>
            <w:r>
              <w:rPr>
                <w:rFonts w:ascii="Arial" w:hAnsi="Arial" w:cs="Arial"/>
                <w:color w:val="auto"/>
              </w:rPr>
              <w:t xml:space="preserve"> habitaciones, conversar limpio</w:t>
            </w:r>
          </w:p>
          <w:p w:rsidR="00924649" w:rsidRDefault="002D4988" w:rsidP="004B62C5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-Ordenar</w:t>
            </w:r>
            <w:r w:rsidR="004B62C5">
              <w:rPr>
                <w:rFonts w:ascii="Arial" w:hAnsi="Arial" w:cs="Arial"/>
                <w:color w:val="auto"/>
              </w:rPr>
              <w:t xml:space="preserve"> el material sanitario. </w:t>
            </w:r>
          </w:p>
          <w:p w:rsidR="00924649" w:rsidRPr="00924649" w:rsidRDefault="00924649" w:rsidP="004B62C5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</w:p>
        </w:tc>
      </w:tr>
    </w:tbl>
    <w:p w:rsidR="00AD782D" w:rsidRDefault="00EE0007" w:rsidP="0062312F">
      <w:pPr>
        <w:pStyle w:val="Ttulo1"/>
        <w:rPr>
          <w:rFonts w:ascii="Arial" w:hAnsi="Arial" w:cs="Arial"/>
          <w:color w:val="auto"/>
        </w:rPr>
      </w:pPr>
      <w:r w:rsidRPr="00EE0007">
        <w:rPr>
          <w:rFonts w:ascii="Arial" w:hAnsi="Arial" w:cs="Arial"/>
          <w:color w:val="auto"/>
        </w:rPr>
        <w:t>idiomas</w:t>
      </w:r>
    </w:p>
    <w:p w:rsidR="00EE0007" w:rsidRPr="007213A0" w:rsidRDefault="007213A0" w:rsidP="007213A0">
      <w:pPr>
        <w:pStyle w:val="Listaconvietas"/>
        <w:jc w:val="both"/>
        <w:rPr>
          <w:rFonts w:ascii="Arial" w:hAnsi="Arial" w:cs="Arial"/>
          <w:color w:val="auto"/>
        </w:rPr>
      </w:pPr>
      <w:r w:rsidRPr="007213A0">
        <w:rPr>
          <w:rFonts w:ascii="Arial" w:hAnsi="Arial" w:cs="Arial"/>
          <w:color w:val="auto"/>
        </w:rPr>
        <w:t>C</w:t>
      </w:r>
      <w:r>
        <w:rPr>
          <w:rFonts w:ascii="Arial" w:hAnsi="Arial" w:cs="Arial"/>
          <w:color w:val="auto"/>
        </w:rPr>
        <w:t>astellano, lengua nativa, hablado y escrito.</w:t>
      </w:r>
    </w:p>
    <w:p w:rsidR="007213A0" w:rsidRPr="007213A0" w:rsidRDefault="007213A0" w:rsidP="007213A0">
      <w:pPr>
        <w:pStyle w:val="Listaconvietas"/>
        <w:jc w:val="both"/>
        <w:rPr>
          <w:rFonts w:ascii="Arial" w:hAnsi="Arial" w:cs="Arial"/>
          <w:color w:val="auto"/>
        </w:rPr>
      </w:pPr>
      <w:r w:rsidRPr="007213A0">
        <w:rPr>
          <w:rFonts w:ascii="Arial" w:hAnsi="Arial" w:cs="Arial"/>
          <w:color w:val="auto"/>
        </w:rPr>
        <w:t>Catalán</w:t>
      </w:r>
      <w:r>
        <w:rPr>
          <w:rFonts w:ascii="Arial" w:hAnsi="Arial" w:cs="Arial"/>
          <w:color w:val="auto"/>
        </w:rPr>
        <w:t xml:space="preserve">, lengua nativa, hablado y escrito. </w:t>
      </w:r>
    </w:p>
    <w:p w:rsidR="007213A0" w:rsidRDefault="007213A0" w:rsidP="007213A0">
      <w:pPr>
        <w:pStyle w:val="Listaconvietas"/>
        <w:jc w:val="both"/>
        <w:rPr>
          <w:rFonts w:ascii="Arial" w:hAnsi="Arial" w:cs="Arial"/>
          <w:color w:val="auto"/>
        </w:rPr>
      </w:pPr>
      <w:r w:rsidRPr="007213A0">
        <w:rPr>
          <w:rFonts w:ascii="Arial" w:hAnsi="Arial" w:cs="Arial"/>
          <w:color w:val="auto"/>
        </w:rPr>
        <w:t>Inglés</w:t>
      </w:r>
      <w:r>
        <w:rPr>
          <w:rFonts w:ascii="Arial" w:hAnsi="Arial" w:cs="Arial"/>
          <w:color w:val="auto"/>
        </w:rPr>
        <w:t>, nivel básico.</w:t>
      </w:r>
    </w:p>
    <w:p w:rsidR="007213A0" w:rsidRDefault="007213A0" w:rsidP="007213A0">
      <w:pPr>
        <w:pStyle w:val="Listaconvietas"/>
        <w:numPr>
          <w:ilvl w:val="0"/>
          <w:numId w:val="0"/>
        </w:numPr>
        <w:ind w:left="360" w:hanging="360"/>
        <w:jc w:val="both"/>
        <w:rPr>
          <w:rFonts w:ascii="Arial" w:hAnsi="Arial" w:cs="Arial"/>
          <w:color w:val="auto"/>
        </w:rPr>
      </w:pPr>
    </w:p>
    <w:p w:rsidR="007213A0" w:rsidRDefault="007213A0" w:rsidP="007213A0">
      <w:pPr>
        <w:pStyle w:val="Listaconvietas"/>
        <w:numPr>
          <w:ilvl w:val="0"/>
          <w:numId w:val="0"/>
        </w:numPr>
        <w:ind w:left="360" w:hanging="360"/>
        <w:jc w:val="both"/>
        <w:rPr>
          <w:rFonts w:ascii="Arial" w:hAnsi="Arial" w:cs="Arial"/>
          <w:color w:val="auto"/>
        </w:rPr>
      </w:pPr>
    </w:p>
    <w:p w:rsidR="007213A0" w:rsidRDefault="007213A0" w:rsidP="007213A0">
      <w:pPr>
        <w:pStyle w:val="Listaconvietas"/>
        <w:numPr>
          <w:ilvl w:val="0"/>
          <w:numId w:val="0"/>
        </w:numPr>
        <w:ind w:left="360" w:hanging="360"/>
        <w:jc w:val="both"/>
        <w:rPr>
          <w:rFonts w:ascii="Arial" w:hAnsi="Arial" w:cs="Arial"/>
          <w:color w:val="auto"/>
        </w:rPr>
      </w:pPr>
    </w:p>
    <w:p w:rsidR="007213A0" w:rsidRDefault="007213A0" w:rsidP="007213A0">
      <w:pPr>
        <w:pStyle w:val="Listaconvietas"/>
        <w:numPr>
          <w:ilvl w:val="0"/>
          <w:numId w:val="0"/>
        </w:numPr>
        <w:ind w:left="360" w:hanging="360"/>
        <w:jc w:val="both"/>
        <w:rPr>
          <w:rFonts w:ascii="Arial" w:hAnsi="Arial" w:cs="Arial"/>
          <w:color w:val="auto"/>
        </w:rPr>
      </w:pPr>
    </w:p>
    <w:p w:rsidR="007213A0" w:rsidRDefault="007213A0" w:rsidP="007213A0">
      <w:pPr>
        <w:pStyle w:val="Listaconvietas"/>
        <w:numPr>
          <w:ilvl w:val="0"/>
          <w:numId w:val="0"/>
        </w:numPr>
        <w:ind w:left="360" w:hanging="360"/>
        <w:jc w:val="both"/>
        <w:rPr>
          <w:rFonts w:ascii="Arial" w:hAnsi="Arial" w:cs="Arial"/>
          <w:color w:val="auto"/>
        </w:rPr>
      </w:pPr>
    </w:p>
    <w:p w:rsidR="007213A0" w:rsidRDefault="007213A0" w:rsidP="007213A0">
      <w:pPr>
        <w:pStyle w:val="Listaconvietas"/>
        <w:numPr>
          <w:ilvl w:val="0"/>
          <w:numId w:val="0"/>
        </w:numPr>
        <w:ind w:left="360" w:hanging="360"/>
        <w:jc w:val="both"/>
        <w:rPr>
          <w:rFonts w:ascii="Arial" w:hAnsi="Arial" w:cs="Arial"/>
          <w:color w:val="auto"/>
        </w:rPr>
      </w:pPr>
    </w:p>
    <w:p w:rsidR="007213A0" w:rsidRPr="007213A0" w:rsidRDefault="007213A0" w:rsidP="007213A0">
      <w:pPr>
        <w:pStyle w:val="Listaconvietas"/>
        <w:numPr>
          <w:ilvl w:val="0"/>
          <w:numId w:val="0"/>
        </w:numPr>
        <w:ind w:left="360" w:hanging="360"/>
        <w:jc w:val="both"/>
        <w:rPr>
          <w:rFonts w:ascii="Arial" w:hAnsi="Arial" w:cs="Arial"/>
          <w:color w:val="auto"/>
        </w:rPr>
      </w:pPr>
    </w:p>
    <w:p w:rsidR="004B62C5" w:rsidRDefault="004B62C5" w:rsidP="007213A0">
      <w:pPr>
        <w:pStyle w:val="Listaconvietas"/>
        <w:numPr>
          <w:ilvl w:val="0"/>
          <w:numId w:val="0"/>
        </w:numPr>
        <w:ind w:left="360" w:hanging="360"/>
        <w:rPr>
          <w:noProof/>
          <w:lang w:eastAsia="es-ES"/>
        </w:rPr>
      </w:pPr>
    </w:p>
    <w:p w:rsidR="00B51D1B" w:rsidRPr="00FD7C80" w:rsidRDefault="00B51D1B" w:rsidP="007213A0">
      <w:pPr>
        <w:pStyle w:val="Listaconvietas"/>
        <w:numPr>
          <w:ilvl w:val="0"/>
          <w:numId w:val="0"/>
        </w:numPr>
        <w:ind w:left="360" w:hanging="360"/>
      </w:pPr>
    </w:p>
    <w:sectPr w:rsidR="00B51D1B" w:rsidRPr="00FD7C80" w:rsidSect="002B475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6E2" w:rsidRDefault="003676E2" w:rsidP="0068194B">
      <w:r>
        <w:separator/>
      </w:r>
    </w:p>
    <w:p w:rsidR="003676E2" w:rsidRDefault="003676E2"/>
    <w:p w:rsidR="003676E2" w:rsidRDefault="003676E2"/>
  </w:endnote>
  <w:endnote w:type="continuationSeparator" w:id="0">
    <w:p w:rsidR="003676E2" w:rsidRDefault="003676E2" w:rsidP="0068194B">
      <w:r>
        <w:continuationSeparator/>
      </w:r>
    </w:p>
    <w:p w:rsidR="003676E2" w:rsidRDefault="003676E2"/>
    <w:p w:rsidR="003676E2" w:rsidRDefault="003676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2D4988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6E2" w:rsidRDefault="003676E2" w:rsidP="0068194B">
      <w:r>
        <w:separator/>
      </w:r>
    </w:p>
    <w:p w:rsidR="003676E2" w:rsidRDefault="003676E2"/>
    <w:p w:rsidR="003676E2" w:rsidRDefault="003676E2"/>
  </w:footnote>
  <w:footnote w:type="continuationSeparator" w:id="0">
    <w:p w:rsidR="003676E2" w:rsidRDefault="003676E2" w:rsidP="0068194B">
      <w:r>
        <w:continuationSeparator/>
      </w:r>
    </w:p>
    <w:p w:rsidR="003676E2" w:rsidRDefault="003676E2"/>
    <w:p w:rsidR="003676E2" w:rsidRDefault="003676E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Encabezado"/>
    </w:pPr>
    <w:r w:rsidRPr="004E01E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FBF9E0" wp14:editId="6BADF5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6C0776F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3B1152"/>
    <w:multiLevelType w:val="hybridMultilevel"/>
    <w:tmpl w:val="60A87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40F9C"/>
    <w:multiLevelType w:val="hybridMultilevel"/>
    <w:tmpl w:val="06F65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15"/>
    <w:rsid w:val="000001EF"/>
    <w:rsid w:val="00007322"/>
    <w:rsid w:val="00007728"/>
    <w:rsid w:val="00024584"/>
    <w:rsid w:val="00024730"/>
    <w:rsid w:val="00037595"/>
    <w:rsid w:val="00055E95"/>
    <w:rsid w:val="0007021F"/>
    <w:rsid w:val="000B21D5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3B5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4988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676E2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5911"/>
    <w:rsid w:val="00480E6E"/>
    <w:rsid w:val="00486277"/>
    <w:rsid w:val="00494CF6"/>
    <w:rsid w:val="00495F8D"/>
    <w:rsid w:val="004A1FAE"/>
    <w:rsid w:val="004A32FF"/>
    <w:rsid w:val="004B06EB"/>
    <w:rsid w:val="004B62C5"/>
    <w:rsid w:val="004B6AD0"/>
    <w:rsid w:val="004C2D5D"/>
    <w:rsid w:val="004C33E1"/>
    <w:rsid w:val="004E01EB"/>
    <w:rsid w:val="004E0208"/>
    <w:rsid w:val="004E2794"/>
    <w:rsid w:val="00510392"/>
    <w:rsid w:val="00513E2A"/>
    <w:rsid w:val="0052204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E5520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13A0"/>
    <w:rsid w:val="007273B7"/>
    <w:rsid w:val="00733E0A"/>
    <w:rsid w:val="0074403D"/>
    <w:rsid w:val="00746D44"/>
    <w:rsid w:val="00753055"/>
    <w:rsid w:val="007538DC"/>
    <w:rsid w:val="00757803"/>
    <w:rsid w:val="0079206B"/>
    <w:rsid w:val="00796076"/>
    <w:rsid w:val="007C0566"/>
    <w:rsid w:val="007C606B"/>
    <w:rsid w:val="007D0610"/>
    <w:rsid w:val="007E6A61"/>
    <w:rsid w:val="00801140"/>
    <w:rsid w:val="00803404"/>
    <w:rsid w:val="0081367B"/>
    <w:rsid w:val="0082696C"/>
    <w:rsid w:val="00834955"/>
    <w:rsid w:val="0084093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4649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356D"/>
    <w:rsid w:val="00A14534"/>
    <w:rsid w:val="00A16DAA"/>
    <w:rsid w:val="00A24162"/>
    <w:rsid w:val="00A25023"/>
    <w:rsid w:val="00A270EA"/>
    <w:rsid w:val="00A34BA2"/>
    <w:rsid w:val="00A36F27"/>
    <w:rsid w:val="00A42E32"/>
    <w:rsid w:val="00A436FB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271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0446"/>
    <w:rsid w:val="00C779DA"/>
    <w:rsid w:val="00C81223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259A2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0007"/>
    <w:rsid w:val="00EE2CA8"/>
    <w:rsid w:val="00EE461A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  <w:rsid w:val="00FF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567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de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co\AppData\Roaming\Microsoft\Plantilla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7DB33115B6499DBDF52D976D832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648A-99E7-43FE-BB08-124FEAF0F089}"/>
      </w:docPartPr>
      <w:docPartBody>
        <w:p w:rsidR="008F26F9" w:rsidRDefault="00103380">
          <w:pPr>
            <w:pStyle w:val="277DB33115B6499DBDF52D976D832C9C"/>
          </w:pPr>
          <w:r w:rsidRPr="00FD7C80">
            <w:rPr>
              <w:lang w:bidi="es-ES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DF"/>
    <w:rsid w:val="00103380"/>
    <w:rsid w:val="001D5883"/>
    <w:rsid w:val="003C3ADF"/>
    <w:rsid w:val="00560880"/>
    <w:rsid w:val="008F26F9"/>
    <w:rsid w:val="00AE34D2"/>
    <w:rsid w:val="00D6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153BA883734CDAAA02A7FC9C3D538D">
    <w:name w:val="7B153BA883734CDAAA02A7FC9C3D538D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448728A84F4F4AEDB1E194A4198C421A">
    <w:name w:val="448728A84F4F4AEDB1E194A4198C421A"/>
  </w:style>
  <w:style w:type="paragraph" w:customStyle="1" w:styleId="0D2FC45DE6054C60844AAF4E1258EE76">
    <w:name w:val="0D2FC45DE6054C60844AAF4E1258EE76"/>
  </w:style>
  <w:style w:type="paragraph" w:customStyle="1" w:styleId="277DB33115B6499DBDF52D976D832C9C">
    <w:name w:val="277DB33115B6499DBDF52D976D832C9C"/>
  </w:style>
  <w:style w:type="paragraph" w:customStyle="1" w:styleId="3151307FF97548D18376888D01A52EFC">
    <w:name w:val="3151307FF97548D18376888D01A52EFC"/>
  </w:style>
  <w:style w:type="paragraph" w:customStyle="1" w:styleId="151B00C882934602BAA8E39DF38DEA28">
    <w:name w:val="151B00C882934602BAA8E39DF38DEA28"/>
  </w:style>
  <w:style w:type="paragraph" w:customStyle="1" w:styleId="775B2CE495DC45498FAD0961203B312A">
    <w:name w:val="775B2CE495DC45498FAD0961203B312A"/>
  </w:style>
  <w:style w:type="paragraph" w:customStyle="1" w:styleId="438BC2BE83434146B7DA87129B9A3E10">
    <w:name w:val="438BC2BE83434146B7DA87129B9A3E10"/>
  </w:style>
  <w:style w:type="paragraph" w:customStyle="1" w:styleId="4D65E8AC80E648C68FAC359975C48FF4">
    <w:name w:val="4D65E8AC80E648C68FAC359975C48FF4"/>
  </w:style>
  <w:style w:type="paragraph" w:customStyle="1" w:styleId="E513E956D2234D8B9D0EDA3DC169F7AC">
    <w:name w:val="E513E956D2234D8B9D0EDA3DC169F7AC"/>
  </w:style>
  <w:style w:type="paragraph" w:customStyle="1" w:styleId="12804CBB637D4D85830C20369A39C34F">
    <w:name w:val="12804CBB637D4D85830C20369A39C34F"/>
  </w:style>
  <w:style w:type="paragraph" w:customStyle="1" w:styleId="7B0DAC5AAF5B41F69A485B765EF7B9A7">
    <w:name w:val="7B0DAC5AAF5B41F69A485B765EF7B9A7"/>
  </w:style>
  <w:style w:type="paragraph" w:customStyle="1" w:styleId="848B80B142D849E8B21DBCE4351BA505">
    <w:name w:val="848B80B142D849E8B21DBCE4351BA505"/>
  </w:style>
  <w:style w:type="paragraph" w:customStyle="1" w:styleId="6C5BEE1E59CE4EA6ADC5305DCF53F023">
    <w:name w:val="6C5BEE1E59CE4EA6ADC5305DCF53F023"/>
  </w:style>
  <w:style w:type="paragraph" w:customStyle="1" w:styleId="96FA2D41DA9A441697EA53D71FD14008">
    <w:name w:val="96FA2D41DA9A441697EA53D71FD14008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2964D871D5A4491891368AF4CCFD5028">
    <w:name w:val="2964D871D5A4491891368AF4CCFD5028"/>
  </w:style>
  <w:style w:type="paragraph" w:customStyle="1" w:styleId="D42D55904D9E464FBA04421284FC5470">
    <w:name w:val="D42D55904D9E464FBA04421284FC5470"/>
  </w:style>
  <w:style w:type="paragraph" w:customStyle="1" w:styleId="0F197F9BA8084D32BFF634C79AC3A1A1">
    <w:name w:val="0F197F9BA8084D32BFF634C79AC3A1A1"/>
  </w:style>
  <w:style w:type="paragraph" w:customStyle="1" w:styleId="984AAFBA0ED849C6B303A952FC2A473A">
    <w:name w:val="984AAFBA0ED849C6B303A952FC2A473A"/>
  </w:style>
  <w:style w:type="paragraph" w:customStyle="1" w:styleId="607EF5329FEA43BFA9CE85789EAE8F50">
    <w:name w:val="607EF5329FEA43BFA9CE85789EAE8F50"/>
  </w:style>
  <w:style w:type="paragraph" w:customStyle="1" w:styleId="7FCC6B5ADAEA454182D369E263E722AF">
    <w:name w:val="7FCC6B5ADAEA454182D369E263E722AF"/>
  </w:style>
  <w:style w:type="paragraph" w:customStyle="1" w:styleId="FC2665ABF3584E78A3B00AA14B1D1987">
    <w:name w:val="FC2665ABF3584E78A3B00AA14B1D1987"/>
  </w:style>
  <w:style w:type="paragraph" w:customStyle="1" w:styleId="B71BC8308616496FAFC6EF0B0FDDE16C">
    <w:name w:val="B71BC8308616496FAFC6EF0B0FDDE16C"/>
  </w:style>
  <w:style w:type="paragraph" w:customStyle="1" w:styleId="D4E8B8A68FC440AEA2832A952C67CD6B">
    <w:name w:val="D4E8B8A68FC440AEA2832A952C67CD6B"/>
  </w:style>
  <w:style w:type="paragraph" w:customStyle="1" w:styleId="A685457B26E74D608A3640E954011B1A">
    <w:name w:val="A685457B26E74D608A3640E954011B1A"/>
  </w:style>
  <w:style w:type="paragraph" w:customStyle="1" w:styleId="85C1FC4ACA414C408852A8192CFC3701">
    <w:name w:val="85C1FC4ACA414C408852A8192CFC3701"/>
  </w:style>
  <w:style w:type="paragraph" w:customStyle="1" w:styleId="38647C57CAD54103BE770AB7504E5521">
    <w:name w:val="38647C57CAD54103BE770AB7504E5521"/>
  </w:style>
  <w:style w:type="paragraph" w:customStyle="1" w:styleId="5C4277B1EB534E4485FC9890B66E2521">
    <w:name w:val="5C4277B1EB534E4485FC9890B66E2521"/>
  </w:style>
  <w:style w:type="paragraph" w:customStyle="1" w:styleId="349C8E890B4741F8AF83735EE73DC2E0">
    <w:name w:val="349C8E890B4741F8AF83735EE73DC2E0"/>
  </w:style>
  <w:style w:type="paragraph" w:customStyle="1" w:styleId="3F229B895FE14566864FF8CD7C5BDEE1">
    <w:name w:val="3F229B895FE14566864FF8CD7C5BDEE1"/>
  </w:style>
  <w:style w:type="paragraph" w:customStyle="1" w:styleId="41E92DA55D484D25925004CA5B420D3F">
    <w:name w:val="41E92DA55D484D25925004CA5B420D3F"/>
  </w:style>
  <w:style w:type="paragraph" w:customStyle="1" w:styleId="D165B4E3A433447681A2803DE6C3DC98">
    <w:name w:val="D165B4E3A433447681A2803DE6C3DC98"/>
  </w:style>
  <w:style w:type="paragraph" w:customStyle="1" w:styleId="08093A6CF7154D0790998CDEFBA6A026">
    <w:name w:val="08093A6CF7154D0790998CDEFBA6A026"/>
  </w:style>
  <w:style w:type="paragraph" w:customStyle="1" w:styleId="294B6CAA7248474C8A9386C2647DB0F9">
    <w:name w:val="294B6CAA7248474C8A9386C2647DB0F9"/>
  </w:style>
  <w:style w:type="paragraph" w:customStyle="1" w:styleId="57C6FBCDEAFD43638EA74D3877ADDD45">
    <w:name w:val="57C6FBCDEAFD43638EA74D3877ADDD45"/>
  </w:style>
  <w:style w:type="paragraph" w:customStyle="1" w:styleId="1DAE44106492463CB16304A94B772DD7">
    <w:name w:val="1DAE44106492463CB16304A94B772DD7"/>
  </w:style>
  <w:style w:type="paragraph" w:customStyle="1" w:styleId="4339989A0E9F45F39DB9403FFCAC6AE3">
    <w:name w:val="4339989A0E9F45F39DB9403FFCAC6AE3"/>
  </w:style>
  <w:style w:type="paragraph" w:customStyle="1" w:styleId="0DA7D6024D3B4FF08A05C9F5E7481B67">
    <w:name w:val="0DA7D6024D3B4FF08A05C9F5E7481B67"/>
  </w:style>
  <w:style w:type="paragraph" w:customStyle="1" w:styleId="5DB57D1B302547CB963FCAB72D5A46A4">
    <w:name w:val="5DB57D1B302547CB963FCAB72D5A46A4"/>
  </w:style>
  <w:style w:type="paragraph" w:customStyle="1" w:styleId="5187212AF4C241FA9EE5A783A532EF85">
    <w:name w:val="5187212AF4C241FA9EE5A783A532EF85"/>
  </w:style>
  <w:style w:type="paragraph" w:customStyle="1" w:styleId="32AD3174331446EF8B9196D2F950805B">
    <w:name w:val="32AD3174331446EF8B9196D2F950805B"/>
  </w:style>
  <w:style w:type="paragraph" w:customStyle="1" w:styleId="9C7A9EE612544556A20A33BA1C93DC13">
    <w:name w:val="9C7A9EE612544556A20A33BA1C93DC13"/>
    <w:rsid w:val="003C3ADF"/>
  </w:style>
  <w:style w:type="paragraph" w:customStyle="1" w:styleId="5E2FF484A4264F439305A5AFFA84A702">
    <w:name w:val="5E2FF484A4264F439305A5AFFA84A702"/>
    <w:rsid w:val="003C3ADF"/>
  </w:style>
  <w:style w:type="paragraph" w:customStyle="1" w:styleId="E50246709D9A4F85AAAACC16FD0A385E">
    <w:name w:val="E50246709D9A4F85AAAACC16FD0A385E"/>
    <w:rsid w:val="003C3ADF"/>
  </w:style>
  <w:style w:type="paragraph" w:customStyle="1" w:styleId="251CAC2C1D1745CFA2F9E23F4EFF9DA6">
    <w:name w:val="251CAC2C1D1745CFA2F9E23F4EFF9DA6"/>
    <w:rsid w:val="003C3ADF"/>
  </w:style>
  <w:style w:type="paragraph" w:customStyle="1" w:styleId="3432CEE2D49C45DBBB51F12C6DE7739F">
    <w:name w:val="3432CEE2D49C45DBBB51F12C6DE7739F"/>
    <w:rsid w:val="003C3ADF"/>
  </w:style>
  <w:style w:type="paragraph" w:customStyle="1" w:styleId="E30755C56E32478DAF0151524235BCBF">
    <w:name w:val="E30755C56E32478DAF0151524235BCBF"/>
    <w:rsid w:val="003C3ADF"/>
  </w:style>
  <w:style w:type="paragraph" w:customStyle="1" w:styleId="65A521BE4D294A27A5A33B7EB87DDCBD">
    <w:name w:val="65A521BE4D294A27A5A33B7EB87DDCBD"/>
    <w:rsid w:val="003C3ADF"/>
  </w:style>
  <w:style w:type="paragraph" w:customStyle="1" w:styleId="CC29B27439A148CCB04B86BFCCDDB076">
    <w:name w:val="CC29B27439A148CCB04B86BFCCDDB076"/>
    <w:rsid w:val="003C3ADF"/>
  </w:style>
  <w:style w:type="paragraph" w:customStyle="1" w:styleId="12CABCF3E367461283D6DAD40ED5144E">
    <w:name w:val="12CABCF3E367461283D6DAD40ED5144E"/>
    <w:rsid w:val="003C3ADF"/>
  </w:style>
  <w:style w:type="paragraph" w:customStyle="1" w:styleId="B03FD0F7FDCB441EA66556D6D50D40BF">
    <w:name w:val="B03FD0F7FDCB441EA66556D6D50D40BF"/>
    <w:rsid w:val="003C3ADF"/>
  </w:style>
  <w:style w:type="paragraph" w:customStyle="1" w:styleId="AFD7B2DB8F984730A2DA6FAF39AF4210">
    <w:name w:val="AFD7B2DB8F984730A2DA6FAF39AF4210"/>
    <w:rsid w:val="003C3ADF"/>
  </w:style>
  <w:style w:type="paragraph" w:customStyle="1" w:styleId="696F7CF4D05F4326A9328AE75E52F61A">
    <w:name w:val="696F7CF4D05F4326A9328AE75E52F61A"/>
    <w:rsid w:val="003C3ADF"/>
  </w:style>
  <w:style w:type="paragraph" w:customStyle="1" w:styleId="D91484998C314D478181D096362A1BE5">
    <w:name w:val="D91484998C314D478181D096362A1BE5"/>
    <w:rsid w:val="003C3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2020-09-07T15:45:00Z</dcterms:created>
  <dcterms:modified xsi:type="dcterms:W3CDTF">2020-09-07T15:45:00Z</dcterms:modified>
  <cp:category/>
</cp:coreProperties>
</file>