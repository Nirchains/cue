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 w:val="0"/>
          <w:bCs/>
          <w:color w:val="A9A57C" w:themeColor="accent1"/>
          <w:kern w:val="0"/>
          <w:sz w:val="21"/>
          <w14:ligatures w14:val="none"/>
          <w14:numForm w14:val="default"/>
        </w:rPr>
        <w:alias w:val="Nombre del currículo"/>
        <w:tag w:val="Nombre del currículo"/>
        <w:id w:val="-924265653"/>
        <w:placeholder>
          <w:docPart w:val="914357B955F140ADBDA26E3203B4E33C"/>
        </w:placeholder>
        <w:docPartList>
          <w:docPartGallery w:val="Quick Parts"/>
          <w:docPartCategory w:val=" Nombre del currículo"/>
        </w:docPartList>
      </w:sdtPr>
      <w:sdtEndPr>
        <w:rPr>
          <w:rFonts w:asciiTheme="minorHAnsi" w:hAnsiTheme="minorHAnsi" w:cstheme="minorHAnsi"/>
        </w:rPr>
      </w:sdtEndPr>
      <w:sdtContent>
        <w:p w:rsidR="00C64BCE" w:rsidRPr="00C64BCE" w:rsidRDefault="000354E4" w:rsidP="00C64BCE">
          <w:pPr>
            <w:pStyle w:val="Nombre"/>
            <w:rPr>
              <w:rFonts w:asciiTheme="minorHAnsi" w:hAnsiTheme="minorHAnsi" w:cstheme="minorHAnsi"/>
              <w:u w:val="single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7BE75B50" wp14:editId="75A71960">
                <wp:simplePos x="0" y="0"/>
                <wp:positionH relativeFrom="column">
                  <wp:posOffset>4450715</wp:posOffset>
                </wp:positionH>
                <wp:positionV relativeFrom="paragraph">
                  <wp:posOffset>-40005</wp:posOffset>
                </wp:positionV>
                <wp:extent cx="1112520" cy="1112520"/>
                <wp:effectExtent l="0" t="0" r="0" b="0"/>
                <wp:wrapThrough wrapText="bothSides">
                  <wp:wrapPolygon edited="0">
                    <wp:start x="0" y="0"/>
                    <wp:lineTo x="0" y="21082"/>
                    <wp:lineTo x="21082" y="21082"/>
                    <wp:lineTo x="21082" y="0"/>
                    <wp:lineTo x="0" y="0"/>
                  </wp:wrapPolygon>
                </wp:wrapThrough>
                <wp:docPr id="3" name="Imagen 3" descr="E:\Documents and Settings\Lenceria\Escritorio\DOCUMENTOS GOBERNANTA\FOTOGRAFIAS VARIAS\NIEVES SOL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:\Documents and Settings\Lenceria\Escritorio\DOCUMENTOS GOBERNANTA\FOTOGRAFIAS VARIAS\NIEVES SOL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520" cy="1112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64BCE" w:rsidRPr="00C64BCE">
            <w:rPr>
              <w:rFonts w:asciiTheme="minorHAnsi" w:hAnsiTheme="minorHAnsi" w:cstheme="minorHAnsi"/>
            </w:rPr>
            <w:t>Mª Nieves Vega Ramos</w:t>
          </w:r>
        </w:p>
        <w:p w:rsidR="00C64BCE" w:rsidRPr="00C64BCE" w:rsidRDefault="00C64BCE" w:rsidP="00C64BCE">
          <w:pPr>
            <w:pStyle w:val="Subseccin"/>
            <w:rPr>
              <w:rFonts w:asciiTheme="minorHAnsi" w:hAnsiTheme="minorHAnsi" w:cstheme="minorHAnsi"/>
            </w:rPr>
          </w:pPr>
          <w:r w:rsidRPr="00C64BCE">
            <w:rPr>
              <w:rFonts w:asciiTheme="minorHAnsi" w:hAnsiTheme="minorHAnsi" w:cstheme="minorHAnsi"/>
            </w:rPr>
            <w:t>Tel: 620 15 93 03</w:t>
          </w:r>
        </w:p>
        <w:p w:rsidR="00D519A7" w:rsidRPr="00C64BCE" w:rsidRDefault="00C64BCE" w:rsidP="00C64BCE">
          <w:pPr>
            <w:pStyle w:val="Subseccin"/>
            <w:rPr>
              <w:rFonts w:asciiTheme="minorHAnsi" w:hAnsiTheme="minorHAnsi" w:cstheme="minorHAnsi"/>
            </w:rPr>
          </w:pPr>
          <w:r w:rsidRPr="00C64BCE">
            <w:rPr>
              <w:rFonts w:asciiTheme="minorHAnsi" w:hAnsiTheme="minorHAnsi" w:cstheme="minorHAnsi"/>
            </w:rPr>
            <w:t xml:space="preserve">mnvr1979hotmail.com </w:t>
          </w:r>
        </w:p>
      </w:sdtContent>
    </w:sdt>
    <w:p w:rsidR="00D519A7" w:rsidRPr="00C64BCE" w:rsidRDefault="00882D75" w:rsidP="00C64BCE">
      <w:pPr>
        <w:pStyle w:val="Encabezadodeseccin"/>
        <w:jc w:val="center"/>
        <w:rPr>
          <w:rFonts w:asciiTheme="minorHAnsi" w:hAnsiTheme="minorHAnsi" w:cstheme="minorHAnsi"/>
        </w:rPr>
      </w:pPr>
      <w:r w:rsidRPr="00C64BCE">
        <w:rPr>
          <w:rFonts w:asciiTheme="minorHAnsi" w:hAnsiTheme="minorHAnsi" w:cstheme="minorHAnsi"/>
        </w:rPr>
        <w:t>Objetivos</w:t>
      </w:r>
    </w:p>
    <w:p w:rsidR="00D519A7" w:rsidRPr="00C64BCE" w:rsidRDefault="00C64BCE" w:rsidP="00C64BCE">
      <w:pPr>
        <w:jc w:val="center"/>
        <w:rPr>
          <w:rFonts w:cstheme="minorHAnsi"/>
        </w:rPr>
      </w:pPr>
      <w:r w:rsidRPr="00C64BCE">
        <w:rPr>
          <w:rFonts w:cstheme="minorHAnsi"/>
          <w:b/>
          <w:i/>
          <w:szCs w:val="28"/>
        </w:rPr>
        <w:t xml:space="preserve">Gobernanta/ </w:t>
      </w:r>
      <w:proofErr w:type="spellStart"/>
      <w:r w:rsidRPr="00C64BCE">
        <w:rPr>
          <w:rFonts w:cstheme="minorHAnsi"/>
          <w:b/>
          <w:i/>
          <w:szCs w:val="28"/>
        </w:rPr>
        <w:t>subgobernanta</w:t>
      </w:r>
      <w:proofErr w:type="spellEnd"/>
      <w:r w:rsidR="00A92BBE">
        <w:rPr>
          <w:rFonts w:cstheme="minorHAnsi"/>
          <w:b/>
          <w:i/>
          <w:szCs w:val="28"/>
        </w:rPr>
        <w:t>/Limpieza</w:t>
      </w:r>
      <w:r w:rsidR="00DD2C18">
        <w:rPr>
          <w:rFonts w:cstheme="minorHAnsi"/>
          <w:b/>
          <w:i/>
          <w:szCs w:val="28"/>
        </w:rPr>
        <w:t>/Auxiliar de enfermería.</w:t>
      </w:r>
    </w:p>
    <w:p w:rsidR="00C64BCE" w:rsidRPr="00C64BCE" w:rsidRDefault="00882D75" w:rsidP="00630000">
      <w:pPr>
        <w:pStyle w:val="Encabezadodeseccin"/>
        <w:jc w:val="both"/>
        <w:rPr>
          <w:rFonts w:ascii="Calibri" w:hAnsi="Calibri" w:cs="Calibri"/>
        </w:rPr>
      </w:pPr>
      <w:r w:rsidRPr="00C64BCE">
        <w:rPr>
          <w:rFonts w:ascii="Calibri" w:hAnsi="Calibri" w:cs="Calibri"/>
        </w:rPr>
        <w:t>Educación</w:t>
      </w:r>
    </w:p>
    <w:p w:rsidR="00C64BCE" w:rsidRPr="00C64BCE" w:rsidRDefault="00C64BCE" w:rsidP="00630000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C64BCE">
        <w:rPr>
          <w:rFonts w:ascii="Calibri" w:hAnsi="Calibri" w:cs="Calibri"/>
          <w:sz w:val="20"/>
          <w:szCs w:val="20"/>
        </w:rPr>
        <w:t>I.E.S. Virgen del Rosario. Benacazón (Sevilla)</w:t>
      </w:r>
    </w:p>
    <w:p w:rsidR="00C64BCE" w:rsidRPr="00C64BCE" w:rsidRDefault="00C64BCE" w:rsidP="00630000">
      <w:pPr>
        <w:pStyle w:val="Prrafodelista"/>
        <w:ind w:firstLine="0"/>
        <w:jc w:val="both"/>
        <w:rPr>
          <w:rFonts w:ascii="Calibri" w:hAnsi="Calibri" w:cs="Calibri"/>
          <w:sz w:val="20"/>
          <w:szCs w:val="20"/>
        </w:rPr>
      </w:pPr>
      <w:r w:rsidRPr="00C64BCE">
        <w:rPr>
          <w:rFonts w:ascii="Calibri" w:hAnsi="Calibri" w:cs="Calibri"/>
          <w:sz w:val="20"/>
          <w:szCs w:val="20"/>
        </w:rPr>
        <w:t>Graduado Escolar.</w:t>
      </w:r>
    </w:p>
    <w:p w:rsidR="00C64BCE" w:rsidRPr="00C64BCE" w:rsidRDefault="00C64BCE" w:rsidP="00630000">
      <w:pPr>
        <w:pStyle w:val="Prrafodelista"/>
        <w:ind w:firstLine="0"/>
        <w:jc w:val="both"/>
        <w:rPr>
          <w:rFonts w:ascii="Calibri" w:hAnsi="Calibri" w:cs="Calibri"/>
          <w:sz w:val="20"/>
          <w:szCs w:val="20"/>
        </w:rPr>
      </w:pPr>
    </w:p>
    <w:p w:rsidR="00C64BCE" w:rsidRPr="00C64BCE" w:rsidRDefault="00C64BCE" w:rsidP="00630000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C64BCE">
        <w:rPr>
          <w:rFonts w:ascii="Calibri" w:hAnsi="Calibri" w:cs="Calibri"/>
          <w:sz w:val="20"/>
          <w:szCs w:val="20"/>
        </w:rPr>
        <w:t xml:space="preserve">I.E.S. </w:t>
      </w:r>
      <w:proofErr w:type="spellStart"/>
      <w:r w:rsidRPr="00C64BCE">
        <w:rPr>
          <w:rFonts w:ascii="Calibri" w:hAnsi="Calibri" w:cs="Calibri"/>
          <w:sz w:val="20"/>
          <w:szCs w:val="20"/>
        </w:rPr>
        <w:t>Lucus</w:t>
      </w:r>
      <w:proofErr w:type="spellEnd"/>
      <w:r w:rsidRPr="00C64BCE">
        <w:rPr>
          <w:rFonts w:ascii="Calibri" w:hAnsi="Calibri" w:cs="Calibri"/>
          <w:sz w:val="20"/>
          <w:szCs w:val="20"/>
        </w:rPr>
        <w:t xml:space="preserve"> Solís. Sanlúcar la Mayor (Sevilla)</w:t>
      </w:r>
    </w:p>
    <w:p w:rsidR="00C64BCE" w:rsidRPr="00C64BCE" w:rsidRDefault="00C64BCE" w:rsidP="00630000">
      <w:pPr>
        <w:pStyle w:val="Prrafodelista"/>
        <w:ind w:firstLine="0"/>
        <w:jc w:val="both"/>
        <w:rPr>
          <w:rFonts w:ascii="Calibri" w:hAnsi="Calibri" w:cs="Calibri"/>
          <w:sz w:val="20"/>
          <w:szCs w:val="20"/>
        </w:rPr>
      </w:pPr>
      <w:r w:rsidRPr="00C64BCE">
        <w:rPr>
          <w:rFonts w:ascii="Calibri" w:hAnsi="Calibri" w:cs="Calibri"/>
          <w:sz w:val="20"/>
          <w:szCs w:val="20"/>
        </w:rPr>
        <w:t>B.U.P.</w:t>
      </w:r>
    </w:p>
    <w:p w:rsidR="00C64BCE" w:rsidRPr="00C64BCE" w:rsidRDefault="00C64BCE" w:rsidP="00630000">
      <w:pPr>
        <w:pStyle w:val="Prrafodelista"/>
        <w:ind w:firstLine="0"/>
        <w:jc w:val="both"/>
        <w:rPr>
          <w:rFonts w:ascii="Calibri" w:hAnsi="Calibri" w:cs="Calibri"/>
          <w:sz w:val="20"/>
          <w:szCs w:val="20"/>
        </w:rPr>
      </w:pPr>
    </w:p>
    <w:p w:rsidR="00C64BCE" w:rsidRPr="00C64BCE" w:rsidRDefault="00C64BCE" w:rsidP="00630000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C64BCE">
        <w:rPr>
          <w:rFonts w:ascii="Calibri" w:hAnsi="Calibri" w:cs="Calibri"/>
          <w:sz w:val="20"/>
          <w:szCs w:val="20"/>
        </w:rPr>
        <w:t>I .F.P. Mª Inmaculada (Sevilla)</w:t>
      </w:r>
    </w:p>
    <w:p w:rsidR="00C64BCE" w:rsidRPr="00C64BCE" w:rsidRDefault="00C64BCE" w:rsidP="00630000">
      <w:pPr>
        <w:pStyle w:val="Prrafodelista"/>
        <w:ind w:firstLine="0"/>
        <w:jc w:val="both"/>
        <w:rPr>
          <w:rFonts w:ascii="Calibri" w:hAnsi="Calibri" w:cs="Calibri"/>
          <w:sz w:val="20"/>
          <w:szCs w:val="20"/>
        </w:rPr>
      </w:pPr>
      <w:r w:rsidRPr="00C64BCE">
        <w:rPr>
          <w:rFonts w:ascii="Calibri" w:hAnsi="Calibri" w:cs="Calibri"/>
          <w:sz w:val="20"/>
          <w:szCs w:val="20"/>
        </w:rPr>
        <w:t>Auxiliar de enfermería</w:t>
      </w:r>
    </w:p>
    <w:p w:rsidR="00D519A7" w:rsidRDefault="00882D75" w:rsidP="00630000">
      <w:pPr>
        <w:pStyle w:val="Encabezadodeseccin"/>
        <w:jc w:val="both"/>
        <w:rPr>
          <w:rFonts w:ascii="Calibri" w:hAnsi="Calibri" w:cs="Calibri"/>
        </w:rPr>
      </w:pPr>
      <w:r w:rsidRPr="00C64BCE">
        <w:rPr>
          <w:rFonts w:ascii="Calibri" w:hAnsi="Calibri" w:cs="Calibri"/>
        </w:rPr>
        <w:t>Experiencia</w:t>
      </w:r>
    </w:p>
    <w:p w:rsidR="00D64483" w:rsidRPr="00D64483" w:rsidRDefault="00D64483" w:rsidP="00D64483"/>
    <w:p w:rsidR="00D64483" w:rsidRDefault="00D64483" w:rsidP="00D64483">
      <w:pPr>
        <w:pStyle w:val="Prrafodelista"/>
        <w:numPr>
          <w:ilvl w:val="0"/>
          <w:numId w:val="6"/>
        </w:numPr>
      </w:pPr>
      <w:r>
        <w:t xml:space="preserve"> 15 </w:t>
      </w:r>
      <w:proofErr w:type="spellStart"/>
      <w:r>
        <w:t>dias</w:t>
      </w:r>
      <w:proofErr w:type="spellEnd"/>
      <w:r>
        <w:t xml:space="preserve"> como limpiadora en la Residencia San Miguel (</w:t>
      </w:r>
      <w:proofErr w:type="spellStart"/>
      <w:r>
        <w:t>Sanlucar</w:t>
      </w:r>
      <w:proofErr w:type="spellEnd"/>
      <w:r>
        <w:t xml:space="preserve"> La Mayor</w:t>
      </w:r>
      <w:proofErr w:type="gramStart"/>
      <w:r>
        <w:t>)</w:t>
      </w:r>
      <w:r w:rsidR="00BA0389">
        <w:t>15</w:t>
      </w:r>
      <w:proofErr w:type="gramEnd"/>
      <w:r w:rsidR="00BA0389">
        <w:t xml:space="preserve"> Octubre 2018 al 30 Octubre 2018.</w:t>
      </w:r>
    </w:p>
    <w:p w:rsidR="00BA0389" w:rsidRPr="00D64483" w:rsidRDefault="00BA0389" w:rsidP="00BA0389">
      <w:pPr>
        <w:pStyle w:val="Prrafodelista"/>
        <w:ind w:firstLine="0"/>
      </w:pPr>
    </w:p>
    <w:p w:rsidR="00C64BCE" w:rsidRDefault="00C64BCE" w:rsidP="00630000">
      <w:pPr>
        <w:pStyle w:val="Prrafodelista"/>
        <w:numPr>
          <w:ilvl w:val="0"/>
          <w:numId w:val="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C64BCE">
        <w:rPr>
          <w:rFonts w:ascii="Calibri" w:hAnsi="Calibri" w:cs="Calibri"/>
          <w:sz w:val="20"/>
          <w:szCs w:val="20"/>
        </w:rPr>
        <w:t xml:space="preserve">Septiembre 2016 hasta </w:t>
      </w:r>
      <w:r w:rsidR="00A92BBE">
        <w:rPr>
          <w:rFonts w:ascii="Calibri" w:hAnsi="Calibri" w:cs="Calibri"/>
          <w:sz w:val="20"/>
          <w:szCs w:val="20"/>
        </w:rPr>
        <w:t>Junio 2018</w:t>
      </w:r>
      <w:r w:rsidRPr="00C64BCE">
        <w:rPr>
          <w:rFonts w:ascii="Calibri" w:hAnsi="Calibri" w:cs="Calibri"/>
          <w:sz w:val="20"/>
          <w:szCs w:val="20"/>
        </w:rPr>
        <w:t>, como Gobernanta en el Hotel Sevilla Center.</w:t>
      </w:r>
    </w:p>
    <w:p w:rsidR="00C64BCE" w:rsidRPr="00C64BCE" w:rsidRDefault="00C64BCE" w:rsidP="00630000">
      <w:pPr>
        <w:pStyle w:val="Prrafodelista"/>
        <w:spacing w:after="0"/>
        <w:ind w:firstLine="0"/>
        <w:jc w:val="both"/>
        <w:rPr>
          <w:rFonts w:ascii="Calibri" w:hAnsi="Calibri" w:cs="Calibri"/>
          <w:sz w:val="20"/>
          <w:szCs w:val="20"/>
        </w:rPr>
      </w:pPr>
    </w:p>
    <w:p w:rsidR="00C64BCE" w:rsidRDefault="00C64BCE" w:rsidP="00630000">
      <w:pPr>
        <w:pStyle w:val="Prrafodelista"/>
        <w:numPr>
          <w:ilvl w:val="0"/>
          <w:numId w:val="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C64BCE">
        <w:rPr>
          <w:rFonts w:ascii="Calibri" w:hAnsi="Calibri" w:cs="Calibri"/>
          <w:sz w:val="20"/>
          <w:szCs w:val="20"/>
        </w:rPr>
        <w:t>Junio</w:t>
      </w:r>
      <w:r w:rsidR="00741431">
        <w:rPr>
          <w:rFonts w:ascii="Calibri" w:hAnsi="Calibri" w:cs="Calibri"/>
          <w:sz w:val="20"/>
          <w:szCs w:val="20"/>
        </w:rPr>
        <w:t xml:space="preserve"> 2016</w:t>
      </w:r>
      <w:r w:rsidRPr="00C64BCE">
        <w:rPr>
          <w:rFonts w:ascii="Calibri" w:hAnsi="Calibri" w:cs="Calibri"/>
          <w:sz w:val="20"/>
          <w:szCs w:val="20"/>
        </w:rPr>
        <w:t xml:space="preserve"> hasta Septiembre 2016, como Subgobernanta en el Hotel Ándalus Palace.</w:t>
      </w:r>
    </w:p>
    <w:p w:rsidR="00C64BCE" w:rsidRPr="00C64BCE" w:rsidRDefault="00C64BCE" w:rsidP="00630000">
      <w:pPr>
        <w:pStyle w:val="Prrafodelista"/>
        <w:spacing w:after="0"/>
        <w:ind w:firstLine="0"/>
        <w:jc w:val="both"/>
        <w:rPr>
          <w:rFonts w:ascii="Calibri" w:hAnsi="Calibri" w:cs="Calibri"/>
          <w:sz w:val="20"/>
          <w:szCs w:val="20"/>
        </w:rPr>
      </w:pPr>
    </w:p>
    <w:p w:rsidR="00C64BCE" w:rsidRPr="00C64BCE" w:rsidRDefault="00C64BCE" w:rsidP="00630000">
      <w:pPr>
        <w:pStyle w:val="Prrafodelista"/>
        <w:numPr>
          <w:ilvl w:val="0"/>
          <w:numId w:val="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C64BCE">
        <w:rPr>
          <w:rFonts w:ascii="Calibri" w:hAnsi="Calibri" w:cs="Calibri"/>
          <w:sz w:val="20"/>
          <w:szCs w:val="20"/>
        </w:rPr>
        <w:t>Octubre 2001/Abril 2002; Ayuda a domicilio en Benacazón por la Mancomunidad de Municipios del Aljarafe.</w:t>
      </w:r>
    </w:p>
    <w:p w:rsidR="00C64BCE" w:rsidRPr="00C64BCE" w:rsidRDefault="00C64BCE" w:rsidP="00630000">
      <w:pPr>
        <w:pStyle w:val="Prrafodelista"/>
        <w:spacing w:after="0"/>
        <w:ind w:firstLine="0"/>
        <w:jc w:val="both"/>
        <w:rPr>
          <w:rFonts w:ascii="Calibri" w:hAnsi="Calibri" w:cs="Calibri"/>
          <w:sz w:val="20"/>
          <w:szCs w:val="20"/>
        </w:rPr>
      </w:pPr>
    </w:p>
    <w:p w:rsidR="00C64BCE" w:rsidRDefault="00C64BCE" w:rsidP="00630000">
      <w:pPr>
        <w:pStyle w:val="Prrafodelista"/>
        <w:numPr>
          <w:ilvl w:val="0"/>
          <w:numId w:val="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C64BCE">
        <w:rPr>
          <w:rFonts w:ascii="Calibri" w:hAnsi="Calibri" w:cs="Calibri"/>
          <w:sz w:val="20"/>
          <w:szCs w:val="20"/>
        </w:rPr>
        <w:t xml:space="preserve">Diciembre 2001/Septiembre 2002; Camarera de pisos Gran Hotel </w:t>
      </w:r>
      <w:proofErr w:type="spellStart"/>
      <w:r w:rsidRPr="00C64BCE">
        <w:rPr>
          <w:rFonts w:ascii="Calibri" w:hAnsi="Calibri" w:cs="Calibri"/>
          <w:sz w:val="20"/>
          <w:szCs w:val="20"/>
        </w:rPr>
        <w:t>Solucar</w:t>
      </w:r>
      <w:proofErr w:type="spellEnd"/>
      <w:r w:rsidRPr="00C64BCE">
        <w:rPr>
          <w:rFonts w:ascii="Calibri" w:hAnsi="Calibri" w:cs="Calibri"/>
          <w:sz w:val="20"/>
          <w:szCs w:val="20"/>
        </w:rPr>
        <w:t>, por la empresa de servicios S.E.L.E.</w:t>
      </w:r>
    </w:p>
    <w:p w:rsidR="00C64BCE" w:rsidRPr="00C64BCE" w:rsidRDefault="00C64BCE" w:rsidP="00630000">
      <w:pPr>
        <w:pStyle w:val="Prrafodelista"/>
        <w:spacing w:after="0"/>
        <w:ind w:firstLine="0"/>
        <w:jc w:val="both"/>
        <w:rPr>
          <w:rFonts w:ascii="Calibri" w:hAnsi="Calibri" w:cs="Calibri"/>
          <w:sz w:val="20"/>
          <w:szCs w:val="20"/>
        </w:rPr>
      </w:pPr>
    </w:p>
    <w:p w:rsidR="00C64BCE" w:rsidRDefault="00C64BCE" w:rsidP="00630000">
      <w:pPr>
        <w:pStyle w:val="Prrafodelista"/>
        <w:numPr>
          <w:ilvl w:val="0"/>
          <w:numId w:val="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C64BCE">
        <w:rPr>
          <w:rFonts w:ascii="Calibri" w:hAnsi="Calibri" w:cs="Calibri"/>
          <w:sz w:val="20"/>
          <w:szCs w:val="20"/>
        </w:rPr>
        <w:t xml:space="preserve">Octubre 2002/Abril 2006 Gobernanta Hotel </w:t>
      </w:r>
      <w:proofErr w:type="spellStart"/>
      <w:r w:rsidRPr="00C64BCE">
        <w:rPr>
          <w:rFonts w:ascii="Calibri" w:hAnsi="Calibri" w:cs="Calibri"/>
          <w:sz w:val="20"/>
          <w:szCs w:val="20"/>
        </w:rPr>
        <w:t>Eurosuites</w:t>
      </w:r>
      <w:proofErr w:type="spellEnd"/>
      <w:r w:rsidRPr="00C64BCE">
        <w:rPr>
          <w:rFonts w:ascii="Calibri" w:hAnsi="Calibri" w:cs="Calibri"/>
          <w:sz w:val="20"/>
          <w:szCs w:val="20"/>
        </w:rPr>
        <w:t xml:space="preserve"> 4*, con la empresa Explotadora Hotelera 1990, perteneciente a la cadena hotelera </w:t>
      </w:r>
      <w:proofErr w:type="spellStart"/>
      <w:r w:rsidRPr="00C64BCE">
        <w:rPr>
          <w:rFonts w:ascii="Calibri" w:hAnsi="Calibri" w:cs="Calibri"/>
          <w:sz w:val="20"/>
          <w:szCs w:val="20"/>
        </w:rPr>
        <w:t>Hotusa</w:t>
      </w:r>
      <w:proofErr w:type="spellEnd"/>
      <w:r w:rsidRPr="00C64BCE">
        <w:rPr>
          <w:rFonts w:ascii="Calibri" w:hAnsi="Calibri" w:cs="Calibri"/>
          <w:sz w:val="20"/>
          <w:szCs w:val="20"/>
        </w:rPr>
        <w:t>.</w:t>
      </w:r>
    </w:p>
    <w:p w:rsidR="00C64BCE" w:rsidRPr="00C64BCE" w:rsidRDefault="00C64BCE" w:rsidP="00630000">
      <w:pPr>
        <w:spacing w:after="0"/>
        <w:jc w:val="both"/>
        <w:rPr>
          <w:rFonts w:ascii="Calibri" w:hAnsi="Calibri" w:cs="Calibri"/>
          <w:sz w:val="20"/>
          <w:szCs w:val="20"/>
        </w:rPr>
      </w:pPr>
    </w:p>
    <w:p w:rsidR="00C64BCE" w:rsidRDefault="00C64BCE" w:rsidP="00630000">
      <w:pPr>
        <w:pStyle w:val="Prrafodelista"/>
        <w:numPr>
          <w:ilvl w:val="0"/>
          <w:numId w:val="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C64BCE">
        <w:rPr>
          <w:rFonts w:ascii="Calibri" w:hAnsi="Calibri" w:cs="Calibri"/>
          <w:sz w:val="20"/>
          <w:szCs w:val="20"/>
        </w:rPr>
        <w:t xml:space="preserve">Abril 2006 hasta Octubre 2015; Gobernanta en </w:t>
      </w:r>
      <w:proofErr w:type="spellStart"/>
      <w:r w:rsidRPr="00C64BCE">
        <w:rPr>
          <w:rFonts w:ascii="Calibri" w:hAnsi="Calibri" w:cs="Calibri"/>
          <w:sz w:val="20"/>
          <w:szCs w:val="20"/>
        </w:rPr>
        <w:t>Exe</w:t>
      </w:r>
      <w:proofErr w:type="spellEnd"/>
      <w:r w:rsidRPr="00C64BCE">
        <w:rPr>
          <w:rFonts w:ascii="Calibri" w:hAnsi="Calibri" w:cs="Calibri"/>
          <w:sz w:val="20"/>
          <w:szCs w:val="20"/>
        </w:rPr>
        <w:t xml:space="preserve"> Gran Hotel </w:t>
      </w:r>
      <w:proofErr w:type="spellStart"/>
      <w:r w:rsidRPr="00C64BCE">
        <w:rPr>
          <w:rFonts w:ascii="Calibri" w:hAnsi="Calibri" w:cs="Calibri"/>
          <w:sz w:val="20"/>
          <w:szCs w:val="20"/>
        </w:rPr>
        <w:t>Solucar</w:t>
      </w:r>
      <w:proofErr w:type="spellEnd"/>
      <w:r w:rsidRPr="00C64BCE">
        <w:rPr>
          <w:rFonts w:ascii="Calibri" w:hAnsi="Calibri" w:cs="Calibri"/>
          <w:sz w:val="20"/>
          <w:szCs w:val="20"/>
        </w:rPr>
        <w:t xml:space="preserve"> 4*, por la empresa Externa </w:t>
      </w:r>
      <w:proofErr w:type="spellStart"/>
      <w:r w:rsidRPr="00C64BCE">
        <w:rPr>
          <w:rFonts w:ascii="Calibri" w:hAnsi="Calibri" w:cs="Calibri"/>
          <w:sz w:val="20"/>
          <w:szCs w:val="20"/>
        </w:rPr>
        <w:t>Team</w:t>
      </w:r>
      <w:proofErr w:type="spellEnd"/>
      <w:r w:rsidRPr="00C64BCE">
        <w:rPr>
          <w:rFonts w:ascii="Calibri" w:hAnsi="Calibri" w:cs="Calibri"/>
          <w:sz w:val="20"/>
          <w:szCs w:val="20"/>
        </w:rPr>
        <w:t>.</w:t>
      </w:r>
    </w:p>
    <w:p w:rsidR="00C64BCE" w:rsidRPr="00C64BCE" w:rsidRDefault="00C64BCE" w:rsidP="00630000">
      <w:pPr>
        <w:spacing w:after="0"/>
        <w:jc w:val="both"/>
        <w:rPr>
          <w:rFonts w:ascii="Calibri" w:hAnsi="Calibri" w:cs="Calibri"/>
          <w:sz w:val="20"/>
          <w:szCs w:val="20"/>
        </w:rPr>
      </w:pPr>
    </w:p>
    <w:p w:rsidR="00C64BCE" w:rsidRPr="00C64BCE" w:rsidRDefault="00C64BCE" w:rsidP="00630000">
      <w:pPr>
        <w:jc w:val="both"/>
        <w:rPr>
          <w:rFonts w:ascii="Calibri" w:hAnsi="Calibri" w:cs="Calibri"/>
          <w:sz w:val="20"/>
          <w:szCs w:val="20"/>
        </w:rPr>
      </w:pPr>
      <w:r w:rsidRPr="00C64BCE">
        <w:rPr>
          <w:rFonts w:ascii="Calibri" w:hAnsi="Calibri" w:cs="Calibri"/>
          <w:sz w:val="20"/>
          <w:szCs w:val="20"/>
        </w:rPr>
        <w:t>Siempre he trabajado dentro de la misma cadena hotelera, llevando a cabo todo lo referente al departamento de pisos.</w:t>
      </w:r>
    </w:p>
    <w:p w:rsidR="00C64BCE" w:rsidRDefault="00C64BCE" w:rsidP="00630000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sz w:val="20"/>
          <w:szCs w:val="20"/>
        </w:rPr>
      </w:pPr>
      <w:r w:rsidRPr="00C64BCE">
        <w:rPr>
          <w:rFonts w:ascii="Calibri" w:hAnsi="Calibri" w:cs="Calibri"/>
          <w:sz w:val="20"/>
          <w:szCs w:val="20"/>
        </w:rPr>
        <w:t xml:space="preserve">Llevando a cabo la ampliación en el hotel Sevilla Suites (antes </w:t>
      </w:r>
      <w:proofErr w:type="spellStart"/>
      <w:r w:rsidRPr="00C64BCE">
        <w:rPr>
          <w:rFonts w:ascii="Calibri" w:hAnsi="Calibri" w:cs="Calibri"/>
          <w:sz w:val="20"/>
          <w:szCs w:val="20"/>
        </w:rPr>
        <w:t>Eurosuites</w:t>
      </w:r>
      <w:proofErr w:type="spellEnd"/>
      <w:r w:rsidRPr="00C64BCE">
        <w:rPr>
          <w:rFonts w:ascii="Calibri" w:hAnsi="Calibri" w:cs="Calibri"/>
          <w:sz w:val="20"/>
          <w:szCs w:val="20"/>
        </w:rPr>
        <w:t>) la ampliación de 51 apartamentos a 108 apartamentos.</w:t>
      </w:r>
    </w:p>
    <w:p w:rsidR="00C64BCE" w:rsidRPr="00C64BCE" w:rsidRDefault="00C64BCE" w:rsidP="00630000">
      <w:pPr>
        <w:pStyle w:val="Prrafodelista"/>
        <w:ind w:firstLine="0"/>
        <w:jc w:val="both"/>
        <w:rPr>
          <w:rFonts w:ascii="Calibri" w:hAnsi="Calibri" w:cs="Calibri"/>
          <w:sz w:val="20"/>
          <w:szCs w:val="20"/>
        </w:rPr>
      </w:pPr>
    </w:p>
    <w:p w:rsidR="00C64BCE" w:rsidRDefault="00C64BCE" w:rsidP="00630000">
      <w:pPr>
        <w:pStyle w:val="Prrafodelista"/>
        <w:numPr>
          <w:ilvl w:val="0"/>
          <w:numId w:val="8"/>
        </w:numPr>
        <w:jc w:val="both"/>
        <w:rPr>
          <w:rFonts w:ascii="Calibri" w:hAnsi="Calibri" w:cs="Calibri"/>
          <w:sz w:val="20"/>
          <w:szCs w:val="20"/>
        </w:rPr>
      </w:pPr>
      <w:r w:rsidRPr="00C64BCE">
        <w:rPr>
          <w:rFonts w:ascii="Calibri" w:hAnsi="Calibri" w:cs="Calibri"/>
          <w:sz w:val="20"/>
          <w:szCs w:val="20"/>
        </w:rPr>
        <w:t xml:space="preserve">La organización de la reforma realizada en Gran Hotel </w:t>
      </w:r>
      <w:proofErr w:type="spellStart"/>
      <w:r w:rsidRPr="00C64BCE">
        <w:rPr>
          <w:rFonts w:ascii="Calibri" w:hAnsi="Calibri" w:cs="Calibri"/>
          <w:sz w:val="20"/>
          <w:szCs w:val="20"/>
        </w:rPr>
        <w:t>Solucar</w:t>
      </w:r>
      <w:proofErr w:type="spellEnd"/>
      <w:r w:rsidRPr="00C64BCE">
        <w:rPr>
          <w:rFonts w:ascii="Calibri" w:hAnsi="Calibri" w:cs="Calibri"/>
          <w:sz w:val="20"/>
          <w:szCs w:val="20"/>
        </w:rPr>
        <w:t xml:space="preserve"> 4* en 2008 de todos los cuartos de baños de las 151 habitaciones.</w:t>
      </w:r>
    </w:p>
    <w:p w:rsidR="00C64BCE" w:rsidRPr="00C64BCE" w:rsidRDefault="00C64BCE" w:rsidP="00630000">
      <w:pPr>
        <w:pStyle w:val="Prrafodelista"/>
        <w:ind w:firstLine="0"/>
        <w:jc w:val="both"/>
        <w:rPr>
          <w:rFonts w:ascii="Calibri" w:hAnsi="Calibri" w:cs="Calibri"/>
          <w:sz w:val="20"/>
          <w:szCs w:val="20"/>
        </w:rPr>
      </w:pPr>
    </w:p>
    <w:p w:rsidR="00C64BCE" w:rsidRDefault="00C64BCE" w:rsidP="00630000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  <w:sz w:val="20"/>
          <w:szCs w:val="20"/>
        </w:rPr>
      </w:pPr>
      <w:r w:rsidRPr="00C64BCE">
        <w:rPr>
          <w:rFonts w:ascii="Calibri" w:hAnsi="Calibri" w:cs="Calibri"/>
          <w:sz w:val="20"/>
          <w:szCs w:val="20"/>
        </w:rPr>
        <w:t xml:space="preserve">La reapertura con la gobernanta del </w:t>
      </w:r>
      <w:proofErr w:type="spellStart"/>
      <w:r w:rsidRPr="00C64BCE">
        <w:rPr>
          <w:rFonts w:ascii="Calibri" w:hAnsi="Calibri" w:cs="Calibri"/>
          <w:sz w:val="20"/>
          <w:szCs w:val="20"/>
        </w:rPr>
        <w:t>Eurostars</w:t>
      </w:r>
      <w:proofErr w:type="spellEnd"/>
      <w:r w:rsidRPr="00C64BCE">
        <w:rPr>
          <w:rFonts w:ascii="Calibri" w:hAnsi="Calibri" w:cs="Calibri"/>
          <w:sz w:val="20"/>
          <w:szCs w:val="20"/>
        </w:rPr>
        <w:t xml:space="preserve"> Hacienda de la Boticaria en 2011 y el cierre de la misma en 2013.</w:t>
      </w:r>
    </w:p>
    <w:p w:rsidR="00C64BCE" w:rsidRPr="00C64BCE" w:rsidRDefault="00C64BCE" w:rsidP="00630000">
      <w:pPr>
        <w:pStyle w:val="Prrafodelista"/>
        <w:ind w:firstLine="0"/>
        <w:jc w:val="both"/>
        <w:rPr>
          <w:rFonts w:ascii="Calibri" w:hAnsi="Calibri" w:cs="Calibri"/>
          <w:sz w:val="20"/>
          <w:szCs w:val="20"/>
        </w:rPr>
      </w:pPr>
    </w:p>
    <w:p w:rsidR="00C64BCE" w:rsidRPr="00C64BCE" w:rsidRDefault="00C64BCE" w:rsidP="00630000">
      <w:pPr>
        <w:pStyle w:val="Prrafodelista"/>
        <w:numPr>
          <w:ilvl w:val="0"/>
          <w:numId w:val="7"/>
        </w:numPr>
        <w:jc w:val="both"/>
        <w:rPr>
          <w:rFonts w:ascii="Calibri" w:hAnsi="Calibri" w:cs="Calibri"/>
          <w:sz w:val="20"/>
          <w:szCs w:val="20"/>
        </w:rPr>
      </w:pPr>
      <w:r w:rsidRPr="00C64BCE">
        <w:rPr>
          <w:rFonts w:ascii="Calibri" w:hAnsi="Calibri" w:cs="Calibri"/>
          <w:sz w:val="20"/>
          <w:szCs w:val="20"/>
        </w:rPr>
        <w:t xml:space="preserve">Auditorías realizadas en distintos hoteles de la cadena, como el Hotel Sevilla Congresos, hotel </w:t>
      </w:r>
      <w:proofErr w:type="spellStart"/>
      <w:r w:rsidRPr="00C64BCE">
        <w:rPr>
          <w:rFonts w:ascii="Calibri" w:hAnsi="Calibri" w:cs="Calibri"/>
          <w:sz w:val="20"/>
          <w:szCs w:val="20"/>
        </w:rPr>
        <w:t>Exe</w:t>
      </w:r>
      <w:proofErr w:type="spellEnd"/>
      <w:r w:rsidRPr="00C64BCE">
        <w:rPr>
          <w:rFonts w:ascii="Calibri" w:hAnsi="Calibri" w:cs="Calibri"/>
          <w:sz w:val="20"/>
          <w:szCs w:val="20"/>
        </w:rPr>
        <w:t xml:space="preserve"> Las Canteras (Las Palmas de Gran Canarias), inventarios en Hotel Casa De Los Mercaderes.</w:t>
      </w:r>
    </w:p>
    <w:p w:rsidR="00D519A7" w:rsidRPr="00C64BCE" w:rsidRDefault="00C64BCE" w:rsidP="00630000">
      <w:pPr>
        <w:pStyle w:val="Encabezadodeseccin"/>
        <w:jc w:val="both"/>
        <w:rPr>
          <w:rFonts w:asciiTheme="minorHAnsi" w:hAnsiTheme="minorHAnsi" w:cstheme="minorHAnsi"/>
        </w:rPr>
      </w:pPr>
      <w:r w:rsidRPr="00C64BCE">
        <w:rPr>
          <w:rFonts w:asciiTheme="minorHAnsi" w:hAnsiTheme="minorHAnsi" w:cstheme="minorHAnsi"/>
        </w:rPr>
        <w:t>Cursos</w:t>
      </w:r>
    </w:p>
    <w:p w:rsidR="00C64BCE" w:rsidRPr="00C64BCE" w:rsidRDefault="00C64BCE" w:rsidP="00630000">
      <w:pPr>
        <w:pStyle w:val="Prrafode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C64BCE">
        <w:rPr>
          <w:rFonts w:cstheme="minorHAnsi"/>
          <w:sz w:val="20"/>
          <w:szCs w:val="20"/>
        </w:rPr>
        <w:t>Cursos de Word, Excel y Access en el centro de estudios de informática Procedente, S.A.</w:t>
      </w:r>
    </w:p>
    <w:p w:rsidR="00C64BCE" w:rsidRPr="00C64BCE" w:rsidRDefault="00C64BCE" w:rsidP="00630000">
      <w:pPr>
        <w:pStyle w:val="Prrafode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C64BCE">
        <w:rPr>
          <w:rFonts w:cstheme="minorHAnsi"/>
          <w:sz w:val="20"/>
          <w:szCs w:val="20"/>
        </w:rPr>
        <w:t>Curso de prevención de riesgos laborales.</w:t>
      </w:r>
    </w:p>
    <w:p w:rsidR="00C64BCE" w:rsidRPr="00C64BCE" w:rsidRDefault="00C64BCE" w:rsidP="00630000">
      <w:pPr>
        <w:pStyle w:val="Prrafode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C64BCE">
        <w:rPr>
          <w:rFonts w:cstheme="minorHAnsi"/>
          <w:sz w:val="20"/>
          <w:szCs w:val="20"/>
        </w:rPr>
        <w:t>Curso inglés, atención al público. Junta de Andalucía.</w:t>
      </w:r>
    </w:p>
    <w:p w:rsidR="00C64BCE" w:rsidRDefault="00C64BCE" w:rsidP="00630000">
      <w:pPr>
        <w:pStyle w:val="Prrafode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C64BCE">
        <w:rPr>
          <w:rFonts w:cstheme="minorHAnsi"/>
          <w:sz w:val="20"/>
          <w:szCs w:val="20"/>
        </w:rPr>
        <w:t>Curso de extinción de incendio.</w:t>
      </w:r>
    </w:p>
    <w:p w:rsidR="00741431" w:rsidRDefault="00741431" w:rsidP="00630000">
      <w:pPr>
        <w:pStyle w:val="Prrafode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Curso atención enfermos de </w:t>
      </w:r>
      <w:proofErr w:type="spellStart"/>
      <w:r>
        <w:rPr>
          <w:rFonts w:cstheme="minorHAnsi"/>
          <w:sz w:val="20"/>
          <w:szCs w:val="20"/>
        </w:rPr>
        <w:t>Alzheime</w:t>
      </w:r>
      <w:proofErr w:type="spellEnd"/>
      <w:r>
        <w:rPr>
          <w:rFonts w:cstheme="minorHAnsi"/>
          <w:sz w:val="20"/>
          <w:szCs w:val="20"/>
        </w:rPr>
        <w:t xml:space="preserve"> y para  sus cuidadores.</w:t>
      </w:r>
    </w:p>
    <w:p w:rsidR="00741431" w:rsidRDefault="00741431" w:rsidP="00630000">
      <w:pPr>
        <w:pStyle w:val="Prrafode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Curso auxiliar de </w:t>
      </w:r>
      <w:proofErr w:type="spellStart"/>
      <w:r>
        <w:rPr>
          <w:rFonts w:cstheme="minorHAnsi"/>
          <w:sz w:val="20"/>
          <w:szCs w:val="20"/>
        </w:rPr>
        <w:t>Geriatria,con</w:t>
      </w:r>
      <w:proofErr w:type="spellEnd"/>
      <w:r>
        <w:rPr>
          <w:rFonts w:cstheme="minorHAnsi"/>
          <w:sz w:val="20"/>
          <w:szCs w:val="20"/>
        </w:rPr>
        <w:t xml:space="preserve"> dos meses de </w:t>
      </w:r>
      <w:proofErr w:type="spellStart"/>
      <w:r>
        <w:rPr>
          <w:rFonts w:cstheme="minorHAnsi"/>
          <w:sz w:val="20"/>
          <w:szCs w:val="20"/>
        </w:rPr>
        <w:t>practicas</w:t>
      </w:r>
      <w:proofErr w:type="spellEnd"/>
      <w:r>
        <w:rPr>
          <w:rFonts w:cstheme="minorHAnsi"/>
          <w:sz w:val="20"/>
          <w:szCs w:val="20"/>
        </w:rPr>
        <w:t xml:space="preserve"> en la Residencia Las Hermanas de la Caridad(Luis </w:t>
      </w:r>
      <w:proofErr w:type="spellStart"/>
      <w:r>
        <w:rPr>
          <w:rFonts w:cstheme="minorHAnsi"/>
          <w:sz w:val="20"/>
          <w:szCs w:val="20"/>
        </w:rPr>
        <w:t>Montoto</w:t>
      </w:r>
      <w:proofErr w:type="spellEnd"/>
      <w:r>
        <w:rPr>
          <w:rFonts w:cstheme="minorHAnsi"/>
          <w:sz w:val="20"/>
          <w:szCs w:val="20"/>
        </w:rPr>
        <w:t>)</w:t>
      </w:r>
    </w:p>
    <w:p w:rsidR="00741431" w:rsidRPr="00C64BCE" w:rsidRDefault="00741431" w:rsidP="00630000">
      <w:pPr>
        <w:pStyle w:val="Prrafode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Practicas auxiliar de enfermería en Hospital San Juan De Dios (un mes </w:t>
      </w:r>
      <w:proofErr w:type="spellStart"/>
      <w:r>
        <w:rPr>
          <w:rFonts w:cstheme="minorHAnsi"/>
          <w:sz w:val="20"/>
          <w:szCs w:val="20"/>
        </w:rPr>
        <w:t>paliativos</w:t>
      </w:r>
      <w:proofErr w:type="gramStart"/>
      <w:r>
        <w:rPr>
          <w:rFonts w:cstheme="minorHAnsi"/>
          <w:sz w:val="20"/>
          <w:szCs w:val="20"/>
        </w:rPr>
        <w:t>,un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mes cirugía y un mes quirófano).</w:t>
      </w:r>
    </w:p>
    <w:p w:rsidR="00C64BCE" w:rsidRPr="00C64BCE" w:rsidRDefault="00C64BCE" w:rsidP="00630000">
      <w:pPr>
        <w:pStyle w:val="Prrafode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C64BCE">
        <w:rPr>
          <w:rFonts w:cstheme="minorHAnsi"/>
          <w:sz w:val="20"/>
          <w:szCs w:val="20"/>
        </w:rPr>
        <w:t>Curso de quejas y reclamación de clientes.</w:t>
      </w:r>
    </w:p>
    <w:p w:rsidR="00C64BCE" w:rsidRPr="00C64BCE" w:rsidRDefault="00C64BCE" w:rsidP="00630000">
      <w:pPr>
        <w:pStyle w:val="Prrafode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C64BCE">
        <w:rPr>
          <w:rFonts w:cstheme="minorHAnsi"/>
          <w:sz w:val="20"/>
          <w:szCs w:val="20"/>
        </w:rPr>
        <w:t>Curso de formador de formadores.</w:t>
      </w:r>
    </w:p>
    <w:p w:rsidR="00D519A7" w:rsidRPr="00C64BCE" w:rsidRDefault="00C64BCE" w:rsidP="00630000">
      <w:pPr>
        <w:pStyle w:val="Prrafode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C64BCE">
        <w:rPr>
          <w:rFonts w:cstheme="minorHAnsi"/>
          <w:sz w:val="20"/>
          <w:szCs w:val="20"/>
        </w:rPr>
        <w:t>Curso de camarera de pisos.</w:t>
      </w:r>
    </w:p>
    <w:p w:rsidR="00C64BCE" w:rsidRPr="00C64BCE" w:rsidRDefault="00C64BCE" w:rsidP="00630000">
      <w:pPr>
        <w:pStyle w:val="Encabezadodeseccin"/>
        <w:jc w:val="both"/>
        <w:rPr>
          <w:rFonts w:asciiTheme="minorHAnsi" w:hAnsiTheme="minorHAnsi" w:cstheme="minorHAnsi"/>
        </w:rPr>
      </w:pPr>
      <w:r w:rsidRPr="00C64BCE">
        <w:rPr>
          <w:rFonts w:asciiTheme="minorHAnsi" w:hAnsiTheme="minorHAnsi" w:cstheme="minorHAnsi"/>
        </w:rPr>
        <w:t>Aptitudes</w:t>
      </w:r>
    </w:p>
    <w:p w:rsidR="00C64BCE" w:rsidRPr="00C64BCE" w:rsidRDefault="00C64BCE" w:rsidP="00630000">
      <w:pPr>
        <w:ind w:left="360"/>
        <w:jc w:val="both"/>
        <w:rPr>
          <w:rFonts w:cstheme="minorHAnsi"/>
        </w:rPr>
      </w:pPr>
    </w:p>
    <w:p w:rsidR="00C64BCE" w:rsidRPr="00C64BCE" w:rsidRDefault="00C64BCE" w:rsidP="00630000">
      <w:pPr>
        <w:pStyle w:val="Prrafode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C64BCE">
        <w:rPr>
          <w:rFonts w:cstheme="minorHAnsi"/>
          <w:sz w:val="20"/>
          <w:szCs w:val="20"/>
        </w:rPr>
        <w:t>Me considero una persona dinámica, con mucha capacidad de aprendizaje, muchas ganas de trabaja y aprender y con capacidad de improvisación.</w:t>
      </w:r>
    </w:p>
    <w:p w:rsidR="00C64BCE" w:rsidRPr="00C64BCE" w:rsidRDefault="00C64BCE" w:rsidP="00630000">
      <w:pPr>
        <w:pStyle w:val="Prrafode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C64BCE">
        <w:rPr>
          <w:rFonts w:cstheme="minorHAnsi"/>
          <w:sz w:val="20"/>
          <w:szCs w:val="20"/>
        </w:rPr>
        <w:t>Capacidad y respeto para un buen trato con el público.</w:t>
      </w:r>
    </w:p>
    <w:p w:rsidR="00C64BCE" w:rsidRPr="00C64BCE" w:rsidRDefault="00C64BCE" w:rsidP="00630000">
      <w:pPr>
        <w:pStyle w:val="Prrafodelista"/>
        <w:numPr>
          <w:ilvl w:val="0"/>
          <w:numId w:val="10"/>
        </w:numPr>
        <w:jc w:val="both"/>
        <w:rPr>
          <w:rFonts w:ascii="Calibri" w:hAnsi="Calibri" w:cs="Calibri"/>
          <w:sz w:val="20"/>
          <w:szCs w:val="20"/>
        </w:rPr>
      </w:pPr>
      <w:r w:rsidRPr="00C64BCE">
        <w:rPr>
          <w:rFonts w:ascii="Calibri" w:hAnsi="Calibri" w:cs="Calibri"/>
          <w:sz w:val="20"/>
          <w:szCs w:val="20"/>
        </w:rPr>
        <w:t>Nivel medio de inglés y francés.</w:t>
      </w:r>
    </w:p>
    <w:p w:rsidR="00C64BCE" w:rsidRPr="00C64BCE" w:rsidRDefault="00C64BCE" w:rsidP="00630000">
      <w:pPr>
        <w:pStyle w:val="Prrafodelista"/>
        <w:numPr>
          <w:ilvl w:val="0"/>
          <w:numId w:val="10"/>
        </w:numPr>
        <w:jc w:val="both"/>
        <w:rPr>
          <w:rFonts w:ascii="Calibri" w:hAnsi="Calibri" w:cs="Calibri"/>
          <w:sz w:val="20"/>
          <w:szCs w:val="20"/>
        </w:rPr>
      </w:pPr>
      <w:r w:rsidRPr="00C64BCE">
        <w:rPr>
          <w:rFonts w:ascii="Calibri" w:hAnsi="Calibri" w:cs="Calibri"/>
          <w:sz w:val="20"/>
          <w:szCs w:val="20"/>
        </w:rPr>
        <w:t>Plena disponibilidad</w:t>
      </w:r>
    </w:p>
    <w:p w:rsidR="00C64BCE" w:rsidRPr="00C64BCE" w:rsidRDefault="00C64BCE" w:rsidP="00630000">
      <w:pPr>
        <w:pStyle w:val="Prrafodelista"/>
        <w:numPr>
          <w:ilvl w:val="0"/>
          <w:numId w:val="10"/>
        </w:numPr>
        <w:jc w:val="both"/>
        <w:rPr>
          <w:rFonts w:ascii="Calibri" w:hAnsi="Calibri" w:cs="Calibri"/>
          <w:sz w:val="20"/>
          <w:szCs w:val="20"/>
        </w:rPr>
      </w:pPr>
      <w:r w:rsidRPr="00C64BCE">
        <w:rPr>
          <w:rFonts w:ascii="Calibri" w:hAnsi="Calibri" w:cs="Calibri"/>
          <w:sz w:val="20"/>
          <w:szCs w:val="20"/>
        </w:rPr>
        <w:t>Carnet de conducir B</w:t>
      </w:r>
    </w:p>
    <w:p w:rsidR="00C64BCE" w:rsidRPr="00C64BCE" w:rsidRDefault="00C64BCE" w:rsidP="00630000">
      <w:pPr>
        <w:pStyle w:val="Prrafodelista"/>
        <w:numPr>
          <w:ilvl w:val="0"/>
          <w:numId w:val="10"/>
        </w:numPr>
        <w:jc w:val="both"/>
        <w:rPr>
          <w:rFonts w:ascii="Calibri" w:hAnsi="Calibri" w:cs="Calibri"/>
          <w:sz w:val="20"/>
          <w:szCs w:val="20"/>
        </w:rPr>
      </w:pPr>
      <w:r w:rsidRPr="00C64BCE">
        <w:rPr>
          <w:rFonts w:ascii="Calibri" w:hAnsi="Calibri" w:cs="Calibri"/>
          <w:sz w:val="20"/>
          <w:szCs w:val="20"/>
        </w:rPr>
        <w:t>Vehículo propio.</w:t>
      </w:r>
    </w:p>
    <w:p w:rsidR="00C64BCE" w:rsidRDefault="00C64BCE" w:rsidP="00C64BCE"/>
    <w:p w:rsidR="00D519A7" w:rsidRDefault="00D64483">
      <w:pPr>
        <w:spacing w:after="200" w:line="276" w:lineRule="auto"/>
      </w:pPr>
      <w:r>
        <w:t xml:space="preserve">Como bien pueden comprobar tengo poca experiencia como auxiliar de </w:t>
      </w:r>
      <w:proofErr w:type="spellStart"/>
      <w:r>
        <w:t>enfermería</w:t>
      </w:r>
      <w:proofErr w:type="gramStart"/>
      <w:r>
        <w:t>,pero</w:t>
      </w:r>
      <w:proofErr w:type="spellEnd"/>
      <w:proofErr w:type="gramEnd"/>
      <w:r>
        <w:t xml:space="preserve"> me encantaría me tuviesen en cuenta para cuando necesiten cubrir un puesto.</w:t>
      </w:r>
    </w:p>
    <w:p w:rsidR="00D64483" w:rsidRDefault="00BA0389">
      <w:pPr>
        <w:spacing w:after="200" w:line="276" w:lineRule="auto"/>
      </w:pPr>
      <w:r>
        <w:t xml:space="preserve">Tal como indico en el encabezado de mi </w:t>
      </w:r>
      <w:proofErr w:type="spellStart"/>
      <w:r>
        <w:t>curriculum</w:t>
      </w:r>
      <w:proofErr w:type="spellEnd"/>
      <w:r>
        <w:t xml:space="preserve">, estoy disponible para cualquiera </w:t>
      </w:r>
      <w:proofErr w:type="gramStart"/>
      <w:r>
        <w:t>de los puesto</w:t>
      </w:r>
      <w:proofErr w:type="gramEnd"/>
      <w:r>
        <w:t xml:space="preserve"> que le pudiesen surgir, para limpieza, auxiliar de enfermería o gobernanta</w:t>
      </w:r>
      <w:r w:rsidR="00DD2C18">
        <w:t>.</w:t>
      </w:r>
    </w:p>
    <w:sectPr w:rsidR="00D64483" w:rsidSect="00C64BCE">
      <w:headerReference w:type="even" r:id="rId12"/>
      <w:footerReference w:type="even" r:id="rId13"/>
      <w:footerReference w:type="default" r:id="rId14"/>
      <w:headerReference w:type="first" r:id="rId15"/>
      <w:pgSz w:w="11907" w:h="16839"/>
      <w:pgMar w:top="993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D78" w:rsidRDefault="008F3D78">
      <w:pPr>
        <w:spacing w:after="0" w:line="240" w:lineRule="auto"/>
      </w:pPr>
      <w:r>
        <w:separator/>
      </w:r>
    </w:p>
  </w:endnote>
  <w:endnote w:type="continuationSeparator" w:id="0">
    <w:p w:rsidR="008F3D78" w:rsidRDefault="008F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9A7" w:rsidRDefault="00882D7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D7CF0DF" wp14:editId="1D3177C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519A7" w:rsidRDefault="00D519A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D7CF0DF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AIWY+fIQIAAII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:rsidR="00D519A7" w:rsidRDefault="00D519A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DCCBBD4" wp14:editId="024E5FC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519A7" w:rsidRDefault="00D519A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DCCBBD4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" fillcolor="#a9a57c [3204]" stroked="f" strokeweight="2pt">
              <v:path arrowok="t"/>
              <v:textbox>
                <w:txbxContent>
                  <w:p w:rsidR="00D519A7" w:rsidRDefault="00D519A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3BD0BC5" wp14:editId="56793A10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D519A7" w:rsidRDefault="00882D75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77B5E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BD0BC5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QIkw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" filled="t" fillcolor="#a9a57c [3204]" strokecolor="white [3212]" strokeweight="1pt">
              <v:path arrowok="t"/>
              <v:textbox inset="0,,0">
                <w:txbxContent>
                  <w:p w:rsidR="00D519A7" w:rsidRDefault="00882D75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677B5E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9A7" w:rsidRDefault="00882D75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3B56C2E" wp14:editId="6203D78F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9AF600F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871614A" wp14:editId="40AE33A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519A7" w:rsidRDefault="00D519A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871614A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" fillcolor="#675e47 [3215]" stroked="f" strokeweight="2pt">
              <v:path arrowok="t"/>
              <v:textbox>
                <w:txbxContent>
                  <w:p w:rsidR="00D519A7" w:rsidRDefault="00D519A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75FFF9A9" wp14:editId="7819B57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519A7" w:rsidRDefault="00D519A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5FFF9A9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Ch&#10;7ChgFwIAAIQEAAAOAAAAAAAAAAAAAAAAAC4CAABkcnMvZTJvRG9jLnhtbFBLAQItABQABgAIAAAA&#10;IQCHA4n52gAAAAUBAAAPAAAAAAAAAAAAAAAAAHEEAABkcnMvZG93bnJldi54bWxQSwUGAAAAAAQA&#10;BADzAAAAeAUAAAAA&#10;" fillcolor="#a9a57c [3204]" stroked="f" strokeweight="2pt">
              <v:path arrowok="t"/>
              <v:textbox>
                <w:txbxContent>
                  <w:p w:rsidR="00D519A7" w:rsidRDefault="00D519A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D54683C" wp14:editId="7A2F87CE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D519A7" w:rsidRDefault="00882D75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4683C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" filled="t" fillcolor="#a9a57c [3204]" strokecolor="white [3212]" strokeweight="1pt">
              <v:path arrowok="t"/>
              <v:textbox inset="0,,0">
                <w:txbxContent>
                  <w:p w:rsidR="00D519A7" w:rsidRDefault="00882D75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D78" w:rsidRDefault="008F3D78">
      <w:pPr>
        <w:spacing w:after="0" w:line="240" w:lineRule="auto"/>
      </w:pPr>
      <w:r>
        <w:separator/>
      </w:r>
    </w:p>
  </w:footnote>
  <w:footnote w:type="continuationSeparator" w:id="0">
    <w:p w:rsidR="008F3D78" w:rsidRDefault="008F3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9A7" w:rsidRDefault="00882D75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A1BE752" wp14:editId="4B863118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B030A43"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6164CAB" wp14:editId="50882BFD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19A7" w:rsidRDefault="00882D7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Currículo: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76164CAB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p w:rsidR="00D519A7" w:rsidRDefault="00882D75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Currículo: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30C69F2" wp14:editId="5E49250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519A7" w:rsidRDefault="00D519A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30C69F2" id="Rectángulo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" fillcolor="#a9a57c [3204]" stroked="f" strokeweight="2pt">
              <v:path arrowok="t"/>
              <v:textbox>
                <w:txbxContent>
                  <w:p w:rsidR="00D519A7" w:rsidRDefault="00D519A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71D8B21" wp14:editId="036F3CD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519A7" w:rsidRDefault="00D519A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71D8B21" id="Rectángulo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" fillcolor="#675e47 [3215]" stroked="f" strokeweight="2pt">
              <v:path arrowok="t"/>
              <v:textbox>
                <w:txbxContent>
                  <w:p w:rsidR="00D519A7" w:rsidRDefault="00D519A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9A7" w:rsidRDefault="00882D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C79EB04" wp14:editId="3C39B1A0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06A2F44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60114F" wp14:editId="5C84B06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519A7" w:rsidRDefault="00D519A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C60114F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fSAy4CACAACC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D519A7" w:rsidRDefault="00D519A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7156A8" wp14:editId="3C165E0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519A7" w:rsidRDefault="00D519A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97156A8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FZ7&#10;qWsWAgAAhQ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D519A7" w:rsidRDefault="00D519A7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D1E18"/>
    <w:multiLevelType w:val="hybridMultilevel"/>
    <w:tmpl w:val="2CA2D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16DA1"/>
    <w:multiLevelType w:val="hybridMultilevel"/>
    <w:tmpl w:val="052A6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C6743"/>
    <w:multiLevelType w:val="hybridMultilevel"/>
    <w:tmpl w:val="613240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916C0F"/>
    <w:multiLevelType w:val="hybridMultilevel"/>
    <w:tmpl w:val="6D32A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D3686"/>
    <w:multiLevelType w:val="hybridMultilevel"/>
    <w:tmpl w:val="EB0E2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CE"/>
    <w:rsid w:val="000354E4"/>
    <w:rsid w:val="00414F9C"/>
    <w:rsid w:val="00630000"/>
    <w:rsid w:val="00677B5E"/>
    <w:rsid w:val="00741431"/>
    <w:rsid w:val="00882D75"/>
    <w:rsid w:val="008F3D78"/>
    <w:rsid w:val="00A92BBE"/>
    <w:rsid w:val="00BA0389"/>
    <w:rsid w:val="00C64BCE"/>
    <w:rsid w:val="00D519A7"/>
    <w:rsid w:val="00D64483"/>
    <w:rsid w:val="00DD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B39F7F9-D8BD-4895-8684-E69BC3CD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Puest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4357B955F140ADBDA26E3203B4E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37968-E5D1-4E92-A5F7-D419DCF625D6}"/>
      </w:docPartPr>
      <w:docPartBody>
        <w:p w:rsidR="00170BE6" w:rsidRDefault="00EF745E">
          <w:pPr>
            <w:pStyle w:val="914357B955F140ADBDA26E3203B4E33C"/>
          </w:pPr>
          <w:r>
            <w:rPr>
              <w:rStyle w:val="Textodelmarcadordeposicin"/>
            </w:rPr>
            <w:t>Elija un bloque de creación.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45E"/>
    <w:rsid w:val="000C31B5"/>
    <w:rsid w:val="00170BE6"/>
    <w:rsid w:val="006A5D10"/>
    <w:rsid w:val="00E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914357B955F140ADBDA26E3203B4E33C">
    <w:name w:val="914357B955F140ADBDA26E3203B4E33C"/>
  </w:style>
  <w:style w:type="paragraph" w:customStyle="1" w:styleId="8B4E1F30B07E4B11951645BCD729DA7A">
    <w:name w:val="8B4E1F30B07E4B11951645BCD729DA7A"/>
  </w:style>
  <w:style w:type="paragraph" w:customStyle="1" w:styleId="252D45D1D145476DBA38275F74269134">
    <w:name w:val="252D45D1D145476DBA38275F74269134"/>
  </w:style>
  <w:style w:type="paragraph" w:customStyle="1" w:styleId="523B7CCF4ACA4663A547D86777DE53C3">
    <w:name w:val="523B7CCF4ACA4663A547D86777DE53C3"/>
  </w:style>
  <w:style w:type="paragraph" w:customStyle="1" w:styleId="4492A97387C54DE8881939720B3540E2">
    <w:name w:val="4492A97387C54DE8881939720B3540E2"/>
  </w:style>
  <w:style w:type="paragraph" w:customStyle="1" w:styleId="78B7C2C2DD2F4638B025BBF822725587">
    <w:name w:val="78B7C2C2DD2F4638B025BBF822725587"/>
  </w:style>
  <w:style w:type="paragraph" w:customStyle="1" w:styleId="D2CF8BB45E434416A6011A490FA066AF">
    <w:name w:val="D2CF8BB45E434416A6011A490FA066AF"/>
  </w:style>
  <w:style w:type="paragraph" w:customStyle="1" w:styleId="29D0EF60FF7645C4A3B374E7E731BA8B">
    <w:name w:val="29D0EF60FF7645C4A3B374E7E731BA8B"/>
  </w:style>
  <w:style w:type="paragraph" w:customStyle="1" w:styleId="08DB2D5548B24CC398DA2B914C3C28CB">
    <w:name w:val="08DB2D5548B24CC398DA2B914C3C28CB"/>
  </w:style>
  <w:style w:type="paragraph" w:customStyle="1" w:styleId="7EC5C68A83FA4A4DB9E54D0200DD9A0E">
    <w:name w:val="7EC5C68A83FA4A4DB9E54D0200DD9A0E"/>
  </w:style>
  <w:style w:type="paragraph" w:customStyle="1" w:styleId="7986CFE8CF73457BA9426A8F3B2ED02E">
    <w:name w:val="7986CFE8CF73457BA9426A8F3B2ED02E"/>
  </w:style>
  <w:style w:type="paragraph" w:customStyle="1" w:styleId="334253C7540343A1A192E1AC547735E7">
    <w:name w:val="334253C7540343A1A192E1AC547735E7"/>
  </w:style>
  <w:style w:type="paragraph" w:customStyle="1" w:styleId="3D551A455411497F8F2A3643D76D4CBB">
    <w:name w:val="3D551A455411497F8F2A3643D76D4CBB"/>
  </w:style>
  <w:style w:type="paragraph" w:customStyle="1" w:styleId="BBF67ACC371B414CB129C8C7FBCD6EA6">
    <w:name w:val="BBF67ACC371B414CB129C8C7FBCD6EA6"/>
  </w:style>
  <w:style w:type="paragraph" w:customStyle="1" w:styleId="49391FF93B4848B0AC58A0228E6B9033">
    <w:name w:val="49391FF93B4848B0AC58A0228E6B9033"/>
  </w:style>
  <w:style w:type="paragraph" w:customStyle="1" w:styleId="80965730B9F54299A3AD7533C1835BB4">
    <w:name w:val="80965730B9F54299A3AD7533C1835BB4"/>
  </w:style>
  <w:style w:type="paragraph" w:customStyle="1" w:styleId="1570512486DA418389F75EA1B8C86AD0">
    <w:name w:val="1570512486DA418389F75EA1B8C86AD0"/>
  </w:style>
  <w:style w:type="paragraph" w:customStyle="1" w:styleId="E18BC18E0C594DDD9FC5B297E7CA3CBD">
    <w:name w:val="E18BC18E0C594DDD9FC5B297E7CA3CBD"/>
  </w:style>
  <w:style w:type="paragraph" w:customStyle="1" w:styleId="E78B41668B5B4A589DD58609919B9086">
    <w:name w:val="E78B41668B5B4A589DD58609919B90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5F0D3E8-23FC-40D2-8C14-2C393360AD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1C5E44-C2DF-4F6F-98B5-C09736B75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60</TotalTime>
  <Pages>1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Mnieves</cp:lastModifiedBy>
  <cp:revision>3</cp:revision>
  <cp:lastPrinted>2018-06-23T10:29:00Z</cp:lastPrinted>
  <dcterms:created xsi:type="dcterms:W3CDTF">2018-12-16T11:04:00Z</dcterms:created>
  <dcterms:modified xsi:type="dcterms:W3CDTF">2018-12-16T11:27:00Z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TC017730549991</vt:lpwstr>
  </property>
</Properties>
</file>