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/>
          <w:sz w:val="23"/>
        </w:rPr>
        <w:alias w:val="Nombre del currículo"/>
        <w:tag w:val="Nombre del currículo"/>
        <w:id w:val="1517890734"/>
        <w:placeholder>
          <w:docPart w:val="69D53E79144F41BD9986010DC3F42F97"/>
        </w:placeholder>
        <w:docPartList>
          <w:docPartGallery w:val="Quick Parts"/>
          <w:docPartCategory w:val=" Nombre del currículo"/>
        </w:docPartList>
      </w:sdtPr>
      <w:sdtEndPr>
        <w:rPr>
          <w:b/>
          <w:sz w:val="48"/>
          <w:szCs w:val="48"/>
          <w:u w:val="single"/>
        </w:rPr>
      </w:sdtEndPr>
      <w:sdtContent>
        <w:tbl>
          <w:tblPr>
            <w:tblpPr w:leftFromText="141" w:rightFromText="141" w:horzAnchor="margin" w:tblpY="613"/>
            <w:tblW w:w="5025" w:type="pct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328"/>
            <w:gridCol w:w="7745"/>
          </w:tblGrid>
          <w:tr w:rsidR="00931E52" w:rsidTr="0035643E">
            <w:trPr>
              <w:trHeight w:val="338"/>
            </w:trPr>
            <w:tc>
              <w:tcPr>
                <w:tcW w:w="2278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931E52" w:rsidRDefault="00931E52" w:rsidP="005D039B">
                <w:pPr>
                  <w:pStyle w:val="Nombre"/>
                  <w:spacing w:line="240" w:lineRule="auto"/>
                </w:pPr>
              </w:p>
            </w:tc>
            <w:tc>
              <w:tcPr>
                <w:tcW w:w="7578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931E52" w:rsidRDefault="00163373" w:rsidP="005D039B">
                <w:pPr>
                  <w:pStyle w:val="Nombre"/>
                  <w:spacing w:line="240" w:lineRule="auto"/>
                </w:pPr>
                <w:sdt>
                  <w:sdtPr>
                    <w:id w:val="169066309"/>
                    <w:placeholder>
                      <w:docPart w:val="AA5CED12620340E09B34003D3C00886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0A239B">
                      <w:t xml:space="preserve">ANDA </w:t>
                    </w:r>
                    <w:r w:rsidR="009C0398">
                      <w:t>LARISA,</w:t>
                    </w:r>
                    <w:r w:rsidR="000A239B">
                      <w:t xml:space="preserve"> MILA</w:t>
                    </w:r>
                  </w:sdtContent>
                </w:sdt>
              </w:p>
            </w:tc>
          </w:tr>
          <w:tr w:rsidR="00931E52" w:rsidRPr="000A239B" w:rsidTr="0035643E">
            <w:trPr>
              <w:trHeight w:val="134"/>
            </w:trPr>
            <w:tc>
              <w:tcPr>
                <w:tcW w:w="227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931E52" w:rsidRDefault="00446846" w:rsidP="005D039B">
                <w:pPr>
                  <w:spacing w:after="0"/>
                  <w:jc w:val="center"/>
                </w:pPr>
                <w:r>
                  <w:rPr>
                    <w:noProof/>
                  </w:rPr>
                  <w:drawing>
                    <wp:inline distT="0" distB="0" distL="0" distR="0">
                      <wp:extent cx="1472623" cy="1012659"/>
                      <wp:effectExtent l="1588" t="0" r="0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Anda sister.pn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16200000">
                                <a:off x="0" y="0"/>
                                <a:ext cx="1478978" cy="10170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57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0A239B" w:rsidRDefault="000A239B" w:rsidP="005D039B">
                <w:pPr>
                  <w:pStyle w:val="Direccindelremitente0"/>
                </w:pPr>
              </w:p>
              <w:p w:rsidR="000A239B" w:rsidRDefault="000A239B" w:rsidP="005D039B">
                <w:pPr>
                  <w:pStyle w:val="Direccindelremitente0"/>
                </w:pPr>
                <w:r>
                  <w:t xml:space="preserve">C/Buenavista 41 </w:t>
                </w:r>
              </w:p>
              <w:p w:rsidR="00931E52" w:rsidRPr="000A239B" w:rsidRDefault="000A239B" w:rsidP="005D039B">
                <w:pPr>
                  <w:pStyle w:val="Direccindelremitente0"/>
                </w:pPr>
                <w:r w:rsidRPr="000A239B">
                  <w:t>CP: 03008 Alica</w:t>
                </w:r>
                <w:r>
                  <w:t>nte</w:t>
                </w:r>
                <w:r w:rsidR="007356C3" w:rsidRPr="000A239B">
                  <w:br/>
                </w:r>
                <w:r w:rsidRPr="000A239B">
                  <w:t>666 04 09 22</w:t>
                </w:r>
                <w:r w:rsidR="007356C3" w:rsidRPr="000A239B">
                  <w:br/>
                </w:r>
                <w:r w:rsidRPr="000A239B">
                  <w:t>anda_1212@hotmail.com</w:t>
                </w:r>
              </w:p>
              <w:p w:rsidR="00931E52" w:rsidRDefault="009C0398" w:rsidP="005D039B">
                <w:pPr>
                  <w:pStyle w:val="Direccindelremitente0"/>
                </w:pPr>
                <w:r>
                  <w:t xml:space="preserve">Fecha de </w:t>
                </w:r>
                <w:r w:rsidR="00481204">
                  <w:t>Nacimiento;</w:t>
                </w:r>
                <w:r>
                  <w:t xml:space="preserve"> 12/04/1994</w:t>
                </w:r>
              </w:p>
              <w:p w:rsidR="009C0398" w:rsidRPr="000A239B" w:rsidRDefault="00481204" w:rsidP="005D039B">
                <w:pPr>
                  <w:pStyle w:val="Direccindelremitente0"/>
                </w:pPr>
                <w:r>
                  <w:t>Nacionalidad;</w:t>
                </w:r>
                <w:r w:rsidR="009C0398">
                  <w:t xml:space="preserve"> </w:t>
                </w:r>
                <w:r w:rsidR="0035643E">
                  <w:t>Rumana</w:t>
                </w:r>
                <w:r w:rsidR="009C0398">
                  <w:t>.</w:t>
                </w:r>
              </w:p>
            </w:tc>
          </w:tr>
        </w:tbl>
        <w:p w:rsidR="00931E52" w:rsidRPr="00B11F0B" w:rsidRDefault="00B11F0B" w:rsidP="00B11F0B">
          <w:pPr>
            <w:jc w:val="center"/>
            <w:rPr>
              <w:b/>
              <w:sz w:val="48"/>
              <w:szCs w:val="48"/>
              <w:u w:val="single"/>
            </w:rPr>
          </w:pPr>
          <w:r w:rsidRPr="00B11F0B">
            <w:rPr>
              <w:b/>
              <w:sz w:val="48"/>
              <w:szCs w:val="48"/>
              <w:u w:val="single"/>
            </w:rPr>
            <w:t>CURRICULUM VITAE</w:t>
          </w:r>
        </w:p>
      </w:sdtContent>
    </w:sdt>
    <w:tbl>
      <w:tblPr>
        <w:tblW w:w="5537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602"/>
        <w:gridCol w:w="8505"/>
      </w:tblGrid>
      <w:tr w:rsidR="00931E52" w:rsidTr="00B11F0B">
        <w:trPr>
          <w:trHeight w:val="309"/>
          <w:jc w:val="center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1E52" w:rsidRDefault="00931E52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  <w:bookmarkStart w:id="0" w:name="_GoBack"/>
            <w:bookmarkEnd w:id="0"/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31E52" w:rsidRDefault="007356C3">
            <w:pPr>
              <w:pStyle w:val="Seccin"/>
              <w:spacing w:after="0"/>
            </w:pPr>
            <w:r>
              <w:t>Formación académica</w:t>
            </w:r>
          </w:p>
          <w:p w:rsidR="00931E52" w:rsidRDefault="00931E52">
            <w:pPr>
              <w:pStyle w:val="Subseccin"/>
              <w:spacing w:after="0" w:line="240" w:lineRule="auto"/>
            </w:pPr>
          </w:p>
          <w:p w:rsidR="00931E52" w:rsidRPr="000A239B" w:rsidRDefault="000A239B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 w:val="20"/>
              </w:rPr>
            </w:pPr>
            <w:r w:rsidRPr="000A239B">
              <w:rPr>
                <w:b/>
                <w:sz w:val="20"/>
              </w:rPr>
              <w:t>Graduado Escolar</w:t>
            </w:r>
            <w:r w:rsidRPr="000A239B">
              <w:rPr>
                <w:sz w:val="20"/>
              </w:rPr>
              <w:t xml:space="preserve">: Alicante / Alacant (España), IES MARE NOSTRUM, Finalizada en </w:t>
            </w:r>
            <w:r w:rsidR="005D039B" w:rsidRPr="000A239B">
              <w:rPr>
                <w:sz w:val="20"/>
              </w:rPr>
              <w:t>junio</w:t>
            </w:r>
            <w:r w:rsidRPr="000A239B">
              <w:rPr>
                <w:sz w:val="20"/>
              </w:rPr>
              <w:t xml:space="preserve"> </w:t>
            </w:r>
            <w:r w:rsidR="006E29F1">
              <w:rPr>
                <w:sz w:val="20"/>
              </w:rPr>
              <w:t>2012</w:t>
            </w:r>
          </w:p>
          <w:p w:rsidR="00931E52" w:rsidRPr="000A239B" w:rsidRDefault="00931E52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</w:p>
          <w:p w:rsidR="000A239B" w:rsidRPr="000A239B" w:rsidRDefault="000A239B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  <w:r w:rsidRPr="000A239B">
              <w:rPr>
                <w:b/>
                <w:sz w:val="20"/>
              </w:rPr>
              <w:t xml:space="preserve">Técnico en cuidados de auxiliar de </w:t>
            </w:r>
            <w:r w:rsidR="005D039B" w:rsidRPr="000A239B">
              <w:rPr>
                <w:b/>
                <w:sz w:val="20"/>
              </w:rPr>
              <w:t>enfermería</w:t>
            </w:r>
            <w:r w:rsidR="005D039B" w:rsidRPr="000A239B">
              <w:rPr>
                <w:sz w:val="20"/>
              </w:rPr>
              <w:t>:</w:t>
            </w:r>
            <w:r w:rsidRPr="000A239B">
              <w:rPr>
                <w:sz w:val="20"/>
              </w:rPr>
              <w:t xml:space="preserve"> Auxiliar de </w:t>
            </w:r>
            <w:r w:rsidR="005D039B" w:rsidRPr="000A239B">
              <w:rPr>
                <w:sz w:val="20"/>
              </w:rPr>
              <w:t>enfermería,</w:t>
            </w:r>
            <w:r w:rsidRPr="000A239B">
              <w:rPr>
                <w:sz w:val="20"/>
              </w:rPr>
              <w:t xml:space="preserve"> Alicante / Alacant (España) Finalizada en </w:t>
            </w:r>
            <w:r w:rsidR="005D039B" w:rsidRPr="000A239B">
              <w:rPr>
                <w:sz w:val="20"/>
              </w:rPr>
              <w:t>mayo</w:t>
            </w:r>
            <w:r w:rsidRPr="000A239B">
              <w:rPr>
                <w:sz w:val="20"/>
              </w:rPr>
              <w:t xml:space="preserve"> de 2016</w:t>
            </w:r>
          </w:p>
          <w:p w:rsidR="000A239B" w:rsidRPr="000A239B" w:rsidRDefault="000A239B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</w:p>
          <w:p w:rsidR="006E29F1" w:rsidRDefault="00F7200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b/>
                <w:sz w:val="20"/>
              </w:rPr>
            </w:pPr>
            <w:r w:rsidRPr="00F7200E">
              <w:rPr>
                <w:b/>
                <w:sz w:val="20"/>
              </w:rPr>
              <w:t>Certificado de Manipulador de Alimentos.</w:t>
            </w:r>
          </w:p>
          <w:p w:rsidR="006E29F1" w:rsidRDefault="006E29F1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b/>
                <w:sz w:val="20"/>
              </w:rPr>
            </w:pPr>
          </w:p>
          <w:p w:rsidR="00F7200E" w:rsidRPr="00F7200E" w:rsidRDefault="00F7200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Certificado de Calidad de Servicio y Atención al Cliente </w:t>
            </w:r>
          </w:p>
          <w:p w:rsidR="00931E52" w:rsidRDefault="007356C3">
            <w:pPr>
              <w:pStyle w:val="Seccin"/>
              <w:spacing w:after="0"/>
            </w:pPr>
            <w:r>
              <w:t>experiencia</w:t>
            </w:r>
          </w:p>
          <w:p w:rsidR="000A239B" w:rsidRDefault="000A239B" w:rsidP="000A239B">
            <w:pPr>
              <w:spacing w:after="0" w:line="240" w:lineRule="auto"/>
            </w:pPr>
          </w:p>
          <w:p w:rsidR="000A239B" w:rsidRPr="000A239B" w:rsidRDefault="000A239B" w:rsidP="000A239B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sz w:val="20"/>
              </w:rPr>
            </w:pPr>
            <w:r w:rsidRPr="000A239B">
              <w:rPr>
                <w:b/>
                <w:sz w:val="20"/>
              </w:rPr>
              <w:t>Cuidador de ni</w:t>
            </w:r>
            <w:r w:rsidR="006E29F1">
              <w:rPr>
                <w:b/>
                <w:sz w:val="20"/>
              </w:rPr>
              <w:t xml:space="preserve">ños (monitora) </w:t>
            </w:r>
            <w:r w:rsidR="006E29F1">
              <w:rPr>
                <w:sz w:val="20"/>
              </w:rPr>
              <w:t xml:space="preserve"> (enero 2017 - mayo</w:t>
            </w:r>
            <w:r w:rsidRPr="000A239B">
              <w:rPr>
                <w:sz w:val="20"/>
              </w:rPr>
              <w:t xml:space="preserve"> </w:t>
            </w:r>
            <w:r w:rsidR="005D039B" w:rsidRPr="000A239B">
              <w:rPr>
                <w:sz w:val="20"/>
              </w:rPr>
              <w:t>2017)</w:t>
            </w:r>
            <w:r w:rsidRPr="000A239B">
              <w:rPr>
                <w:sz w:val="20"/>
              </w:rPr>
              <w:t>.</w:t>
            </w:r>
            <w:r w:rsidRPr="000A239B">
              <w:rPr>
                <w:sz w:val="20"/>
              </w:rPr>
              <w:cr/>
            </w:r>
          </w:p>
          <w:p w:rsidR="006E29F1" w:rsidRPr="006E29F1" w:rsidRDefault="006E29F1" w:rsidP="006E29F1">
            <w:pPr>
              <w:pStyle w:val="Prrafodelista"/>
              <w:numPr>
                <w:ilvl w:val="0"/>
                <w:numId w:val="28"/>
              </w:numPr>
              <w:rPr>
                <w:sz w:val="20"/>
              </w:rPr>
            </w:pPr>
            <w:r w:rsidRPr="006E29F1">
              <w:rPr>
                <w:b/>
                <w:sz w:val="20"/>
              </w:rPr>
              <w:t>Atención al cliente</w:t>
            </w:r>
            <w:r w:rsidRPr="006E29F1">
              <w:rPr>
                <w:sz w:val="20"/>
              </w:rPr>
              <w:t xml:space="preserve"> (Puesto: Auxiliar de Atención al Cliente) </w:t>
            </w:r>
            <w:r w:rsidRPr="006E29F1">
              <w:rPr>
                <w:b/>
                <w:sz w:val="20"/>
              </w:rPr>
              <w:t xml:space="preserve">Stradivarius </w:t>
            </w:r>
            <w:r w:rsidRPr="006E29F1">
              <w:rPr>
                <w:sz w:val="20"/>
              </w:rPr>
              <w:t>(enero 2015 – junio 2016). España.</w:t>
            </w:r>
          </w:p>
          <w:p w:rsidR="006E29F1" w:rsidRPr="006E29F1" w:rsidRDefault="006E29F1" w:rsidP="006E29F1">
            <w:pPr>
              <w:pStyle w:val="Prrafodelista"/>
              <w:spacing w:after="0" w:line="240" w:lineRule="auto"/>
              <w:rPr>
                <w:sz w:val="20"/>
              </w:rPr>
            </w:pPr>
          </w:p>
          <w:p w:rsidR="000A239B" w:rsidRPr="000A239B" w:rsidRDefault="000A239B" w:rsidP="000A239B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sz w:val="20"/>
              </w:rPr>
            </w:pPr>
            <w:r w:rsidRPr="000A239B">
              <w:rPr>
                <w:b/>
                <w:sz w:val="20"/>
              </w:rPr>
              <w:t>Becaria en Prácticas en el Hospital Perpetuo Socorro</w:t>
            </w:r>
            <w:r w:rsidRPr="000A239B">
              <w:rPr>
                <w:sz w:val="20"/>
              </w:rPr>
              <w:t xml:space="preserve"> (junio 2016 - septiembre </w:t>
            </w:r>
            <w:r w:rsidR="005D039B" w:rsidRPr="000A239B">
              <w:rPr>
                <w:sz w:val="20"/>
              </w:rPr>
              <w:t>2016)</w:t>
            </w:r>
            <w:r w:rsidRPr="000A239B">
              <w:rPr>
                <w:sz w:val="20"/>
              </w:rPr>
              <w:t>. España.</w:t>
            </w:r>
          </w:p>
          <w:p w:rsidR="000A239B" w:rsidRPr="000A239B" w:rsidRDefault="000A239B" w:rsidP="000A239B">
            <w:pPr>
              <w:pStyle w:val="Prrafodelista"/>
              <w:spacing w:after="0" w:line="240" w:lineRule="auto"/>
              <w:rPr>
                <w:sz w:val="20"/>
              </w:rPr>
            </w:pPr>
          </w:p>
          <w:p w:rsidR="000A239B" w:rsidRPr="006E29F1" w:rsidRDefault="000A239B" w:rsidP="006E29F1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sz w:val="20"/>
              </w:rPr>
            </w:pPr>
            <w:r w:rsidRPr="006E29F1">
              <w:rPr>
                <w:b/>
                <w:sz w:val="20"/>
              </w:rPr>
              <w:t xml:space="preserve">Cuidado de personas mayores a domicilio </w:t>
            </w:r>
            <w:r w:rsidR="005D039B" w:rsidRPr="006E29F1">
              <w:rPr>
                <w:b/>
                <w:sz w:val="20"/>
              </w:rPr>
              <w:t>:</w:t>
            </w:r>
            <w:r w:rsidRPr="006E29F1">
              <w:rPr>
                <w:sz w:val="20"/>
              </w:rPr>
              <w:t xml:space="preserve"> Domicilios propios </w:t>
            </w:r>
            <w:r w:rsidR="005D039B" w:rsidRPr="006E29F1">
              <w:rPr>
                <w:sz w:val="20"/>
              </w:rPr>
              <w:t>(septiembre</w:t>
            </w:r>
            <w:r w:rsidRPr="006E29F1">
              <w:rPr>
                <w:sz w:val="20"/>
              </w:rPr>
              <w:t xml:space="preserve"> 2017 – </w:t>
            </w:r>
            <w:r w:rsidR="005D039B" w:rsidRPr="006E29F1">
              <w:rPr>
                <w:sz w:val="20"/>
              </w:rPr>
              <w:t>enero</w:t>
            </w:r>
            <w:r w:rsidR="006E29F1">
              <w:rPr>
                <w:sz w:val="20"/>
              </w:rPr>
              <w:t xml:space="preserve"> 2020</w:t>
            </w:r>
            <w:r w:rsidRPr="006E29F1">
              <w:rPr>
                <w:sz w:val="20"/>
              </w:rPr>
              <w:t xml:space="preserve">) </w:t>
            </w:r>
          </w:p>
          <w:p w:rsidR="005D039B" w:rsidRPr="005D039B" w:rsidRDefault="005D039B" w:rsidP="005D039B">
            <w:pPr>
              <w:pStyle w:val="Prrafodelista"/>
              <w:rPr>
                <w:sz w:val="20"/>
              </w:rPr>
            </w:pPr>
          </w:p>
          <w:p w:rsidR="005D039B" w:rsidRPr="00560B6A" w:rsidRDefault="006E29F1" w:rsidP="006E29F1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Cuidador de persona mayor a domicilio ( </w:t>
            </w:r>
            <w:r>
              <w:rPr>
                <w:sz w:val="20"/>
              </w:rPr>
              <w:t>mayo 2019 – enero 2020 ) Con referencia incluido.</w:t>
            </w:r>
          </w:p>
          <w:p w:rsidR="00560B6A" w:rsidRPr="00560B6A" w:rsidRDefault="00560B6A" w:rsidP="00560B6A">
            <w:pPr>
              <w:pStyle w:val="Prrafodelista"/>
              <w:rPr>
                <w:b/>
                <w:sz w:val="20"/>
              </w:rPr>
            </w:pPr>
          </w:p>
          <w:p w:rsidR="00560B6A" w:rsidRPr="00422287" w:rsidRDefault="00560B6A" w:rsidP="006E29F1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Cuidado de persona con Alzheimer ( </w:t>
            </w:r>
            <w:r>
              <w:rPr>
                <w:sz w:val="20"/>
              </w:rPr>
              <w:t>noviembre 2019 – actualmente )</w:t>
            </w:r>
          </w:p>
          <w:p w:rsidR="00422287" w:rsidRPr="00CE66D5" w:rsidRDefault="00422287" w:rsidP="00CE66D5">
            <w:pPr>
              <w:spacing w:after="0" w:line="240" w:lineRule="auto"/>
              <w:rPr>
                <w:b/>
                <w:sz w:val="20"/>
              </w:rPr>
            </w:pPr>
          </w:p>
          <w:p w:rsidR="00931E52" w:rsidRDefault="007356C3">
            <w:pPr>
              <w:pStyle w:val="Seccin"/>
              <w:spacing w:after="0"/>
            </w:pPr>
            <w:r>
              <w:t>cualificaciones</w:t>
            </w:r>
          </w:p>
          <w:p w:rsidR="00931E52" w:rsidRDefault="00B11F0B" w:rsidP="00B11F0B">
            <w:pPr>
              <w:pStyle w:val="Listaconvietas"/>
              <w:numPr>
                <w:ilvl w:val="0"/>
                <w:numId w:val="28"/>
              </w:numPr>
              <w:spacing w:after="0" w:line="240" w:lineRule="auto"/>
            </w:pPr>
            <w:r>
              <w:t>Buen manejo de programas, Excel, Microsoft office, Dominio APP.</w:t>
            </w:r>
          </w:p>
          <w:p w:rsidR="00B11F0B" w:rsidRDefault="00B11F0B" w:rsidP="00B11F0B">
            <w:pPr>
              <w:pStyle w:val="Listaconvietas"/>
              <w:numPr>
                <w:ilvl w:val="0"/>
                <w:numId w:val="28"/>
              </w:numPr>
              <w:spacing w:after="0" w:line="240" w:lineRule="auto"/>
            </w:pPr>
            <w:r>
              <w:t>Carné de Conducir (Permiso B).</w:t>
            </w:r>
          </w:p>
          <w:p w:rsidR="00B11F0B" w:rsidRDefault="00B11F0B" w:rsidP="00B11F0B">
            <w:pPr>
              <w:pStyle w:val="Listaconvietas"/>
              <w:numPr>
                <w:ilvl w:val="0"/>
                <w:numId w:val="28"/>
              </w:numPr>
              <w:spacing w:after="0" w:line="240" w:lineRule="auto"/>
            </w:pPr>
            <w:r>
              <w:t>Disponibilidad inmediata.</w:t>
            </w:r>
          </w:p>
          <w:p w:rsidR="00B11F0B" w:rsidRDefault="0035643E" w:rsidP="00B11F0B">
            <w:pPr>
              <w:pStyle w:val="Listaconvietas"/>
              <w:numPr>
                <w:ilvl w:val="0"/>
                <w:numId w:val="28"/>
              </w:numPr>
              <w:spacing w:after="0" w:line="240" w:lineRule="auto"/>
            </w:pPr>
            <w:r>
              <w:t>Idiomas:</w:t>
            </w:r>
            <w:r w:rsidR="00B11F0B">
              <w:t xml:space="preserve"> </w:t>
            </w:r>
            <w:r>
              <w:t>RUMANO (Bilingüe).</w:t>
            </w:r>
          </w:p>
          <w:p w:rsidR="0035643E" w:rsidRDefault="0035643E" w:rsidP="0035643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720"/>
            </w:pPr>
            <w:r>
              <w:t xml:space="preserve">             ESPAÑOL (Bilingüe)</w:t>
            </w:r>
          </w:p>
          <w:p w:rsidR="0035643E" w:rsidRDefault="0035643E" w:rsidP="0035643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720"/>
            </w:pPr>
            <w:r>
              <w:t xml:space="preserve"> </w:t>
            </w:r>
            <w:r w:rsidR="00560B6A">
              <w:t xml:space="preserve">            FRANCES (Básico </w:t>
            </w:r>
            <w:r>
              <w:t>).</w:t>
            </w:r>
          </w:p>
          <w:p w:rsidR="0035643E" w:rsidRDefault="0035643E" w:rsidP="0035643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720"/>
            </w:pPr>
          </w:p>
          <w:p w:rsidR="0035643E" w:rsidRDefault="0035643E" w:rsidP="0035643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720"/>
            </w:pPr>
            <w:r>
              <w:lastRenderedPageBreak/>
              <w:t xml:space="preserve">             </w:t>
            </w:r>
          </w:p>
          <w:p w:rsidR="0035643E" w:rsidRDefault="0035643E" w:rsidP="0035643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</w:tc>
      </w:tr>
    </w:tbl>
    <w:p w:rsidR="00931E52" w:rsidRDefault="00931E52"/>
    <w:sectPr w:rsidR="00931E52">
      <w:headerReference w:type="default" r:id="rId11"/>
      <w:footerReference w:type="default" r:id="rId12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373" w:rsidRDefault="00163373">
      <w:pPr>
        <w:spacing w:after="0" w:line="240" w:lineRule="auto"/>
      </w:pPr>
      <w:r>
        <w:separator/>
      </w:r>
    </w:p>
  </w:endnote>
  <w:endnote w:type="continuationSeparator" w:id="0">
    <w:p w:rsidR="00163373" w:rsidRDefault="00163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E52" w:rsidRDefault="00931E52"/>
  <w:p w:rsidR="00931E52" w:rsidRDefault="007356C3">
    <w:pPr>
      <w:pStyle w:val="Piedepginaim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C15CAC" w:rsidRPr="00C15CAC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373" w:rsidRDefault="00163373">
      <w:pPr>
        <w:spacing w:after="0" w:line="240" w:lineRule="auto"/>
      </w:pPr>
      <w:r>
        <w:separator/>
      </w:r>
    </w:p>
  </w:footnote>
  <w:footnote w:type="continuationSeparator" w:id="0">
    <w:p w:rsidR="00163373" w:rsidRDefault="00163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931E52" w:rsidRDefault="009C0398">
        <w:pPr>
          <w:pStyle w:val="Encabezadoimpar"/>
        </w:pPr>
        <w:r>
          <w:t>ANDA LARISA, MILA</w:t>
        </w:r>
      </w:p>
    </w:sdtContent>
  </w:sdt>
  <w:p w:rsidR="00931E52" w:rsidRDefault="00931E5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2B2481A"/>
    <w:multiLevelType w:val="hybridMultilevel"/>
    <w:tmpl w:val="7A3CE2E0"/>
    <w:lvl w:ilvl="0" w:tplc="AD8EB8A8">
      <w:numFmt w:val="bullet"/>
      <w:lvlText w:val="-"/>
      <w:lvlJc w:val="left"/>
      <w:pPr>
        <w:ind w:left="720" w:hanging="360"/>
      </w:pPr>
      <w:rPr>
        <w:rFonts w:ascii="Tw Cen MT" w:eastAsiaTheme="minorHAnsi" w:hAnsi="Tw Cen M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6"/>
  </w:num>
  <w:num w:numId="20">
    <w:abstractNumId w:val="8"/>
  </w:num>
  <w:num w:numId="21">
    <w:abstractNumId w:val="7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DateAndTime/>
  <w:proofState w:spelling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39B"/>
    <w:rsid w:val="000A239B"/>
    <w:rsid w:val="00163373"/>
    <w:rsid w:val="0035643E"/>
    <w:rsid w:val="00422287"/>
    <w:rsid w:val="00446846"/>
    <w:rsid w:val="00481204"/>
    <w:rsid w:val="00560B6A"/>
    <w:rsid w:val="005D039B"/>
    <w:rsid w:val="006E29F1"/>
    <w:rsid w:val="00717231"/>
    <w:rsid w:val="007356C3"/>
    <w:rsid w:val="00754171"/>
    <w:rsid w:val="0087648C"/>
    <w:rsid w:val="00877728"/>
    <w:rsid w:val="00931E52"/>
    <w:rsid w:val="009C0398"/>
    <w:rsid w:val="00B11F0B"/>
    <w:rsid w:val="00C15CAC"/>
    <w:rsid w:val="00CE66D5"/>
    <w:rsid w:val="00D94069"/>
    <w:rsid w:val="00F7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s-ES" w:eastAsia="es-E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">
    <w:name w:val="Quote"/>
    <w:basedOn w:val="Normal"/>
    <w:link w:val="CitaCar"/>
    <w:uiPriority w:val="29"/>
    <w:qFormat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paragraph" w:customStyle="1" w:styleId="Seccin">
    <w:name w:val="Secció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cin">
    <w:name w:val="Subsecció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Epgraf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pPr>
      <w:ind w:left="360" w:hanging="360"/>
    </w:pPr>
  </w:style>
  <w:style w:type="paragraph" w:styleId="Lista2">
    <w:name w:val="List 2"/>
    <w:basedOn w:val="Normal"/>
    <w:uiPriority w:val="99"/>
    <w:unhideWhenUsed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Direccindelremitente">
    <w:name w:val="Dirección del remitente"/>
    <w:basedOn w:val="Sinespaciado"/>
    <w:uiPriority w:val="4"/>
    <w:qFormat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tulo">
    <w:name w:val="Title"/>
    <w:basedOn w:val="Normal"/>
    <w:link w:val="TtuloCar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styleId="Fecha">
    <w:name w:val="Date"/>
    <w:basedOn w:val="Sinespaciado"/>
    <w:next w:val="Normal"/>
    <w:link w:val="FechaC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Pr>
      <w:rFonts w:cs="Times New Roman"/>
      <w:b/>
      <w:color w:val="FFFFFF" w:themeColor="background1"/>
      <w:sz w:val="23"/>
      <w:szCs w:val="23"/>
    </w:rPr>
  </w:style>
  <w:style w:type="paragraph" w:customStyle="1" w:styleId="Piedepginapar">
    <w:name w:val="Pie de página par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epginaimpar">
    <w:name w:val="Pie de página i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cabezadopar">
    <w:name w:val="Encabezado par"/>
    <w:basedOn w:val="Sinespaciado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</w:style>
  <w:style w:type="paragraph" w:customStyle="1" w:styleId="Nombredelacompaa">
    <w:name w:val="Nombre de la compañía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39B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s-ES" w:eastAsia="es-E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">
    <w:name w:val="Quote"/>
    <w:basedOn w:val="Normal"/>
    <w:link w:val="CitaCar"/>
    <w:uiPriority w:val="29"/>
    <w:qFormat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paragraph" w:customStyle="1" w:styleId="Seccin">
    <w:name w:val="Secció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cin">
    <w:name w:val="Subsecció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Epgraf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pPr>
      <w:ind w:left="360" w:hanging="360"/>
    </w:pPr>
  </w:style>
  <w:style w:type="paragraph" w:styleId="Lista2">
    <w:name w:val="List 2"/>
    <w:basedOn w:val="Normal"/>
    <w:uiPriority w:val="99"/>
    <w:unhideWhenUsed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Direccindelremitente">
    <w:name w:val="Dirección del remitente"/>
    <w:basedOn w:val="Sinespaciado"/>
    <w:uiPriority w:val="4"/>
    <w:qFormat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tulo">
    <w:name w:val="Title"/>
    <w:basedOn w:val="Normal"/>
    <w:link w:val="TtuloCar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styleId="Fecha">
    <w:name w:val="Date"/>
    <w:basedOn w:val="Sinespaciado"/>
    <w:next w:val="Normal"/>
    <w:link w:val="FechaC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Pr>
      <w:rFonts w:cs="Times New Roman"/>
      <w:b/>
      <w:color w:val="FFFFFF" w:themeColor="background1"/>
      <w:sz w:val="23"/>
      <w:szCs w:val="23"/>
    </w:rPr>
  </w:style>
  <w:style w:type="paragraph" w:customStyle="1" w:styleId="Piedepginapar">
    <w:name w:val="Pie de página par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epginaimpar">
    <w:name w:val="Pie de página i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cabezadopar">
    <w:name w:val="Encabezado par"/>
    <w:basedOn w:val="Sinespaciado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</w:style>
  <w:style w:type="paragraph" w:customStyle="1" w:styleId="Nombredelacompaa">
    <w:name w:val="Nombre de la compañía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3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ni\AppData\Roaming\Microsoft\Templates\Curr&#237;culum%20vitae%20(tema%20Interme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D53E79144F41BD9986010DC3F42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F5C25-3981-4294-B390-2AB60BC09EEE}"/>
      </w:docPartPr>
      <w:docPartBody>
        <w:p w:rsidR="00DB4FE1" w:rsidRDefault="00EA7AAB">
          <w:pPr>
            <w:pStyle w:val="69D53E79144F41BD9986010DC3F42F97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AA5CED12620340E09B34003D3C008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4A6F1-F077-4917-98FD-CA490B28FCC8}"/>
      </w:docPartPr>
      <w:docPartBody>
        <w:p w:rsidR="00DB4FE1" w:rsidRDefault="00EA7AAB">
          <w:pPr>
            <w:pStyle w:val="AA5CED12620340E09B34003D3C008868"/>
          </w:pPr>
          <w: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03"/>
    <w:rsid w:val="001E4D4A"/>
    <w:rsid w:val="008E7166"/>
    <w:rsid w:val="00CE3736"/>
    <w:rsid w:val="00DB4FE1"/>
    <w:rsid w:val="00E01503"/>
    <w:rsid w:val="00EA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69D53E79144F41BD9986010DC3F42F97">
    <w:name w:val="69D53E79144F41BD9986010DC3F42F97"/>
  </w:style>
  <w:style w:type="paragraph" w:customStyle="1" w:styleId="AA5CED12620340E09B34003D3C008868">
    <w:name w:val="AA5CED12620340E09B34003D3C008868"/>
  </w:style>
  <w:style w:type="paragraph" w:customStyle="1" w:styleId="FE77B3DA803943A3B5461EE147F4D00A">
    <w:name w:val="FE77B3DA803943A3B5461EE147F4D00A"/>
  </w:style>
  <w:style w:type="paragraph" w:customStyle="1" w:styleId="B9D29FAED9D14313BE9E8B8E542676AF">
    <w:name w:val="B9D29FAED9D14313BE9E8B8E542676AF"/>
  </w:style>
  <w:style w:type="paragraph" w:customStyle="1" w:styleId="A1F8A64463E641A6BDFAE54F6C3E1B46">
    <w:name w:val="A1F8A64463E641A6BDFAE54F6C3E1B46"/>
  </w:style>
  <w:style w:type="paragraph" w:customStyle="1" w:styleId="28DF0C80C6F84C1B96CB902825E2372F">
    <w:name w:val="28DF0C80C6F84C1B96CB902825E2372F"/>
  </w:style>
  <w:style w:type="paragraph" w:customStyle="1" w:styleId="B1FBF243DC8E4E1B97FBC32B7DD17DDB">
    <w:name w:val="B1FBF243DC8E4E1B97FBC32B7DD17DDB"/>
  </w:style>
  <w:style w:type="paragraph" w:customStyle="1" w:styleId="B071CE39128A4E98A1887D1C8FD2AD27">
    <w:name w:val="B071CE39128A4E98A1887D1C8FD2AD27"/>
  </w:style>
  <w:style w:type="paragraph" w:customStyle="1" w:styleId="5BC3DFD65B5B43018CAAC9A18FEB7143">
    <w:name w:val="5BC3DFD65B5B43018CAAC9A18FEB7143"/>
  </w:style>
  <w:style w:type="paragraph" w:customStyle="1" w:styleId="73EC389D21AF4AFFB706C3450F960171">
    <w:name w:val="73EC389D21AF4AFFB706C3450F960171"/>
  </w:style>
  <w:style w:type="paragraph" w:customStyle="1" w:styleId="E438D0F96DB84583BCE27315EB58DB1B">
    <w:name w:val="E438D0F96DB84583BCE27315EB58DB1B"/>
  </w:style>
  <w:style w:type="paragraph" w:customStyle="1" w:styleId="12303250575F475794D9778EAB822891">
    <w:name w:val="12303250575F475794D9778EAB822891"/>
  </w:style>
  <w:style w:type="paragraph" w:customStyle="1" w:styleId="43BF33A754FE45839BC3B4472A467BAF">
    <w:name w:val="43BF33A754FE45839BC3B4472A467BAF"/>
  </w:style>
  <w:style w:type="paragraph" w:customStyle="1" w:styleId="E26587D294664EA8BB017FB3307A32EB">
    <w:name w:val="E26587D294664EA8BB017FB3307A32EB"/>
  </w:style>
  <w:style w:type="paragraph" w:customStyle="1" w:styleId="3CAA25CAA42D42BD91821F549CF39428">
    <w:name w:val="3CAA25CAA42D42BD91821F549CF39428"/>
  </w:style>
  <w:style w:type="paragraph" w:customStyle="1" w:styleId="D7E7DDA9DDEC49AB9EBE54A8310AB637">
    <w:name w:val="D7E7DDA9DDEC49AB9EBE54A8310AB637"/>
  </w:style>
  <w:style w:type="paragraph" w:customStyle="1" w:styleId="4B1EA4E06D3F40079587B393CD382555">
    <w:name w:val="4B1EA4E06D3F40079587B393CD382555"/>
  </w:style>
  <w:style w:type="paragraph" w:customStyle="1" w:styleId="8AD5B53808E24C53B69137E2056EFACD">
    <w:name w:val="8AD5B53808E24C53B69137E2056EFACD"/>
    <w:rsid w:val="00E01503"/>
  </w:style>
  <w:style w:type="paragraph" w:customStyle="1" w:styleId="57FE40D5743849D6A72F82FBC620FEAA">
    <w:name w:val="57FE40D5743849D6A72F82FBC620FEAA"/>
    <w:rsid w:val="00DB4FE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69D53E79144F41BD9986010DC3F42F97">
    <w:name w:val="69D53E79144F41BD9986010DC3F42F97"/>
  </w:style>
  <w:style w:type="paragraph" w:customStyle="1" w:styleId="AA5CED12620340E09B34003D3C008868">
    <w:name w:val="AA5CED12620340E09B34003D3C008868"/>
  </w:style>
  <w:style w:type="paragraph" w:customStyle="1" w:styleId="FE77B3DA803943A3B5461EE147F4D00A">
    <w:name w:val="FE77B3DA803943A3B5461EE147F4D00A"/>
  </w:style>
  <w:style w:type="paragraph" w:customStyle="1" w:styleId="B9D29FAED9D14313BE9E8B8E542676AF">
    <w:name w:val="B9D29FAED9D14313BE9E8B8E542676AF"/>
  </w:style>
  <w:style w:type="paragraph" w:customStyle="1" w:styleId="A1F8A64463E641A6BDFAE54F6C3E1B46">
    <w:name w:val="A1F8A64463E641A6BDFAE54F6C3E1B46"/>
  </w:style>
  <w:style w:type="paragraph" w:customStyle="1" w:styleId="28DF0C80C6F84C1B96CB902825E2372F">
    <w:name w:val="28DF0C80C6F84C1B96CB902825E2372F"/>
  </w:style>
  <w:style w:type="paragraph" w:customStyle="1" w:styleId="B1FBF243DC8E4E1B97FBC32B7DD17DDB">
    <w:name w:val="B1FBF243DC8E4E1B97FBC32B7DD17DDB"/>
  </w:style>
  <w:style w:type="paragraph" w:customStyle="1" w:styleId="B071CE39128A4E98A1887D1C8FD2AD27">
    <w:name w:val="B071CE39128A4E98A1887D1C8FD2AD27"/>
  </w:style>
  <w:style w:type="paragraph" w:customStyle="1" w:styleId="5BC3DFD65B5B43018CAAC9A18FEB7143">
    <w:name w:val="5BC3DFD65B5B43018CAAC9A18FEB7143"/>
  </w:style>
  <w:style w:type="paragraph" w:customStyle="1" w:styleId="73EC389D21AF4AFFB706C3450F960171">
    <w:name w:val="73EC389D21AF4AFFB706C3450F960171"/>
  </w:style>
  <w:style w:type="paragraph" w:customStyle="1" w:styleId="E438D0F96DB84583BCE27315EB58DB1B">
    <w:name w:val="E438D0F96DB84583BCE27315EB58DB1B"/>
  </w:style>
  <w:style w:type="paragraph" w:customStyle="1" w:styleId="12303250575F475794D9778EAB822891">
    <w:name w:val="12303250575F475794D9778EAB822891"/>
  </w:style>
  <w:style w:type="paragraph" w:customStyle="1" w:styleId="43BF33A754FE45839BC3B4472A467BAF">
    <w:name w:val="43BF33A754FE45839BC3B4472A467BAF"/>
  </w:style>
  <w:style w:type="paragraph" w:customStyle="1" w:styleId="E26587D294664EA8BB017FB3307A32EB">
    <w:name w:val="E26587D294664EA8BB017FB3307A32EB"/>
  </w:style>
  <w:style w:type="paragraph" w:customStyle="1" w:styleId="3CAA25CAA42D42BD91821F549CF39428">
    <w:name w:val="3CAA25CAA42D42BD91821F549CF39428"/>
  </w:style>
  <w:style w:type="paragraph" w:customStyle="1" w:styleId="D7E7DDA9DDEC49AB9EBE54A8310AB637">
    <w:name w:val="D7E7DDA9DDEC49AB9EBE54A8310AB637"/>
  </w:style>
  <w:style w:type="paragraph" w:customStyle="1" w:styleId="4B1EA4E06D3F40079587B393CD382555">
    <w:name w:val="4B1EA4E06D3F40079587B393CD382555"/>
  </w:style>
  <w:style w:type="paragraph" w:customStyle="1" w:styleId="8AD5B53808E24C53B69137E2056EFACD">
    <w:name w:val="8AD5B53808E24C53B69137E2056EFACD"/>
    <w:rsid w:val="00E01503"/>
  </w:style>
  <w:style w:type="paragraph" w:customStyle="1" w:styleId="57FE40D5743849D6A72F82FBC620FEAA">
    <w:name w:val="57FE40D5743849D6A72F82FBC620FEAA"/>
    <w:rsid w:val="00DB4F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C12CD98-2C0A-4687-A816-495B62F64E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(tema Intermedio)</Template>
  <TotalTime>5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 LARISA, MILA</dc:creator>
  <cp:lastModifiedBy>Vinni</cp:lastModifiedBy>
  <cp:revision>4</cp:revision>
  <cp:lastPrinted>2020-03-22T12:59:00Z</cp:lastPrinted>
  <dcterms:created xsi:type="dcterms:W3CDTF">2020-03-22T12:46:00Z</dcterms:created>
  <dcterms:modified xsi:type="dcterms:W3CDTF">2020-03-22T13:02:00Z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