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05D" w:rsidRDefault="00D27D3D" w:rsidP="00141A4C">
      <w:pPr>
        <w:pStyle w:val="Puesto"/>
      </w:pPr>
      <w:r w:rsidRPr="00D27D3D"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72439</wp:posOffset>
            </wp:positionV>
            <wp:extent cx="1151534" cy="1091887"/>
            <wp:effectExtent l="0" t="0" r="0" b="0"/>
            <wp:wrapNone/>
            <wp:docPr id="2" name="Imagen 2" descr="C:\Users\Marina\Desktop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ina\Desktop\unname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326"/>
                    <a:stretch/>
                  </pic:blipFill>
                  <pic:spPr bwMode="auto">
                    <a:xfrm>
                      <a:off x="0" y="0"/>
                      <a:ext cx="1151534" cy="1091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A660F" w:rsidRDefault="002A660F" w:rsidP="00141A4C">
      <w:pPr>
        <w:pStyle w:val="Puesto"/>
      </w:pPr>
    </w:p>
    <w:p w:rsidR="002A660F" w:rsidRDefault="00E62599" w:rsidP="00141A4C">
      <w:pPr>
        <w:pStyle w:val="Puesto"/>
      </w:pPr>
      <w:r>
        <w:t xml:space="preserve">           </w:t>
      </w:r>
      <w:r w:rsidR="00346665">
        <w:t xml:space="preserve">     </w:t>
      </w:r>
      <w:r>
        <w:t xml:space="preserve"> </w:t>
      </w:r>
      <w:r w:rsidR="00D27D3D">
        <w:t xml:space="preserve"> </w:t>
      </w:r>
      <w:r w:rsidR="00353571">
        <w:t>Marina Ramírez Sánchez</w:t>
      </w:r>
    </w:p>
    <w:p w:rsidR="0037448C" w:rsidRDefault="0037448C" w:rsidP="0037448C">
      <w:pPr>
        <w:spacing w:after="0"/>
      </w:pPr>
      <w:r>
        <w:t>Fecha de nacimiento: 08/07/2000</w:t>
      </w:r>
    </w:p>
    <w:p w:rsidR="0037448C" w:rsidRDefault="00D27D3D" w:rsidP="0037448C">
      <w:pPr>
        <w:spacing w:after="0"/>
        <w:rPr>
          <w:lang w:bidi="es-ES"/>
        </w:rPr>
      </w:pPr>
      <w:r>
        <w:t xml:space="preserve">C/Pasaje del Aljarafe D1 17 4 4º,  41950 </w:t>
      </w:r>
      <w:r w:rsidR="0037448C">
        <w:t>Sevilla</w:t>
      </w:r>
    </w:p>
    <w:p w:rsidR="0037448C" w:rsidRDefault="00353571" w:rsidP="0037448C">
      <w:pPr>
        <w:spacing w:after="0"/>
        <w:rPr>
          <w:lang w:bidi="es-ES"/>
        </w:rPr>
      </w:pPr>
      <w:r>
        <w:t>695142837</w:t>
      </w:r>
      <w:r w:rsidR="0037448C">
        <w:rPr>
          <w:lang w:bidi="es-ES"/>
        </w:rPr>
        <w:t> </w:t>
      </w:r>
    </w:p>
    <w:p w:rsidR="006270A9" w:rsidRDefault="00353571" w:rsidP="00D35A4A">
      <w:pPr>
        <w:spacing w:after="0"/>
        <w:rPr>
          <w:lang w:bidi="es-ES"/>
        </w:rPr>
      </w:pPr>
      <w:r>
        <w:t>marinaramirezsanchez00@gmail.com</w:t>
      </w:r>
    </w:p>
    <w:p w:rsidR="006270A9" w:rsidRDefault="00346665">
      <w:pPr>
        <w:pStyle w:val="Ttulo1"/>
      </w:pPr>
      <w:r>
        <w:t>Formación académica</w:t>
      </w:r>
    </w:p>
    <w:p w:rsidR="00346665" w:rsidRPr="00673D92" w:rsidRDefault="00673D92" w:rsidP="00346665">
      <w:pPr>
        <w:pStyle w:val="Ttulo2"/>
        <w:rPr>
          <w:b w:val="0"/>
          <w:color w:val="000000" w:themeColor="text1"/>
          <w:sz w:val="22"/>
          <w:szCs w:val="22"/>
        </w:rPr>
      </w:pPr>
      <w:r>
        <w:rPr>
          <w:b w:val="0"/>
          <w:sz w:val="22"/>
          <w:szCs w:val="22"/>
        </w:rPr>
        <w:t>-T</w:t>
      </w:r>
      <w:r w:rsidRPr="00673D92">
        <w:rPr>
          <w:b w:val="0"/>
          <w:caps w:val="0"/>
          <w:color w:val="000000" w:themeColor="text1"/>
          <w:sz w:val="22"/>
          <w:szCs w:val="22"/>
        </w:rPr>
        <w:t>écnico en cuidados auxiliares de enfermería</w:t>
      </w:r>
      <w:r w:rsidRPr="00673D92">
        <w:rPr>
          <w:b w:val="0"/>
          <w:caps w:val="0"/>
          <w:color w:val="000000" w:themeColor="text1"/>
          <w:sz w:val="22"/>
          <w:szCs w:val="22"/>
          <w:lang w:bidi="es-ES"/>
        </w:rPr>
        <w:t> (</w:t>
      </w:r>
      <w:r>
        <w:rPr>
          <w:b w:val="0"/>
          <w:caps w:val="0"/>
          <w:color w:val="000000" w:themeColor="text1"/>
          <w:sz w:val="22"/>
          <w:szCs w:val="22"/>
        </w:rPr>
        <w:t>M</w:t>
      </w:r>
      <w:r w:rsidRPr="00673D92">
        <w:rPr>
          <w:b w:val="0"/>
          <w:caps w:val="0"/>
          <w:color w:val="000000" w:themeColor="text1"/>
          <w:sz w:val="22"/>
          <w:szCs w:val="22"/>
        </w:rPr>
        <w:t>ayo 2018</w:t>
      </w:r>
      <w:r w:rsidRPr="00673D92">
        <w:rPr>
          <w:b w:val="0"/>
          <w:caps w:val="0"/>
          <w:color w:val="000000" w:themeColor="text1"/>
          <w:sz w:val="22"/>
          <w:szCs w:val="22"/>
          <w:lang w:bidi="es-ES"/>
        </w:rPr>
        <w:t>)  </w:t>
      </w:r>
      <w:r w:rsidRPr="00673D92">
        <w:rPr>
          <w:b w:val="0"/>
          <w:caps w:val="0"/>
          <w:color w:val="000000" w:themeColor="text1"/>
          <w:sz w:val="22"/>
          <w:szCs w:val="22"/>
        </w:rPr>
        <w:t>C.E.S M</w:t>
      </w:r>
      <w:r>
        <w:rPr>
          <w:b w:val="0"/>
          <w:caps w:val="0"/>
          <w:color w:val="000000" w:themeColor="text1"/>
          <w:sz w:val="22"/>
          <w:szCs w:val="22"/>
        </w:rPr>
        <w:t>aría I</w:t>
      </w:r>
      <w:r w:rsidRPr="00673D92">
        <w:rPr>
          <w:b w:val="0"/>
          <w:caps w:val="0"/>
          <w:color w:val="000000" w:themeColor="text1"/>
          <w:sz w:val="22"/>
          <w:szCs w:val="22"/>
        </w:rPr>
        <w:t>nmaculada, Sevilla</w:t>
      </w:r>
    </w:p>
    <w:p w:rsidR="009C43DB" w:rsidRPr="00673D92" w:rsidRDefault="00673D92" w:rsidP="00673D92">
      <w:pPr>
        <w:pStyle w:val="Ttulo2"/>
        <w:tabs>
          <w:tab w:val="left" w:pos="6240"/>
        </w:tabs>
        <w:rPr>
          <w:b w:val="0"/>
          <w:color w:val="000000" w:themeColor="text1"/>
          <w:sz w:val="22"/>
          <w:szCs w:val="22"/>
        </w:rPr>
      </w:pPr>
      <w:r w:rsidRPr="00673D92">
        <w:rPr>
          <w:b w:val="0"/>
          <w:caps w:val="0"/>
          <w:color w:val="000000" w:themeColor="text1"/>
          <w:sz w:val="22"/>
          <w:szCs w:val="22"/>
        </w:rPr>
        <w:t>-</w:t>
      </w:r>
      <w:r>
        <w:rPr>
          <w:b w:val="0"/>
          <w:caps w:val="0"/>
          <w:color w:val="000000" w:themeColor="text1"/>
          <w:sz w:val="22"/>
          <w:szCs w:val="22"/>
        </w:rPr>
        <w:t xml:space="preserve"> E.S.O</w:t>
      </w:r>
      <w:r w:rsidRPr="00673D92">
        <w:rPr>
          <w:b w:val="0"/>
          <w:caps w:val="0"/>
          <w:color w:val="000000" w:themeColor="text1"/>
          <w:sz w:val="22"/>
          <w:szCs w:val="22"/>
          <w:lang w:bidi="es-ES"/>
        </w:rPr>
        <w:t xml:space="preserve"> (junio </w:t>
      </w:r>
      <w:r w:rsidRPr="00673D92">
        <w:rPr>
          <w:b w:val="0"/>
          <w:caps w:val="0"/>
          <w:color w:val="000000" w:themeColor="text1"/>
          <w:sz w:val="22"/>
          <w:szCs w:val="22"/>
        </w:rPr>
        <w:t>2017</w:t>
      </w:r>
      <w:r w:rsidRPr="00673D92">
        <w:rPr>
          <w:b w:val="0"/>
          <w:caps w:val="0"/>
          <w:color w:val="000000" w:themeColor="text1"/>
          <w:sz w:val="22"/>
          <w:szCs w:val="22"/>
          <w:lang w:bidi="es-ES"/>
        </w:rPr>
        <w:t>)  </w:t>
      </w:r>
      <w:r w:rsidRPr="00673D92">
        <w:rPr>
          <w:b w:val="0"/>
          <w:caps w:val="0"/>
          <w:color w:val="000000" w:themeColor="text1"/>
          <w:sz w:val="22"/>
          <w:szCs w:val="22"/>
        </w:rPr>
        <w:t>I.E.S L</w:t>
      </w:r>
      <w:r>
        <w:rPr>
          <w:b w:val="0"/>
          <w:caps w:val="0"/>
          <w:color w:val="000000" w:themeColor="text1"/>
          <w:sz w:val="22"/>
          <w:szCs w:val="22"/>
        </w:rPr>
        <w:t>os Álamos, B</w:t>
      </w:r>
      <w:r w:rsidRPr="00673D92">
        <w:rPr>
          <w:b w:val="0"/>
          <w:caps w:val="0"/>
          <w:color w:val="000000" w:themeColor="text1"/>
          <w:sz w:val="22"/>
          <w:szCs w:val="22"/>
        </w:rPr>
        <w:t>ormujos</w:t>
      </w:r>
      <w:r>
        <w:rPr>
          <w:b w:val="0"/>
          <w:caps w:val="0"/>
          <w:color w:val="000000" w:themeColor="text1"/>
          <w:sz w:val="22"/>
          <w:szCs w:val="22"/>
        </w:rPr>
        <w:tab/>
      </w:r>
    </w:p>
    <w:p w:rsidR="00C11FB5" w:rsidRDefault="00C11FB5" w:rsidP="00C11FB5">
      <w:pPr>
        <w:pStyle w:val="Ttulo1"/>
      </w:pPr>
      <w:r>
        <w:t>Formación complementaria</w:t>
      </w:r>
    </w:p>
    <w:p w:rsidR="00D27D3D" w:rsidRPr="00673D92" w:rsidRDefault="00816861" w:rsidP="00C11FB5">
      <w:pPr>
        <w:pStyle w:val="Ttulo2"/>
        <w:rPr>
          <w:rFonts w:asciiTheme="minorHAnsi" w:hAnsiTheme="minorHAnsi"/>
          <w:b w:val="0"/>
          <w:color w:val="000000" w:themeColor="text1"/>
          <w:szCs w:val="24"/>
        </w:rPr>
      </w:pPr>
      <w:r w:rsidRPr="00673D92">
        <w:rPr>
          <w:rFonts w:asciiTheme="minorHAnsi" w:hAnsiTheme="minorHAnsi"/>
          <w:b w:val="0"/>
          <w:szCs w:val="24"/>
        </w:rPr>
        <w:t xml:space="preserve">- </w:t>
      </w:r>
      <w:r w:rsidR="00673D92" w:rsidRPr="00673D92">
        <w:rPr>
          <w:rFonts w:asciiTheme="minorHAnsi" w:hAnsiTheme="minorHAnsi"/>
          <w:b w:val="0"/>
          <w:caps w:val="0"/>
          <w:color w:val="000000" w:themeColor="text1"/>
          <w:szCs w:val="24"/>
        </w:rPr>
        <w:t xml:space="preserve">Certificado de prevención de riesgos laborales </w:t>
      </w:r>
    </w:p>
    <w:p w:rsidR="00C11FB5" w:rsidRPr="00673D92" w:rsidRDefault="00673D92" w:rsidP="00C11FB5">
      <w:pPr>
        <w:pStyle w:val="Ttulo2"/>
        <w:rPr>
          <w:b w:val="0"/>
          <w:color w:val="000000" w:themeColor="text1"/>
        </w:rPr>
      </w:pPr>
      <w:r w:rsidRPr="00673D92">
        <w:rPr>
          <w:rFonts w:asciiTheme="minorHAnsi" w:hAnsiTheme="minorHAnsi"/>
          <w:b w:val="0"/>
          <w:caps w:val="0"/>
          <w:color w:val="000000" w:themeColor="text1"/>
          <w:szCs w:val="24"/>
        </w:rPr>
        <w:t>- Curso de primeros auxilios y soporte vital básico</w:t>
      </w:r>
      <w:r w:rsidR="009C43DB" w:rsidRPr="00673D92">
        <w:rPr>
          <w:rFonts w:asciiTheme="minorHAnsi" w:hAnsiTheme="minorHAnsi"/>
          <w:b w:val="0"/>
          <w:color w:val="000000" w:themeColor="text1"/>
          <w:szCs w:val="24"/>
        </w:rPr>
        <w:t xml:space="preserve"> (</w:t>
      </w:r>
      <w:r w:rsidRPr="00673D92">
        <w:rPr>
          <w:rFonts w:asciiTheme="minorHAnsi" w:hAnsiTheme="minorHAnsi"/>
          <w:b w:val="0"/>
          <w:color w:val="000000" w:themeColor="text1"/>
          <w:szCs w:val="24"/>
        </w:rPr>
        <w:t>M</w:t>
      </w:r>
      <w:r w:rsidRPr="00673D92">
        <w:rPr>
          <w:rFonts w:asciiTheme="minorHAnsi" w:hAnsiTheme="minorHAnsi"/>
          <w:b w:val="0"/>
          <w:caps w:val="0"/>
          <w:color w:val="000000" w:themeColor="text1"/>
          <w:szCs w:val="24"/>
        </w:rPr>
        <w:t>arzo</w:t>
      </w:r>
      <w:r w:rsidR="009C43DB" w:rsidRPr="00673D92">
        <w:rPr>
          <w:rFonts w:asciiTheme="minorHAnsi" w:hAnsiTheme="minorHAnsi"/>
          <w:b w:val="0"/>
          <w:color w:val="000000" w:themeColor="text1"/>
          <w:szCs w:val="24"/>
        </w:rPr>
        <w:t xml:space="preserve"> 2018) </w:t>
      </w:r>
      <w:r w:rsidR="00C11FB5" w:rsidRPr="00673D92">
        <w:rPr>
          <w:rFonts w:asciiTheme="minorHAnsi" w:hAnsiTheme="minorHAnsi"/>
          <w:b w:val="0"/>
          <w:color w:val="000000" w:themeColor="text1"/>
          <w:szCs w:val="24"/>
        </w:rPr>
        <w:t xml:space="preserve"> </w:t>
      </w:r>
      <w:r w:rsidRPr="00673D92">
        <w:rPr>
          <w:rFonts w:asciiTheme="minorHAnsi" w:hAnsiTheme="minorHAnsi"/>
          <w:b w:val="0"/>
          <w:caps w:val="0"/>
          <w:color w:val="000000" w:themeColor="text1"/>
          <w:szCs w:val="24"/>
        </w:rPr>
        <w:t>Gelves</w:t>
      </w:r>
      <w:r w:rsidRPr="00673D92">
        <w:rPr>
          <w:rFonts w:asciiTheme="minorHAnsi" w:hAnsiTheme="minorHAnsi"/>
          <w:b w:val="0"/>
          <w:color w:val="000000" w:themeColor="text1"/>
          <w:szCs w:val="24"/>
        </w:rPr>
        <w:t xml:space="preserve">, </w:t>
      </w:r>
      <w:r w:rsidRPr="00673D92">
        <w:rPr>
          <w:rFonts w:asciiTheme="minorHAnsi" w:hAnsiTheme="minorHAnsi"/>
          <w:b w:val="0"/>
          <w:caps w:val="0"/>
          <w:color w:val="000000" w:themeColor="text1"/>
          <w:szCs w:val="24"/>
        </w:rPr>
        <w:t>Sevilla</w:t>
      </w:r>
    </w:p>
    <w:p w:rsidR="00D27D3D" w:rsidRDefault="00346665">
      <w:pPr>
        <w:pStyle w:val="Ttulo1"/>
      </w:pPr>
      <w:r>
        <w:t>Experiencia profesional</w:t>
      </w:r>
    </w:p>
    <w:p w:rsidR="00D27D3D" w:rsidRDefault="00D27D3D">
      <w:pPr>
        <w:pStyle w:val="Ttulo1"/>
      </w:pPr>
    </w:p>
    <w:p w:rsidR="004440B3" w:rsidRPr="004440B3" w:rsidRDefault="004440B3" w:rsidP="004440B3">
      <w:pPr>
        <w:pStyle w:val="Ttulo1"/>
        <w:spacing w:line="276" w:lineRule="auto"/>
        <w:rPr>
          <w:rFonts w:asciiTheme="minorHAnsi" w:hAnsiTheme="minorHAnsi"/>
          <w:b w:val="0"/>
          <w:color w:val="000000" w:themeColor="text1"/>
          <w:sz w:val="24"/>
          <w:szCs w:val="24"/>
        </w:rPr>
      </w:pPr>
      <w:r>
        <w:rPr>
          <w:rFonts w:asciiTheme="minorHAnsi" w:hAnsiTheme="minorHAnsi"/>
          <w:b w:val="0"/>
          <w:color w:val="000000" w:themeColor="text1"/>
          <w:sz w:val="24"/>
          <w:szCs w:val="24"/>
        </w:rPr>
        <w:t>- Auxiliar de enfermería en residencia de mayores Habitare (Enero - Febrero 2021)</w:t>
      </w:r>
    </w:p>
    <w:p w:rsidR="004440B3" w:rsidRPr="00D27D3D" w:rsidRDefault="00D27D3D" w:rsidP="004440B3">
      <w:pPr>
        <w:pStyle w:val="Ttulo1"/>
        <w:spacing w:line="276" w:lineRule="auto"/>
        <w:rPr>
          <w:rFonts w:asciiTheme="minorHAnsi" w:hAnsiTheme="minorHAnsi"/>
          <w:b w:val="0"/>
          <w:color w:val="000000" w:themeColor="text1"/>
          <w:sz w:val="24"/>
          <w:szCs w:val="24"/>
        </w:rPr>
      </w:pPr>
      <w:r w:rsidRPr="00D27D3D">
        <w:rPr>
          <w:b w:val="0"/>
          <w:color w:val="000000" w:themeColor="text1"/>
          <w:sz w:val="24"/>
          <w:szCs w:val="24"/>
        </w:rPr>
        <w:t xml:space="preserve">- </w:t>
      </w:r>
      <w:r w:rsidRPr="00D27D3D">
        <w:rPr>
          <w:rFonts w:asciiTheme="minorHAnsi" w:hAnsiTheme="minorHAnsi"/>
          <w:b w:val="0"/>
          <w:color w:val="000000" w:themeColor="text1"/>
          <w:sz w:val="24"/>
          <w:szCs w:val="24"/>
        </w:rPr>
        <w:t>Auxiliar de enfermería en residencia de mayores Orpea Aljarafe (Septiembre 2019- Diciembre 2020)</w:t>
      </w:r>
      <w:bookmarkStart w:id="0" w:name="_GoBack"/>
      <w:bookmarkEnd w:id="0"/>
    </w:p>
    <w:p w:rsidR="003537D6" w:rsidRPr="00D27D3D" w:rsidRDefault="00D27D3D" w:rsidP="00816861">
      <w:pPr>
        <w:pStyle w:val="Ttulo1"/>
        <w:rPr>
          <w:rFonts w:asciiTheme="minorHAnsi" w:hAnsiTheme="minorHAnsi"/>
          <w:b w:val="0"/>
          <w:color w:val="000000" w:themeColor="text1"/>
          <w:sz w:val="24"/>
          <w:szCs w:val="24"/>
        </w:rPr>
      </w:pPr>
      <w:r w:rsidRPr="00D27D3D">
        <w:rPr>
          <w:rFonts w:asciiTheme="minorHAnsi" w:hAnsiTheme="minorHAnsi"/>
          <w:b w:val="0"/>
          <w:color w:val="000000" w:themeColor="text1"/>
          <w:sz w:val="24"/>
          <w:szCs w:val="24"/>
        </w:rPr>
        <w:t>- Recepcionista en residencia de mayores Orpea Aljarafe (</w:t>
      </w:r>
      <w:r w:rsidR="00673D92">
        <w:rPr>
          <w:rFonts w:asciiTheme="minorHAnsi" w:hAnsiTheme="minorHAnsi"/>
          <w:b w:val="0"/>
          <w:color w:val="000000" w:themeColor="text1"/>
          <w:sz w:val="24"/>
          <w:szCs w:val="24"/>
        </w:rPr>
        <w:t xml:space="preserve">2 meses; </w:t>
      </w:r>
      <w:r w:rsidRPr="00D27D3D">
        <w:rPr>
          <w:rFonts w:asciiTheme="minorHAnsi" w:hAnsiTheme="minorHAnsi"/>
          <w:b w:val="0"/>
          <w:color w:val="000000" w:themeColor="text1"/>
          <w:sz w:val="24"/>
          <w:szCs w:val="24"/>
        </w:rPr>
        <w:t>2019)</w:t>
      </w:r>
    </w:p>
    <w:p w:rsidR="0037448C" w:rsidRPr="00673D92" w:rsidRDefault="00D27D3D" w:rsidP="003537D6">
      <w:pPr>
        <w:pStyle w:val="Ttulo2"/>
        <w:rPr>
          <w:rFonts w:asciiTheme="minorHAnsi" w:hAnsiTheme="minorHAnsi"/>
          <w:b w:val="0"/>
          <w:color w:val="000000" w:themeColor="text1"/>
          <w:sz w:val="22"/>
          <w:szCs w:val="22"/>
        </w:rPr>
      </w:pPr>
      <w:r w:rsidRPr="00673D92">
        <w:rPr>
          <w:rFonts w:asciiTheme="minorHAnsi" w:hAnsiTheme="minorHAnsi"/>
          <w:b w:val="0"/>
          <w:caps w:val="0"/>
          <w:color w:val="000000" w:themeColor="text1"/>
          <w:szCs w:val="24"/>
        </w:rPr>
        <w:t>- Prácticas de auxiliar de enfermería</w:t>
      </w:r>
      <w:r w:rsidRPr="00673D92">
        <w:rPr>
          <w:rFonts w:asciiTheme="minorHAnsi" w:hAnsiTheme="minorHAnsi"/>
          <w:b w:val="0"/>
          <w:caps w:val="0"/>
          <w:color w:val="000000" w:themeColor="text1"/>
          <w:szCs w:val="24"/>
          <w:lang w:bidi="es-ES"/>
        </w:rPr>
        <w:t> | </w:t>
      </w:r>
      <w:r w:rsidRPr="00673D92">
        <w:rPr>
          <w:rFonts w:asciiTheme="minorHAnsi" w:hAnsiTheme="minorHAnsi"/>
          <w:b w:val="0"/>
          <w:caps w:val="0"/>
          <w:color w:val="000000" w:themeColor="text1"/>
          <w:szCs w:val="24"/>
        </w:rPr>
        <w:t>hospital Quirónsalud Infanta Luisa, Sevilla</w:t>
      </w:r>
      <w:r w:rsidRPr="00673D92">
        <w:rPr>
          <w:rFonts w:asciiTheme="minorHAnsi" w:hAnsiTheme="minorHAnsi"/>
          <w:b w:val="0"/>
          <w:caps w:val="0"/>
          <w:color w:val="000000" w:themeColor="text1"/>
          <w:szCs w:val="24"/>
          <w:lang w:bidi="es-ES"/>
        </w:rPr>
        <w:t>  (</w:t>
      </w:r>
      <w:r w:rsidRPr="00673D92">
        <w:rPr>
          <w:rFonts w:asciiTheme="minorHAnsi" w:hAnsiTheme="minorHAnsi"/>
          <w:b w:val="0"/>
          <w:caps w:val="0"/>
          <w:color w:val="000000" w:themeColor="text1"/>
          <w:szCs w:val="24"/>
        </w:rPr>
        <w:t>Septiembre -Diciembre 2018)</w:t>
      </w:r>
    </w:p>
    <w:sdt>
      <w:sdtPr>
        <w:alias w:val="Aptitudes y habilidades:"/>
        <w:tag w:val="Aptitudes y habilidades:"/>
        <w:id w:val="458624136"/>
        <w:placeholder>
          <w:docPart w:val="541A7ADDAEC04FF98A5E8FB1FD9AE4BE"/>
        </w:placeholder>
        <w:temporary/>
        <w:showingPlcHdr/>
        <w15:appearance w15:val="hidden"/>
      </w:sdtPr>
      <w:sdtEndPr/>
      <w:sdtContent>
        <w:p w:rsidR="00480A36" w:rsidRDefault="00480A36" w:rsidP="00480A36">
          <w:pPr>
            <w:pStyle w:val="Ttulo1"/>
          </w:pPr>
          <w:r>
            <w:rPr>
              <w:lang w:bidi="es-ES"/>
            </w:rPr>
            <w:t>Aptitudes y habilidades</w:t>
          </w:r>
        </w:p>
      </w:sdtContent>
    </w:sdt>
    <w:p w:rsidR="00480A36" w:rsidRPr="00673D92" w:rsidRDefault="00480A36" w:rsidP="00480A36">
      <w:pPr>
        <w:pStyle w:val="Listaconvietas"/>
        <w:rPr>
          <w:color w:val="000000" w:themeColor="text1"/>
          <w:sz w:val="24"/>
          <w:szCs w:val="24"/>
        </w:rPr>
      </w:pPr>
      <w:r w:rsidRPr="00673D92">
        <w:rPr>
          <w:color w:val="000000" w:themeColor="text1"/>
          <w:sz w:val="24"/>
          <w:szCs w:val="24"/>
        </w:rPr>
        <w:t>Vocación de servicio</w:t>
      </w:r>
    </w:p>
    <w:p w:rsidR="00480A36" w:rsidRPr="00673D92" w:rsidRDefault="00480A36" w:rsidP="00480A36">
      <w:pPr>
        <w:pStyle w:val="Listaconvietas"/>
        <w:rPr>
          <w:color w:val="000000" w:themeColor="text1"/>
          <w:sz w:val="24"/>
          <w:szCs w:val="24"/>
        </w:rPr>
      </w:pPr>
      <w:r w:rsidRPr="00673D92">
        <w:rPr>
          <w:color w:val="000000" w:themeColor="text1"/>
          <w:sz w:val="24"/>
          <w:szCs w:val="24"/>
        </w:rPr>
        <w:t xml:space="preserve">Buena presencia </w:t>
      </w:r>
    </w:p>
    <w:p w:rsidR="00480A36" w:rsidRPr="00673D92" w:rsidRDefault="00480A36" w:rsidP="00480A36">
      <w:pPr>
        <w:pStyle w:val="Listaconvietas"/>
        <w:rPr>
          <w:color w:val="000000" w:themeColor="text1"/>
          <w:sz w:val="24"/>
          <w:szCs w:val="24"/>
        </w:rPr>
      </w:pPr>
      <w:r w:rsidRPr="00673D92">
        <w:rPr>
          <w:color w:val="000000" w:themeColor="text1"/>
          <w:sz w:val="24"/>
          <w:szCs w:val="24"/>
        </w:rPr>
        <w:t>Capacidad de organización personal y colectiva</w:t>
      </w:r>
    </w:p>
    <w:p w:rsidR="00480A36" w:rsidRPr="00673D92" w:rsidRDefault="00480A36" w:rsidP="00480A36">
      <w:pPr>
        <w:pStyle w:val="Listaconvietas"/>
        <w:rPr>
          <w:color w:val="000000" w:themeColor="text1"/>
          <w:sz w:val="24"/>
          <w:szCs w:val="24"/>
        </w:rPr>
      </w:pPr>
      <w:r w:rsidRPr="00673D92">
        <w:rPr>
          <w:color w:val="000000" w:themeColor="text1"/>
          <w:sz w:val="24"/>
          <w:szCs w:val="24"/>
        </w:rPr>
        <w:t>Habilidades de liderazgo</w:t>
      </w:r>
    </w:p>
    <w:p w:rsidR="00480A36" w:rsidRPr="00673D92" w:rsidRDefault="00480A36" w:rsidP="00480A36">
      <w:pPr>
        <w:pStyle w:val="Listaconvietas"/>
        <w:rPr>
          <w:color w:val="000000" w:themeColor="text1"/>
          <w:sz w:val="24"/>
          <w:szCs w:val="24"/>
        </w:rPr>
      </w:pPr>
      <w:r w:rsidRPr="00673D92">
        <w:rPr>
          <w:color w:val="000000" w:themeColor="text1"/>
          <w:sz w:val="24"/>
          <w:szCs w:val="24"/>
        </w:rPr>
        <w:t>Puntualidad</w:t>
      </w:r>
    </w:p>
    <w:p w:rsidR="00480A36" w:rsidRPr="00673D92" w:rsidRDefault="00480A36" w:rsidP="00480A36">
      <w:pPr>
        <w:pStyle w:val="Listaconvietas"/>
        <w:rPr>
          <w:color w:val="000000" w:themeColor="text1"/>
        </w:rPr>
      </w:pPr>
      <w:r w:rsidRPr="00673D92">
        <w:rPr>
          <w:color w:val="000000" w:themeColor="text1"/>
          <w:sz w:val="24"/>
          <w:szCs w:val="24"/>
        </w:rPr>
        <w:t>Responsabilidad y compromiso</w:t>
      </w:r>
      <w:r w:rsidRPr="00673D92">
        <w:rPr>
          <w:color w:val="000000" w:themeColor="text1"/>
        </w:rPr>
        <w:t xml:space="preserve"> </w:t>
      </w:r>
    </w:p>
    <w:p w:rsidR="000B6C61" w:rsidRDefault="009C43DB" w:rsidP="000B6C61">
      <w:pPr>
        <w:pStyle w:val="Ttulo1"/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</w:rPr>
      </w:pPr>
      <w:r>
        <w:t>Datos de interés</w:t>
      </w:r>
    </w:p>
    <w:p w:rsidR="009C43DB" w:rsidRPr="00673D92" w:rsidRDefault="009C43DB" w:rsidP="009C43DB">
      <w:pPr>
        <w:pStyle w:val="Listaconvietas"/>
        <w:numPr>
          <w:ilvl w:val="0"/>
          <w:numId w:val="0"/>
        </w:numPr>
        <w:ind w:left="216" w:hanging="216"/>
        <w:rPr>
          <w:color w:val="000000" w:themeColor="text1"/>
          <w:sz w:val="24"/>
          <w:szCs w:val="24"/>
        </w:rPr>
      </w:pPr>
      <w:r w:rsidRPr="00673D92">
        <w:rPr>
          <w:color w:val="000000" w:themeColor="text1"/>
          <w:sz w:val="24"/>
          <w:szCs w:val="24"/>
        </w:rPr>
        <w:t>·   Disponibilidad horaria: Lunes  a Domingo</w:t>
      </w:r>
    </w:p>
    <w:p w:rsidR="009C43DB" w:rsidRPr="00673D92" w:rsidRDefault="009C43DB" w:rsidP="009C43DB">
      <w:pPr>
        <w:pStyle w:val="Listaconvietas"/>
        <w:numPr>
          <w:ilvl w:val="0"/>
          <w:numId w:val="0"/>
        </w:numPr>
        <w:ind w:left="216" w:hanging="216"/>
        <w:rPr>
          <w:color w:val="000000" w:themeColor="text1"/>
          <w:sz w:val="24"/>
          <w:szCs w:val="24"/>
        </w:rPr>
      </w:pPr>
      <w:r w:rsidRPr="00673D92">
        <w:rPr>
          <w:color w:val="000000" w:themeColor="text1"/>
          <w:sz w:val="24"/>
          <w:szCs w:val="24"/>
        </w:rPr>
        <w:t>·   Carnet de conducir: no</w:t>
      </w:r>
    </w:p>
    <w:p w:rsidR="000B6C61" w:rsidRPr="00673D92" w:rsidRDefault="000B6C61" w:rsidP="000B6C61">
      <w:pPr>
        <w:pStyle w:val="Listaconvietas"/>
        <w:numPr>
          <w:ilvl w:val="0"/>
          <w:numId w:val="0"/>
        </w:numPr>
        <w:ind w:left="216" w:hanging="216"/>
        <w:rPr>
          <w:color w:val="000000" w:themeColor="text1"/>
          <w:sz w:val="24"/>
          <w:szCs w:val="24"/>
        </w:rPr>
      </w:pPr>
      <w:r w:rsidRPr="00673D92">
        <w:rPr>
          <w:color w:val="000000" w:themeColor="text1"/>
          <w:sz w:val="24"/>
          <w:szCs w:val="24"/>
        </w:rPr>
        <w:t>·   Español: nativo</w:t>
      </w:r>
    </w:p>
    <w:p w:rsidR="009C43DB" w:rsidRPr="001B29CF" w:rsidRDefault="009C43DB" w:rsidP="009C43DB">
      <w:pPr>
        <w:pStyle w:val="Listaconvietas"/>
        <w:numPr>
          <w:ilvl w:val="0"/>
          <w:numId w:val="0"/>
        </w:numPr>
        <w:tabs>
          <w:tab w:val="left" w:pos="2557"/>
        </w:tabs>
        <w:ind w:left="216" w:hanging="216"/>
      </w:pPr>
      <w:r w:rsidRPr="00673D92">
        <w:rPr>
          <w:color w:val="000000" w:themeColor="text1"/>
          <w:sz w:val="24"/>
          <w:szCs w:val="24"/>
        </w:rPr>
        <w:t>·   Inglés: A2</w:t>
      </w:r>
      <w:r>
        <w:tab/>
      </w:r>
    </w:p>
    <w:sectPr w:rsidR="009C43DB" w:rsidRPr="001B29CF" w:rsidSect="00617B26">
      <w:footerReference w:type="default" r:id="rId9"/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4A6B" w:rsidRDefault="00F14A6B">
      <w:pPr>
        <w:spacing w:after="0"/>
      </w:pPr>
      <w:r>
        <w:separator/>
      </w:r>
    </w:p>
  </w:endnote>
  <w:endnote w:type="continuationSeparator" w:id="0">
    <w:p w:rsidR="00F14A6B" w:rsidRDefault="00F14A6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0A9" w:rsidRDefault="009D5933">
    <w:pPr>
      <w:pStyle w:val="Piedepgina"/>
    </w:pPr>
    <w:r>
      <w:rPr>
        <w:lang w:bidi="es-ES"/>
      </w:rPr>
      <w:t xml:space="preserve">Página </w:t>
    </w:r>
    <w:r>
      <w:rPr>
        <w:lang w:bidi="es-ES"/>
      </w:rPr>
      <w:fldChar w:fldCharType="begin"/>
    </w:r>
    <w:r>
      <w:rPr>
        <w:lang w:bidi="es-ES"/>
      </w:rPr>
      <w:instrText xml:space="preserve"> PAGE   \* MERGEFORMAT </w:instrText>
    </w:r>
    <w:r>
      <w:rPr>
        <w:lang w:bidi="es-ES"/>
      </w:rPr>
      <w:fldChar w:fldCharType="separate"/>
    </w:r>
    <w:r w:rsidR="00D27D3D">
      <w:rPr>
        <w:noProof/>
        <w:lang w:bidi="es-ES"/>
      </w:rPr>
      <w:t>2</w:t>
    </w:r>
    <w:r>
      <w:rPr>
        <w:noProof/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4A6B" w:rsidRDefault="00F14A6B">
      <w:pPr>
        <w:spacing w:after="0"/>
      </w:pPr>
      <w:r>
        <w:separator/>
      </w:r>
    </w:p>
  </w:footnote>
  <w:footnote w:type="continuationSeparator" w:id="0">
    <w:p w:rsidR="00F14A6B" w:rsidRDefault="00F14A6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aconvietas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96E4A97"/>
    <w:multiLevelType w:val="hybridMultilevel"/>
    <w:tmpl w:val="9C54C36E"/>
    <w:lvl w:ilvl="0" w:tplc="B410683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C654AE"/>
    <w:multiLevelType w:val="hybridMultilevel"/>
    <w:tmpl w:val="A53A4F34"/>
    <w:lvl w:ilvl="0" w:tplc="130E5F5C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72522C7"/>
    <w:multiLevelType w:val="hybridMultilevel"/>
    <w:tmpl w:val="1182EA02"/>
    <w:lvl w:ilvl="0" w:tplc="BB9856C4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4F3C"/>
    <w:multiLevelType w:val="hybridMultilevel"/>
    <w:tmpl w:val="C2F4BEA4"/>
    <w:lvl w:ilvl="0" w:tplc="D2D0FC7C">
      <w:numFmt w:val="bullet"/>
      <w:lvlText w:val="-"/>
      <w:lvlJc w:val="left"/>
      <w:pPr>
        <w:ind w:left="576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20" w15:restartNumberingAfterBreak="0">
    <w:nsid w:val="4DDD5D70"/>
    <w:multiLevelType w:val="hybridMultilevel"/>
    <w:tmpl w:val="7D62B85A"/>
    <w:lvl w:ilvl="0" w:tplc="B410683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6A6EA2"/>
    <w:multiLevelType w:val="hybridMultilevel"/>
    <w:tmpl w:val="D51E7DE8"/>
    <w:lvl w:ilvl="0" w:tplc="24148BF6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52FC5048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4D368DE"/>
    <w:multiLevelType w:val="hybridMultilevel"/>
    <w:tmpl w:val="F4620D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A430D6"/>
    <w:multiLevelType w:val="hybridMultilevel"/>
    <w:tmpl w:val="9E688B26"/>
    <w:lvl w:ilvl="0" w:tplc="B410683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9D5ECA"/>
    <w:multiLevelType w:val="multilevel"/>
    <w:tmpl w:val="2DB03242"/>
    <w:lvl w:ilvl="0">
      <w:start w:val="1"/>
      <w:numFmt w:val="decimal"/>
      <w:pStyle w:val="Listaconnmeros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7" w15:restartNumberingAfterBreak="0">
    <w:nsid w:val="71866955"/>
    <w:multiLevelType w:val="multilevel"/>
    <w:tmpl w:val="01684A10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79CD0CE8"/>
    <w:multiLevelType w:val="hybridMultilevel"/>
    <w:tmpl w:val="0E201E24"/>
    <w:lvl w:ilvl="0" w:tplc="48984338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0573B9"/>
    <w:multiLevelType w:val="hybridMultilevel"/>
    <w:tmpl w:val="E7765B8A"/>
    <w:lvl w:ilvl="0" w:tplc="62BAE8BA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22"/>
  </w:num>
  <w:num w:numId="16">
    <w:abstractNumId w:val="12"/>
  </w:num>
  <w:num w:numId="17">
    <w:abstractNumId w:val="17"/>
  </w:num>
  <w:num w:numId="18">
    <w:abstractNumId w:val="10"/>
  </w:num>
  <w:num w:numId="19">
    <w:abstractNumId w:val="27"/>
  </w:num>
  <w:num w:numId="20">
    <w:abstractNumId w:val="23"/>
  </w:num>
  <w:num w:numId="21">
    <w:abstractNumId w:val="11"/>
  </w:num>
  <w:num w:numId="22">
    <w:abstractNumId w:val="16"/>
  </w:num>
  <w:num w:numId="23">
    <w:abstractNumId w:val="26"/>
  </w:num>
  <w:num w:numId="24">
    <w:abstractNumId w:val="24"/>
  </w:num>
  <w:num w:numId="25">
    <w:abstractNumId w:val="20"/>
  </w:num>
  <w:num w:numId="26">
    <w:abstractNumId w:val="25"/>
  </w:num>
  <w:num w:numId="27">
    <w:abstractNumId w:val="19"/>
  </w:num>
  <w:num w:numId="28">
    <w:abstractNumId w:val="28"/>
  </w:num>
  <w:num w:numId="29">
    <w:abstractNumId w:val="21"/>
  </w:num>
  <w:num w:numId="30">
    <w:abstractNumId w:val="18"/>
  </w:num>
  <w:num w:numId="31">
    <w:abstractNumId w:val="29"/>
  </w:num>
  <w:num w:numId="32">
    <w:abstractNumId w:val="14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571"/>
    <w:rsid w:val="00091E7B"/>
    <w:rsid w:val="000A4F59"/>
    <w:rsid w:val="000B6C61"/>
    <w:rsid w:val="00141A4C"/>
    <w:rsid w:val="001B29CF"/>
    <w:rsid w:val="002317F8"/>
    <w:rsid w:val="00255E27"/>
    <w:rsid w:val="00271C69"/>
    <w:rsid w:val="00274FCE"/>
    <w:rsid w:val="0028220F"/>
    <w:rsid w:val="002A660F"/>
    <w:rsid w:val="00346665"/>
    <w:rsid w:val="00353571"/>
    <w:rsid w:val="003537D6"/>
    <w:rsid w:val="00356C14"/>
    <w:rsid w:val="0037448C"/>
    <w:rsid w:val="003E15EA"/>
    <w:rsid w:val="004440B3"/>
    <w:rsid w:val="00480A36"/>
    <w:rsid w:val="005F728F"/>
    <w:rsid w:val="00600439"/>
    <w:rsid w:val="00617B26"/>
    <w:rsid w:val="006270A9"/>
    <w:rsid w:val="00673D92"/>
    <w:rsid w:val="00675956"/>
    <w:rsid w:val="00681034"/>
    <w:rsid w:val="006C379D"/>
    <w:rsid w:val="00766B51"/>
    <w:rsid w:val="007D6544"/>
    <w:rsid w:val="007E1D03"/>
    <w:rsid w:val="00816216"/>
    <w:rsid w:val="00816861"/>
    <w:rsid w:val="0087734B"/>
    <w:rsid w:val="009C43DB"/>
    <w:rsid w:val="009D5933"/>
    <w:rsid w:val="00AD277A"/>
    <w:rsid w:val="00BA4EF0"/>
    <w:rsid w:val="00BD768D"/>
    <w:rsid w:val="00C1005D"/>
    <w:rsid w:val="00C11FB5"/>
    <w:rsid w:val="00C573E2"/>
    <w:rsid w:val="00C61F8E"/>
    <w:rsid w:val="00D27D3D"/>
    <w:rsid w:val="00D35A4A"/>
    <w:rsid w:val="00D63232"/>
    <w:rsid w:val="00E40DD7"/>
    <w:rsid w:val="00E62599"/>
    <w:rsid w:val="00E83E4B"/>
    <w:rsid w:val="00F14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1C30221-F06B-4E33-9C4F-535324E93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s-E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9CF"/>
  </w:style>
  <w:style w:type="paragraph" w:styleId="Ttulo1">
    <w:name w:val="heading 1"/>
    <w:basedOn w:val="Normal"/>
    <w:link w:val="Ttulo1C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PuestoCar">
    <w:name w:val="Puesto Car"/>
    <w:basedOn w:val="Fuentedeprrafopredeter"/>
    <w:link w:val="Puesto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Textodelmarcadordeposicin">
    <w:name w:val="Placeholder Text"/>
    <w:basedOn w:val="Fuentedeprrafopredeter"/>
    <w:uiPriority w:val="99"/>
    <w:semiHidden/>
    <w:rsid w:val="00E83E4B"/>
    <w:rPr>
      <w:color w:val="393939" w:themeColor="text2" w:themeShade="BF"/>
    </w:rPr>
  </w:style>
  <w:style w:type="paragraph" w:styleId="Listaconvietas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Encabezado">
    <w:name w:val="header"/>
    <w:basedOn w:val="Normal"/>
    <w:link w:val="EncabezadoCar"/>
    <w:uiPriority w:val="99"/>
    <w:unhideWhenUsed/>
    <w:pPr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81034"/>
    <w:rPr>
      <w:color w:val="2A7B88" w:themeColor="accent1" w:themeShade="BF"/>
    </w:rPr>
  </w:style>
  <w:style w:type="character" w:customStyle="1" w:styleId="Ttulo1Car">
    <w:name w:val="Título 1 Car"/>
    <w:basedOn w:val="Fuentedeprrafopredeter"/>
    <w:link w:val="Ttulo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contextualSpacing w:val="0"/>
      <w:outlineLvl w:val="9"/>
    </w:pPr>
  </w:style>
  <w:style w:type="character" w:styleId="nfasisintenso">
    <w:name w:val="Intense Emphasis"/>
    <w:basedOn w:val="Fuentedeprrafopredeter"/>
    <w:uiPriority w:val="21"/>
    <w:semiHidden/>
    <w:unhideWhenUsed/>
    <w:qFormat/>
    <w:rPr>
      <w:i/>
      <w:iCs/>
      <w:color w:val="2A7B88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i/>
      <w:iCs/>
      <w:color w:val="2A7B88" w:themeColor="accent1" w:themeShade="BF"/>
    </w:rPr>
  </w:style>
  <w:style w:type="paragraph" w:styleId="Listaconnmeros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ipervnculo">
    <w:name w:val="Hyperlink"/>
    <w:basedOn w:val="Fuentedeprrafopredeter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83E4B"/>
    <w:rPr>
      <w:szCs w:val="16"/>
    </w:rPr>
  </w:style>
  <w:style w:type="paragraph" w:styleId="Textodebloque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83E4B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28220F"/>
    <w:rPr>
      <w:sz w:val="22"/>
      <w:szCs w:val="16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220F"/>
    <w:rPr>
      <w:rFonts w:ascii="Segoe UI" w:hAnsi="Segoe UI" w:cs="Segoe UI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8220F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8220F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220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220F"/>
    <w:rPr>
      <w:b/>
      <w:bCs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8220F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8220F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8220F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28220F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28220F"/>
    <w:rPr>
      <w:rFonts w:ascii="Consolas" w:hAnsi="Consolas"/>
      <w:szCs w:val="21"/>
    </w:rPr>
  </w:style>
  <w:style w:type="character" w:styleId="Textoennegrita">
    <w:name w:val="Strong"/>
    <w:basedOn w:val="Fuentedeprrafopredeter"/>
    <w:uiPriority w:val="22"/>
    <w:qFormat/>
    <w:rsid w:val="003537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8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na\AppData\Roaming\Microsoft\Templates\Curr&#237;culum%20v&#237;ta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41A7ADDAEC04FF98A5E8FB1FD9AE4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76BFFF-52C4-4AF2-99B9-F3AF07762886}"/>
      </w:docPartPr>
      <w:docPartBody>
        <w:p w:rsidR="005E4585" w:rsidRDefault="003F3143" w:rsidP="003F3143">
          <w:pPr>
            <w:pStyle w:val="541A7ADDAEC04FF98A5E8FB1FD9AE4BE"/>
          </w:pPr>
          <w:r>
            <w:rPr>
              <w:lang w:bidi="es-ES"/>
            </w:rPr>
            <w:t>Aptitudes y habilidades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91D"/>
    <w:rsid w:val="0004391D"/>
    <w:rsid w:val="000C7FCB"/>
    <w:rsid w:val="001219C3"/>
    <w:rsid w:val="003F3143"/>
    <w:rsid w:val="00585BF0"/>
    <w:rsid w:val="005E4585"/>
    <w:rsid w:val="00620151"/>
    <w:rsid w:val="00681DB5"/>
    <w:rsid w:val="00AC0BF2"/>
    <w:rsid w:val="00AC7388"/>
    <w:rsid w:val="00D75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22929F18AF642929EE3EB2668E783CF">
    <w:name w:val="222929F18AF642929EE3EB2668E783CF"/>
  </w:style>
  <w:style w:type="paragraph" w:customStyle="1" w:styleId="1F42D0FCFB194459B42A0576AC829FA0">
    <w:name w:val="1F42D0FCFB194459B42A0576AC829FA0"/>
  </w:style>
  <w:style w:type="paragraph" w:customStyle="1" w:styleId="BB9A2B2127C047E4AC93153FA955D043">
    <w:name w:val="BB9A2B2127C047E4AC93153FA955D043"/>
  </w:style>
  <w:style w:type="paragraph" w:customStyle="1" w:styleId="1104A06F4BF143BB9731850EEBC0B3E7">
    <w:name w:val="1104A06F4BF143BB9731850EEBC0B3E7"/>
  </w:style>
  <w:style w:type="paragraph" w:customStyle="1" w:styleId="EDA2DA8A27E94BB89DB0001FE95DA980">
    <w:name w:val="EDA2DA8A27E94BB89DB0001FE95DA980"/>
  </w:style>
  <w:style w:type="paragraph" w:customStyle="1" w:styleId="2EA736A1506D4639BDE75DF4D3EA1CD0">
    <w:name w:val="2EA736A1506D4639BDE75DF4D3EA1CD0"/>
  </w:style>
  <w:style w:type="paragraph" w:customStyle="1" w:styleId="29E043B8B8424DE29ACBCA73F79A47C9">
    <w:name w:val="29E043B8B8424DE29ACBCA73F79A47C9"/>
  </w:style>
  <w:style w:type="paragraph" w:customStyle="1" w:styleId="6A07164DEB16435BB7B6D6A7534DAC42">
    <w:name w:val="6A07164DEB16435BB7B6D6A7534DAC42"/>
  </w:style>
  <w:style w:type="paragraph" w:customStyle="1" w:styleId="0622C578EC874F9ABFE26C3917596017">
    <w:name w:val="0622C578EC874F9ABFE26C3917596017"/>
  </w:style>
  <w:style w:type="paragraph" w:customStyle="1" w:styleId="0AC9B9A936FD46E9A3C9D2F9FC126F88">
    <w:name w:val="0AC9B9A936FD46E9A3C9D2F9FC126F88"/>
  </w:style>
  <w:style w:type="paragraph" w:customStyle="1" w:styleId="19F765C91B5842ECAB28A1A60B0CDC91">
    <w:name w:val="19F765C91B5842ECAB28A1A60B0CDC91"/>
  </w:style>
  <w:style w:type="paragraph" w:customStyle="1" w:styleId="BB71C24BB35940F29821412AA6491B5D">
    <w:name w:val="BB71C24BB35940F29821412AA6491B5D"/>
  </w:style>
  <w:style w:type="paragraph" w:customStyle="1" w:styleId="87A0D66ACA554CFE9E66ADBF6462416B">
    <w:name w:val="87A0D66ACA554CFE9E66ADBF6462416B"/>
  </w:style>
  <w:style w:type="paragraph" w:customStyle="1" w:styleId="45146E50670B4A6D915EDDE7BC0471E5">
    <w:name w:val="45146E50670B4A6D915EDDE7BC0471E5"/>
  </w:style>
  <w:style w:type="paragraph" w:customStyle="1" w:styleId="AC5485B5EA234DE3B18744F236AC1B36">
    <w:name w:val="AC5485B5EA234DE3B18744F236AC1B36"/>
  </w:style>
  <w:style w:type="paragraph" w:customStyle="1" w:styleId="AB1FF6D032FA498F9EDAC2D2D66EBF88">
    <w:name w:val="AB1FF6D032FA498F9EDAC2D2D66EBF88"/>
  </w:style>
  <w:style w:type="paragraph" w:customStyle="1" w:styleId="43B393A98AC04E97B673A493E8C03CC8">
    <w:name w:val="43B393A98AC04E97B673A493E8C03CC8"/>
  </w:style>
  <w:style w:type="paragraph" w:customStyle="1" w:styleId="EE8FA3646E92439E94DC61D0D825FCDC">
    <w:name w:val="EE8FA3646E92439E94DC61D0D825FCDC"/>
  </w:style>
  <w:style w:type="paragraph" w:customStyle="1" w:styleId="ADE379B8CBE0440CA6C2975CA8B7FE12">
    <w:name w:val="ADE379B8CBE0440CA6C2975CA8B7FE12"/>
  </w:style>
  <w:style w:type="paragraph" w:customStyle="1" w:styleId="2129D23AB1184C8287263638B8604068">
    <w:name w:val="2129D23AB1184C8287263638B8604068"/>
  </w:style>
  <w:style w:type="paragraph" w:customStyle="1" w:styleId="4154D1EAA0874EB580EAC50814147257">
    <w:name w:val="4154D1EAA0874EB580EAC50814147257"/>
  </w:style>
  <w:style w:type="paragraph" w:customStyle="1" w:styleId="80EDDA4CE9DA4529BF948BB5E9B1460F">
    <w:name w:val="80EDDA4CE9DA4529BF948BB5E9B1460F"/>
  </w:style>
  <w:style w:type="paragraph" w:customStyle="1" w:styleId="3C75C437F93241DAB61290CB5A97E54D">
    <w:name w:val="3C75C437F93241DAB61290CB5A97E54D"/>
  </w:style>
  <w:style w:type="paragraph" w:customStyle="1" w:styleId="33C52DC0912648BABE4F93F26675FDA2">
    <w:name w:val="33C52DC0912648BABE4F93F26675FDA2"/>
  </w:style>
  <w:style w:type="paragraph" w:customStyle="1" w:styleId="9DDC8C0A90E24974BC1B18C30AD7A70C">
    <w:name w:val="9DDC8C0A90E24974BC1B18C30AD7A70C"/>
  </w:style>
  <w:style w:type="paragraph" w:customStyle="1" w:styleId="7BDD0FBBDD094AD7853E40BEBC8D4268">
    <w:name w:val="7BDD0FBBDD094AD7853E40BEBC8D4268"/>
  </w:style>
  <w:style w:type="paragraph" w:customStyle="1" w:styleId="21DBC732C27642658ED0840B231F476F">
    <w:name w:val="21DBC732C27642658ED0840B231F476F"/>
  </w:style>
  <w:style w:type="paragraph" w:customStyle="1" w:styleId="08F446EA669541E1BBC69078CD98B570">
    <w:name w:val="08F446EA669541E1BBC69078CD98B570"/>
  </w:style>
  <w:style w:type="paragraph" w:customStyle="1" w:styleId="48F9EFB9FCBD4ABC83A60B6FA3C6F864">
    <w:name w:val="48F9EFB9FCBD4ABC83A60B6FA3C6F864"/>
  </w:style>
  <w:style w:type="paragraph" w:customStyle="1" w:styleId="8304E18A82A24F0C9AF98F380719F982">
    <w:name w:val="8304E18A82A24F0C9AF98F380719F982"/>
  </w:style>
  <w:style w:type="paragraph" w:customStyle="1" w:styleId="EF58321C878F496088CC684F36EC9321">
    <w:name w:val="EF58321C878F496088CC684F36EC9321"/>
  </w:style>
  <w:style w:type="paragraph" w:customStyle="1" w:styleId="A1EEC0B9F7CF4EA9B976E8A9615D3CD4">
    <w:name w:val="A1EEC0B9F7CF4EA9B976E8A9615D3CD4"/>
  </w:style>
  <w:style w:type="paragraph" w:customStyle="1" w:styleId="0BEEE460124D43E69727907A3CE85CA8">
    <w:name w:val="0BEEE460124D43E69727907A3CE85CA8"/>
  </w:style>
  <w:style w:type="paragraph" w:customStyle="1" w:styleId="BB382AEC29B84AE5BF718D84CB756750">
    <w:name w:val="BB382AEC29B84AE5BF718D84CB756750"/>
    <w:rsid w:val="0004391D"/>
  </w:style>
  <w:style w:type="paragraph" w:customStyle="1" w:styleId="5404092B036643CAB709066649DCB750">
    <w:name w:val="5404092B036643CAB709066649DCB750"/>
    <w:rsid w:val="0004391D"/>
  </w:style>
  <w:style w:type="paragraph" w:customStyle="1" w:styleId="541A7ADDAEC04FF98A5E8FB1FD9AE4BE">
    <w:name w:val="541A7ADDAEC04FF98A5E8FB1FD9AE4BE"/>
    <w:rsid w:val="003F31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ED6A2D-93B3-43DC-BE3F-D2E29512E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(color)</Template>
  <TotalTime>6</TotalTime>
  <Pages>1</Pages>
  <Words>181</Words>
  <Characters>1001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Marina Sanchez</dc:creator>
  <cp:keywords/>
  <cp:lastModifiedBy>Marina Sanchez</cp:lastModifiedBy>
  <cp:revision>3</cp:revision>
  <dcterms:created xsi:type="dcterms:W3CDTF">2021-01-03T19:46:00Z</dcterms:created>
  <dcterms:modified xsi:type="dcterms:W3CDTF">2021-03-16T12:00:00Z</dcterms:modified>
  <cp:version/>
</cp:coreProperties>
</file>