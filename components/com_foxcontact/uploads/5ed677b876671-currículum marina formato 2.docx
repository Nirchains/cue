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0150810F" w14:textId="77777777" w:rsidTr="001151BB">
        <w:trPr>
          <w:trHeight w:val="2184"/>
        </w:trPr>
        <w:tc>
          <w:tcPr>
            <w:tcW w:w="3600" w:type="dxa"/>
            <w:vAlign w:val="bottom"/>
          </w:tcPr>
          <w:p w14:paraId="7FD053CB" w14:textId="3AE8D9C2" w:rsidR="001B2ABD" w:rsidRDefault="001151BB" w:rsidP="00710BEC">
            <w:pPr>
              <w:tabs>
                <w:tab w:val="left" w:pos="990"/>
              </w:tabs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 wp14:anchorId="4D149BA9" wp14:editId="5C1F365F">
                  <wp:simplePos x="0" y="0"/>
                  <wp:positionH relativeFrom="column">
                    <wp:posOffset>523240</wp:posOffset>
                  </wp:positionH>
                  <wp:positionV relativeFrom="paragraph">
                    <wp:posOffset>-71120</wp:posOffset>
                  </wp:positionV>
                  <wp:extent cx="1114425" cy="1536065"/>
                  <wp:effectExtent l="0" t="0" r="9525" b="6985"/>
                  <wp:wrapThrough wrapText="bothSides">
                    <wp:wrapPolygon edited="0">
                      <wp:start x="8123" y="0"/>
                      <wp:lineTo x="5538" y="1339"/>
                      <wp:lineTo x="1477" y="4018"/>
                      <wp:lineTo x="0" y="8304"/>
                      <wp:lineTo x="0" y="13394"/>
                      <wp:lineTo x="2215" y="17412"/>
                      <wp:lineTo x="2215" y="18216"/>
                      <wp:lineTo x="8123" y="21430"/>
                      <wp:lineTo x="9600" y="21430"/>
                      <wp:lineTo x="11815" y="21430"/>
                      <wp:lineTo x="13292" y="21430"/>
                      <wp:lineTo x="19200" y="18216"/>
                      <wp:lineTo x="19200" y="17412"/>
                      <wp:lineTo x="21415" y="13394"/>
                      <wp:lineTo x="21415" y="8304"/>
                      <wp:lineTo x="20308" y="4286"/>
                      <wp:lineTo x="15877" y="1339"/>
                      <wp:lineTo x="13292" y="0"/>
                      <wp:lineTo x="8123" y="0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53606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D1382F" w14:textId="5154BD23" w:rsidR="007E3180" w:rsidRPr="007E3180" w:rsidRDefault="007E3180" w:rsidP="00710BEC">
            <w:pPr>
              <w:tabs>
                <w:tab w:val="left" w:pos="9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1D6544A2" w14:textId="77777777" w:rsidR="001B2ABD" w:rsidRPr="009A4DF7" w:rsidRDefault="001B2ABD" w:rsidP="000C45FF">
            <w:pPr>
              <w:tabs>
                <w:tab w:val="left" w:pos="990"/>
              </w:tabs>
              <w:rPr>
                <w:color w:val="00B0F0"/>
              </w:rPr>
            </w:pPr>
          </w:p>
        </w:tc>
        <w:tc>
          <w:tcPr>
            <w:tcW w:w="6470" w:type="dxa"/>
            <w:vAlign w:val="bottom"/>
          </w:tcPr>
          <w:p w14:paraId="5106C15C" w14:textId="68C5016D" w:rsidR="001B2ABD" w:rsidRPr="009A4DF7" w:rsidRDefault="007D2993" w:rsidP="001B2ABD">
            <w:pPr>
              <w:pStyle w:val="Ttulo"/>
              <w:rPr>
                <w:color w:val="0070C0"/>
                <w:sz w:val="56"/>
                <w:szCs w:val="56"/>
              </w:rPr>
            </w:pPr>
            <w:r w:rsidRPr="009A4DF7">
              <w:rPr>
                <w:color w:val="0070C0"/>
                <w:sz w:val="56"/>
                <w:szCs w:val="56"/>
              </w:rPr>
              <w:t>marina clavijo castellet</w:t>
            </w:r>
          </w:p>
          <w:p w14:paraId="0B34BD58" w14:textId="77777777" w:rsidR="001B2ABD" w:rsidRPr="009A4DF7" w:rsidRDefault="001B2ABD" w:rsidP="001B2ABD">
            <w:pPr>
              <w:pStyle w:val="Subttulo"/>
              <w:rPr>
                <w:color w:val="00B0F0"/>
              </w:rPr>
            </w:pPr>
          </w:p>
        </w:tc>
      </w:tr>
      <w:tr w:rsidR="001B2ABD" w:rsidRPr="0059649E" w14:paraId="28BEDF8A" w14:textId="77777777" w:rsidTr="00710BEC">
        <w:tc>
          <w:tcPr>
            <w:tcW w:w="3600" w:type="dxa"/>
          </w:tcPr>
          <w:p w14:paraId="5FEB1FEF" w14:textId="77777777" w:rsidR="001151BB" w:rsidRDefault="007D2993" w:rsidP="001151BB">
            <w:pPr>
              <w:pStyle w:val="Ttulo3"/>
            </w:pPr>
            <w:r>
              <w:t xml:space="preserve"> </w:t>
            </w:r>
          </w:p>
          <w:p w14:paraId="0D00DF17" w14:textId="6D57DA49" w:rsidR="001151BB" w:rsidRDefault="001151BB" w:rsidP="001151BB">
            <w:pPr>
              <w:pStyle w:val="Ttulo3"/>
            </w:pPr>
            <w:r>
              <w:t>DATOS PERSONALES:</w:t>
            </w:r>
          </w:p>
          <w:p w14:paraId="5E5E19CE" w14:textId="77777777" w:rsidR="007B2C73" w:rsidRPr="007B2C73" w:rsidRDefault="007B2C73" w:rsidP="007B2C73"/>
          <w:p w14:paraId="7BEB70CC" w14:textId="612F4430" w:rsidR="007B2C73" w:rsidRDefault="007B2C73" w:rsidP="007B2C73">
            <w:r w:rsidRPr="007B2C73">
              <w:rPr>
                <w:b/>
                <w:bCs/>
              </w:rPr>
              <w:t>NOMBRE</w:t>
            </w:r>
            <w:r>
              <w:t xml:space="preserve"> : Marina Clavijo Castellet</w:t>
            </w:r>
          </w:p>
          <w:p w14:paraId="0D5A2D8A" w14:textId="77777777" w:rsidR="007B2C73" w:rsidRPr="007B2C73" w:rsidRDefault="007B2C73" w:rsidP="007B2C73"/>
          <w:p w14:paraId="67A2C134" w14:textId="2975C067" w:rsidR="001151BB" w:rsidRDefault="001151BB" w:rsidP="001151BB">
            <w:r w:rsidRPr="007B2C73">
              <w:rPr>
                <w:b/>
                <w:bCs/>
              </w:rPr>
              <w:t>Fecha de nacimiento</w:t>
            </w:r>
            <w:r>
              <w:t>:</w:t>
            </w:r>
            <w:r w:rsidR="007B2C73">
              <w:t xml:space="preserve"> </w:t>
            </w:r>
            <w:r>
              <w:t>31-12-1992</w:t>
            </w:r>
          </w:p>
          <w:p w14:paraId="0873D6BF" w14:textId="42EF0BC1" w:rsidR="007D2993" w:rsidRPr="001151BB" w:rsidRDefault="007D2993" w:rsidP="001151BB">
            <w:r w:rsidRPr="001151BB">
              <w:rPr>
                <w:szCs w:val="18"/>
              </w:rPr>
              <w:t>Jerez de la Frontera (Cádiz</w:t>
            </w:r>
            <w:r w:rsidRPr="001151BB">
              <w:t xml:space="preserve">)  </w:t>
            </w:r>
          </w:p>
          <w:sdt>
            <w:sdtPr>
              <w:id w:val="-1954003311"/>
              <w:placeholder>
                <w:docPart w:val="24F99A66C1C04892936CA5F23E0DABD2"/>
              </w:placeholder>
              <w:temporary/>
              <w:showingPlcHdr/>
              <w15:appearance w15:val="hidden"/>
            </w:sdtPr>
            <w:sdtEndPr/>
            <w:sdtContent>
              <w:p w14:paraId="4F4629C9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p w14:paraId="499CADD2" w14:textId="77777777" w:rsidR="007F0DDE" w:rsidRDefault="00D43A8F" w:rsidP="004D3011">
            <w:sdt>
              <w:sdtPr>
                <w:id w:val="1111563247"/>
                <w:placeholder>
                  <w:docPart w:val="197639AF89724495B13275EB9C3CA79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7DC6">
                  <w:rPr>
                    <w:b/>
                    <w:bCs/>
                    <w:lang w:bidi="es-ES"/>
                  </w:rPr>
                  <w:t>TELÉFONO:</w:t>
                </w:r>
              </w:sdtContent>
            </w:sdt>
            <w:r w:rsidR="00887DC6">
              <w:t xml:space="preserve"> </w:t>
            </w:r>
          </w:p>
          <w:p w14:paraId="7506F85C" w14:textId="77777777" w:rsidR="0010116C" w:rsidRDefault="007F0DDE" w:rsidP="004D3011">
            <w:r>
              <w:t xml:space="preserve">Móvil </w:t>
            </w:r>
            <w:r w:rsidR="0010116C">
              <w:t>:</w:t>
            </w:r>
            <w:r w:rsidR="007D2993">
              <w:t>671-39-47-12</w:t>
            </w:r>
            <w:r w:rsidR="0010116C">
              <w:t xml:space="preserve"> </w:t>
            </w:r>
          </w:p>
          <w:p w14:paraId="7A9F01FB" w14:textId="223315C2" w:rsidR="004D3011" w:rsidRPr="0059649E" w:rsidRDefault="0010116C" w:rsidP="004D3011">
            <w:r>
              <w:t>Fijo:</w:t>
            </w:r>
            <w:bookmarkStart w:id="0" w:name="_GoBack"/>
            <w:bookmarkEnd w:id="0"/>
            <w:r w:rsidR="00C35F58">
              <w:t xml:space="preserve"> 956</w:t>
            </w:r>
            <w:r w:rsidR="002F543E">
              <w:t xml:space="preserve"> 90</w:t>
            </w:r>
            <w:r w:rsidR="007F0DDE">
              <w:t xml:space="preserve"> 86 08</w:t>
            </w:r>
          </w:p>
          <w:p w14:paraId="411BF19F" w14:textId="77777777" w:rsidR="004D3011" w:rsidRPr="0059649E" w:rsidRDefault="004D3011" w:rsidP="004D3011"/>
          <w:sdt>
            <w:sdtPr>
              <w:id w:val="-240260293"/>
              <w:placeholder>
                <w:docPart w:val="F4EEAAF9EF4C4DCFA3574D09637E0FFC"/>
              </w:placeholder>
              <w:temporary/>
              <w:showingPlcHdr/>
              <w15:appearance w15:val="hidden"/>
            </w:sdtPr>
            <w:sdtEndPr/>
            <w:sdtContent>
              <w:p w14:paraId="681128EA" w14:textId="77777777" w:rsidR="004D3011" w:rsidRPr="0059649E" w:rsidRDefault="004D3011" w:rsidP="004D3011">
                <w:r w:rsidRPr="00887DC6">
                  <w:rPr>
                    <w:b/>
                    <w:bCs/>
                    <w:lang w:bidi="es-ES"/>
                  </w:rPr>
                  <w:t>CORREO ELECTRÓNICO:</w:t>
                </w:r>
              </w:p>
            </w:sdtContent>
          </w:sdt>
          <w:p w14:paraId="755B9623" w14:textId="7135F1C9" w:rsidR="00036450" w:rsidRDefault="00D43A8F" w:rsidP="004D3011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0" w:history="1">
              <w:r w:rsidR="00A42E37" w:rsidRPr="003675FF">
                <w:rPr>
                  <w:rStyle w:val="Hipervnculo"/>
                  <w:szCs w:val="18"/>
                </w:rPr>
                <w:t>marinablani3112@gmail.com</w:t>
              </w:r>
            </w:hyperlink>
          </w:p>
          <w:p w14:paraId="1DDC125E" w14:textId="77777777" w:rsidR="00A42E37" w:rsidRPr="009A09AC" w:rsidRDefault="00A42E37" w:rsidP="004D3011">
            <w:pPr>
              <w:rPr>
                <w:rStyle w:val="Hipervnculo"/>
                <w:szCs w:val="18"/>
              </w:rPr>
            </w:pPr>
          </w:p>
          <w:p w14:paraId="559BA397" w14:textId="535997A5" w:rsidR="004142CD" w:rsidRDefault="004142CD" w:rsidP="004142CD"/>
          <w:p w14:paraId="2F1B7BF8" w14:textId="7347F272" w:rsidR="00A42E37" w:rsidRDefault="00A42E37" w:rsidP="004142CD">
            <w:pPr>
              <w:rPr>
                <w:b/>
                <w:bCs/>
                <w:color w:val="0070C0"/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DATOS DE INTERÉS</w:t>
            </w:r>
          </w:p>
          <w:p w14:paraId="09093507" w14:textId="77777777" w:rsidR="00A42E37" w:rsidRPr="00A42E37" w:rsidRDefault="00A42E37" w:rsidP="004142CD">
            <w:pPr>
              <w:rPr>
                <w:b/>
                <w:bCs/>
                <w:color w:val="0070C0"/>
                <w:sz w:val="22"/>
              </w:rPr>
            </w:pPr>
          </w:p>
          <w:p w14:paraId="7AC4F348" w14:textId="77777777" w:rsidR="00A42E37" w:rsidRDefault="00A42E37" w:rsidP="00A42E37">
            <w:r>
              <w:t xml:space="preserve">Carnet de conducir (vehículo propio) </w:t>
            </w:r>
          </w:p>
          <w:p w14:paraId="70B605E4" w14:textId="77777777" w:rsidR="00A42E37" w:rsidRDefault="00A42E37" w:rsidP="00A42E37"/>
          <w:p w14:paraId="120CFC09" w14:textId="77777777" w:rsidR="00A42E37" w:rsidRDefault="00A42E37" w:rsidP="00A42E37">
            <w:r>
              <w:t>Inscripción en el Sistema Nacional de Garantía Juvenil</w:t>
            </w:r>
          </w:p>
          <w:p w14:paraId="172D90A8" w14:textId="77777777" w:rsidR="00A42E37" w:rsidRDefault="00A42E37" w:rsidP="00A42E37"/>
          <w:p w14:paraId="4A133707" w14:textId="31F3F4F9" w:rsidR="00A42E37" w:rsidRDefault="00A42E37" w:rsidP="00A42E37">
            <w:r w:rsidRPr="00D9338A">
              <w:t>Posibilidad de incorporación inmediata</w:t>
            </w:r>
          </w:p>
          <w:p w14:paraId="7709C5C0" w14:textId="4CF45A06" w:rsidR="00A42E37" w:rsidRDefault="00A42E37" w:rsidP="00A42E37"/>
          <w:p w14:paraId="552E7B02" w14:textId="248E6947" w:rsidR="00A42E37" w:rsidRDefault="00A42E37" w:rsidP="00A42E37">
            <w:r>
              <w:t>Manejo de tra</w:t>
            </w:r>
            <w:r w:rsidR="00460F23">
              <w:t>n</w:t>
            </w:r>
            <w:r>
              <w:t>spal</w:t>
            </w:r>
            <w:r w:rsidR="00460F23">
              <w:t>e</w:t>
            </w:r>
            <w:r>
              <w:t>ta</w:t>
            </w:r>
            <w:r w:rsidR="00460F23">
              <w:t xml:space="preserve"> manual </w:t>
            </w:r>
            <w:r w:rsidR="008B02BB">
              <w:t>,</w:t>
            </w:r>
            <w:r w:rsidR="00460F23">
              <w:t xml:space="preserve"> fregadora automática</w:t>
            </w:r>
            <w:r w:rsidR="008B02BB">
              <w:t xml:space="preserve"> y karcher</w:t>
            </w:r>
            <w:r w:rsidR="00460F23">
              <w:t xml:space="preserve"> </w:t>
            </w:r>
          </w:p>
          <w:p w14:paraId="7504A105" w14:textId="4DA22770" w:rsidR="00460F23" w:rsidRDefault="00460F23" w:rsidP="00A42E37"/>
          <w:p w14:paraId="60CFDFCF" w14:textId="77777777" w:rsidR="00460F23" w:rsidRPr="0059649E" w:rsidRDefault="00460F23" w:rsidP="00A42E37"/>
          <w:p w14:paraId="4EDFC0D4" w14:textId="1CA99CE0" w:rsidR="004D3011" w:rsidRPr="0059649E" w:rsidRDefault="004D3011" w:rsidP="00710BEC">
            <w:pPr>
              <w:pStyle w:val="Ttulo3"/>
            </w:pPr>
          </w:p>
        </w:tc>
        <w:tc>
          <w:tcPr>
            <w:tcW w:w="720" w:type="dxa"/>
          </w:tcPr>
          <w:p w14:paraId="78F57135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E4C1998A76C43AA9A40BC45A6D33B73"/>
              </w:placeholder>
              <w:temporary/>
              <w:showingPlcHdr/>
              <w15:appearance w15:val="hidden"/>
            </w:sdtPr>
            <w:sdtEndPr/>
            <w:sdtContent>
              <w:p w14:paraId="7B05098B" w14:textId="77777777" w:rsidR="001B2ABD" w:rsidRPr="0059649E" w:rsidRDefault="00E25A26" w:rsidP="00036450">
                <w:pPr>
                  <w:pStyle w:val="Ttulo2"/>
                </w:pPr>
                <w:r w:rsidRPr="0004024B">
                  <w:rPr>
                    <w:sz w:val="28"/>
                    <w:szCs w:val="28"/>
                    <w:lang w:bidi="es-ES"/>
                  </w:rPr>
                  <w:t>EDUCACIÓN</w:t>
                </w:r>
              </w:p>
            </w:sdtContent>
          </w:sdt>
          <w:p w14:paraId="3F0736AF" w14:textId="77777777" w:rsidR="0004024B" w:rsidRDefault="0004024B" w:rsidP="007D2993"/>
          <w:p w14:paraId="0B4C0D1D" w14:textId="7E87E91F" w:rsidR="007D2993" w:rsidRDefault="007D2993" w:rsidP="007D2993">
            <w:r>
              <w:t xml:space="preserve">Título de Formación Profesional de Grado Medio “Auxiliar de </w:t>
            </w:r>
            <w:r w:rsidR="00D9338A">
              <w:t>Enfermería” expedido</w:t>
            </w:r>
            <w:r>
              <w:t xml:space="preserve"> en Jerez en el año 2010. </w:t>
            </w:r>
          </w:p>
          <w:p w14:paraId="7F9FCF7F" w14:textId="77777777" w:rsidR="00E37C9E" w:rsidRDefault="00E37C9E" w:rsidP="007D2993"/>
          <w:p w14:paraId="30E843A8" w14:textId="445076CB" w:rsidR="007D2993" w:rsidRDefault="007D2993" w:rsidP="007D2993">
            <w:r>
              <w:t>Curso de Auxiliar de Enfermería en Rehabilitación</w:t>
            </w:r>
            <w:r w:rsidR="0004024B">
              <w:t xml:space="preserve">, realizado en </w:t>
            </w:r>
            <w:r w:rsidR="0004024B" w:rsidRPr="0004024B">
              <w:rPr>
                <w:b/>
                <w:bCs/>
              </w:rPr>
              <w:t>FORPE</w:t>
            </w:r>
            <w:r>
              <w:t xml:space="preserve"> 370 horas, expedido en el año 2011 </w:t>
            </w:r>
          </w:p>
          <w:p w14:paraId="59785C12" w14:textId="77777777" w:rsidR="00E37C9E" w:rsidRDefault="00E37C9E" w:rsidP="007D2993"/>
          <w:p w14:paraId="797108C9" w14:textId="316D92EF" w:rsidR="007D2993" w:rsidRDefault="007D2993" w:rsidP="007D2993">
            <w:r>
              <w:t>Carnet de manipuladora de alimentos (7/03/2002) 4’5 horas.</w:t>
            </w:r>
          </w:p>
          <w:p w14:paraId="53AAB5F0" w14:textId="57128D3B" w:rsidR="0004024B" w:rsidRDefault="0004024B" w:rsidP="007D2993"/>
          <w:p w14:paraId="006AF698" w14:textId="0A2C91BD" w:rsidR="004142CD" w:rsidRDefault="0004024B" w:rsidP="00036450">
            <w:r>
              <w:t>Curso de Innovación y nuevas tecnologías en la atención al paciente</w:t>
            </w:r>
          </w:p>
          <w:p w14:paraId="6ADFB768" w14:textId="4C993DA3" w:rsidR="0004024B" w:rsidRPr="0059649E" w:rsidRDefault="0004024B" w:rsidP="00036450">
            <w:r>
              <w:t>28 de octubre de 2014</w:t>
            </w:r>
          </w:p>
          <w:sdt>
            <w:sdtPr>
              <w:id w:val="1001553383"/>
              <w:placeholder>
                <w:docPart w:val="516B5F7A17214838B0879EDF98BF9CAD"/>
              </w:placeholder>
              <w:temporary/>
              <w:showingPlcHdr/>
              <w15:appearance w15:val="hidden"/>
            </w:sdtPr>
            <w:sdtEndPr/>
            <w:sdtContent>
              <w:p w14:paraId="2282C42B" w14:textId="77777777" w:rsidR="00036450" w:rsidRPr="0059649E" w:rsidRDefault="00036450" w:rsidP="00036450">
                <w:pPr>
                  <w:pStyle w:val="Ttulo2"/>
                </w:pPr>
                <w:r w:rsidRPr="008B02BB">
                  <w:rPr>
                    <w:sz w:val="28"/>
                    <w:szCs w:val="28"/>
                    <w:lang w:bidi="es-ES"/>
                  </w:rPr>
                  <w:t>EXPERIENCIA LABORAL</w:t>
                </w:r>
              </w:p>
            </w:sdtContent>
          </w:sdt>
          <w:p w14:paraId="0DAC59C7" w14:textId="77777777" w:rsidR="00E37C9E" w:rsidRDefault="007D2993" w:rsidP="007D2993">
            <w:r>
              <w:tab/>
            </w:r>
          </w:p>
          <w:p w14:paraId="27FCD018" w14:textId="32EB1666" w:rsidR="00E37C9E" w:rsidRDefault="00E37C9E" w:rsidP="00E37C9E">
            <w:r w:rsidRPr="0069245B">
              <w:rPr>
                <w:b/>
                <w:bCs/>
                <w:sz w:val="22"/>
              </w:rPr>
              <w:t>ANITIN</w:t>
            </w:r>
            <w:r w:rsidRPr="0069245B">
              <w:rPr>
                <w:sz w:val="22"/>
              </w:rPr>
              <w:t xml:space="preserve"> </w:t>
            </w:r>
            <w:r w:rsidR="00D9338A">
              <w:t>(panes</w:t>
            </w:r>
            <w:r>
              <w:t xml:space="preserve"> especiales), como limpiadora</w:t>
            </w:r>
            <w:r w:rsidR="008B02BB">
              <w:t xml:space="preserve"> industrial</w:t>
            </w:r>
          </w:p>
          <w:p w14:paraId="28C7EBAB" w14:textId="3B98F561" w:rsidR="00E37C9E" w:rsidRDefault="00E37C9E" w:rsidP="00E37C9E">
            <w:r>
              <w:t>(15/11/19 – 31/12/19</w:t>
            </w:r>
            <w:r w:rsidR="00D9338A">
              <w:t>), cubriendo</w:t>
            </w:r>
            <w:r>
              <w:t xml:space="preserve"> una baja.</w:t>
            </w:r>
          </w:p>
          <w:p w14:paraId="760A6247" w14:textId="0769280C" w:rsidR="00A42E37" w:rsidRDefault="00A42E37" w:rsidP="00E37C9E"/>
          <w:p w14:paraId="6831F759" w14:textId="7BC58975" w:rsidR="00A42E37" w:rsidRPr="00A42E37" w:rsidRDefault="00A42E37" w:rsidP="00E37C9E">
            <w:pPr>
              <w:rPr>
                <w:szCs w:val="18"/>
              </w:rPr>
            </w:pPr>
            <w:r>
              <w:rPr>
                <w:b/>
                <w:bCs/>
                <w:sz w:val="22"/>
              </w:rPr>
              <w:t xml:space="preserve">AFEMEN </w:t>
            </w:r>
            <w:r>
              <w:rPr>
                <w:szCs w:val="18"/>
              </w:rPr>
              <w:t>(Asociación Familiares Enfermos Mentales) , cubriendo vacaciones (4/11/2019 – 25/11/2019)</w:t>
            </w:r>
          </w:p>
          <w:p w14:paraId="18A8D122" w14:textId="77777777" w:rsidR="00E37C9E" w:rsidRDefault="00E37C9E" w:rsidP="007D2993"/>
          <w:p w14:paraId="1F6BC48E" w14:textId="77777777" w:rsidR="00E37C9E" w:rsidRPr="00E37C9E" w:rsidRDefault="00D9338A" w:rsidP="00E37C9E">
            <w:r w:rsidRPr="0069245B">
              <w:rPr>
                <w:b/>
                <w:bCs/>
                <w:sz w:val="22"/>
              </w:rPr>
              <w:t>AUXILIAR DE AYUDA A DOMICILIO</w:t>
            </w:r>
            <w:r w:rsidR="00E37C9E" w:rsidRPr="00E37C9E">
              <w:t>, cuidado y atención de personas mayores (2012-2018)</w:t>
            </w:r>
          </w:p>
          <w:p w14:paraId="04604A74" w14:textId="77777777" w:rsidR="00E37C9E" w:rsidRDefault="00E37C9E" w:rsidP="007D2993"/>
          <w:p w14:paraId="7D14EB36" w14:textId="700A1B86" w:rsidR="00E37C9E" w:rsidRPr="00E37C9E" w:rsidRDefault="00E37C9E" w:rsidP="00E37C9E">
            <w:r w:rsidRPr="00E37C9E">
              <w:t xml:space="preserve"> </w:t>
            </w:r>
            <w:r w:rsidR="00460F23">
              <w:rPr>
                <w:b/>
                <w:bCs/>
                <w:sz w:val="22"/>
              </w:rPr>
              <w:t xml:space="preserve">PRIMEALE </w:t>
            </w:r>
            <w:r w:rsidR="008B02BB">
              <w:rPr>
                <w:szCs w:val="18"/>
              </w:rPr>
              <w:t>(Cooperativa</w:t>
            </w:r>
            <w:r w:rsidR="00460F23">
              <w:rPr>
                <w:szCs w:val="18"/>
              </w:rPr>
              <w:t xml:space="preserve"> Agrícola) </w:t>
            </w:r>
            <w:r w:rsidRPr="00E37C9E">
              <w:t>seleccionando y empaquetando</w:t>
            </w:r>
            <w:r w:rsidR="00460F23">
              <w:t xml:space="preserve"> distintos productos </w:t>
            </w:r>
            <w:r w:rsidR="008B02BB">
              <w:t>(Hortalizas)</w:t>
            </w:r>
            <w:r w:rsidRPr="00E37C9E">
              <w:t xml:space="preserve"> (05/2017- 08/2017)</w:t>
            </w:r>
          </w:p>
          <w:p w14:paraId="26907F7A" w14:textId="77777777" w:rsidR="00E37C9E" w:rsidRDefault="00E37C9E" w:rsidP="007D2993"/>
          <w:p w14:paraId="10772924" w14:textId="56B1F9C4" w:rsidR="00E37C9E" w:rsidRPr="00E37C9E" w:rsidRDefault="008B02BB" w:rsidP="00E37C9E">
            <w:r>
              <w:rPr>
                <w:b/>
                <w:bCs/>
                <w:sz w:val="22"/>
              </w:rPr>
              <w:t>Prácticas en</w:t>
            </w:r>
            <w:r w:rsidR="00E37C9E" w:rsidRPr="00E37C9E">
              <w:rPr>
                <w:b/>
                <w:bCs/>
              </w:rPr>
              <w:t xml:space="preserve"> </w:t>
            </w:r>
            <w:r w:rsidR="00E37C9E" w:rsidRPr="00E37C9E">
              <w:rPr>
                <w:b/>
                <w:bCs/>
                <w:sz w:val="22"/>
              </w:rPr>
              <w:t xml:space="preserve">Centro de día </w:t>
            </w:r>
            <w:r w:rsidRPr="008B02BB">
              <w:rPr>
                <w:b/>
                <w:bCs/>
                <w:sz w:val="22"/>
              </w:rPr>
              <w:t>AFA</w:t>
            </w:r>
            <w:r w:rsidRPr="00E37C9E">
              <w:t>,</w:t>
            </w:r>
            <w:r w:rsidR="00E37C9E" w:rsidRPr="00E37C9E">
              <w:t xml:space="preserve"> como auxiliar de enfermería (2/11/11- 31/01/12)</w:t>
            </w:r>
          </w:p>
          <w:p w14:paraId="4671F7EF" w14:textId="77777777" w:rsidR="00E37C9E" w:rsidRDefault="00E37C9E" w:rsidP="007D2993"/>
          <w:p w14:paraId="1D416BF6" w14:textId="566BE5AB" w:rsidR="007D2993" w:rsidRDefault="008B02BB" w:rsidP="007D2993">
            <w:r>
              <w:rPr>
                <w:b/>
                <w:bCs/>
                <w:sz w:val="22"/>
              </w:rPr>
              <w:t>Prácticas en</w:t>
            </w:r>
            <w:r w:rsidR="007D2993" w:rsidRPr="0069245B">
              <w:rPr>
                <w:b/>
                <w:bCs/>
              </w:rPr>
              <w:t xml:space="preserve"> </w:t>
            </w:r>
            <w:r w:rsidR="007D2993" w:rsidRPr="0069245B">
              <w:rPr>
                <w:b/>
                <w:bCs/>
                <w:sz w:val="22"/>
              </w:rPr>
              <w:t>Clínica ASISA</w:t>
            </w:r>
            <w:r w:rsidR="007D2993" w:rsidRPr="0069245B">
              <w:rPr>
                <w:b/>
                <w:bCs/>
              </w:rPr>
              <w:t>,</w:t>
            </w:r>
            <w:r w:rsidR="007D2993">
              <w:t xml:space="preserve"> como auxiliar de enfermería </w:t>
            </w:r>
          </w:p>
          <w:p w14:paraId="71D77190" w14:textId="77777777" w:rsidR="007D2993" w:rsidRDefault="007D2993" w:rsidP="007D2993">
            <w:r>
              <w:t>(09/2010- 12/2010)</w:t>
            </w:r>
          </w:p>
          <w:p w14:paraId="712CA02A" w14:textId="77777777" w:rsidR="00D9338A" w:rsidRPr="0069245B" w:rsidRDefault="00D9338A" w:rsidP="007D2993">
            <w:pPr>
              <w:rPr>
                <w:b/>
                <w:bCs/>
              </w:rPr>
            </w:pPr>
          </w:p>
          <w:p w14:paraId="58095907" w14:textId="0DB8E2DF" w:rsidR="007D2993" w:rsidRDefault="00E37C9E" w:rsidP="007D2993">
            <w:r w:rsidRPr="008B02BB">
              <w:rPr>
                <w:b/>
                <w:bCs/>
                <w:sz w:val="22"/>
              </w:rPr>
              <w:t>Dependienta en</w:t>
            </w:r>
            <w:r w:rsidR="007D2993" w:rsidRPr="008B02BB">
              <w:rPr>
                <w:b/>
                <w:bCs/>
                <w:sz w:val="22"/>
              </w:rPr>
              <w:t xml:space="preserve"> tienda de bicis</w:t>
            </w:r>
            <w:r w:rsidR="007D2993">
              <w:t xml:space="preserve"> “El Planeta de los Ciclos” (2006</w:t>
            </w:r>
            <w:r w:rsidR="0069245B">
              <w:t xml:space="preserve"> - </w:t>
            </w:r>
            <w:r w:rsidR="007D2993">
              <w:t>200</w:t>
            </w:r>
            <w:r w:rsidR="008B02BB">
              <w:t>9</w:t>
            </w:r>
            <w:r w:rsidR="007D2993">
              <w:t>)</w:t>
            </w:r>
          </w:p>
          <w:p w14:paraId="79A93F6D" w14:textId="77777777" w:rsidR="004D3011" w:rsidRPr="0059649E" w:rsidRDefault="007D2993" w:rsidP="00036450">
            <w:r>
              <w:t xml:space="preserve">      </w:t>
            </w:r>
          </w:p>
          <w:sdt>
            <w:sdtPr>
              <w:id w:val="1669594239"/>
              <w:placeholder>
                <w:docPart w:val="2BDDCA9C12DF4DC19F4C3FADE71D17B3"/>
              </w:placeholder>
              <w:temporary/>
              <w:showingPlcHdr/>
              <w15:appearance w15:val="hidden"/>
            </w:sdtPr>
            <w:sdtEndPr/>
            <w:sdtContent>
              <w:p w14:paraId="6CF3294A" w14:textId="77777777" w:rsidR="00036450" w:rsidRPr="0059649E" w:rsidRDefault="00180329" w:rsidP="00036450">
                <w:pPr>
                  <w:pStyle w:val="Ttulo2"/>
                </w:pPr>
                <w:r w:rsidRPr="0004024B">
                  <w:rPr>
                    <w:rStyle w:val="Ttulo2Car"/>
                    <w:b/>
                    <w:sz w:val="28"/>
                    <w:szCs w:val="28"/>
                    <w:lang w:bidi="es-ES"/>
                  </w:rPr>
                  <w:t>APTITUDES</w:t>
                </w:r>
              </w:p>
            </w:sdtContent>
          </w:sdt>
          <w:p w14:paraId="4783DCEA" w14:textId="77777777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3D928581" w14:textId="31F311F6" w:rsidR="00710BEC" w:rsidRDefault="00710BEC" w:rsidP="00710BEC">
      <w:pPr>
        <w:tabs>
          <w:tab w:val="left" w:pos="990"/>
        </w:tabs>
      </w:pPr>
      <w:r>
        <w:tab/>
        <w:t xml:space="preserve">                                                                  Informática a nivel de usuario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</w:t>
      </w:r>
      <w:r w:rsidR="00D9338A">
        <w:t xml:space="preserve">        </w:t>
      </w:r>
      <w:r>
        <w:t xml:space="preserve">Capacidad para trabajar en equipo. </w:t>
      </w:r>
    </w:p>
    <w:p w14:paraId="39186D92" w14:textId="77777777" w:rsidR="00710BEC" w:rsidRDefault="00710BEC" w:rsidP="00710BEC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 w:rsidR="00D9338A">
        <w:t xml:space="preserve">             </w:t>
      </w:r>
      <w:r>
        <w:t>Actitud de aprendizaje y mejora continúa</w:t>
      </w:r>
    </w:p>
    <w:p w14:paraId="79304D5B" w14:textId="3CC2657F" w:rsidR="0043117B" w:rsidRPr="0059649E" w:rsidRDefault="00710BEC" w:rsidP="00710BEC">
      <w:pPr>
        <w:tabs>
          <w:tab w:val="left" w:pos="990"/>
        </w:tabs>
      </w:pPr>
      <w:r>
        <w:tab/>
        <w:t xml:space="preserve">                                                                  </w:t>
      </w:r>
    </w:p>
    <w:sectPr w:rsidR="0043117B" w:rsidRPr="0059649E" w:rsidSect="0004024B">
      <w:headerReference w:type="default" r:id="rId11"/>
      <w:pgSz w:w="11906" w:h="16838" w:code="9"/>
      <w:pgMar w:top="42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1B1D3" w14:textId="77777777" w:rsidR="00D43A8F" w:rsidRDefault="00D43A8F" w:rsidP="000C45FF">
      <w:r>
        <w:separator/>
      </w:r>
    </w:p>
  </w:endnote>
  <w:endnote w:type="continuationSeparator" w:id="0">
    <w:p w14:paraId="44FF19CD" w14:textId="77777777" w:rsidR="00D43A8F" w:rsidRDefault="00D43A8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FC1E0" w14:textId="77777777" w:rsidR="00D43A8F" w:rsidRDefault="00D43A8F" w:rsidP="000C45FF">
      <w:r>
        <w:separator/>
      </w:r>
    </w:p>
  </w:footnote>
  <w:footnote w:type="continuationSeparator" w:id="0">
    <w:p w14:paraId="7F4AFD48" w14:textId="77777777" w:rsidR="00D43A8F" w:rsidRDefault="00D43A8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A69A3" w14:textId="77777777" w:rsidR="000C45FF" w:rsidRPr="0059649E" w:rsidRDefault="000C45FF">
    <w:pPr>
      <w:pStyle w:val="Encabezado"/>
    </w:pPr>
    <w:r w:rsidRPr="0059649E"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3647BFDA" wp14:editId="7997CDB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9" name="Gráfico 9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DE4B2B"/>
    <w:multiLevelType w:val="hybridMultilevel"/>
    <w:tmpl w:val="E4DEA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8B76486"/>
    <w:multiLevelType w:val="hybridMultilevel"/>
    <w:tmpl w:val="4E3A62E8"/>
    <w:lvl w:ilvl="0" w:tplc="FBB6402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93"/>
    <w:rsid w:val="00036450"/>
    <w:rsid w:val="0004024B"/>
    <w:rsid w:val="00075675"/>
    <w:rsid w:val="00094499"/>
    <w:rsid w:val="000C45FF"/>
    <w:rsid w:val="000E3FD1"/>
    <w:rsid w:val="0010116C"/>
    <w:rsid w:val="00112054"/>
    <w:rsid w:val="001151BB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1F2ED9"/>
    <w:rsid w:val="002400EB"/>
    <w:rsid w:val="002559EC"/>
    <w:rsid w:val="00256CF7"/>
    <w:rsid w:val="00281FD5"/>
    <w:rsid w:val="002D3CA3"/>
    <w:rsid w:val="002F543E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60F23"/>
    <w:rsid w:val="004813B3"/>
    <w:rsid w:val="00496591"/>
    <w:rsid w:val="004C3B61"/>
    <w:rsid w:val="004C63E4"/>
    <w:rsid w:val="004D3011"/>
    <w:rsid w:val="005262AC"/>
    <w:rsid w:val="00573271"/>
    <w:rsid w:val="0059649E"/>
    <w:rsid w:val="005E39D5"/>
    <w:rsid w:val="00600670"/>
    <w:rsid w:val="0062123A"/>
    <w:rsid w:val="00646E75"/>
    <w:rsid w:val="006771D0"/>
    <w:rsid w:val="0069245B"/>
    <w:rsid w:val="006B646A"/>
    <w:rsid w:val="00710BEC"/>
    <w:rsid w:val="00715FCB"/>
    <w:rsid w:val="00743101"/>
    <w:rsid w:val="007775E1"/>
    <w:rsid w:val="007867A0"/>
    <w:rsid w:val="007927F5"/>
    <w:rsid w:val="007B2C73"/>
    <w:rsid w:val="007D2993"/>
    <w:rsid w:val="007E3180"/>
    <w:rsid w:val="007F0DDE"/>
    <w:rsid w:val="00802CA0"/>
    <w:rsid w:val="00887DC6"/>
    <w:rsid w:val="008B02BB"/>
    <w:rsid w:val="008C0D96"/>
    <w:rsid w:val="009260CD"/>
    <w:rsid w:val="00952C25"/>
    <w:rsid w:val="009A09AC"/>
    <w:rsid w:val="009A4DF7"/>
    <w:rsid w:val="00A2118D"/>
    <w:rsid w:val="00A42E37"/>
    <w:rsid w:val="00AD76E2"/>
    <w:rsid w:val="00B20152"/>
    <w:rsid w:val="00B359E4"/>
    <w:rsid w:val="00B57D98"/>
    <w:rsid w:val="00B70850"/>
    <w:rsid w:val="00BD56C4"/>
    <w:rsid w:val="00BE3DA2"/>
    <w:rsid w:val="00C066B6"/>
    <w:rsid w:val="00C35F58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35484"/>
    <w:rsid w:val="00D422DE"/>
    <w:rsid w:val="00D43A8F"/>
    <w:rsid w:val="00D5459D"/>
    <w:rsid w:val="00D9338A"/>
    <w:rsid w:val="00DA1F4D"/>
    <w:rsid w:val="00DD172A"/>
    <w:rsid w:val="00E25A26"/>
    <w:rsid w:val="00E37C9E"/>
    <w:rsid w:val="00E4381A"/>
    <w:rsid w:val="00E55D74"/>
    <w:rsid w:val="00E672F1"/>
    <w:rsid w:val="00EB2865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431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42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glossaryDocument" Target="glossary/document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1.xml" /><Relationship Id="rId5" Type="http://schemas.openxmlformats.org/officeDocument/2006/relationships/settings" Target="settings.xml" /><Relationship Id="rId10" Type="http://schemas.openxmlformats.org/officeDocument/2006/relationships/hyperlink" Target="mailto:marinablani3112@gmail.com" TargetMode="Externa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aip\AppData\Local\Microsoft\Office\16.0\DTS\es-ES%7b643F3488-F909-4468-9869-687C4243F3C0%7d\%7b31B9951C-F033-4CBF-8904-2268CB5E9985%7dtf0054627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F99A66C1C04892936CA5F23E0DA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437FD-4799-4422-AC8E-4556E0F35734}"/>
      </w:docPartPr>
      <w:docPartBody>
        <w:p w:rsidR="00A94AA2" w:rsidRDefault="005C12BC">
          <w:pPr>
            <w:pStyle w:val="24F99A66C1C04892936CA5F23E0DABD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197639AF89724495B13275EB9C3C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AE2AD-3262-4600-AACE-00BA0F2013CD}"/>
      </w:docPartPr>
      <w:docPartBody>
        <w:p w:rsidR="00A94AA2" w:rsidRDefault="005C12BC">
          <w:pPr>
            <w:pStyle w:val="197639AF89724495B13275EB9C3CA79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4EEAAF9EF4C4DCFA3574D09637E0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BDCB2-94DB-46A2-A827-4E3356A03FA2}"/>
      </w:docPartPr>
      <w:docPartBody>
        <w:p w:rsidR="00A94AA2" w:rsidRDefault="005C12BC">
          <w:pPr>
            <w:pStyle w:val="F4EEAAF9EF4C4DCFA3574D09637E0FF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4E4C1998A76C43AA9A40BC45A6D33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0ABA-AE33-4F69-AD95-96D61F201541}"/>
      </w:docPartPr>
      <w:docPartBody>
        <w:p w:rsidR="00A94AA2" w:rsidRDefault="005C12BC">
          <w:pPr>
            <w:pStyle w:val="4E4C1998A76C43AA9A40BC45A6D33B73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516B5F7A17214838B0879EDF98BF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83F5C-5A05-4A1F-8390-0F922DC43A49}"/>
      </w:docPartPr>
      <w:docPartBody>
        <w:p w:rsidR="00A94AA2" w:rsidRDefault="005C12BC">
          <w:pPr>
            <w:pStyle w:val="516B5F7A17214838B0879EDF98BF9CAD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2BDDCA9C12DF4DC19F4C3FADE71D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3F19-B3B0-472A-BB35-7D11699A0BB8}"/>
      </w:docPartPr>
      <w:docPartBody>
        <w:p w:rsidR="00A94AA2" w:rsidRDefault="005C12BC">
          <w:pPr>
            <w:pStyle w:val="2BDDCA9C12DF4DC19F4C3FADE71D17B3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BC"/>
    <w:rsid w:val="005C12BC"/>
    <w:rsid w:val="008312AF"/>
    <w:rsid w:val="00892B13"/>
    <w:rsid w:val="008D19B1"/>
    <w:rsid w:val="00A9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A94AA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61BAB20653456ABE8064A8AC6EF4E3">
    <w:name w:val="4261BAB20653456ABE8064A8AC6EF4E3"/>
  </w:style>
  <w:style w:type="paragraph" w:customStyle="1" w:styleId="E24B3166CE53483F98BE841E2E617CD9">
    <w:name w:val="E24B3166CE53483F98BE841E2E617CD9"/>
  </w:style>
  <w:style w:type="paragraph" w:customStyle="1" w:styleId="266694D8EA8A4296A3117E4ADABF15AA">
    <w:name w:val="266694D8EA8A4296A3117E4ADABF15AA"/>
  </w:style>
  <w:style w:type="paragraph" w:customStyle="1" w:styleId="D877BE06C14D4CCCB414F3579FFFF152">
    <w:name w:val="D877BE06C14D4CCCB414F3579FFFF152"/>
  </w:style>
  <w:style w:type="paragraph" w:customStyle="1" w:styleId="24F99A66C1C04892936CA5F23E0DABD2">
    <w:name w:val="24F99A66C1C04892936CA5F23E0DABD2"/>
  </w:style>
  <w:style w:type="paragraph" w:customStyle="1" w:styleId="197639AF89724495B13275EB9C3CA791">
    <w:name w:val="197639AF89724495B13275EB9C3CA791"/>
  </w:style>
  <w:style w:type="paragraph" w:customStyle="1" w:styleId="081342AD2D824FE681CB925886CF4AE8">
    <w:name w:val="081342AD2D824FE681CB925886CF4AE8"/>
  </w:style>
  <w:style w:type="paragraph" w:customStyle="1" w:styleId="8FF64A8E2E17410B9C0695824D52EDBB">
    <w:name w:val="8FF64A8E2E17410B9C0695824D52EDBB"/>
  </w:style>
  <w:style w:type="paragraph" w:customStyle="1" w:styleId="92C9671356614F7C8F5D1AE33E74B92E">
    <w:name w:val="92C9671356614F7C8F5D1AE33E74B92E"/>
  </w:style>
  <w:style w:type="paragraph" w:customStyle="1" w:styleId="F4EEAAF9EF4C4DCFA3574D09637E0FFC">
    <w:name w:val="F4EEAAF9EF4C4DCFA3574D09637E0FF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D680878C8B674129A79BBF26E43AC58B">
    <w:name w:val="D680878C8B674129A79BBF26E43AC58B"/>
  </w:style>
  <w:style w:type="paragraph" w:customStyle="1" w:styleId="743F5DF7199A4A0F92239B11FF5FF546">
    <w:name w:val="743F5DF7199A4A0F92239B11FF5FF546"/>
  </w:style>
  <w:style w:type="paragraph" w:customStyle="1" w:styleId="DE6128068C564DCFBE28739F11873090">
    <w:name w:val="DE6128068C564DCFBE28739F11873090"/>
  </w:style>
  <w:style w:type="paragraph" w:customStyle="1" w:styleId="021E8ECF01B54C4A9F45CB6554F527CC">
    <w:name w:val="021E8ECF01B54C4A9F45CB6554F527CC"/>
  </w:style>
  <w:style w:type="paragraph" w:customStyle="1" w:styleId="8CE701E9908D41478952EE1393346705">
    <w:name w:val="8CE701E9908D41478952EE1393346705"/>
  </w:style>
  <w:style w:type="paragraph" w:customStyle="1" w:styleId="A0B845D0D10F4AD7860A0519C537D5C8">
    <w:name w:val="A0B845D0D10F4AD7860A0519C537D5C8"/>
  </w:style>
  <w:style w:type="paragraph" w:customStyle="1" w:styleId="4E4C1998A76C43AA9A40BC45A6D33B73">
    <w:name w:val="4E4C1998A76C43AA9A40BC45A6D33B73"/>
  </w:style>
  <w:style w:type="paragraph" w:customStyle="1" w:styleId="8DC18A6FB9A74C9CA2E39F846700364E">
    <w:name w:val="8DC18A6FB9A74C9CA2E39F846700364E"/>
  </w:style>
  <w:style w:type="paragraph" w:customStyle="1" w:styleId="C4A95C6EBC67423D91879D813C3248D0">
    <w:name w:val="C4A95C6EBC67423D91879D813C3248D0"/>
  </w:style>
  <w:style w:type="paragraph" w:customStyle="1" w:styleId="9BBFA5712F1944C49CA4F44672C2CF45">
    <w:name w:val="9BBFA5712F1944C49CA4F44672C2CF45"/>
  </w:style>
  <w:style w:type="paragraph" w:customStyle="1" w:styleId="B67CCB24C8D2411483EB5BF1C349C0BC">
    <w:name w:val="B67CCB24C8D2411483EB5BF1C349C0BC"/>
  </w:style>
  <w:style w:type="paragraph" w:customStyle="1" w:styleId="916A9C710165435B945A747E55F9E57C">
    <w:name w:val="916A9C710165435B945A747E55F9E57C"/>
  </w:style>
  <w:style w:type="paragraph" w:customStyle="1" w:styleId="99DB7D64948A4C3A9578074B41261FAD">
    <w:name w:val="99DB7D64948A4C3A9578074B41261FAD"/>
  </w:style>
  <w:style w:type="paragraph" w:customStyle="1" w:styleId="9945F0A49E0F4195AED06531D22EDF89">
    <w:name w:val="9945F0A49E0F4195AED06531D22EDF89"/>
  </w:style>
  <w:style w:type="paragraph" w:customStyle="1" w:styleId="DC649D2FDEAC46C3A6C11BF36D641F63">
    <w:name w:val="DC649D2FDEAC46C3A6C11BF36D641F63"/>
  </w:style>
  <w:style w:type="paragraph" w:customStyle="1" w:styleId="516B5F7A17214838B0879EDF98BF9CAD">
    <w:name w:val="516B5F7A17214838B0879EDF98BF9CAD"/>
  </w:style>
  <w:style w:type="paragraph" w:customStyle="1" w:styleId="905ECF75E42F47D38BEB336861659A8D">
    <w:name w:val="905ECF75E42F47D38BEB336861659A8D"/>
  </w:style>
  <w:style w:type="paragraph" w:customStyle="1" w:styleId="D447AAC834194EA189FB743DF27F1FEC">
    <w:name w:val="D447AAC834194EA189FB743DF27F1FEC"/>
  </w:style>
  <w:style w:type="paragraph" w:customStyle="1" w:styleId="E1C4C51796DC46DEA66EBE31FE5E9EB6">
    <w:name w:val="E1C4C51796DC46DEA66EBE31FE5E9EB6"/>
  </w:style>
  <w:style w:type="paragraph" w:customStyle="1" w:styleId="7117AF81A78D4FC691E64CE9E4F28A78">
    <w:name w:val="7117AF81A78D4FC691E64CE9E4F28A78"/>
  </w:style>
  <w:style w:type="paragraph" w:customStyle="1" w:styleId="9B00BD55FB4644BE8B385B58544D0790">
    <w:name w:val="9B00BD55FB4644BE8B385B58544D0790"/>
  </w:style>
  <w:style w:type="paragraph" w:customStyle="1" w:styleId="9BD4D51BF41843228B5238822C10FF36">
    <w:name w:val="9BD4D51BF41843228B5238822C10FF36"/>
  </w:style>
  <w:style w:type="paragraph" w:customStyle="1" w:styleId="672EA1453A9943139ABD502905CA6E72">
    <w:name w:val="672EA1453A9943139ABD502905CA6E72"/>
  </w:style>
  <w:style w:type="paragraph" w:customStyle="1" w:styleId="39B82FD5782F44BAB9A3588BDDC68B37">
    <w:name w:val="39B82FD5782F44BAB9A3588BDDC68B37"/>
  </w:style>
  <w:style w:type="paragraph" w:customStyle="1" w:styleId="CE0E9D64965D4FC4BE00E2D76EDAC9E1">
    <w:name w:val="CE0E9D64965D4FC4BE00E2D76EDAC9E1"/>
  </w:style>
  <w:style w:type="paragraph" w:customStyle="1" w:styleId="058DDE6ED2004C1C91AB29C479431922">
    <w:name w:val="058DDE6ED2004C1C91AB29C479431922"/>
  </w:style>
  <w:style w:type="paragraph" w:customStyle="1" w:styleId="23D0753499BA4E86A931CE9DCC952A8C">
    <w:name w:val="23D0753499BA4E86A931CE9DCC952A8C"/>
  </w:style>
  <w:style w:type="paragraph" w:customStyle="1" w:styleId="229A6056C88E4ACEA0BF4DF71C48BEC8">
    <w:name w:val="229A6056C88E4ACEA0BF4DF71C48BEC8"/>
  </w:style>
  <w:style w:type="paragraph" w:customStyle="1" w:styleId="72CB23CEF66640AF8B3753C9430366BD">
    <w:name w:val="72CB23CEF66640AF8B3753C9430366BD"/>
  </w:style>
  <w:style w:type="paragraph" w:customStyle="1" w:styleId="146FC24DE3E94BA5860D0822E18221E2">
    <w:name w:val="146FC24DE3E94BA5860D0822E18221E2"/>
  </w:style>
  <w:style w:type="paragraph" w:customStyle="1" w:styleId="12226312C6744E25BF80A0F38FAAB7C5">
    <w:name w:val="12226312C6744E25BF80A0F38FAAB7C5"/>
  </w:style>
  <w:style w:type="character" w:customStyle="1" w:styleId="Ttulo2Car">
    <w:name w:val="Título 2 Car"/>
    <w:basedOn w:val="Fuentedeprrafopredeter"/>
    <w:link w:val="Ttulo2"/>
    <w:uiPriority w:val="9"/>
    <w:rsid w:val="00A94AA2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2BDDCA9C12DF4DC19F4C3FADE71D17B3">
    <w:name w:val="2BDDCA9C12DF4DC19F4C3FADE71D17B3"/>
  </w:style>
  <w:style w:type="paragraph" w:customStyle="1" w:styleId="6C33140442E1400AA554261A803E04C8">
    <w:name w:val="6C33140442E1400AA554261A803E04C8"/>
    <w:rsid w:val="00A94AA2"/>
  </w:style>
  <w:style w:type="paragraph" w:customStyle="1" w:styleId="947AB60630AA413080BF7671C4A1BD41">
    <w:name w:val="947AB60630AA413080BF7671C4A1BD41"/>
    <w:rsid w:val="00A94AA2"/>
  </w:style>
  <w:style w:type="paragraph" w:customStyle="1" w:styleId="8E253336E34C4DC2AFAF566855EB08D0">
    <w:name w:val="8E253336E34C4DC2AFAF566855EB08D0"/>
    <w:rsid w:val="00A94AA2"/>
  </w:style>
  <w:style w:type="paragraph" w:customStyle="1" w:styleId="82BF0088C033472DBFE560998CE4EFF3">
    <w:name w:val="82BF0088C033472DBFE560998CE4EFF3"/>
    <w:rsid w:val="00A94AA2"/>
  </w:style>
  <w:style w:type="paragraph" w:customStyle="1" w:styleId="B69A1259AE2243BCB5A9551E522B0A39">
    <w:name w:val="B69A1259AE2243BCB5A9551E522B0A39"/>
    <w:rsid w:val="00A94AA2"/>
  </w:style>
  <w:style w:type="paragraph" w:customStyle="1" w:styleId="6D7BF19D48F145D285B9FA8F46260E88">
    <w:name w:val="6D7BF19D48F145D285B9FA8F46260E88"/>
    <w:rsid w:val="00A94AA2"/>
  </w:style>
  <w:style w:type="paragraph" w:customStyle="1" w:styleId="E9ED92F46B8E41708E9CDD4AE7CA93F7">
    <w:name w:val="E9ED92F46B8E41708E9CDD4AE7CA93F7"/>
    <w:rsid w:val="00A94AA2"/>
  </w:style>
  <w:style w:type="paragraph" w:customStyle="1" w:styleId="EB3F314C43DB48639C37C2322E99A503">
    <w:name w:val="EB3F314C43DB48639C37C2322E99A503"/>
    <w:rsid w:val="00A94AA2"/>
  </w:style>
  <w:style w:type="paragraph" w:customStyle="1" w:styleId="A88B1961C65448F5BCF6065964D13F78">
    <w:name w:val="A88B1961C65448F5BCF6065964D13F78"/>
    <w:rsid w:val="00A94AA2"/>
  </w:style>
  <w:style w:type="paragraph" w:customStyle="1" w:styleId="45AE15B957D34703BA101E7F232F3435">
    <w:name w:val="45AE15B957D34703BA101E7F232F3435"/>
    <w:rsid w:val="00A94AA2"/>
  </w:style>
  <w:style w:type="paragraph" w:customStyle="1" w:styleId="932AE3180F6049B2931C2C6AE3AA5ECA">
    <w:name w:val="932AE3180F6049B2931C2C6AE3AA5ECA"/>
    <w:rsid w:val="00A94AA2"/>
  </w:style>
  <w:style w:type="paragraph" w:customStyle="1" w:styleId="1C4D0FA2FD8046C6846BD2BF39937777">
    <w:name w:val="1C4D0FA2FD8046C6846BD2BF39937777"/>
    <w:rsid w:val="00A94A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%7b31B9951C-F033-4CBF-8904-2268CB5E9985%7dtf00546271.dotx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2020-05-27T10:58:00Z</dcterms:created>
  <dcterms:modified xsi:type="dcterms:W3CDTF">2020-05-27T10:58:00Z</dcterms:modified>
</cp:coreProperties>
</file>