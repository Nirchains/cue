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6FD00" w14:textId="4C4F279F" w:rsidR="008115E5" w:rsidRDefault="00CC21EE">
      <w:pPr>
        <w:pStyle w:val="Nombre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C3A146E" wp14:editId="16A31DE2">
            <wp:simplePos x="0" y="0"/>
            <wp:positionH relativeFrom="column">
              <wp:posOffset>4187138</wp:posOffset>
            </wp:positionH>
            <wp:positionV relativeFrom="paragraph">
              <wp:posOffset>0</wp:posOffset>
            </wp:positionV>
            <wp:extent cx="1678992" cy="240792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92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4EA">
        <w:t>M</w:t>
      </w:r>
      <w:r w:rsidR="002F447F">
        <w:t xml:space="preserve"> Rocío moral Fernández</w:t>
      </w:r>
    </w:p>
    <w:p w14:paraId="6B04DBCA" w14:textId="5D5AAF8E" w:rsidR="008115E5" w:rsidRDefault="00906CB8">
      <w:pPr>
        <w:pStyle w:val="Informacindecontacto"/>
      </w:pPr>
      <w:r>
        <w:t xml:space="preserve">Dirección: c/ Canarias </w:t>
      </w:r>
      <w:r w:rsidR="00DE24E6">
        <w:t>27 (</w:t>
      </w:r>
      <w:r w:rsidR="008E1733">
        <w:t>Utrera) 41710</w:t>
      </w:r>
    </w:p>
    <w:p w14:paraId="7B0DC368" w14:textId="0B13BABF" w:rsidR="008E1733" w:rsidRDefault="00E661D9">
      <w:pPr>
        <w:pStyle w:val="Informacindecontacto"/>
      </w:pPr>
      <w:r>
        <w:t>Telefono:</w:t>
      </w:r>
      <w:r w:rsidR="00AB6BFF">
        <w:t xml:space="preserve"> 661363468</w:t>
      </w:r>
    </w:p>
    <w:p w14:paraId="0EEFE564" w14:textId="1047DC54" w:rsidR="00AB6BFF" w:rsidRDefault="00AB6BFF">
      <w:pPr>
        <w:pStyle w:val="Informacindecontacto"/>
      </w:pPr>
      <w:r>
        <w:t>Correo: Rocío.moral.</w:t>
      </w:r>
      <w:r w:rsidR="00AD61C8">
        <w:t>f.89</w:t>
      </w:r>
      <w:r w:rsidR="006D384A">
        <w:t>@gmail.com</w:t>
      </w:r>
    </w:p>
    <w:p w14:paraId="3470B8B6" w14:textId="4D95FB6B" w:rsidR="008115E5" w:rsidRDefault="00C1635C">
      <w:pPr>
        <w:pStyle w:val="Ttulo1"/>
      </w:pPr>
    </w:p>
    <w:p w14:paraId="636B0059" w14:textId="3238E8FE" w:rsidR="008115E5" w:rsidRDefault="00C1635C"/>
    <w:sdt>
      <w:sdtPr>
        <w:id w:val="1728489637"/>
        <w:placeholder>
          <w:docPart w:val="703DC3000AA5B84B9386BCA1D44B0E86"/>
        </w:placeholder>
        <w:temporary/>
        <w:showingPlcHdr/>
      </w:sdtPr>
      <w:sdtEndPr/>
      <w:sdtContent>
        <w:p w14:paraId="657A70FD" w14:textId="4DE8E2A0" w:rsidR="008115E5" w:rsidRDefault="002A580B" w:rsidP="004813BE">
          <w:pPr>
            <w:pStyle w:val="Ttulo1"/>
          </w:pPr>
          <w:r>
            <w:t>Experiencia</w:t>
          </w:r>
        </w:p>
      </w:sdtContent>
    </w:sdt>
    <w:p w14:paraId="254D9219" w14:textId="506A24F9" w:rsidR="008115E5" w:rsidRDefault="004813BE">
      <w:r>
        <w:t xml:space="preserve">Centro de mayores </w:t>
      </w:r>
      <w:r w:rsidR="00586116">
        <w:t>Joaquín Rosillo</w:t>
      </w:r>
    </w:p>
    <w:p w14:paraId="6A578485" w14:textId="5D5438CA" w:rsidR="00586116" w:rsidRDefault="00A56FB3">
      <w:r>
        <w:t xml:space="preserve">Desde el año 2012/ </w:t>
      </w:r>
      <w:r w:rsidR="001942E4">
        <w:t>actualmente trabajando</w:t>
      </w:r>
    </w:p>
    <w:p w14:paraId="5FBEB457" w14:textId="7A8A93A0" w:rsidR="008115E5" w:rsidRDefault="00DB3922" w:rsidP="00DB3922">
      <w:pPr>
        <w:pStyle w:val="Listaconvietas"/>
        <w:numPr>
          <w:ilvl w:val="0"/>
          <w:numId w:val="15"/>
        </w:numPr>
      </w:pPr>
      <w:r>
        <w:t xml:space="preserve">Trabajo desempeño, levantar, </w:t>
      </w:r>
      <w:r w:rsidR="002C2CC6">
        <w:t xml:space="preserve">bañar, </w:t>
      </w:r>
      <w:r w:rsidR="003078AF">
        <w:t xml:space="preserve">asear, vestirlos a </w:t>
      </w:r>
      <w:r w:rsidR="002C2CC6">
        <w:t xml:space="preserve"> cada residente, ayudarles a comer, </w:t>
      </w:r>
      <w:r w:rsidR="006D6694">
        <w:t xml:space="preserve">ayudarles a ir al baño, </w:t>
      </w:r>
      <w:r w:rsidR="00733AEC">
        <w:t>acostarlos, administrarles la medicación.</w:t>
      </w:r>
      <w:bookmarkStart w:id="0" w:name="_GoBack"/>
      <w:bookmarkEnd w:id="0"/>
    </w:p>
    <w:p w14:paraId="1AC17F42" w14:textId="3048AC0F" w:rsidR="00D27DA8" w:rsidRDefault="000B5C5A" w:rsidP="000B5C5A">
      <w:pPr>
        <w:pStyle w:val="Listaconvietas"/>
        <w:numPr>
          <w:ilvl w:val="0"/>
          <w:numId w:val="0"/>
        </w:numPr>
      </w:pPr>
      <w:r>
        <w:t xml:space="preserve">Salón de belleza </w:t>
      </w:r>
    </w:p>
    <w:p w14:paraId="6EFD9B6E" w14:textId="7097EB06" w:rsidR="000B5C5A" w:rsidRDefault="000B5C5A" w:rsidP="000B5C5A">
      <w:pPr>
        <w:pStyle w:val="Listaconvietas"/>
        <w:numPr>
          <w:ilvl w:val="0"/>
          <w:numId w:val="0"/>
        </w:numPr>
      </w:pPr>
      <w:r>
        <w:t xml:space="preserve">Desde el </w:t>
      </w:r>
      <w:r w:rsidR="00E81E5A">
        <w:t>año 2008/2010</w:t>
      </w:r>
    </w:p>
    <w:p w14:paraId="03E5E52B" w14:textId="0A3CC73A" w:rsidR="0052611A" w:rsidRDefault="00E81E5A" w:rsidP="0052611A">
      <w:pPr>
        <w:pStyle w:val="Listaconvietas"/>
        <w:numPr>
          <w:ilvl w:val="0"/>
          <w:numId w:val="15"/>
        </w:numPr>
      </w:pPr>
      <w:r>
        <w:t>Trabajo desempeño</w:t>
      </w:r>
      <w:r w:rsidR="00EE70BF">
        <w:t xml:space="preserve">, todo trabajo de </w:t>
      </w:r>
      <w:r w:rsidR="00584F9E">
        <w:t>esteticien,</w:t>
      </w:r>
      <w:r w:rsidR="00EE70BF">
        <w:t xml:space="preserve"> depilación</w:t>
      </w:r>
      <w:r w:rsidR="005455A7">
        <w:t xml:space="preserve">, tratamientos faciales, </w:t>
      </w:r>
      <w:r w:rsidR="003C5D1B">
        <w:t xml:space="preserve">venta de </w:t>
      </w:r>
      <w:r w:rsidR="0052611A">
        <w:t>productos, maquillajes, uñas…</w:t>
      </w:r>
    </w:p>
    <w:p w14:paraId="22E1DF6D" w14:textId="05530EDC" w:rsidR="0052611A" w:rsidRDefault="0052611A" w:rsidP="0052611A">
      <w:pPr>
        <w:pStyle w:val="Listaconvietas"/>
        <w:numPr>
          <w:ilvl w:val="0"/>
          <w:numId w:val="0"/>
        </w:numPr>
        <w:ind w:left="216" w:hanging="216"/>
      </w:pPr>
      <w:r>
        <w:t>Corte inglés</w:t>
      </w:r>
      <w:r w:rsidR="001C29E6">
        <w:t xml:space="preserve"> </w:t>
      </w:r>
    </w:p>
    <w:p w14:paraId="5E6DD135" w14:textId="3AA2C331" w:rsidR="001C29E6" w:rsidRDefault="001C29E6" w:rsidP="0052611A">
      <w:pPr>
        <w:pStyle w:val="Listaconvietas"/>
        <w:numPr>
          <w:ilvl w:val="0"/>
          <w:numId w:val="0"/>
        </w:numPr>
        <w:ind w:left="216" w:hanging="216"/>
      </w:pPr>
      <w:r>
        <w:t xml:space="preserve">Temporada Navidad 2007/8 </w:t>
      </w:r>
    </w:p>
    <w:p w14:paraId="1127032C" w14:textId="070D838B" w:rsidR="001C29E6" w:rsidRDefault="00CF3558" w:rsidP="00CF3558">
      <w:pPr>
        <w:pStyle w:val="Listaconvietas"/>
        <w:numPr>
          <w:ilvl w:val="0"/>
          <w:numId w:val="15"/>
        </w:numPr>
      </w:pPr>
      <w:r>
        <w:t xml:space="preserve">Trabajo desempeño, punto de venta </w:t>
      </w:r>
      <w:r w:rsidR="00B965FB">
        <w:t xml:space="preserve">Max factor </w:t>
      </w:r>
    </w:p>
    <w:sdt>
      <w:sdtPr>
        <w:id w:val="720946933"/>
        <w:placeholder>
          <w:docPart w:val="87888D31CC38F04EB261F2BD421E545F"/>
        </w:placeholder>
        <w:temporary/>
        <w:showingPlcHdr/>
      </w:sdtPr>
      <w:sdtEndPr/>
      <w:sdtContent>
        <w:p w14:paraId="32196079" w14:textId="77777777" w:rsidR="008115E5" w:rsidRDefault="002A580B">
          <w:pPr>
            <w:pStyle w:val="Ttulo1"/>
          </w:pPr>
          <w:r>
            <w:t>Formación</w:t>
          </w:r>
        </w:p>
      </w:sdtContent>
    </w:sdt>
    <w:p w14:paraId="1296C6E5" w14:textId="359154AC" w:rsidR="008115E5" w:rsidRDefault="00DB382D">
      <w:r>
        <w:t>•</w:t>
      </w:r>
      <w:r w:rsidR="00DF7FB1">
        <w:t xml:space="preserve">Ciclo formativo </w:t>
      </w:r>
      <w:r w:rsidR="00650D1A">
        <w:t xml:space="preserve">técnico </w:t>
      </w:r>
      <w:r w:rsidR="006042BA">
        <w:t xml:space="preserve">cuidados </w:t>
      </w:r>
      <w:r w:rsidR="00EF1AB8">
        <w:t xml:space="preserve">auxiliar de enfermería </w:t>
      </w:r>
    </w:p>
    <w:p w14:paraId="19C569A9" w14:textId="2F142241" w:rsidR="00DB382D" w:rsidRDefault="00717027">
      <w:r>
        <w:t xml:space="preserve">-curso </w:t>
      </w:r>
      <w:r w:rsidR="00032AA7">
        <w:t xml:space="preserve">cuidados paliativos para </w:t>
      </w:r>
      <w:r w:rsidR="00FB43C9">
        <w:t xml:space="preserve">auxiliar de enfermería </w:t>
      </w:r>
    </w:p>
    <w:p w14:paraId="02B08766" w14:textId="0B0F68F3" w:rsidR="005049C3" w:rsidRDefault="002D6940">
      <w:r>
        <w:t xml:space="preserve">-curso soporte vital básico y reanimación </w:t>
      </w:r>
      <w:r w:rsidR="003C6B2E">
        <w:t>cardiopulmonar</w:t>
      </w:r>
    </w:p>
    <w:p w14:paraId="6939DFC2" w14:textId="2F719626" w:rsidR="003C6B2E" w:rsidRDefault="00DD7249">
      <w:r>
        <w:t>-curso atención y cuidados del auxiliar de enfermería</w:t>
      </w:r>
    </w:p>
    <w:p w14:paraId="4DE09F09" w14:textId="1CE3CF22" w:rsidR="00967911" w:rsidRDefault="00967911">
      <w:r>
        <w:t xml:space="preserve">-curso el </w:t>
      </w:r>
      <w:r w:rsidR="00013B80">
        <w:t>auxiliar de enfermería en quirófano</w:t>
      </w:r>
    </w:p>
    <w:p w14:paraId="6A8DF9CE" w14:textId="029B551A" w:rsidR="00013B80" w:rsidRDefault="001D1C2B">
      <w:r>
        <w:t xml:space="preserve">-curso principios de farmacología </w:t>
      </w:r>
      <w:r w:rsidR="006042BA">
        <w:t xml:space="preserve">para auxiliares </w:t>
      </w:r>
    </w:p>
    <w:p w14:paraId="1C1C7B0C" w14:textId="34141774" w:rsidR="006042BA" w:rsidRDefault="00534D2E">
      <w:r>
        <w:t xml:space="preserve">-curso abordaje profesional de los </w:t>
      </w:r>
      <w:r w:rsidR="00D569B8">
        <w:t>TCAE en la atención a pacientes dependiente</w:t>
      </w:r>
    </w:p>
    <w:p w14:paraId="1C75A7FC" w14:textId="091B11BB" w:rsidR="006E11C6" w:rsidRDefault="00193FFA">
      <w:r>
        <w:t xml:space="preserve">-curso riesgo biológico en centros sanitarios </w:t>
      </w:r>
    </w:p>
    <w:p w14:paraId="6E83F265" w14:textId="77777777" w:rsidR="00193FFA" w:rsidRDefault="00193FFA"/>
    <w:p w14:paraId="7FE434E4" w14:textId="32EA6C25" w:rsidR="00777BBE" w:rsidRDefault="00777BBE">
      <w:r>
        <w:t xml:space="preserve">-curso cuidados en los </w:t>
      </w:r>
      <w:r w:rsidR="002C487E">
        <w:t xml:space="preserve">pacientes institucionalizados </w:t>
      </w:r>
    </w:p>
    <w:p w14:paraId="33AF17DE" w14:textId="48EA947C" w:rsidR="009D1A57" w:rsidRDefault="009D1A57">
      <w:r>
        <w:t>-curso actualización</w:t>
      </w:r>
      <w:r w:rsidR="00E46208">
        <w:t xml:space="preserve"> en los cuidados de personas institucionalizadas </w:t>
      </w:r>
    </w:p>
    <w:p w14:paraId="0F1575A3" w14:textId="19DFA8E5" w:rsidR="00EF1AB8" w:rsidRDefault="00261F00">
      <w:r>
        <w:t>•</w:t>
      </w:r>
      <w:r w:rsidR="00EF1AB8">
        <w:t xml:space="preserve">Ciclo formativo en </w:t>
      </w:r>
      <w:r w:rsidR="00DB382D">
        <w:t xml:space="preserve">estética personal y decorativa </w:t>
      </w:r>
    </w:p>
    <w:p w14:paraId="2212B4B3" w14:textId="50A2C93C" w:rsidR="001314D0" w:rsidRDefault="001314D0">
      <w:r>
        <w:t xml:space="preserve">-curso en uñas de gel </w:t>
      </w:r>
    </w:p>
    <w:p w14:paraId="100EF01F" w14:textId="42B9E471" w:rsidR="001314D0" w:rsidRDefault="001314D0">
      <w:r>
        <w:t xml:space="preserve">-curso </w:t>
      </w:r>
      <w:r w:rsidR="00B01B50">
        <w:t xml:space="preserve">de formación para punto de venta impartido en el </w:t>
      </w:r>
      <w:r w:rsidR="00D27DA8">
        <w:t xml:space="preserve">corte inglés </w:t>
      </w:r>
    </w:p>
    <w:p w14:paraId="78F033D8" w14:textId="1A35E610" w:rsidR="001942E4" w:rsidRDefault="001401A7">
      <w:pPr>
        <w:pStyle w:val="Ttulo1"/>
      </w:pPr>
      <w:r>
        <w:t>Prácticas realizadas</w:t>
      </w:r>
    </w:p>
    <w:p w14:paraId="740EA539" w14:textId="26CFBDFB" w:rsidR="001401A7" w:rsidRDefault="00E05CFE" w:rsidP="001401A7">
      <w:r>
        <w:t xml:space="preserve">• </w:t>
      </w:r>
      <w:r w:rsidR="00F0476C">
        <w:t>técnico cuidados auxiliar de enfermería</w:t>
      </w:r>
    </w:p>
    <w:p w14:paraId="371A00C2" w14:textId="45E8353B" w:rsidR="00F0476C" w:rsidRDefault="00815551" w:rsidP="001401A7">
      <w:r>
        <w:t xml:space="preserve">Realice las prácticas en zona de quirófano del hospital Quirón </w:t>
      </w:r>
      <w:r w:rsidR="00887E2A">
        <w:t xml:space="preserve">sagrado corazón </w:t>
      </w:r>
    </w:p>
    <w:p w14:paraId="05F0CE59" w14:textId="2CFEFFC5" w:rsidR="00887E2A" w:rsidRDefault="00887E2A" w:rsidP="001401A7">
      <w:r>
        <w:t>•</w:t>
      </w:r>
      <w:r w:rsidR="00261F00">
        <w:t xml:space="preserve">Estetica personal y decorativa </w:t>
      </w:r>
    </w:p>
    <w:p w14:paraId="23304115" w14:textId="7E96CD0D" w:rsidR="005A62F2" w:rsidRPr="001401A7" w:rsidRDefault="005A62F2" w:rsidP="001401A7">
      <w:r>
        <w:t xml:space="preserve">Realice las prácticas en el corte inglés (Duque) zona punto de venta </w:t>
      </w:r>
      <w:r w:rsidR="00B449EE">
        <w:t>“MAC”</w:t>
      </w:r>
    </w:p>
    <w:p w14:paraId="3D58F6DD" w14:textId="46BCF6B3" w:rsidR="008115E5" w:rsidRPr="001942E4" w:rsidRDefault="00C1635C" w:rsidP="001942E4"/>
    <w:p w14:paraId="2FCF7E04" w14:textId="297AF610" w:rsidR="008115E5" w:rsidRDefault="00C1635C" w:rsidP="001942E4">
      <w:pPr>
        <w:pStyle w:val="Listaconvietas"/>
        <w:numPr>
          <w:ilvl w:val="0"/>
          <w:numId w:val="0"/>
        </w:numPr>
        <w:ind w:left="216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833D7" w14:textId="77777777" w:rsidR="00C1635C" w:rsidRDefault="00C1635C">
      <w:pPr>
        <w:spacing w:after="0" w:line="240" w:lineRule="auto"/>
      </w:pPr>
      <w:r>
        <w:separator/>
      </w:r>
    </w:p>
  </w:endnote>
  <w:endnote w:type="continuationSeparator" w:id="0">
    <w:p w14:paraId="5009E6EF" w14:textId="77777777" w:rsidR="00C1635C" w:rsidRDefault="00C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368AF" w14:textId="1BDB482A" w:rsidR="008115E5" w:rsidRDefault="002A580B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CC21E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7FB2" w14:textId="77777777" w:rsidR="00C1635C" w:rsidRDefault="00C1635C">
      <w:pPr>
        <w:spacing w:after="0" w:line="240" w:lineRule="auto"/>
      </w:pPr>
      <w:r>
        <w:separator/>
      </w:r>
    </w:p>
  </w:footnote>
  <w:footnote w:type="continuationSeparator" w:id="0">
    <w:p w14:paraId="5789F6CF" w14:textId="77777777" w:rsidR="00C1635C" w:rsidRDefault="00C16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E7469" w14:textId="77777777" w:rsidR="008115E5" w:rsidRDefault="002A580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1D125" wp14:editId="29D141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5648D6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A6B97" w14:textId="49B39DAA" w:rsidR="008115E5" w:rsidRDefault="00AD6CC1">
    <w:r>
      <w:rPr>
        <w:noProof/>
        <w:lang w:eastAsia="es-ES"/>
      </w:rPr>
      <w:pict w14:anchorId="7D19D6BB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7AD19961" w14:textId="77777777" w:rsidR="008115E5" w:rsidRDefault="00C1635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DE9E10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78A75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9618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4064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4C45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201F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CCBD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4C05D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0BD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6B3757"/>
    <w:multiLevelType w:val="hybridMultilevel"/>
    <w:tmpl w:val="6E1E17F0"/>
    <w:lvl w:ilvl="0" w:tplc="FFFFFFFF">
      <w:numFmt w:val="bullet"/>
      <w:lvlText w:val="-"/>
      <w:lvlJc w:val="left"/>
      <w:pPr>
        <w:ind w:left="576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23756719"/>
    <w:multiLevelType w:val="hybridMultilevel"/>
    <w:tmpl w:val="C91605F4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81448388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3FC3A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1E7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E6E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61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F41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D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22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8CD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AD80922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94840E30" w:tentative="1">
      <w:start w:val="1"/>
      <w:numFmt w:val="lowerLetter"/>
      <w:lvlText w:val="%2."/>
      <w:lvlJc w:val="left"/>
      <w:pPr>
        <w:ind w:left="1440" w:hanging="360"/>
      </w:pPr>
    </w:lvl>
    <w:lvl w:ilvl="2" w:tplc="8326EB3E" w:tentative="1">
      <w:start w:val="1"/>
      <w:numFmt w:val="lowerRoman"/>
      <w:lvlText w:val="%3."/>
      <w:lvlJc w:val="right"/>
      <w:pPr>
        <w:ind w:left="2160" w:hanging="180"/>
      </w:pPr>
    </w:lvl>
    <w:lvl w:ilvl="3" w:tplc="424A6E96" w:tentative="1">
      <w:start w:val="1"/>
      <w:numFmt w:val="decimal"/>
      <w:lvlText w:val="%4."/>
      <w:lvlJc w:val="left"/>
      <w:pPr>
        <w:ind w:left="2880" w:hanging="360"/>
      </w:pPr>
    </w:lvl>
    <w:lvl w:ilvl="4" w:tplc="06B22DF8" w:tentative="1">
      <w:start w:val="1"/>
      <w:numFmt w:val="lowerLetter"/>
      <w:lvlText w:val="%5."/>
      <w:lvlJc w:val="left"/>
      <w:pPr>
        <w:ind w:left="3600" w:hanging="360"/>
      </w:pPr>
    </w:lvl>
    <w:lvl w:ilvl="5" w:tplc="0E8A2DD2" w:tentative="1">
      <w:start w:val="1"/>
      <w:numFmt w:val="lowerRoman"/>
      <w:lvlText w:val="%6."/>
      <w:lvlJc w:val="right"/>
      <w:pPr>
        <w:ind w:left="4320" w:hanging="180"/>
      </w:pPr>
    </w:lvl>
    <w:lvl w:ilvl="6" w:tplc="584A6EDC" w:tentative="1">
      <w:start w:val="1"/>
      <w:numFmt w:val="decimal"/>
      <w:lvlText w:val="%7."/>
      <w:lvlJc w:val="left"/>
      <w:pPr>
        <w:ind w:left="5040" w:hanging="360"/>
      </w:pPr>
    </w:lvl>
    <w:lvl w:ilvl="7" w:tplc="7982D4BA" w:tentative="1">
      <w:start w:val="1"/>
      <w:numFmt w:val="lowerLetter"/>
      <w:lvlText w:val="%8."/>
      <w:lvlJc w:val="left"/>
      <w:pPr>
        <w:ind w:left="5760" w:hanging="360"/>
      </w:pPr>
    </w:lvl>
    <w:lvl w:ilvl="8" w:tplc="94AACCD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EA"/>
    <w:rsid w:val="00013B80"/>
    <w:rsid w:val="00032AA7"/>
    <w:rsid w:val="000B5C5A"/>
    <w:rsid w:val="00102C62"/>
    <w:rsid w:val="00116147"/>
    <w:rsid w:val="001314D0"/>
    <w:rsid w:val="001401A7"/>
    <w:rsid w:val="00193FFA"/>
    <w:rsid w:val="001942E4"/>
    <w:rsid w:val="001C29E6"/>
    <w:rsid w:val="001D1C2B"/>
    <w:rsid w:val="00261F00"/>
    <w:rsid w:val="002A580B"/>
    <w:rsid w:val="002C1A1D"/>
    <w:rsid w:val="002C2CC6"/>
    <w:rsid w:val="002C487E"/>
    <w:rsid w:val="002D6940"/>
    <w:rsid w:val="002F447F"/>
    <w:rsid w:val="003078AF"/>
    <w:rsid w:val="003C5D1B"/>
    <w:rsid w:val="003C6B2E"/>
    <w:rsid w:val="004813BE"/>
    <w:rsid w:val="005049C3"/>
    <w:rsid w:val="0052611A"/>
    <w:rsid w:val="00534D2E"/>
    <w:rsid w:val="005455A7"/>
    <w:rsid w:val="00580147"/>
    <w:rsid w:val="00584F9E"/>
    <w:rsid w:val="00586116"/>
    <w:rsid w:val="005A62F2"/>
    <w:rsid w:val="006042BA"/>
    <w:rsid w:val="00650D1A"/>
    <w:rsid w:val="00661D37"/>
    <w:rsid w:val="006D384A"/>
    <w:rsid w:val="006D6694"/>
    <w:rsid w:val="006E11C6"/>
    <w:rsid w:val="00717027"/>
    <w:rsid w:val="00733AEC"/>
    <w:rsid w:val="00777BBE"/>
    <w:rsid w:val="00815551"/>
    <w:rsid w:val="00887E2A"/>
    <w:rsid w:val="008A566C"/>
    <w:rsid w:val="008E1733"/>
    <w:rsid w:val="00906CB8"/>
    <w:rsid w:val="00967911"/>
    <w:rsid w:val="009D1A57"/>
    <w:rsid w:val="00A56FB3"/>
    <w:rsid w:val="00A74226"/>
    <w:rsid w:val="00AB6BFF"/>
    <w:rsid w:val="00AD61C8"/>
    <w:rsid w:val="00AD6CC1"/>
    <w:rsid w:val="00B01B50"/>
    <w:rsid w:val="00B449EE"/>
    <w:rsid w:val="00B965FB"/>
    <w:rsid w:val="00C1635C"/>
    <w:rsid w:val="00C416CE"/>
    <w:rsid w:val="00CC21EE"/>
    <w:rsid w:val="00CF3558"/>
    <w:rsid w:val="00D27DA8"/>
    <w:rsid w:val="00D4613F"/>
    <w:rsid w:val="00D569B8"/>
    <w:rsid w:val="00DB382D"/>
    <w:rsid w:val="00DB3922"/>
    <w:rsid w:val="00DD7249"/>
    <w:rsid w:val="00DE24E6"/>
    <w:rsid w:val="00DF44EA"/>
    <w:rsid w:val="00DF7FB1"/>
    <w:rsid w:val="00E05CFE"/>
    <w:rsid w:val="00E46208"/>
    <w:rsid w:val="00E661D9"/>
    <w:rsid w:val="00E81E5A"/>
    <w:rsid w:val="00EE70BF"/>
    <w:rsid w:val="00EF1AB8"/>
    <w:rsid w:val="00F0476C"/>
    <w:rsid w:val="00F61E34"/>
    <w:rsid w:val="00F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5FD64"/>
  <w15:docId w15:val="{6191EA16-C2AC-5443-9B19-BE1144FE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AB45FB2-1FB5-D947-9B05-BE575DAD6630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3DC3000AA5B84B9386BCA1D44B0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F218-159D-C049-A5F6-1400D8A5524E}"/>
      </w:docPartPr>
      <w:docPartBody>
        <w:p w:rsidR="00E75C85" w:rsidRDefault="00E24926">
          <w:pPr>
            <w:pStyle w:val="703DC3000AA5B84B9386BCA1D44B0E86"/>
          </w:pPr>
          <w:r>
            <w:t>Experiencia</w:t>
          </w:r>
        </w:p>
      </w:docPartBody>
    </w:docPart>
    <w:docPart>
      <w:docPartPr>
        <w:name w:val="87888D31CC38F04EB261F2BD421E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854E8-0817-9D4F-AA52-F5A29662524E}"/>
      </w:docPartPr>
      <w:docPartBody>
        <w:p w:rsidR="00E75C85" w:rsidRDefault="00E24926">
          <w:pPr>
            <w:pStyle w:val="87888D31CC38F04EB261F2BD421E545F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7BCE314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3C32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A67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8F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0B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168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6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C9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AF8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26"/>
    <w:rsid w:val="00E24926"/>
    <w:rsid w:val="00E75C85"/>
    <w:rsid w:val="00E7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F96D1F330D6D4CB224E395E1D3A5F3">
    <w:name w:val="7CF96D1F330D6D4CB224E395E1D3A5F3"/>
  </w:style>
  <w:style w:type="paragraph" w:customStyle="1" w:styleId="82734F66EC20E048A1C5C7CEF2762C5A">
    <w:name w:val="82734F66EC20E048A1C5C7CEF2762C5A"/>
  </w:style>
  <w:style w:type="paragraph" w:customStyle="1" w:styleId="C224B6813A89D643B2D17012FA81EE8C">
    <w:name w:val="C224B6813A89D643B2D17012FA81EE8C"/>
  </w:style>
  <w:style w:type="paragraph" w:customStyle="1" w:styleId="7B80AA08964A6E44809FB0C5AC4C305D">
    <w:name w:val="7B80AA08964A6E44809FB0C5AC4C305D"/>
  </w:style>
  <w:style w:type="paragraph" w:customStyle="1" w:styleId="703DC3000AA5B84B9386BCA1D44B0E86">
    <w:name w:val="703DC3000AA5B84B9386BCA1D44B0E86"/>
  </w:style>
  <w:style w:type="paragraph" w:customStyle="1" w:styleId="3A98471BB92D59408F9ED8FA030ED62B">
    <w:name w:val="3A98471BB92D59408F9ED8FA030ED62B"/>
  </w:style>
  <w:style w:type="paragraph" w:customStyle="1" w:styleId="E14A7289ED54114F9757C2F0700E4347">
    <w:name w:val="E14A7289ED54114F9757C2F0700E4347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2EB81B09FA528418A32725F79B43ECF">
    <w:name w:val="62EB81B09FA528418A32725F79B43ECF"/>
  </w:style>
  <w:style w:type="paragraph" w:customStyle="1" w:styleId="87888D31CC38F04EB261F2BD421E545F">
    <w:name w:val="87888D31CC38F04EB261F2BD421E545F"/>
  </w:style>
  <w:style w:type="paragraph" w:customStyle="1" w:styleId="232253FD6D5F6546B168EDBB7B098D15">
    <w:name w:val="232253FD6D5F6546B168EDBB7B098D15"/>
  </w:style>
  <w:style w:type="paragraph" w:customStyle="1" w:styleId="F91F638C457065479929B08AE0193349">
    <w:name w:val="F91F638C457065479929B08AE0193349"/>
  </w:style>
  <w:style w:type="paragraph" w:customStyle="1" w:styleId="7F0014005328FA40AAD6C944D07BBB82">
    <w:name w:val="7F0014005328FA40AAD6C944D07BB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5E284-B8B5-1F49-95C5-74749AD3A5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%7bFAB45FB2-1FB5-D947-9B05-BE575DAD6630%7dtf50002018.dotx</Template>
  <TotalTime>49</TotalTime>
  <Pages>2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rocio.moral.f.89@gmail.com</dc:creator>
  <cp:keywords/>
  <dc:description/>
  <cp:lastModifiedBy>rocio.moral.f.89@gmail.com</cp:lastModifiedBy>
  <cp:revision>74</cp:revision>
  <dcterms:created xsi:type="dcterms:W3CDTF">2018-03-14T15:23:00Z</dcterms:created>
  <dcterms:modified xsi:type="dcterms:W3CDTF">2018-05-09T09:44:00Z</dcterms:modified>
</cp:coreProperties>
</file>