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1665" w14:textId="2BDFCE49" w:rsidR="00BC48BD" w:rsidRDefault="00BC48BD" w:rsidP="00D14E44">
      <w:pPr>
        <w:pStyle w:val="Nombre"/>
        <w:jc w:val="center"/>
        <w:rPr>
          <w:sz w:val="40"/>
          <w:szCs w:val="40"/>
        </w:rPr>
      </w:pPr>
    </w:p>
    <w:p w14:paraId="086CF6F0" w14:textId="764F5DCA" w:rsidR="00474D45" w:rsidRPr="00D14E44" w:rsidRDefault="00632E30" w:rsidP="00D14E44">
      <w:pPr>
        <w:pStyle w:val="Nombre"/>
        <w:jc w:val="center"/>
        <w:rPr>
          <w:sz w:val="40"/>
          <w:szCs w:val="40"/>
        </w:rPr>
      </w:pPr>
      <w:r w:rsidRPr="00D14E44">
        <w:rPr>
          <w:sz w:val="40"/>
          <w:szCs w:val="40"/>
        </w:rPr>
        <w:t>Estefa</w:t>
      </w:r>
      <w:r w:rsidR="00AA5D01" w:rsidRPr="00D14E44">
        <w:rPr>
          <w:sz w:val="40"/>
          <w:szCs w:val="40"/>
        </w:rPr>
        <w:t>N</w:t>
      </w:r>
      <w:r w:rsidR="002F5019" w:rsidRPr="00D14E44">
        <w:rPr>
          <w:sz w:val="40"/>
          <w:szCs w:val="40"/>
        </w:rPr>
        <w:t>y Torres solorzano</w:t>
      </w:r>
    </w:p>
    <w:p w14:paraId="12DCCEF8" w14:textId="77777777" w:rsidR="006D1D1B" w:rsidRDefault="006D1D1B" w:rsidP="00D14E44">
      <w:pPr>
        <w:pStyle w:val="Informacindecontacto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INSCRITA EN GARANTÍA JUVENIL</w:t>
      </w:r>
    </w:p>
    <w:p w14:paraId="326A4F93" w14:textId="337B8FAC" w:rsidR="00F83928" w:rsidRPr="00D14E44" w:rsidRDefault="00DA26CE" w:rsidP="00D14E44">
      <w:pPr>
        <w:pStyle w:val="Informacindecontacto"/>
        <w:jc w:val="both"/>
        <w:rPr>
          <w:sz w:val="22"/>
          <w:szCs w:val="22"/>
        </w:rPr>
      </w:pPr>
      <w:r>
        <w:rPr>
          <w:color w:val="A5A5A5" w:themeColor="accent3"/>
          <w:sz w:val="22"/>
          <w:szCs w:val="22"/>
        </w:rPr>
        <w:t>Fecha de nacimien</w:t>
      </w:r>
      <w:r w:rsidR="00D14E44" w:rsidRPr="00DA26CE">
        <w:rPr>
          <w:sz w:val="22"/>
          <w:szCs w:val="22"/>
        </w:rPr>
        <w:t>to</w:t>
      </w:r>
      <w:r w:rsidR="00D14E44" w:rsidRPr="00D14E44">
        <w:rPr>
          <w:sz w:val="22"/>
          <w:szCs w:val="22"/>
        </w:rPr>
        <w:t>: 14/09/1996</w:t>
      </w:r>
      <w:r w:rsidR="0080746B">
        <w:rPr>
          <w:sz w:val="22"/>
          <w:szCs w:val="22"/>
        </w:rPr>
        <w:t xml:space="preserve"> (2</w:t>
      </w:r>
      <w:r w:rsidR="00F83928">
        <w:rPr>
          <w:sz w:val="22"/>
          <w:szCs w:val="22"/>
        </w:rPr>
        <w:t>2)</w:t>
      </w:r>
    </w:p>
    <w:p w14:paraId="4E9FCEE7" w14:textId="77777777" w:rsidR="00D14E44" w:rsidRPr="00D14E44" w:rsidRDefault="00D14E44" w:rsidP="00D14E44">
      <w:pPr>
        <w:pStyle w:val="Informacindecontacto"/>
        <w:jc w:val="both"/>
        <w:rPr>
          <w:sz w:val="22"/>
          <w:szCs w:val="22"/>
        </w:rPr>
      </w:pPr>
      <w:r w:rsidRPr="00D14E44">
        <w:rPr>
          <w:sz w:val="22"/>
          <w:szCs w:val="22"/>
        </w:rPr>
        <w:t xml:space="preserve">Dirección: Calle </w:t>
      </w:r>
      <w:r w:rsidR="00BC48BD" w:rsidRPr="00D14E44">
        <w:rPr>
          <w:sz w:val="22"/>
          <w:szCs w:val="22"/>
        </w:rPr>
        <w:t>José</w:t>
      </w:r>
      <w:r w:rsidRPr="00D14E44">
        <w:rPr>
          <w:sz w:val="22"/>
          <w:szCs w:val="22"/>
        </w:rPr>
        <w:t xml:space="preserve"> Sarabia nº 8</w:t>
      </w:r>
    </w:p>
    <w:p w14:paraId="63D15686" w14:textId="358C66BC" w:rsidR="00D14E44" w:rsidRPr="00D14E44" w:rsidRDefault="00D14E44" w:rsidP="00D14E44">
      <w:pPr>
        <w:pStyle w:val="Informacindecontacto"/>
        <w:jc w:val="both"/>
        <w:rPr>
          <w:sz w:val="22"/>
          <w:szCs w:val="22"/>
        </w:rPr>
      </w:pPr>
      <w:r w:rsidRPr="00D14E44">
        <w:rPr>
          <w:sz w:val="22"/>
          <w:szCs w:val="22"/>
        </w:rPr>
        <w:t>Localidad: Sevilla (41.006)</w:t>
      </w:r>
    </w:p>
    <w:p w14:paraId="70F12E04" w14:textId="77777777" w:rsidR="00D14E44" w:rsidRPr="00D14E44" w:rsidRDefault="00D14E44" w:rsidP="00D14E44">
      <w:pPr>
        <w:pStyle w:val="Informacindecontacto"/>
        <w:jc w:val="both"/>
        <w:rPr>
          <w:b/>
          <w:sz w:val="22"/>
          <w:szCs w:val="22"/>
        </w:rPr>
      </w:pPr>
      <w:r w:rsidRPr="00D14E44">
        <w:rPr>
          <w:sz w:val="22"/>
          <w:szCs w:val="22"/>
        </w:rPr>
        <w:t xml:space="preserve">Teléfono: </w:t>
      </w:r>
      <w:r w:rsidRPr="00D14E44">
        <w:rPr>
          <w:b/>
          <w:sz w:val="22"/>
          <w:szCs w:val="22"/>
        </w:rPr>
        <w:t>662.945.155</w:t>
      </w:r>
    </w:p>
    <w:p w14:paraId="6F7F3966" w14:textId="77777777" w:rsidR="009E1CB6" w:rsidRPr="00D14E44" w:rsidRDefault="005E5DB7" w:rsidP="00D14E44">
      <w:pPr>
        <w:pStyle w:val="Informacindecontacto"/>
        <w:jc w:val="both"/>
        <w:rPr>
          <w:sz w:val="22"/>
          <w:szCs w:val="22"/>
        </w:rPr>
      </w:pPr>
      <w:r w:rsidRPr="00D14E44">
        <w:rPr>
          <w:sz w:val="22"/>
          <w:szCs w:val="22"/>
        </w:rPr>
        <w:t xml:space="preserve">Email: </w:t>
      </w:r>
      <w:r w:rsidR="00A50FCE" w:rsidRPr="00D14E44">
        <w:rPr>
          <w:sz w:val="22"/>
          <w:szCs w:val="22"/>
        </w:rPr>
        <w:t>estefany_14_96@hotmail.com</w:t>
      </w:r>
    </w:p>
    <w:p w14:paraId="7EC9F842" w14:textId="77777777" w:rsidR="00474D45" w:rsidRDefault="00D14E44">
      <w:pPr>
        <w:pStyle w:val="Ttulo1"/>
      </w:pPr>
      <w:r>
        <w:t>formación</w:t>
      </w:r>
    </w:p>
    <w:p w14:paraId="4BEE6F4A" w14:textId="1252489E" w:rsidR="00ED288D" w:rsidRDefault="00953139" w:rsidP="00ED288D">
      <w:pPr>
        <w:pStyle w:val="Prrafodelista"/>
        <w:numPr>
          <w:ilvl w:val="0"/>
          <w:numId w:val="18"/>
        </w:numPr>
      </w:pPr>
      <w:r>
        <w:rPr>
          <w:b/>
        </w:rPr>
        <w:t>CURSO DE</w:t>
      </w:r>
      <w:r w:rsidR="00142190">
        <w:rPr>
          <w:b/>
        </w:rPr>
        <w:t xml:space="preserve"> PREVENCIÓN Y RIESGO LABORABLE </w:t>
      </w:r>
      <w:r w:rsidR="00AB1C2B">
        <w:rPr>
          <w:b/>
        </w:rPr>
        <w:t xml:space="preserve">. </w:t>
      </w:r>
      <w:proofErr w:type="spellStart"/>
      <w:r w:rsidR="00AB1C2B" w:rsidRPr="00FB1DF7">
        <w:t>Aspy</w:t>
      </w:r>
      <w:proofErr w:type="spellEnd"/>
      <w:r w:rsidR="00AB1C2B" w:rsidRPr="00FB1DF7">
        <w:t xml:space="preserve"> prevención</w:t>
      </w:r>
      <w:r w:rsidR="00AB1C2B">
        <w:rPr>
          <w:b/>
        </w:rPr>
        <w:t xml:space="preserve"> </w:t>
      </w:r>
    </w:p>
    <w:p w14:paraId="52AD8CD1" w14:textId="33ECEA62" w:rsidR="006E2B32" w:rsidRDefault="0057006C" w:rsidP="00D14E44">
      <w:r>
        <w:t>»</w:t>
      </w:r>
      <w:r w:rsidR="000246FC">
        <w:rPr>
          <w:b/>
        </w:rPr>
        <w:t>GRADO SUPERIOR EN HIGIENE BUCODENTAL</w:t>
      </w:r>
      <w:r w:rsidR="006E2B32">
        <w:rPr>
          <w:b/>
        </w:rPr>
        <w:t xml:space="preserve">. </w:t>
      </w:r>
      <w:r w:rsidR="006E2B32">
        <w:t xml:space="preserve">IES SANTA AURELIA. Sevilla </w:t>
      </w:r>
      <w:r w:rsidR="002C3C21">
        <w:t>2017- 2019</w:t>
      </w:r>
    </w:p>
    <w:p w14:paraId="22E870B1" w14:textId="0D446396" w:rsidR="00094740" w:rsidRDefault="00E47C8B" w:rsidP="00094740">
      <w:pPr>
        <w:pStyle w:val="Prrafodelista"/>
        <w:numPr>
          <w:ilvl w:val="0"/>
          <w:numId w:val="19"/>
        </w:numPr>
      </w:pPr>
      <w:r>
        <w:t xml:space="preserve">Prácticas en clínica Bapident </w:t>
      </w:r>
      <w:r w:rsidR="008631F2">
        <w:t xml:space="preserve">– sevilla total de hora : </w:t>
      </w:r>
      <w:r>
        <w:t>350</w:t>
      </w:r>
      <w:r w:rsidR="008631F2">
        <w:t>.</w:t>
      </w:r>
    </w:p>
    <w:p w14:paraId="6D47BCA1" w14:textId="62A7979F" w:rsidR="00320516" w:rsidRPr="003A738D" w:rsidRDefault="003A738D" w:rsidP="003A738D">
      <w:pPr>
        <w:divId w:val="1534001538"/>
        <w:rPr>
          <w:color w:val="AEAAAA" w:themeColor="background2" w:themeShade="BF"/>
        </w:rPr>
      </w:pPr>
      <w:r>
        <w:rPr>
          <w:color w:val="AEAAAA" w:themeColor="background2" w:themeShade="BF"/>
        </w:rPr>
        <w:t>»</w:t>
      </w:r>
      <w:r w:rsidR="00320516" w:rsidRPr="00E5654B">
        <w:rPr>
          <w:b/>
        </w:rPr>
        <w:t xml:space="preserve">CELADOR EN INSTITUTOS SANITARIOS. </w:t>
      </w:r>
      <w:r w:rsidR="0018742E">
        <w:t xml:space="preserve">LA CRUZ ROJA . Sevilla </w:t>
      </w:r>
    </w:p>
    <w:p w14:paraId="25460612" w14:textId="52143BD2" w:rsidR="00D14E44" w:rsidRPr="00320516" w:rsidRDefault="0057006C" w:rsidP="00320516">
      <w:pPr>
        <w:rPr>
          <w:i/>
        </w:rPr>
      </w:pPr>
      <w:r>
        <w:t>»</w:t>
      </w:r>
      <w:r w:rsidR="00D14E44">
        <w:t xml:space="preserve"> </w:t>
      </w:r>
      <w:r w:rsidR="00D14E44" w:rsidRPr="00320516">
        <w:rPr>
          <w:b/>
        </w:rPr>
        <w:t>BACHILLERATO.</w:t>
      </w:r>
      <w:r w:rsidR="00D14E44">
        <w:t xml:space="preserve"> </w:t>
      </w:r>
      <w:r w:rsidR="00D14E44" w:rsidRPr="00320516">
        <w:rPr>
          <w:i/>
        </w:rPr>
        <w:t xml:space="preserve">Homologado por el Ministerio de Educación del Gobierno de España. </w:t>
      </w:r>
    </w:p>
    <w:p w14:paraId="0A63B164" w14:textId="77777777" w:rsidR="00D14E44" w:rsidRDefault="00D14E44" w:rsidP="00D14E44">
      <w:r>
        <w:t xml:space="preserve">» </w:t>
      </w:r>
      <w:r w:rsidRPr="00D14E44">
        <w:rPr>
          <w:b/>
        </w:rPr>
        <w:t xml:space="preserve">GRADO </w:t>
      </w:r>
      <w:bookmarkStart w:id="0" w:name="_GoBack"/>
      <w:bookmarkEnd w:id="0"/>
      <w:r w:rsidRPr="00D14E44">
        <w:rPr>
          <w:b/>
        </w:rPr>
        <w:t>MEDIO EN AUXILIAR EN CUIDADOS DE ENFERMERIA</w:t>
      </w:r>
      <w:r>
        <w:t xml:space="preserve">. </w:t>
      </w:r>
      <w:r>
        <w:rPr>
          <w:i/>
        </w:rPr>
        <w:t xml:space="preserve">Ribamar. </w:t>
      </w:r>
      <w:r>
        <w:t xml:space="preserve">Sevilla.    </w:t>
      </w:r>
    </w:p>
    <w:p w14:paraId="2D98FC6E" w14:textId="77777777" w:rsidR="00474D45" w:rsidRDefault="00D14E44" w:rsidP="00D14E44">
      <w:pPr>
        <w:pStyle w:val="Prrafodelista"/>
        <w:numPr>
          <w:ilvl w:val="0"/>
          <w:numId w:val="11"/>
        </w:numPr>
      </w:pPr>
      <w:r>
        <w:t xml:space="preserve">Prácticas realizadas en el HOSPITAL SAN LAZARO. Duración: 3 meses. </w:t>
      </w:r>
    </w:p>
    <w:p w14:paraId="6118DD27" w14:textId="77777777" w:rsidR="00D14E44" w:rsidRDefault="00D14E44" w:rsidP="00D14E44">
      <w:r>
        <w:t xml:space="preserve">» </w:t>
      </w:r>
      <w:r w:rsidRPr="00D14E44">
        <w:rPr>
          <w:b/>
        </w:rPr>
        <w:t>PRIMEROS AUXILIOS</w:t>
      </w:r>
      <w:r>
        <w:t xml:space="preserve">. </w:t>
      </w:r>
      <w:r w:rsidRPr="00D14E44">
        <w:rPr>
          <w:i/>
        </w:rPr>
        <w:t>SAMU</w:t>
      </w:r>
      <w:r>
        <w:t xml:space="preserve">. INTENSIVO 2016 </w:t>
      </w:r>
    </w:p>
    <w:p w14:paraId="11E90F2A" w14:textId="77777777" w:rsidR="00D14E44" w:rsidRDefault="00D14E44" w:rsidP="00D14E44">
      <w:r>
        <w:t xml:space="preserve">» </w:t>
      </w:r>
      <w:r w:rsidRPr="00D14E44">
        <w:rPr>
          <w:b/>
        </w:rPr>
        <w:t>JORNADA SABAI</w:t>
      </w:r>
      <w:r>
        <w:t xml:space="preserve"> (2016-2017). </w:t>
      </w:r>
      <w:r w:rsidRPr="00D14E44">
        <w:rPr>
          <w:i/>
        </w:rPr>
        <w:t>Sociedad Andaluza de investigación bioética</w:t>
      </w:r>
      <w:r>
        <w:t xml:space="preserve"> "UNA PUERTA ABIERTA A LA VIDA, LA CIENCIA Y LA ÉTICA.</w:t>
      </w:r>
    </w:p>
    <w:p w14:paraId="5A0D8333" w14:textId="23D14215" w:rsidR="00B8541B" w:rsidRPr="00B8541B" w:rsidRDefault="009F0E9A" w:rsidP="00024023">
      <w:r>
        <w:rPr>
          <w:b/>
        </w:rPr>
        <w:t>»</w:t>
      </w:r>
      <w:r w:rsidR="00B8541B">
        <w:rPr>
          <w:b/>
        </w:rPr>
        <w:t xml:space="preserve"> </w:t>
      </w:r>
      <w:r>
        <w:rPr>
          <w:b/>
        </w:rPr>
        <w:t xml:space="preserve">CONTROL,ORGANIZACIÓN Y ATENCIÓN AL CLIENTE EN PISOS </w:t>
      </w:r>
      <w:r w:rsidR="000D7595">
        <w:t>(2017)</w:t>
      </w:r>
      <w:r w:rsidR="00024023">
        <w:t xml:space="preserve">                         </w:t>
      </w:r>
      <w:r w:rsidR="00E30219">
        <w:t xml:space="preserve"> Cámara de comercio </w:t>
      </w:r>
      <w:r w:rsidR="00B8541B">
        <w:t xml:space="preserve"> </w:t>
      </w:r>
      <w:r w:rsidR="00024023">
        <w:t xml:space="preserve">, </w:t>
      </w:r>
      <w:r w:rsidR="00024023">
        <w:rPr>
          <w:b/>
        </w:rPr>
        <w:t xml:space="preserve">GARANTÍA JUVENIL </w:t>
      </w:r>
      <w:r w:rsidR="00B8541B">
        <w:t xml:space="preserve">- </w:t>
      </w:r>
      <w:r w:rsidR="00EC57CB">
        <w:t xml:space="preserve">192 horas </w:t>
      </w:r>
    </w:p>
    <w:p w14:paraId="178D6009" w14:textId="77777777" w:rsidR="00474D45" w:rsidRDefault="006E7452">
      <w:pPr>
        <w:pStyle w:val="Ttulo1"/>
      </w:pPr>
      <w:r>
        <w:t>Experiencia</w:t>
      </w:r>
    </w:p>
    <w:p w14:paraId="1F42D7E0" w14:textId="1B44A9B0" w:rsidR="00CB4FA0" w:rsidRPr="00CB4FA0" w:rsidRDefault="0087321E" w:rsidP="00CB4FA0">
      <w:pPr>
        <w:rPr>
          <w:color w:val="AEAAAA" w:themeColor="background2" w:themeShade="BF"/>
        </w:rPr>
      </w:pPr>
      <w:r w:rsidRPr="00AD64D0">
        <w:rPr>
          <w:color w:val="AEAAAA" w:themeColor="background2" w:themeShade="BF"/>
        </w:rPr>
        <w:t>»</w:t>
      </w:r>
      <w:r w:rsidR="00437DCE" w:rsidRPr="0008480E">
        <w:rPr>
          <w:b/>
          <w:color w:val="AEAAAA" w:themeColor="background2" w:themeShade="BF"/>
        </w:rPr>
        <w:t>PRÁCTICA</w:t>
      </w:r>
      <w:r w:rsidR="00437DCE">
        <w:rPr>
          <w:color w:val="AEAAAA" w:themeColor="background2" w:themeShade="BF"/>
        </w:rPr>
        <w:t xml:space="preserve"> </w:t>
      </w:r>
      <w:r w:rsidR="00437DCE" w:rsidRPr="0008480E">
        <w:rPr>
          <w:b/>
          <w:color w:val="AEAAAA" w:themeColor="background2" w:themeShade="BF"/>
        </w:rPr>
        <w:t xml:space="preserve">PROFESIONALES DE </w:t>
      </w:r>
      <w:r w:rsidR="0008480E" w:rsidRPr="0008480E">
        <w:rPr>
          <w:b/>
          <w:color w:val="AEAAAA" w:themeColor="background2" w:themeShade="BF"/>
        </w:rPr>
        <w:t>AUXILIAR</w:t>
      </w:r>
      <w:r w:rsidR="00437DCE" w:rsidRPr="0008480E">
        <w:rPr>
          <w:b/>
          <w:color w:val="AEAAAA" w:themeColor="background2" w:themeShade="BF"/>
        </w:rPr>
        <w:t xml:space="preserve"> DE ENFERMERÍA</w:t>
      </w:r>
      <w:r w:rsidR="00437DCE">
        <w:rPr>
          <w:color w:val="AEAAAA" w:themeColor="background2" w:themeShade="BF"/>
        </w:rPr>
        <w:t>, Hospital san Juan de Dios</w:t>
      </w:r>
      <w:r w:rsidR="0008480E">
        <w:rPr>
          <w:color w:val="AEAAAA" w:themeColor="background2" w:themeShade="BF"/>
        </w:rPr>
        <w:t>, 185 hrs.</w:t>
      </w:r>
      <w:r w:rsidR="00CB4FA0">
        <w:rPr>
          <w:b/>
          <w:color w:val="AEAAAA" w:themeColor="background2" w:themeShade="BF"/>
        </w:rPr>
        <w:t>EMPRESA CLECE</w:t>
      </w:r>
      <w:r w:rsidR="00CB4FA0" w:rsidRPr="00CB4FA0">
        <w:rPr>
          <w:color w:val="AEAAAA" w:themeColor="background2" w:themeShade="BF"/>
        </w:rPr>
        <w:t xml:space="preserve"> :Ayuda a domicilio – duración del 12 de agosto al 12 de septiembre del 2018.</w:t>
      </w:r>
    </w:p>
    <w:p w14:paraId="58925DC2" w14:textId="2DAA839D" w:rsidR="00CB4FA0" w:rsidRPr="00CB4FA0" w:rsidRDefault="00CB4FA0" w:rsidP="00CB4FA0">
      <w:pPr>
        <w:rPr>
          <w:color w:val="AEAAAA" w:themeColor="background2" w:themeShade="BF"/>
        </w:rPr>
      </w:pPr>
      <w:r>
        <w:rPr>
          <w:b/>
          <w:color w:val="AEAAAA" w:themeColor="background2" w:themeShade="BF"/>
        </w:rPr>
        <w:t xml:space="preserve">-EMPRESA DE INNOVA: </w:t>
      </w:r>
      <w:proofErr w:type="spellStart"/>
      <w:r w:rsidRPr="00CB4FA0">
        <w:rPr>
          <w:color w:val="AEAAAA" w:themeColor="background2" w:themeShade="BF"/>
        </w:rPr>
        <w:t>Auxilar</w:t>
      </w:r>
      <w:proofErr w:type="spellEnd"/>
      <w:r w:rsidRPr="00CB4FA0">
        <w:rPr>
          <w:color w:val="AEAAAA" w:themeColor="background2" w:themeShade="BF"/>
        </w:rPr>
        <w:t xml:space="preserve"> en una residencia -duración: del 15 de julio al 12 de agosto del 2018.</w:t>
      </w:r>
    </w:p>
    <w:p w14:paraId="75D5DBF6" w14:textId="626081DE" w:rsidR="00076AAB" w:rsidRPr="00CB4FA0" w:rsidRDefault="00CB4FA0" w:rsidP="00CB4FA0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-</w:t>
      </w:r>
      <w:r w:rsidR="00FA4897" w:rsidRPr="00CB4FA0">
        <w:rPr>
          <w:b/>
          <w:color w:val="AEAAAA" w:themeColor="background2" w:themeShade="BF"/>
        </w:rPr>
        <w:t xml:space="preserve">EMPRESA SARQUAVITAE : Ayuda a domicilio  - </w:t>
      </w:r>
      <w:r w:rsidR="00FA4897" w:rsidRPr="00CB4FA0">
        <w:rPr>
          <w:color w:val="AEAAAA" w:themeColor="background2" w:themeShade="BF"/>
        </w:rPr>
        <w:t xml:space="preserve">Duración </w:t>
      </w:r>
      <w:r w:rsidR="00FA4897" w:rsidRPr="00CB4FA0">
        <w:rPr>
          <w:b/>
          <w:color w:val="AEAAAA" w:themeColor="background2" w:themeShade="BF"/>
        </w:rPr>
        <w:t xml:space="preserve">  </w:t>
      </w:r>
      <w:r w:rsidR="00FA4897" w:rsidRPr="00CB4FA0">
        <w:rPr>
          <w:color w:val="AEAAAA" w:themeColor="background2" w:themeShade="BF"/>
        </w:rPr>
        <w:t>del 5 de diciembre del 2017 al 24 de Mayo</w:t>
      </w:r>
      <w:r w:rsidR="00FA4897" w:rsidRPr="00CB4FA0">
        <w:rPr>
          <w:b/>
          <w:color w:val="AEAAAA" w:themeColor="background2" w:themeShade="BF"/>
        </w:rPr>
        <w:t xml:space="preserve"> del 2018</w:t>
      </w:r>
    </w:p>
    <w:p w14:paraId="2C9C40BF" w14:textId="21917C66" w:rsidR="001C6768" w:rsidRPr="00AD64D0" w:rsidRDefault="001C6768" w:rsidP="00AD64D0">
      <w:pPr>
        <w:rPr>
          <w:b/>
          <w:color w:val="AEAAAA" w:themeColor="background2" w:themeShade="BF"/>
        </w:rPr>
      </w:pPr>
      <w:r w:rsidRPr="00AD64D0">
        <w:rPr>
          <w:color w:val="AEAAAA" w:themeColor="background2" w:themeShade="BF"/>
        </w:rPr>
        <w:t>»</w:t>
      </w:r>
      <w:r w:rsidRPr="00AD64D0">
        <w:rPr>
          <w:b/>
          <w:color w:val="AEAAAA" w:themeColor="background2" w:themeShade="BF"/>
        </w:rPr>
        <w:t xml:space="preserve">EMPRESA SARQUAVITAE : Ayuda a domicilio  - </w:t>
      </w:r>
      <w:r w:rsidRPr="00AD64D0">
        <w:rPr>
          <w:color w:val="AEAAAA" w:themeColor="background2" w:themeShade="BF"/>
        </w:rPr>
        <w:t xml:space="preserve">Duración </w:t>
      </w:r>
      <w:r w:rsidRPr="00AD64D0">
        <w:rPr>
          <w:b/>
          <w:color w:val="AEAAAA" w:themeColor="background2" w:themeShade="BF"/>
        </w:rPr>
        <w:t xml:space="preserve">  </w:t>
      </w:r>
      <w:r w:rsidRPr="00AD64D0">
        <w:rPr>
          <w:color w:val="AEAAAA" w:themeColor="background2" w:themeShade="BF"/>
        </w:rPr>
        <w:t>del 12 de agosto al 1 de octubre</w:t>
      </w:r>
      <w:r w:rsidRPr="00AD64D0">
        <w:rPr>
          <w:b/>
          <w:color w:val="AEAAAA" w:themeColor="background2" w:themeShade="BF"/>
        </w:rPr>
        <w:t xml:space="preserve"> del 2017 </w:t>
      </w:r>
    </w:p>
    <w:p w14:paraId="74BC4C73" w14:textId="1F409B15" w:rsidR="000D36AD" w:rsidRPr="00AD64D0" w:rsidRDefault="009B1EF2" w:rsidP="00AD64D0">
      <w:pPr>
        <w:rPr>
          <w:b/>
          <w:color w:val="AEAAAA" w:themeColor="background2" w:themeShade="BF"/>
        </w:rPr>
      </w:pPr>
      <w:r w:rsidRPr="00AD64D0">
        <w:rPr>
          <w:b/>
          <w:color w:val="AEAAAA" w:themeColor="background2" w:themeShade="BF"/>
        </w:rPr>
        <w:lastRenderedPageBreak/>
        <w:t xml:space="preserve">» RESIDENCIA DE HERMANITAS DE LA CARIDAAD </w:t>
      </w:r>
      <w:r w:rsidR="00050C01" w:rsidRPr="00AD64D0">
        <w:rPr>
          <w:b/>
          <w:color w:val="AEAAAA" w:themeColor="background2" w:themeShade="BF"/>
        </w:rPr>
        <w:t>–</w:t>
      </w:r>
      <w:r w:rsidRPr="00AD64D0">
        <w:rPr>
          <w:b/>
          <w:color w:val="AEAAAA" w:themeColor="background2" w:themeShade="BF"/>
        </w:rPr>
        <w:t xml:space="preserve"> </w:t>
      </w:r>
      <w:r w:rsidR="00050C01" w:rsidRPr="00AD64D0">
        <w:rPr>
          <w:color w:val="AEAAAA" w:themeColor="background2" w:themeShade="BF"/>
        </w:rPr>
        <w:t xml:space="preserve">Auxiliar de turno de mañana , aseo , </w:t>
      </w:r>
      <w:r w:rsidR="00AD64D0" w:rsidRPr="00AD64D0">
        <w:rPr>
          <w:color w:val="AEAAAA" w:themeColor="background2" w:themeShade="BF"/>
        </w:rPr>
        <w:t xml:space="preserve">desayuno y movilizaciones. </w:t>
      </w:r>
      <w:r w:rsidR="006912A8">
        <w:rPr>
          <w:color w:val="AEAAAA" w:themeColor="background2" w:themeShade="BF"/>
        </w:rPr>
        <w:t>SOLO FINES DE SEMANA  (2017)</w:t>
      </w:r>
    </w:p>
    <w:p w14:paraId="25A9F92F" w14:textId="4BED1A49" w:rsidR="00474D45" w:rsidRPr="00993854" w:rsidRDefault="00C3343A">
      <w:pPr>
        <w:rPr>
          <w:color w:val="AEAAAA" w:themeColor="background2" w:themeShade="BF"/>
        </w:rPr>
      </w:pPr>
      <w:r w:rsidRPr="00993854">
        <w:rPr>
          <w:color w:val="AEAAAA" w:themeColor="background2" w:themeShade="BF"/>
        </w:rPr>
        <w:t>»</w:t>
      </w:r>
      <w:r w:rsidR="000F2FA0" w:rsidRPr="00993854">
        <w:rPr>
          <w:color w:val="AEAAAA" w:themeColor="background2" w:themeShade="BF"/>
        </w:rPr>
        <w:t xml:space="preserve"> </w:t>
      </w:r>
      <w:r w:rsidR="00B377D7" w:rsidRPr="00993854">
        <w:rPr>
          <w:color w:val="AEAAAA" w:themeColor="background2" w:themeShade="BF"/>
        </w:rPr>
        <w:t xml:space="preserve"> </w:t>
      </w:r>
      <w:r w:rsidR="00D14E44" w:rsidRPr="00993854">
        <w:rPr>
          <w:b/>
          <w:color w:val="AEAAAA" w:themeColor="background2" w:themeShade="BF"/>
        </w:rPr>
        <w:t>Empleada del hogar: Cuidado de dos niños</w:t>
      </w:r>
      <w:r w:rsidR="00D14E44" w:rsidRPr="00993854">
        <w:rPr>
          <w:color w:val="AEAAAA" w:themeColor="background2" w:themeShade="BF"/>
        </w:rPr>
        <w:t xml:space="preserve"> -</w:t>
      </w:r>
      <w:r w:rsidR="00450DAD" w:rsidRPr="00993854">
        <w:rPr>
          <w:color w:val="AEAAAA" w:themeColor="background2" w:themeShade="BF"/>
        </w:rPr>
        <w:t xml:space="preserve">6 meses y  1 </w:t>
      </w:r>
      <w:r w:rsidR="00B377D7" w:rsidRPr="00993854">
        <w:rPr>
          <w:color w:val="AEAAAA" w:themeColor="background2" w:themeShade="BF"/>
        </w:rPr>
        <w:t>año.</w:t>
      </w:r>
      <w:r w:rsidR="00D14E44" w:rsidRPr="00993854">
        <w:rPr>
          <w:color w:val="AEAAAA" w:themeColor="background2" w:themeShade="BF"/>
        </w:rPr>
        <w:t xml:space="preserve"> 4 Meses. </w:t>
      </w:r>
      <w:r w:rsidR="00D14E44" w:rsidRPr="00993854">
        <w:rPr>
          <w:i/>
          <w:color w:val="AEAAAA" w:themeColor="background2" w:themeShade="BF"/>
        </w:rPr>
        <w:t xml:space="preserve">Domicilio Particular. </w:t>
      </w:r>
      <w:r w:rsidR="00D14E44" w:rsidRPr="00993854">
        <w:rPr>
          <w:color w:val="AEAAAA" w:themeColor="background2" w:themeShade="BF"/>
        </w:rPr>
        <w:t xml:space="preserve">Sevilla. </w:t>
      </w:r>
    </w:p>
    <w:p w14:paraId="04C95798" w14:textId="77777777" w:rsidR="00474D45" w:rsidRPr="00993854" w:rsidRDefault="00522361" w:rsidP="00612FF8">
      <w:pPr>
        <w:rPr>
          <w:color w:val="AEAAAA" w:themeColor="background2" w:themeShade="BF"/>
        </w:rPr>
      </w:pPr>
      <w:r w:rsidRPr="00993854">
        <w:rPr>
          <w:color w:val="AEAAAA" w:themeColor="background2" w:themeShade="BF"/>
        </w:rPr>
        <w:t xml:space="preserve">» </w:t>
      </w:r>
      <w:r w:rsidR="00D14E44" w:rsidRPr="00993854">
        <w:rPr>
          <w:b/>
          <w:color w:val="AEAAAA" w:themeColor="background2" w:themeShade="BF"/>
        </w:rPr>
        <w:t>Empleada del hogar: limpieza</w:t>
      </w:r>
      <w:r w:rsidR="00612FF8" w:rsidRPr="00993854">
        <w:rPr>
          <w:b/>
          <w:color w:val="AEAAAA" w:themeColor="background2" w:themeShade="BF"/>
        </w:rPr>
        <w:t xml:space="preserve"> por horas</w:t>
      </w:r>
      <w:r w:rsidR="00D14E44" w:rsidRPr="00993854">
        <w:rPr>
          <w:b/>
          <w:color w:val="AEAAAA" w:themeColor="background2" w:themeShade="BF"/>
        </w:rPr>
        <w:t xml:space="preserve">. </w:t>
      </w:r>
      <w:r w:rsidR="00D14E44" w:rsidRPr="00993854">
        <w:rPr>
          <w:i/>
          <w:color w:val="AEAAAA" w:themeColor="background2" w:themeShade="BF"/>
        </w:rPr>
        <w:t xml:space="preserve">Domicilio Particular. </w:t>
      </w:r>
      <w:r w:rsidR="00D14E44" w:rsidRPr="00993854">
        <w:rPr>
          <w:color w:val="AEAAAA" w:themeColor="background2" w:themeShade="BF"/>
        </w:rPr>
        <w:t xml:space="preserve">Sevilla. 2 meses. </w:t>
      </w:r>
    </w:p>
    <w:p w14:paraId="512CE54F" w14:textId="1A81ED8A" w:rsidR="00370C2B" w:rsidRPr="00FD1DA0" w:rsidRDefault="004D7B1E" w:rsidP="00612FF8">
      <w:pPr>
        <w:rPr>
          <w:color w:val="AEAAAA" w:themeColor="background2" w:themeShade="BF"/>
        </w:rPr>
      </w:pPr>
      <w:r>
        <w:rPr>
          <w:b/>
          <w:color w:val="AEAAAA" w:themeColor="background2" w:themeShade="BF"/>
        </w:rPr>
        <w:t xml:space="preserve">»Empleada </w:t>
      </w:r>
      <w:r w:rsidR="001E0F3C">
        <w:rPr>
          <w:b/>
          <w:color w:val="AEAAAA" w:themeColor="background2" w:themeShade="BF"/>
        </w:rPr>
        <w:t>del h</w:t>
      </w:r>
      <w:r>
        <w:rPr>
          <w:b/>
          <w:color w:val="AEAAAA" w:themeColor="background2" w:themeShade="BF"/>
        </w:rPr>
        <w:t xml:space="preserve">ogar </w:t>
      </w:r>
      <w:r w:rsidR="00FD1DA0">
        <w:rPr>
          <w:b/>
          <w:color w:val="AEAAAA" w:themeColor="background2" w:themeShade="BF"/>
        </w:rPr>
        <w:t xml:space="preserve"> </w:t>
      </w:r>
      <w:r w:rsidR="002135C8">
        <w:rPr>
          <w:color w:val="AEAAAA" w:themeColor="background2" w:themeShade="BF"/>
        </w:rPr>
        <w:t xml:space="preserve">Cuidando a una persona de la a tercera edad , </w:t>
      </w:r>
      <w:r w:rsidR="00581E5B">
        <w:rPr>
          <w:color w:val="AEAAAA" w:themeColor="background2" w:themeShade="BF"/>
        </w:rPr>
        <w:t xml:space="preserve">dándole de comer , </w:t>
      </w:r>
      <w:r w:rsidR="00370C2B">
        <w:rPr>
          <w:color w:val="AEAAAA" w:themeColor="background2" w:themeShade="BF"/>
        </w:rPr>
        <w:t xml:space="preserve">acostando .Domicilio particular </w:t>
      </w:r>
      <w:r>
        <w:rPr>
          <w:color w:val="AEAAAA" w:themeColor="background2" w:themeShade="BF"/>
        </w:rPr>
        <w:t xml:space="preserve">– 1 año </w:t>
      </w:r>
    </w:p>
    <w:p w14:paraId="0C5D14FE" w14:textId="77777777" w:rsidR="0010799D" w:rsidRDefault="00D14E44" w:rsidP="001F3A1C">
      <w:pPr>
        <w:pStyle w:val="Ttulo1"/>
      </w:pPr>
      <w:r>
        <w:t>otros datos de interés</w:t>
      </w:r>
    </w:p>
    <w:p w14:paraId="60A9C84C" w14:textId="0D08682E" w:rsidR="00D14E44" w:rsidRDefault="00776CC0" w:rsidP="0010799D">
      <w:r>
        <w:t xml:space="preserve"> </w:t>
      </w:r>
      <w:r w:rsidR="00D14E44">
        <w:t>» Incorporación Inmediata</w:t>
      </w:r>
      <w:r w:rsidR="009B2751">
        <w:t>.</w:t>
      </w:r>
      <w:r w:rsidR="001E0F3C">
        <w:t xml:space="preserve">           </w:t>
      </w:r>
      <w:r w:rsidR="0080746B">
        <w:t xml:space="preserve">              </w:t>
      </w:r>
      <w:r w:rsidR="00D14E44">
        <w:t xml:space="preserve">» Disponibilidad horaria. </w:t>
      </w:r>
    </w:p>
    <w:p w14:paraId="6C75F089" w14:textId="77777777" w:rsidR="00DC527D" w:rsidRDefault="00D14E44" w:rsidP="00D14E44">
      <w:r>
        <w:t>» Informática: nivel avanzado paquete Office: Word, E</w:t>
      </w:r>
      <w:r w:rsidR="00E9436A">
        <w:t>xcel y PowerPoint</w:t>
      </w:r>
      <w:r>
        <w:t xml:space="preserve">. </w:t>
      </w:r>
    </w:p>
    <w:sectPr w:rsidR="00DC527D">
      <w:headerReference w:type="default" r:id="rId7"/>
      <w:footerReference w:type="default" r:id="rId8"/>
      <w:headerReference w:type="first" r:id="rId9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7BA9A" w14:textId="77777777" w:rsidR="005275D7" w:rsidRDefault="005275D7">
      <w:pPr>
        <w:spacing w:after="0" w:line="240" w:lineRule="auto"/>
      </w:pPr>
      <w:r>
        <w:separator/>
      </w:r>
    </w:p>
  </w:endnote>
  <w:endnote w:type="continuationSeparator" w:id="0">
    <w:p w14:paraId="59592EA5" w14:textId="77777777" w:rsidR="005275D7" w:rsidRDefault="0052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E41E1" w14:textId="49B2C628" w:rsidR="00474D45" w:rsidRDefault="004A2299">
    <w:pPr>
      <w:pStyle w:val="Piedepgina"/>
    </w:pPr>
    <w:r>
      <w:fldChar w:fldCharType="begin"/>
    </w:r>
    <w:r w:rsidR="006E7452">
      <w:instrText xml:space="preserve"> PAGE   \* MERGEFORMAT </w:instrText>
    </w:r>
    <w:r>
      <w:fldChar w:fldCharType="separate"/>
    </w:r>
    <w:r w:rsidR="0080746B">
      <w:rPr>
        <w:noProof/>
        <w:lang w:eastAsia="es-ES"/>
      </w:rPr>
      <w:t>2</w:t>
    </w:r>
    <w:r>
      <w:rPr>
        <w:noProof/>
        <w:lang w:eastAsia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840CC" w14:textId="77777777" w:rsidR="005275D7" w:rsidRDefault="005275D7">
      <w:pPr>
        <w:spacing w:after="0" w:line="240" w:lineRule="auto"/>
      </w:pPr>
      <w:r>
        <w:separator/>
      </w:r>
    </w:p>
  </w:footnote>
  <w:footnote w:type="continuationSeparator" w:id="0">
    <w:p w14:paraId="48CD4884" w14:textId="77777777" w:rsidR="005275D7" w:rsidRDefault="00527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85D0" w14:textId="77777777" w:rsidR="00474D45" w:rsidRDefault="00866AB8">
    <w:r w:rsidRPr="004A2299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EB83EC1" wp14:editId="5D4C58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0"/>
              <wp:wrapNone/>
              <wp:docPr id="5" name="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013960" cy="7205980"/>
                      </a:xfrm>
                      <a:custGeom>
                        <a:avLst/>
                        <a:gdLst>
                          <a:gd name="G0" fmla="+- 0 0 0"/>
                          <a:gd name="G1" fmla="+- 0 0 0"/>
                          <a:gd name="G2" fmla="+- 0 0 0"/>
                          <a:gd name="G3" fmla="+- 10800 0 0"/>
                          <a:gd name="G4" fmla="+- 0 0 0"/>
                          <a:gd name="T0" fmla="*/ 360 256 1"/>
                          <a:gd name="T1" fmla="*/ 0 256 1"/>
                          <a:gd name="G5" fmla="+- G2 T0 T1"/>
                          <a:gd name="G6" fmla="?: G2 G2 G5"/>
                          <a:gd name="G7" fmla="+- 0 0 G6"/>
                          <a:gd name="G8" fmla="+- 0 0 0"/>
                          <a:gd name="G9" fmla="+- 0 0 0"/>
                          <a:gd name="G10" fmla="+- 0 0 2700"/>
                          <a:gd name="G11" fmla="cos G10 0"/>
                          <a:gd name="G12" fmla="sin G10 0"/>
                          <a:gd name="G13" fmla="cos 13500 0"/>
                          <a:gd name="G14" fmla="sin 13500 0"/>
                          <a:gd name="G15" fmla="+- G11 10800 0"/>
                          <a:gd name="G16" fmla="+- G12 10800 0"/>
                          <a:gd name="G17" fmla="+- G13 10800 0"/>
                          <a:gd name="G18" fmla="+- G14 10800 0"/>
                          <a:gd name="G19" fmla="*/ 0 1 2"/>
                          <a:gd name="G20" fmla="+- G19 5400 0"/>
                          <a:gd name="G21" fmla="cos G20 0"/>
                          <a:gd name="G22" fmla="sin G20 0"/>
                          <a:gd name="G23" fmla="+- G21 10800 0"/>
                          <a:gd name="G24" fmla="+- G12 G23 G22"/>
                          <a:gd name="G25" fmla="+- G22 G23 G11"/>
                          <a:gd name="G26" fmla="cos 10800 0"/>
                          <a:gd name="G27" fmla="sin 10800 0"/>
                          <a:gd name="G28" fmla="cos 0 0"/>
                          <a:gd name="G29" fmla="sin 0 0"/>
                          <a:gd name="G30" fmla="+- G26 10800 0"/>
                          <a:gd name="G31" fmla="+- G27 10800 0"/>
                          <a:gd name="G32" fmla="+- G28 10800 0"/>
                          <a:gd name="G33" fmla="+- G29 10800 0"/>
                          <a:gd name="G34" fmla="+- G19 5400 0"/>
                          <a:gd name="G35" fmla="cos G34 0"/>
                          <a:gd name="G36" fmla="sin G34 0"/>
                          <a:gd name="G37" fmla="+/ 0 0 2"/>
                          <a:gd name="T2" fmla="*/ 180 256 1"/>
                          <a:gd name="T3" fmla="*/ 0 256 1"/>
                          <a:gd name="G38" fmla="+- G37 T2 T3"/>
                          <a:gd name="G39" fmla="?: G2 G37 G38"/>
                          <a:gd name="G40" fmla="cos 10800 G39"/>
                          <a:gd name="G41" fmla="sin 10800 G39"/>
                          <a:gd name="G42" fmla="cos 0 G39"/>
                          <a:gd name="G43" fmla="sin 0 G39"/>
                          <a:gd name="G44" fmla="+- G40 10800 0"/>
                          <a:gd name="G45" fmla="+- G41 10800 0"/>
                          <a:gd name="G46" fmla="+- G42 10800 0"/>
                          <a:gd name="G47" fmla="+- G43 10800 0"/>
                          <a:gd name="G48" fmla="+- G35 10800 0"/>
                          <a:gd name="G49" fmla="+- G36 10800 0"/>
                          <a:gd name="T4" fmla="*/ 0 w 5013960"/>
                          <a:gd name="T5" fmla="*/ 0 h 7205980"/>
                          <a:gd name="T6" fmla="*/ 5013960 w 5013960"/>
                          <a:gd name="T7" fmla="*/ 0 h 7205980"/>
                          <a:gd name="T8" fmla="*/ 5013960 w 5013960"/>
                          <a:gd name="T9" fmla="*/ 7205980 h 7205980"/>
                          <a:gd name="T10" fmla="*/ 0 w 5013960"/>
                          <a:gd name="T11" fmla="*/ 7205980 h 7205980"/>
                          <a:gd name="T12" fmla="*/ 0 w 5013960"/>
                          <a:gd name="T13" fmla="*/ 0 h 7205980"/>
                          <a:gd name="T14" fmla="*/ 130564 w 5013960"/>
                          <a:gd name="T15" fmla="*/ 130564 h 7205980"/>
                          <a:gd name="T16" fmla="*/ 130564 w 5013960"/>
                          <a:gd name="T17" fmla="*/ 7075416 h 7205980"/>
                          <a:gd name="T18" fmla="*/ 4883396 w 5013960"/>
                          <a:gd name="T19" fmla="*/ 7075416 h 7205980"/>
                          <a:gd name="T20" fmla="*/ 4883396 w 5013960"/>
                          <a:gd name="T21" fmla="*/ 130564 h 7205980"/>
                          <a:gd name="T22" fmla="*/ 130564 w 5013960"/>
                          <a:gd name="T23" fmla="*/ 130564 h 7205980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  <a:gd name="T30" fmla="*/ 0 60000 65536"/>
                          <a:gd name="T31" fmla="*/ 0 60000 65536"/>
                          <a:gd name="T32" fmla="*/ 0 60000 65536"/>
                          <a:gd name="T33" fmla="*/ 0 60000 65536"/>
                          <a:gd name="T34" fmla="*/ 3163 w 5013960"/>
                          <a:gd name="T35" fmla="*/ 3163 h 7205980"/>
                          <a:gd name="T36" fmla="*/ 18437 w 5013960"/>
                          <a:gd name="T37" fmla="*/ 18437 h 7205980"/>
                        </a:gdLst>
                        <a:ahLst/>
                        <a:cxnLst>
                          <a:cxn ang="T24">
                            <a:pos x="T4" y="T5"/>
                          </a:cxn>
                          <a:cxn ang="T25">
                            <a:pos x="T6" y="T7"/>
                          </a:cxn>
                          <a:cxn ang="T26">
                            <a:pos x="T8" y="T9"/>
                          </a:cxn>
                          <a:cxn ang="T27">
                            <a:pos x="T10" y="T11"/>
                          </a:cxn>
                          <a:cxn ang="T28">
                            <a:pos x="T12" y="T13"/>
                          </a:cxn>
                          <a:cxn ang="T29">
                            <a:pos x="T14" y="T15"/>
                          </a:cxn>
                          <a:cxn ang="T30">
                            <a:pos x="T16" y="T17"/>
                          </a:cxn>
                          <a:cxn ang="T31">
                            <a:pos x="T18" y="T19"/>
                          </a:cxn>
                          <a:cxn ang="T32">
                            <a:pos x="T20" y="T21"/>
                          </a:cxn>
                          <a:cxn ang="T33">
                            <a:pos x="T22" y="T23"/>
                          </a:cxn>
                        </a:cxnLst>
                        <a:rect l="T34" t="T35" r="T36" b="T37"/>
                        <a:pathLst>
                          <a:path w="5013960" h="7205980">
                            <a:moveTo>
                              <a:pt x="0" y="0"/>
                            </a:moveTo>
                            <a:lnTo>
                              <a:pt x="5013960" y="0"/>
                            </a:lnTo>
                            <a:lnTo>
                              <a:pt x="5013960" y="7205980"/>
                            </a:lnTo>
                            <a:lnTo>
                              <a:pt x="0" y="7205980"/>
                            </a:lnTo>
                            <a:lnTo>
                              <a:pt x="0" y="0"/>
                            </a:lnTo>
                            <a:close/>
                            <a:moveTo>
                              <a:pt x="130564" y="130564"/>
                            </a:moveTo>
                            <a:lnTo>
                              <a:pt x="130564" y="7075416"/>
                            </a:lnTo>
                            <a:lnTo>
                              <a:pt x="4883396" y="7075416"/>
                            </a:lnTo>
                            <a:lnTo>
                              <a:pt x="4883396" y="130564"/>
                            </a:lnTo>
                            <a:lnTo>
                              <a:pt x="130564" y="130564"/>
                            </a:lnTo>
                            <a:close/>
                          </a:path>
                        </a:pathLst>
                      </a:custGeom>
                      <a:solidFill>
                        <a:srgbClr val="E3AB4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0C14A" id=" 1" o:spid="_x0000_s1026" style="position:absolute;margin-left:0;margin-top:0;width:394.8pt;height:567.4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" path="m,l5013960,r,7205980l,7205980,,xm130564,130564r,6944852l4883396,7075416r,-6944852l130564,130564xe" fillcolor="#e3ab47" stroked="f">
              <v:stroke joinstyle="miter"/>
              <v:path arrowok="t" o:connecttype="custom" o:connectlocs="0,0;5013960,0;5013960,7205980;0,7205980;0,0;130564,130564;130564,7075416;4883396,7075416;4883396,130564;130564,130564" o:connectangles="0,0,0,0,0,0,0,0,0,0" textboxrect="3163,3163,18437,18437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81D12" w14:textId="77777777" w:rsidR="00474D45" w:rsidRDefault="00866AB8">
    <w:r w:rsidRPr="004A2299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4ED8B96" wp14:editId="3810D11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2581275" cy="15702280"/>
              <wp:effectExtent l="0" t="0" r="0" b="0"/>
              <wp:wrapNone/>
              <wp:docPr id="1" name=" 2" descr="Title: Marco de página con tabulació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81275" cy="15702280"/>
                        <a:chOff x="1333" y="0"/>
                        <a:chExt cx="73152" cy="96012"/>
                      </a:xfrm>
                    </wpg:grpSpPr>
                    <wps:wsp>
                      <wps:cNvPr id="4" name="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>
                            <a:gd name="G0" fmla="+- 0 0 0"/>
                            <a:gd name="G1" fmla="+- 0 0 0"/>
                            <a:gd name="G2" fmla="+- 0 0 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0 0 0"/>
                            <a:gd name="G9" fmla="+- 0 0 0"/>
                            <a:gd name="G10" fmla="+- 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0 0"/>
                            <a:gd name="G29" fmla="sin 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0"/>
                            <a:gd name="G36" fmla="sin G34 0"/>
                            <a:gd name="G37" fmla="+/ 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0 G39"/>
                            <a:gd name="G43" fmla="sin 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0 w 7315200"/>
                            <a:gd name="T5" fmla="*/ 0 h 9601200"/>
                            <a:gd name="T6" fmla="*/ 7315200 w 7315200"/>
                            <a:gd name="T7" fmla="*/ 0 h 9601200"/>
                            <a:gd name="T8" fmla="*/ 7315200 w 7315200"/>
                            <a:gd name="T9" fmla="*/ 9601200 h 9601200"/>
                            <a:gd name="T10" fmla="*/ 0 w 7315200"/>
                            <a:gd name="T11" fmla="*/ 9601200 h 9601200"/>
                            <a:gd name="T12" fmla="*/ 0 w 7315200"/>
                            <a:gd name="T13" fmla="*/ 0 h 9601200"/>
                            <a:gd name="T14" fmla="*/ 190488 w 7315200"/>
                            <a:gd name="T15" fmla="*/ 190488 h 9601200"/>
                            <a:gd name="T16" fmla="*/ 190488 w 7315200"/>
                            <a:gd name="T17" fmla="*/ 9410712 h 9601200"/>
                            <a:gd name="T18" fmla="*/ 7124712 w 7315200"/>
                            <a:gd name="T19" fmla="*/ 9410712 h 9601200"/>
                            <a:gd name="T20" fmla="*/ 7124712 w 7315200"/>
                            <a:gd name="T21" fmla="*/ 190488 h 9601200"/>
                            <a:gd name="T22" fmla="*/ 190488 w 7315200"/>
                            <a:gd name="T23" fmla="*/ 190488 h 9601200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3163 w 7315200"/>
                            <a:gd name="T35" fmla="*/ 3163 h 9601200"/>
                            <a:gd name="T36" fmla="*/ 18437 w 7315200"/>
                            <a:gd name="T37" fmla="*/ 18437 h 9601200"/>
                          </a:gdLst>
                          <a:ahLst/>
                          <a:cxnLst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  <a:cxn ang="T33">
                              <a:pos x="T22" y="T23"/>
                            </a:cxn>
                          </a:cxnLst>
                          <a:rect l="T34" t="T35" r="T36" b="T37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AB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 4"/>
                      <wps:cNvSpPr>
                        <a:spLocks/>
                      </wps:cNvSpPr>
                      <wps:spPr bwMode="auto">
                        <a:xfrm>
                          <a:off x="2286" y="4286"/>
                          <a:ext cx="3581" cy="802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2985 w 240"/>
                            <a:gd name="T5" fmla="*/ 0 h 528"/>
                            <a:gd name="T6" fmla="*/ 252190 w 240"/>
                            <a:gd name="T7" fmla="*/ 0 h 528"/>
                            <a:gd name="T8" fmla="*/ 358140 w 240"/>
                            <a:gd name="T9" fmla="*/ 373661 h 528"/>
                            <a:gd name="T10" fmla="*/ 252190 w 240"/>
                            <a:gd name="T11" fmla="*/ 729095 h 528"/>
                            <a:gd name="T12" fmla="*/ 88043 w 240"/>
                            <a:gd name="T13" fmla="*/ 729095 h 528"/>
                            <a:gd name="T14" fmla="*/ 88043 w 240"/>
                            <a:gd name="T15" fmla="*/ 802005 h 528"/>
                            <a:gd name="T16" fmla="*/ 0 w 240"/>
                            <a:gd name="T17" fmla="*/ 729095 h 528"/>
                            <a:gd name="T18" fmla="*/ 2985 w 240"/>
                            <a:gd name="T19" fmla="*/ 729095 h 528"/>
                            <a:gd name="T20" fmla="*/ 2985 w 240"/>
                            <a:gd name="T21" fmla="*/ 0 h 528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w 240"/>
                            <a:gd name="T32" fmla="*/ 0 h 528"/>
                            <a:gd name="T33" fmla="*/ 240 w 240"/>
                            <a:gd name="T34" fmla="*/ 528 h 528"/>
                          </a:gdLst>
                          <a:ahLst/>
                          <a:cxnLst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  <a:cxn ang="T30">
                              <a:pos x="T20" y="T21"/>
                            </a:cxn>
                          </a:cxnLst>
                          <a:rect l="T31" t="T32" r="T33" b="T34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1F96D" w14:textId="77777777" w:rsidR="00474D45" w:rsidRDefault="00474D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group w14:anchorId="54ED8B96" id=" 2" o:spid="_x0000_s1026" alt="Title: Marco de página con tabulación" style="position:absolute;margin-left:0;margin-top:0;width:203.25pt;height:1236.4pt;z-index:-251658240;mso-width-percent:940;mso-height-percent:950;mso-position-horizontal:center;mso-position-horizontal-relative:page;mso-position-vertical:center;mso-position-vertical-relative:page;mso-width-percent:940;mso-height-percent:950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">
              <v:shape id=" 3" o:spid="_x0000_s1027" style="position:absolute;left:1333;width:73152;height:96012;visibility:visible;mso-wrap-style:square;v-text-anchor:top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" path="m,l7315200,r,9601200l,9601200,,xm190488,190488r,9220224l7124712,9410712r,-9220224l190488,190488xe" fillcolor="#e3ab47" stroked="f">
                <v:stroke joinstyle="miter"/>
                <v:path arrowok="t" o:connecttype="custom" o:connectlocs="0,0;73152,0;73152,96012;0,96012;0,0;1905,1905;1905,94107;71247,94107;71247,1905;1905,1905" o:connectangles="0,0,0,0,0,0,0,0,0,0" textboxrect="3200,3200,18400,18400"/>
              </v:shape>
              <v:shape id=" 4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" adj="-11796480,,5400" path="m2,l169,r71,246l169,480r-110,l59,528,,480r2,l2,xe" fillcolor="black" stroked="f">
                <v:stroke joinstyle="miter"/>
                <v:formulas/>
                <v:path arrowok="t" o:connecttype="custom" o:connectlocs="44539,0;3762885,0;5343747,5675684;3762885,11074511;1313675,11074511;1313675,12181970;0,11074511;44539,11074511;44539,0" o:connectangles="0,0,0,0,0,0,0,0,0" textboxrect="0,0,240,528"/>
                <v:textbox>
                  <w:txbxContent>
                    <w:p w14:paraId="7831F96D" w14:textId="77777777" w:rsidR="00474D45" w:rsidRDefault="00474D4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0000002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00000003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0000004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0000000A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hybridMultilevel"/>
    <w:tmpl w:val="AC56CE1A"/>
    <w:lvl w:ilvl="0" w:tplc="7DD0FE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/>
      </w:rPr>
    </w:lvl>
    <w:lvl w:ilvl="1" w:tplc="BAB2F698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DFE2CFA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1B6ED54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C0E1A6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D5464D2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AF42876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56378A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7B22F7A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884BEFA"/>
    <w:lvl w:ilvl="0" w:tplc="D46244BE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/>
        <w:sz w:val="20"/>
      </w:rPr>
    </w:lvl>
    <w:lvl w:ilvl="1" w:tplc="846A73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694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2792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0859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1C00C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8AB9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C7EC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E0839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AB01E5C"/>
    <w:lvl w:ilvl="0" w:tplc="A412E17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80A6E3CE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F1C4B30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8B9A36AE">
      <w:start w:val="1"/>
      <w:numFmt w:val="decimal"/>
      <w:lvlRestart w:val="0"/>
      <w:lvlText w:val="%4."/>
      <w:lvlJc w:val="left"/>
      <w:pPr>
        <w:ind w:left="2880" w:hanging="360"/>
      </w:pPr>
    </w:lvl>
    <w:lvl w:ilvl="4" w:tplc="2EBE9DCA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E934F8B0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320ECE34">
      <w:start w:val="1"/>
      <w:numFmt w:val="decimal"/>
      <w:lvlRestart w:val="0"/>
      <w:lvlText w:val="%7."/>
      <w:lvlJc w:val="left"/>
      <w:pPr>
        <w:ind w:left="5040" w:hanging="360"/>
      </w:pPr>
    </w:lvl>
    <w:lvl w:ilvl="7" w:tplc="16CE3156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3C96CF0E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ABFA26D0"/>
    <w:lvl w:ilvl="0" w:tplc="FBA8FA3A">
      <w:start w:val="18"/>
      <w:numFmt w:val="bullet"/>
      <w:lvlText w:val=""/>
      <w:lvlJc w:val="left"/>
      <w:pPr>
        <w:ind w:left="723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Restart w:val="0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Restart w:val="0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A0001">
      <w:start w:val="1"/>
      <w:numFmt w:val="bullet"/>
      <w:lvlRestart w:val="0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A0003">
      <w:start w:val="1"/>
      <w:numFmt w:val="bullet"/>
      <w:lvlRestart w:val="0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Restart w:val="0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A0001">
      <w:start w:val="1"/>
      <w:numFmt w:val="bullet"/>
      <w:lvlRestart w:val="0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A0003">
      <w:start w:val="1"/>
      <w:numFmt w:val="bullet"/>
      <w:lvlRestart w:val="0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Restart w:val="0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4" w15:restartNumberingAfterBreak="0">
    <w:nsid w:val="0FBF32E7"/>
    <w:multiLevelType w:val="hybridMultilevel"/>
    <w:tmpl w:val="FA788166"/>
    <w:lvl w:ilvl="0" w:tplc="FFFFFFFF">
      <w:numFmt w:val="bullet"/>
      <w:lvlText w:val=""/>
      <w:lvlJc w:val="left"/>
      <w:pPr>
        <w:ind w:left="720" w:hanging="360"/>
      </w:pPr>
      <w:rPr>
        <w:rFonts w:ascii="Wingdings" w:eastAsia="Tahoma" w:hAnsi="Wingdings" w:cs="FreesiaUPC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65D2A"/>
    <w:multiLevelType w:val="hybridMultilevel"/>
    <w:tmpl w:val="BDCCB12C"/>
    <w:lvl w:ilvl="0" w:tplc="FFFFFFFF">
      <w:numFmt w:val="bullet"/>
      <w:lvlText w:val=""/>
      <w:lvlJc w:val="left"/>
      <w:pPr>
        <w:ind w:left="720" w:hanging="360"/>
      </w:pPr>
      <w:rPr>
        <w:rFonts w:ascii="Wingdings" w:eastAsia="Tahoma" w:hAnsi="Wingdings" w:cs="FreesiaUP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B763D"/>
    <w:multiLevelType w:val="hybridMultilevel"/>
    <w:tmpl w:val="BF303D5E"/>
    <w:lvl w:ilvl="0" w:tplc="0C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9BD0B6F"/>
    <w:multiLevelType w:val="hybridMultilevel"/>
    <w:tmpl w:val="A6EAEB68"/>
    <w:lvl w:ilvl="0" w:tplc="FFFFFFFF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E2C50"/>
    <w:multiLevelType w:val="hybridMultilevel"/>
    <w:tmpl w:val="7D0A8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6"/>
  </w:num>
  <w:num w:numId="5">
    <w:abstractNumId w:val="1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0"/>
  </w:num>
  <w:num w:numId="11">
    <w:abstractNumId w:val="13"/>
  </w:num>
  <w:num w:numId="12">
    <w:abstractNumId w:val="2"/>
  </w:num>
  <w:num w:numId="13">
    <w:abstractNumId w:val="4"/>
  </w:num>
  <w:num w:numId="14">
    <w:abstractNumId w:val="11"/>
  </w:num>
  <w:num w:numId="15">
    <w:abstractNumId w:val="18"/>
  </w:num>
  <w:num w:numId="16">
    <w:abstractNumId w:val="17"/>
  </w:num>
  <w:num w:numId="17">
    <w:abstractNumId w:val="14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attachedTemplate r:id="rId1"/>
  <w:defaultTabStop w:val="0"/>
  <w:hyphenationZone w:val="425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2395"/>
    <w:rsid w:val="00024023"/>
    <w:rsid w:val="000246FC"/>
    <w:rsid w:val="00050C01"/>
    <w:rsid w:val="000609A1"/>
    <w:rsid w:val="00065796"/>
    <w:rsid w:val="00076AAB"/>
    <w:rsid w:val="0008480E"/>
    <w:rsid w:val="00094740"/>
    <w:rsid w:val="000D36AD"/>
    <w:rsid w:val="000D7595"/>
    <w:rsid w:val="000F2FA0"/>
    <w:rsid w:val="000F54FF"/>
    <w:rsid w:val="0010799D"/>
    <w:rsid w:val="0012015B"/>
    <w:rsid w:val="00142190"/>
    <w:rsid w:val="00144480"/>
    <w:rsid w:val="00165C62"/>
    <w:rsid w:val="00172A27"/>
    <w:rsid w:val="0018742E"/>
    <w:rsid w:val="001C6768"/>
    <w:rsid w:val="001D0B2A"/>
    <w:rsid w:val="001D115B"/>
    <w:rsid w:val="001D36FC"/>
    <w:rsid w:val="001E0F3C"/>
    <w:rsid w:val="001E68EA"/>
    <w:rsid w:val="001F3A1C"/>
    <w:rsid w:val="002135C8"/>
    <w:rsid w:val="00220C4E"/>
    <w:rsid w:val="002875A4"/>
    <w:rsid w:val="002B1B8E"/>
    <w:rsid w:val="002C3C21"/>
    <w:rsid w:val="002F5019"/>
    <w:rsid w:val="003163D6"/>
    <w:rsid w:val="00320516"/>
    <w:rsid w:val="00370C2B"/>
    <w:rsid w:val="003A738D"/>
    <w:rsid w:val="003D00A8"/>
    <w:rsid w:val="003E4B2D"/>
    <w:rsid w:val="00437DCE"/>
    <w:rsid w:val="00450DAD"/>
    <w:rsid w:val="00474D45"/>
    <w:rsid w:val="004861F3"/>
    <w:rsid w:val="004A2299"/>
    <w:rsid w:val="004D7B1E"/>
    <w:rsid w:val="00517ABB"/>
    <w:rsid w:val="00522361"/>
    <w:rsid w:val="005275D7"/>
    <w:rsid w:val="0054483E"/>
    <w:rsid w:val="00567888"/>
    <w:rsid w:val="0057006C"/>
    <w:rsid w:val="00581E5B"/>
    <w:rsid w:val="00586722"/>
    <w:rsid w:val="005E5DB7"/>
    <w:rsid w:val="00612FF8"/>
    <w:rsid w:val="00632E30"/>
    <w:rsid w:val="006912A8"/>
    <w:rsid w:val="006D1D1B"/>
    <w:rsid w:val="006E1563"/>
    <w:rsid w:val="006E2B32"/>
    <w:rsid w:val="006E7452"/>
    <w:rsid w:val="006F70BA"/>
    <w:rsid w:val="00753CDB"/>
    <w:rsid w:val="00765B23"/>
    <w:rsid w:val="00776CC0"/>
    <w:rsid w:val="007F5A98"/>
    <w:rsid w:val="0080746B"/>
    <w:rsid w:val="00845CE8"/>
    <w:rsid w:val="008631F2"/>
    <w:rsid w:val="00866AB8"/>
    <w:rsid w:val="0087321E"/>
    <w:rsid w:val="00876DE5"/>
    <w:rsid w:val="008A7DFA"/>
    <w:rsid w:val="00920F45"/>
    <w:rsid w:val="00953139"/>
    <w:rsid w:val="00993854"/>
    <w:rsid w:val="009B1EF2"/>
    <w:rsid w:val="009B2751"/>
    <w:rsid w:val="009E1CB6"/>
    <w:rsid w:val="009F0E9A"/>
    <w:rsid w:val="00A11915"/>
    <w:rsid w:val="00A20507"/>
    <w:rsid w:val="00A50FCE"/>
    <w:rsid w:val="00A55512"/>
    <w:rsid w:val="00AA5D01"/>
    <w:rsid w:val="00AB1C2B"/>
    <w:rsid w:val="00AD64D0"/>
    <w:rsid w:val="00AD74EF"/>
    <w:rsid w:val="00B3551C"/>
    <w:rsid w:val="00B377D7"/>
    <w:rsid w:val="00B55E71"/>
    <w:rsid w:val="00B8541B"/>
    <w:rsid w:val="00B912CD"/>
    <w:rsid w:val="00B95789"/>
    <w:rsid w:val="00BC3A95"/>
    <w:rsid w:val="00BC48BD"/>
    <w:rsid w:val="00C3343A"/>
    <w:rsid w:val="00CB4FA0"/>
    <w:rsid w:val="00CC7170"/>
    <w:rsid w:val="00CD4140"/>
    <w:rsid w:val="00D14E44"/>
    <w:rsid w:val="00D205F3"/>
    <w:rsid w:val="00D366D1"/>
    <w:rsid w:val="00D7589C"/>
    <w:rsid w:val="00DA26CE"/>
    <w:rsid w:val="00DC527D"/>
    <w:rsid w:val="00DF6D32"/>
    <w:rsid w:val="00E30219"/>
    <w:rsid w:val="00E43AB5"/>
    <w:rsid w:val="00E47C8B"/>
    <w:rsid w:val="00E5654B"/>
    <w:rsid w:val="00E9436A"/>
    <w:rsid w:val="00EC57CB"/>
    <w:rsid w:val="00ED288D"/>
    <w:rsid w:val="00EF6F5D"/>
    <w:rsid w:val="00F20E14"/>
    <w:rsid w:val="00F60A95"/>
    <w:rsid w:val="00F808DE"/>
    <w:rsid w:val="00F83928"/>
    <w:rsid w:val="00F8458B"/>
    <w:rsid w:val="00F92C12"/>
    <w:rsid w:val="00FA4897"/>
    <w:rsid w:val="00FB1DF7"/>
    <w:rsid w:val="00FC256B"/>
    <w:rsid w:val="00FD1DA0"/>
    <w:rsid w:val="00F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329965"/>
  <w14:defaultImageDpi w14:val="0"/>
  <w15:chartTrackingRefBased/>
  <w15:docId w15:val="{65AF2809-DDD1-E742-B731-E054FBF5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312" w:lineRule="auto"/>
    </w:pPr>
    <w:rPr>
      <w:rFonts w:cs="FreesiaUPC"/>
      <w:color w:val="7F7F7F"/>
      <w:lang w:eastAsia="ja-JP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pBdr>
        <w:top w:val="single" w:sz="24" w:space="5" w:color="262626"/>
        <w:bottom w:val="single" w:sz="8" w:space="5" w:color="7F7F7F"/>
      </w:pBdr>
      <w:spacing w:before="240" w:after="160" w:line="240" w:lineRule="auto"/>
      <w:outlineLvl w:val="0"/>
    </w:pPr>
    <w:rPr>
      <w:rFonts w:eastAsia="Gulim"/>
      <w:b/>
      <w:caps/>
      <w:color w:val="0E0B05"/>
      <w:sz w:val="24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40" w:after="0"/>
      <w:outlineLvl w:val="1"/>
    </w:pPr>
    <w:rPr>
      <w:rFonts w:eastAsia="Gulim"/>
      <w:color w:val="0E0B05"/>
      <w:sz w:val="22"/>
      <w:szCs w:val="26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 w:after="0"/>
      <w:outlineLvl w:val="2"/>
    </w:pPr>
    <w:rPr>
      <w:rFonts w:eastAsia="Gulim"/>
      <w:color w:val="0E0B05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 w:after="0"/>
      <w:outlineLvl w:val="3"/>
    </w:pPr>
    <w:rPr>
      <w:rFonts w:eastAsia="Gulim"/>
      <w:iCs/>
      <w:color w:val="0E0B05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spacing w:before="40" w:after="0"/>
      <w:outlineLvl w:val="4"/>
    </w:pPr>
    <w:rPr>
      <w:rFonts w:eastAsia="Gulim"/>
      <w:b/>
      <w:caps/>
      <w:color w:val="0E0B05"/>
      <w:sz w:val="18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spacing w:before="40" w:after="0"/>
      <w:outlineLvl w:val="5"/>
    </w:pPr>
    <w:rPr>
      <w:rFonts w:eastAsia="Gulim"/>
      <w:b/>
      <w:color w:val="0E0B05"/>
      <w:sz w:val="18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spacing w:before="40" w:after="0"/>
      <w:outlineLvl w:val="6"/>
    </w:pPr>
    <w:rPr>
      <w:rFonts w:eastAsia="Gulim"/>
      <w:iCs/>
      <w:color w:val="0E0B05"/>
      <w:sz w:val="18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spacing w:before="40" w:after="0"/>
      <w:outlineLvl w:val="7"/>
    </w:pPr>
    <w:rPr>
      <w:rFonts w:eastAsia="Gulim"/>
      <w:color w:val="0E0B05"/>
      <w:sz w:val="18"/>
      <w:szCs w:val="21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spacing w:before="40" w:after="0"/>
      <w:outlineLvl w:val="8"/>
    </w:pPr>
    <w:rPr>
      <w:rFonts w:eastAsia="Gulim"/>
      <w:b/>
      <w:iCs/>
      <w:color w:val="0E0B05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pPr>
      <w:numPr>
        <w:numId w:val="14"/>
      </w:numPr>
      <w:spacing w:after="120"/>
    </w:pPr>
  </w:style>
  <w:style w:type="paragraph" w:styleId="Listaconnmeros">
    <w:name w:val="List Number"/>
    <w:basedOn w:val="Normal"/>
    <w:pPr>
      <w:numPr>
        <w:numId w:val="3"/>
      </w:numPr>
    </w:pPr>
  </w:style>
  <w:style w:type="character" w:customStyle="1" w:styleId="PiedepginaCar">
    <w:name w:val="Pie de página Car"/>
    <w:basedOn w:val="Fuentedeprrafopredeter"/>
    <w:link w:val="Piedepgina"/>
    <w:rPr>
      <w:rFonts w:ascii="Tahoma" w:eastAsia="Tahoma" w:hAnsi="Tahoma" w:cs="FreesiaUPC"/>
      <w:color w:val="0E0B05"/>
      <w:sz w:val="24"/>
    </w:rPr>
  </w:style>
  <w:style w:type="paragraph" w:styleId="Piedepgina">
    <w:name w:val="footer"/>
    <w:basedOn w:val="Normal"/>
    <w:link w:val="PiedepginaCar"/>
    <w:pPr>
      <w:spacing w:before="240" w:after="0" w:line="240" w:lineRule="auto"/>
    </w:pPr>
    <w:rPr>
      <w:color w:val="0E0B05"/>
      <w:sz w:val="24"/>
    </w:rPr>
  </w:style>
  <w:style w:type="paragraph" w:customStyle="1" w:styleId="Nombre">
    <w:name w:val="Nombre"/>
    <w:basedOn w:val="Normal"/>
    <w:pPr>
      <w:spacing w:before="120" w:line="192" w:lineRule="auto"/>
      <w:contextualSpacing/>
    </w:pPr>
    <w:rPr>
      <w:b/>
      <w:caps/>
      <w:color w:val="0E0B05"/>
      <w:kern w:val="28"/>
      <w:sz w:val="70"/>
    </w:rPr>
  </w:style>
  <w:style w:type="paragraph" w:customStyle="1" w:styleId="Informacindecontacto">
    <w:name w:val="Información de contacto"/>
    <w:basedOn w:val="Normal"/>
    <w:pPr>
      <w:spacing w:after="540" w:line="288" w:lineRule="auto"/>
      <w:ind w:right="2880"/>
      <w:contextualSpacing/>
    </w:pPr>
    <w:rPr>
      <w:sz w:val="24"/>
    </w:rPr>
  </w:style>
  <w:style w:type="character" w:customStyle="1" w:styleId="Ttulo1Car">
    <w:name w:val="Título 1 Car"/>
    <w:basedOn w:val="Fuentedeprrafopredeter"/>
    <w:link w:val="Ttulo1"/>
    <w:rPr>
      <w:rFonts w:ascii="Tahoma" w:eastAsia="Gulim" w:hAnsi="Tahoma" w:cs="FreesiaUPC"/>
      <w:b/>
      <w:caps/>
      <w:color w:val="0E0B05"/>
      <w:sz w:val="24"/>
      <w:szCs w:val="32"/>
    </w:rPr>
  </w:style>
  <w:style w:type="paragraph" w:styleId="Prrafodelista">
    <w:name w:val="List Paragraph"/>
    <w:basedOn w:val="Normal"/>
    <w:qFormat/>
    <w:pPr>
      <w:ind w:left="216"/>
      <w:contextualSpacing/>
    </w:pPr>
  </w:style>
  <w:style w:type="character" w:customStyle="1" w:styleId="Ttulo2Car">
    <w:name w:val="Título 2 Car"/>
    <w:basedOn w:val="Fuentedeprrafopredeter"/>
    <w:link w:val="Ttulo2"/>
    <w:rPr>
      <w:rFonts w:ascii="Tahoma" w:eastAsia="Gulim" w:hAnsi="Tahoma" w:cs="FreesiaUPC"/>
      <w:color w:val="0E0B05"/>
      <w:sz w:val="22"/>
      <w:szCs w:val="26"/>
    </w:rPr>
  </w:style>
  <w:style w:type="character" w:customStyle="1" w:styleId="Ttulo3Car">
    <w:name w:val="Título 3 Car"/>
    <w:basedOn w:val="Fuentedeprrafopredeter"/>
    <w:link w:val="Ttulo3"/>
    <w:rPr>
      <w:rFonts w:ascii="Tahoma" w:eastAsia="Gulim" w:hAnsi="Tahoma" w:cs="FreesiaUPC"/>
      <w:color w:val="0E0B05"/>
      <w:sz w:val="24"/>
      <w:szCs w:val="24"/>
    </w:rPr>
  </w:style>
  <w:style w:type="character" w:customStyle="1" w:styleId="Ttulo4Car">
    <w:name w:val="Título 4 Car"/>
    <w:basedOn w:val="Fuentedeprrafopredeter"/>
    <w:link w:val="Ttulo4"/>
    <w:rPr>
      <w:rFonts w:ascii="Tahoma" w:eastAsia="Gulim" w:hAnsi="Tahoma" w:cs="FreesiaUPC"/>
      <w:iCs/>
      <w:color w:val="0E0B05"/>
    </w:rPr>
  </w:style>
  <w:style w:type="character" w:customStyle="1" w:styleId="Ttulo5Car">
    <w:name w:val="Título 5 Car"/>
    <w:basedOn w:val="Fuentedeprrafopredeter"/>
    <w:link w:val="Ttulo5"/>
    <w:rPr>
      <w:rFonts w:ascii="Tahoma" w:eastAsia="Gulim" w:hAnsi="Tahoma" w:cs="FreesiaUPC"/>
      <w:b/>
      <w:caps/>
      <w:color w:val="0E0B05"/>
      <w:sz w:val="18"/>
    </w:rPr>
  </w:style>
  <w:style w:type="character" w:customStyle="1" w:styleId="Ttulo6Car">
    <w:name w:val="Título 6 Car"/>
    <w:basedOn w:val="Fuentedeprrafopredeter"/>
    <w:link w:val="Ttulo6"/>
    <w:rPr>
      <w:rFonts w:ascii="Tahoma" w:eastAsia="Gulim" w:hAnsi="Tahoma" w:cs="FreesiaUPC"/>
      <w:b/>
      <w:color w:val="0E0B05"/>
      <w:sz w:val="18"/>
    </w:rPr>
  </w:style>
  <w:style w:type="character" w:customStyle="1" w:styleId="Ttulo7Car">
    <w:name w:val="Título 7 Car"/>
    <w:basedOn w:val="Fuentedeprrafopredeter"/>
    <w:link w:val="Ttulo7"/>
    <w:rPr>
      <w:rFonts w:ascii="Tahoma" w:eastAsia="Gulim" w:hAnsi="Tahoma" w:cs="FreesiaUPC"/>
      <w:iCs/>
      <w:color w:val="0E0B05"/>
      <w:sz w:val="18"/>
    </w:rPr>
  </w:style>
  <w:style w:type="character" w:customStyle="1" w:styleId="Ttulo8Car">
    <w:name w:val="Título 8 Car"/>
    <w:basedOn w:val="Fuentedeprrafopredeter"/>
    <w:link w:val="Ttulo8"/>
    <w:rPr>
      <w:rFonts w:ascii="Tahoma" w:eastAsia="Gulim" w:hAnsi="Tahoma" w:cs="FreesiaUPC"/>
      <w:color w:val="0E0B05"/>
      <w:sz w:val="18"/>
      <w:szCs w:val="21"/>
    </w:rPr>
  </w:style>
  <w:style w:type="character" w:customStyle="1" w:styleId="Ttulo9Car">
    <w:name w:val="Título 9 Car"/>
    <w:basedOn w:val="Fuentedeprrafopredeter"/>
    <w:link w:val="Ttulo9"/>
    <w:rPr>
      <w:rFonts w:ascii="Tahoma" w:eastAsia="Gulim" w:hAnsi="Tahoma" w:cs="FreesiaUPC"/>
      <w:b/>
      <w:iCs/>
      <w:color w:val="0E0B05"/>
      <w:sz w:val="16"/>
      <w:szCs w:val="21"/>
    </w:rPr>
  </w:style>
  <w:style w:type="character" w:customStyle="1" w:styleId="TtuloCar">
    <w:name w:val="Título Car"/>
    <w:basedOn w:val="Fuentedeprrafopredeter"/>
    <w:link w:val="Ttulo"/>
    <w:rPr>
      <w:rFonts w:ascii="Tahoma" w:eastAsia="Gulim" w:hAnsi="Tahoma" w:cs="FreesiaUPC"/>
      <w:b/>
      <w:caps/>
      <w:color w:val="000000"/>
      <w:kern w:val="28"/>
      <w:sz w:val="70"/>
      <w:szCs w:val="56"/>
    </w:rPr>
  </w:style>
  <w:style w:type="paragraph" w:styleId="Ttulo">
    <w:name w:val="Title"/>
    <w:basedOn w:val="Normal"/>
    <w:next w:val="Normal"/>
    <w:link w:val="TtuloCar"/>
    <w:qFormat/>
    <w:pPr>
      <w:spacing w:before="120" w:line="192" w:lineRule="auto"/>
      <w:contextualSpacing/>
    </w:pPr>
    <w:rPr>
      <w:rFonts w:eastAsia="Gulim"/>
      <w:b/>
      <w:caps/>
      <w:color w:val="000000"/>
      <w:kern w:val="28"/>
      <w:sz w:val="70"/>
      <w:szCs w:val="56"/>
    </w:rPr>
  </w:style>
  <w:style w:type="character" w:customStyle="1" w:styleId="SubttuloCar">
    <w:name w:val="Subtítulo Car"/>
    <w:basedOn w:val="Fuentedeprrafopredeter"/>
    <w:link w:val="Subttulo"/>
    <w:rPr>
      <w:rFonts w:ascii="Tahoma" w:eastAsia="Gulim" w:hAnsi="Tahoma" w:cs="FreesiaUPC"/>
      <w:spacing w:val="15"/>
      <w:sz w:val="24"/>
      <w:szCs w:val="22"/>
    </w:rPr>
  </w:style>
  <w:style w:type="paragraph" w:styleId="Subttulo">
    <w:name w:val="Subtitle"/>
    <w:basedOn w:val="Normal"/>
    <w:next w:val="Normal"/>
    <w:link w:val="SubttuloCar"/>
    <w:qFormat/>
    <w:pPr>
      <w:numPr>
        <w:ilvl w:val="1"/>
      </w:numPr>
      <w:spacing w:after="540" w:line="288" w:lineRule="auto"/>
      <w:ind w:right="2880"/>
      <w:contextualSpacing/>
    </w:pPr>
    <w:rPr>
      <w:rFonts w:eastAsia="Gulim"/>
      <w:spacing w:val="15"/>
      <w:sz w:val="24"/>
      <w:szCs w:val="22"/>
    </w:rPr>
  </w:style>
  <w:style w:type="character" w:styleId="Textodelmarcadordeposicin">
    <w:name w:val="Placeholder Text"/>
    <w:basedOn w:val="Fuentedeprrafopredeter"/>
    <w:rPr>
      <w:rFonts w:ascii="Tahoma" w:eastAsia="Tahoma" w:hAnsi="Tahoma" w:cs="FreesiaUPC"/>
      <w:color w:val="808080"/>
    </w:rPr>
  </w:style>
  <w:style w:type="character" w:styleId="nfasissutil">
    <w:name w:val="Subtle Emphasis"/>
    <w:basedOn w:val="Fuentedeprrafopredeter"/>
    <w:qFormat/>
    <w:rPr>
      <w:rFonts w:ascii="Tahoma" w:eastAsia="Tahoma" w:hAnsi="Tahoma" w:cs="FreesiaUPC"/>
      <w:i w:val="0"/>
      <w:iCs/>
      <w:color w:val="262626"/>
    </w:rPr>
  </w:style>
  <w:style w:type="character" w:styleId="Ttulodellibro">
    <w:name w:val="Book Title"/>
    <w:basedOn w:val="Fuentedeprrafopredeter"/>
    <w:qFormat/>
    <w:rPr>
      <w:rFonts w:ascii="Tahoma" w:eastAsia="Tahoma" w:hAnsi="Tahoma" w:cs="FreesiaUPC"/>
      <w:b w:val="0"/>
      <w:bCs/>
      <w:i w:val="0"/>
      <w:iCs/>
      <w:caps/>
      <w:smallCaps w:val="0"/>
      <w:color w:val="7F7F7F"/>
      <w:spacing w:val="0"/>
      <w:u w:val="single"/>
      <w:bdr w:val="nil"/>
    </w:rPr>
  </w:style>
  <w:style w:type="character" w:styleId="nfasis">
    <w:name w:val="Emphasis"/>
    <w:basedOn w:val="Fuentedeprrafopredeter"/>
    <w:qFormat/>
    <w:rPr>
      <w:rFonts w:ascii="Tahoma" w:eastAsia="Tahoma" w:hAnsi="Tahoma" w:cs="FreesiaUPC"/>
      <w:i w:val="0"/>
      <w:iCs/>
      <w:color w:val="E3AB47"/>
    </w:rPr>
  </w:style>
  <w:style w:type="character" w:customStyle="1" w:styleId="CitaCar">
    <w:name w:val="Cita Car"/>
    <w:basedOn w:val="Fuentedeprrafopredeter"/>
    <w:link w:val="Cita"/>
    <w:rPr>
      <w:rFonts w:ascii="Tahoma" w:eastAsia="Tahoma" w:hAnsi="Tahoma" w:cs="FreesiaUPC"/>
      <w:iCs/>
      <w:sz w:val="26"/>
    </w:rPr>
  </w:style>
  <w:style w:type="paragraph" w:styleId="Cita">
    <w:name w:val="Quote"/>
    <w:basedOn w:val="Normal"/>
    <w:next w:val="Normal"/>
    <w:link w:val="CitaCar"/>
    <w:qFormat/>
    <w:pPr>
      <w:spacing w:before="360" w:after="360"/>
    </w:pPr>
    <w:rPr>
      <w:iCs/>
      <w:sz w:val="26"/>
    </w:rPr>
  </w:style>
  <w:style w:type="character" w:customStyle="1" w:styleId="CitadestacadaCar">
    <w:name w:val="Cita destacada Car"/>
    <w:basedOn w:val="Fuentedeprrafopredeter"/>
    <w:link w:val="Citadestacada"/>
    <w:rPr>
      <w:rFonts w:ascii="Tahoma" w:eastAsia="Tahoma" w:hAnsi="Tahoma" w:cs="FreesiaUPC"/>
      <w:b/>
      <w:iCs/>
      <w:color w:val="262626"/>
      <w:sz w:val="26"/>
    </w:rPr>
  </w:style>
  <w:style w:type="paragraph" w:styleId="Citadestacada">
    <w:name w:val="Intense Quote"/>
    <w:basedOn w:val="Normal"/>
    <w:next w:val="Normal"/>
    <w:link w:val="CitadestacadaCar"/>
    <w:qFormat/>
    <w:pPr>
      <w:spacing w:before="360" w:after="360"/>
    </w:pPr>
    <w:rPr>
      <w:b/>
      <w:iCs/>
      <w:color w:val="262626"/>
      <w:sz w:val="26"/>
    </w:rPr>
  </w:style>
  <w:style w:type="character" w:styleId="nfasisintenso">
    <w:name w:val="Intense Emphasis"/>
    <w:basedOn w:val="Fuentedeprrafopredeter"/>
    <w:qFormat/>
    <w:rPr>
      <w:rFonts w:ascii="Tahoma" w:eastAsia="Tahoma" w:hAnsi="Tahoma" w:cs="FreesiaUPC"/>
      <w:b/>
      <w:i w:val="0"/>
      <w:iCs/>
      <w:color w:val="E3AB47"/>
    </w:rPr>
  </w:style>
  <w:style w:type="character" w:styleId="Referenciaintensa">
    <w:name w:val="Intense Reference"/>
    <w:basedOn w:val="Fuentedeprrafopredeter"/>
    <w:qFormat/>
    <w:rPr>
      <w:rFonts w:ascii="Tahoma" w:eastAsia="Tahoma" w:hAnsi="Tahoma" w:cs="FreesiaUPC"/>
      <w:b w:val="0"/>
      <w:bCs/>
      <w:caps/>
      <w:smallCaps w:val="0"/>
      <w:color w:val="262626"/>
      <w:spacing w:val="0"/>
    </w:rPr>
  </w:style>
  <w:style w:type="character" w:styleId="Textoennegrita">
    <w:name w:val="Strong"/>
    <w:basedOn w:val="Fuentedeprrafopredeter"/>
    <w:qFormat/>
    <w:rPr>
      <w:rFonts w:ascii="Tahoma" w:eastAsia="Tahoma" w:hAnsi="Tahoma" w:cs="FreesiaUPC"/>
      <w:b/>
      <w:bCs/>
      <w:color w:val="262626"/>
    </w:rPr>
  </w:style>
  <w:style w:type="paragraph" w:styleId="Descripcin">
    <w:name w:val="caption"/>
    <w:basedOn w:val="Normal"/>
    <w:next w:val="Normal"/>
    <w:qFormat/>
    <w:pPr>
      <w:spacing w:before="40" w:after="160" w:line="240" w:lineRule="auto"/>
    </w:pPr>
    <w:rPr>
      <w:iCs/>
      <w:color w:val="262626"/>
      <w:sz w:val="18"/>
      <w:szCs w:val="18"/>
    </w:rPr>
  </w:style>
  <w:style w:type="paragraph" w:styleId="TtuloTDC">
    <w:name w:val="TOC Heading"/>
    <w:basedOn w:val="Ttulo1"/>
    <w:next w:val="Normal"/>
    <w:qFormat/>
    <w:pPr>
      <w:outlineLvl w:val="9"/>
    </w:pPr>
    <w:rPr>
      <w:rFonts w:eastAsia="Tahoma"/>
    </w:rPr>
  </w:style>
  <w:style w:type="paragraph" w:styleId="Encabezadodelista">
    <w:name w:val="toa heading"/>
    <w:basedOn w:val="Normal"/>
    <w:next w:val="Normal"/>
    <w:pPr>
      <w:pBdr>
        <w:top w:val="single" w:sz="24" w:space="5" w:color="auto"/>
        <w:bottom w:val="single" w:sz="4" w:space="5" w:color="auto"/>
      </w:pBdr>
      <w:spacing w:before="120"/>
    </w:pPr>
    <w:rPr>
      <w:rFonts w:eastAsia="Gulim"/>
      <w:b/>
      <w:bCs/>
      <w:sz w:val="24"/>
      <w:szCs w:val="24"/>
    </w:rPr>
  </w:style>
  <w:style w:type="character" w:styleId="Referenciasutil">
    <w:name w:val="Subtle Reference"/>
    <w:basedOn w:val="Fuentedeprrafopredeter"/>
    <w:qFormat/>
    <w:rPr>
      <w:rFonts w:ascii="Tahoma" w:eastAsia="Tahoma" w:hAnsi="Tahoma" w:cs="FreesiaUPC"/>
      <w:caps/>
      <w:smallCaps w:val="0"/>
      <w:color w:val="7F7F7F"/>
    </w:rPr>
  </w:style>
  <w:style w:type="character" w:customStyle="1" w:styleId="EncabezadoCar">
    <w:name w:val="Encabezado Car"/>
    <w:basedOn w:val="Fuentedeprrafopredeter"/>
    <w:link w:val="Encabezado"/>
    <w:rPr>
      <w:rFonts w:ascii="Tahoma" w:eastAsia="Tahoma" w:hAnsi="Tahoma" w:cs="FreesiaUPC"/>
    </w:rPr>
  </w:style>
  <w:style w:type="paragraph" w:styleId="Encabezado">
    <w:name w:val="header"/>
    <w:basedOn w:val="Normal"/>
    <w:link w:val="EncabezadoC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echaCar">
    <w:name w:val="Fecha Car"/>
    <w:basedOn w:val="Fuentedeprrafopredeter"/>
    <w:link w:val="Fecha"/>
    <w:rPr>
      <w:rFonts w:ascii="Tahoma" w:eastAsia="Tahoma" w:hAnsi="Tahoma" w:cs="FreesiaUPC"/>
      <w:color w:val="0E0B05"/>
      <w:sz w:val="24"/>
    </w:rPr>
  </w:style>
  <w:style w:type="paragraph" w:styleId="Fecha">
    <w:name w:val="Date"/>
    <w:basedOn w:val="Normal"/>
    <w:next w:val="Normal"/>
    <w:link w:val="FechaCar"/>
    <w:pPr>
      <w:spacing w:before="720" w:after="280" w:line="240" w:lineRule="auto"/>
      <w:contextualSpacing/>
    </w:pPr>
    <w:rPr>
      <w:color w:val="0E0B05"/>
      <w:sz w:val="24"/>
    </w:rPr>
  </w:style>
  <w:style w:type="character" w:customStyle="1" w:styleId="SaludoCar">
    <w:name w:val="Saludo Car"/>
    <w:basedOn w:val="Fuentedeprrafopredeter"/>
    <w:link w:val="Saludo"/>
    <w:rPr>
      <w:rFonts w:ascii="Tahoma" w:eastAsia="Tahoma" w:hAnsi="Tahoma" w:cs="FreesiaUPC"/>
      <w:color w:val="0E0B05"/>
      <w:sz w:val="24"/>
    </w:rPr>
  </w:style>
  <w:style w:type="paragraph" w:styleId="Saludo">
    <w:name w:val="Salutation"/>
    <w:basedOn w:val="Normal"/>
    <w:next w:val="Normal"/>
    <w:link w:val="SaludoCar"/>
    <w:pPr>
      <w:spacing w:before="800" w:after="0" w:line="240" w:lineRule="auto"/>
    </w:pPr>
    <w:rPr>
      <w:color w:val="0E0B05"/>
      <w:sz w:val="24"/>
    </w:rPr>
  </w:style>
  <w:style w:type="character" w:customStyle="1" w:styleId="FirmaCar">
    <w:name w:val="Firma Car"/>
    <w:basedOn w:val="Fuentedeprrafopredeter"/>
    <w:link w:val="Firma"/>
    <w:rPr>
      <w:rFonts w:ascii="Tahoma" w:eastAsia="Tahoma" w:hAnsi="Tahoma" w:cs="FreesiaUPC"/>
      <w:color w:val="0E0B05"/>
    </w:rPr>
  </w:style>
  <w:style w:type="paragraph" w:styleId="Firma">
    <w:name w:val="Signature"/>
    <w:basedOn w:val="Normal"/>
    <w:link w:val="FirmaCar"/>
    <w:pPr>
      <w:spacing w:before="1080" w:after="280" w:line="240" w:lineRule="auto"/>
      <w:contextualSpacing/>
    </w:pPr>
    <w:rPr>
      <w:color w:val="0E0B05"/>
    </w:rPr>
  </w:style>
  <w:style w:type="character" w:styleId="Hipervnculo">
    <w:name w:val="Hyperlink"/>
    <w:basedOn w:val="Fuentedeprrafopredeter"/>
    <w:rPr>
      <w:rFonts w:ascii="Tahoma" w:eastAsia="Tahoma" w:hAnsi="Tahoma" w:cs="FreesiaUPC"/>
      <w:color w:val="53C3C7"/>
      <w:u w:val="single"/>
    </w:rPr>
  </w:style>
  <w:style w:type="character" w:customStyle="1" w:styleId="Mencinsinresolver1">
    <w:name w:val="Mención sin resolver1"/>
    <w:basedOn w:val="Fuentedeprrafopredeter"/>
    <w:rPr>
      <w:rFonts w:ascii="Tahoma" w:eastAsia="Tahoma" w:hAnsi="Tahoma" w:cs="FreesiaUPC"/>
      <w:color w:val="808080"/>
      <w:shd w:val="clear" w:color="auto" w:fill="E6E6E6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ahoma" w:hAnsi="Tahoma" w:cs="Tahoma"/>
      <w:sz w:val="16"/>
      <w:szCs w:val="16"/>
      <w:lang w:val="es-ES"/>
    </w:rPr>
  </w:style>
  <w:style w:type="paragraph" w:styleId="Textodeglobo">
    <w:name w:val="Balloon Text"/>
    <w:basedOn w:val="Normal"/>
    <w:link w:val="TextodegloboCar"/>
    <w:pPr>
      <w:spacing w:after="0" w:line="240" w:lineRule="auto"/>
    </w:pPr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a\Documents\%257bF422CDA0-DA32-2A4A-BA10-9F11B392D20B%257dtf5000201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%257bF422CDA0-DA32-2A4A-BA10-9F11B392D20B%257dtf50002018.dotx</Template>
  <TotalTime>77</TotalTime>
  <Pages>2</Pages>
  <Words>327</Words>
  <Characters>1803</Characters>
  <Application>Microsoft Office Word</Application>
  <DocSecurity>0</DocSecurity>
  <Lines>15</Lines>
  <Paragraphs>4</Paragraphs>
  <ScaleCrop>false</ScaleCrop>
  <Company> 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Torres Solorzano</dc:creator>
  <cp:keywords/>
  <cp:lastModifiedBy>Estefany Torres Solorzano</cp:lastModifiedBy>
  <cp:revision>33</cp:revision>
  <cp:lastPrinted>2019-02-19T14:42:00Z</cp:lastPrinted>
  <dcterms:created xsi:type="dcterms:W3CDTF">2018-07-02T10:27:00Z</dcterms:created>
  <dcterms:modified xsi:type="dcterms:W3CDTF">2019-04-29T09:33:00Z</dcterms:modified>
</cp:coreProperties>
</file>