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26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49"/>
        <w:gridCol w:w="2621"/>
      </w:tblGrid>
      <w:tr w:rsidR="00C66D1B" w:rsidRPr="00C66D1B" w14:paraId="5FD9A77E" w14:textId="77777777" w:rsidTr="009F0E11">
        <w:trPr>
          <w:trHeight w:val="672"/>
        </w:trPr>
        <w:tc>
          <w:tcPr>
            <w:tcW w:w="7455" w:type="dxa"/>
            <w:tcBorders>
              <w:top w:val="single" w:sz="4" w:space="0" w:color="6B7C71"/>
              <w:left w:val="single" w:sz="4" w:space="0" w:color="6B7C71"/>
              <w:right w:val="single" w:sz="4" w:space="0" w:color="6B7C7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F8D7B" w14:textId="77777777" w:rsidR="00C66D1B" w:rsidRPr="00C66D1B" w:rsidRDefault="00C66D1B" w:rsidP="00C66D1B">
            <w:pPr>
              <w:suppressAutoHyphens/>
              <w:autoSpaceDN w:val="0"/>
              <w:spacing w:after="0" w:line="276" w:lineRule="auto"/>
              <w:jc w:val="center"/>
              <w:textAlignment w:val="baseline"/>
              <w:rPr>
                <w:rFonts w:ascii="Century Gothic" w:eastAsia="Century Gothic" w:hAnsi="Century Gothic" w:cs="Times New Roman"/>
              </w:rPr>
            </w:pPr>
            <w:proofErr w:type="gramStart"/>
            <w:r w:rsidRPr="00C66D1B">
              <w:rPr>
                <w:rFonts w:ascii="Book Antiqua" w:eastAsia="Times New Roman" w:hAnsi="Book Antiqua" w:cs="Times New Roman"/>
                <w:bCs/>
                <w:caps/>
                <w:color w:val="564B3C"/>
                <w:kern w:val="3"/>
                <w:sz w:val="28"/>
                <w:szCs w:val="28"/>
              </w:rPr>
              <w:t>Gessica  FABIOLA</w:t>
            </w:r>
            <w:proofErr w:type="gramEnd"/>
            <w:r w:rsidRPr="00C66D1B">
              <w:rPr>
                <w:rFonts w:ascii="Book Antiqua" w:eastAsia="Times New Roman" w:hAnsi="Book Antiqua" w:cs="Times New Roman"/>
                <w:bCs/>
                <w:caps/>
                <w:color w:val="564B3C"/>
                <w:kern w:val="3"/>
                <w:sz w:val="28"/>
                <w:szCs w:val="28"/>
              </w:rPr>
              <w:t xml:space="preserve">  Barrios  Sanchez</w:t>
            </w:r>
          </w:p>
        </w:tc>
        <w:tc>
          <w:tcPr>
            <w:tcW w:w="2589" w:type="dxa"/>
            <w:vMerge w:val="restart"/>
            <w:tcBorders>
              <w:left w:val="single" w:sz="4" w:space="0" w:color="6B7C71"/>
              <w:right w:val="single" w:sz="4" w:space="0" w:color="6B7C71"/>
            </w:tcBorders>
            <w:shd w:val="clear" w:color="auto" w:fill="auto"/>
            <w:tcMar>
              <w:top w:w="0" w:type="dxa"/>
              <w:left w:w="158" w:type="dxa"/>
              <w:bottom w:w="0" w:type="dxa"/>
              <w:right w:w="0" w:type="dxa"/>
            </w:tcMar>
            <w:vAlign w:val="center"/>
          </w:tcPr>
          <w:p w14:paraId="2D6391B5" w14:textId="77777777" w:rsidR="00C66D1B" w:rsidRPr="00C66D1B" w:rsidRDefault="00C66D1B" w:rsidP="00C66D1B">
            <w:pPr>
              <w:suppressAutoHyphens/>
              <w:autoSpaceDN w:val="0"/>
              <w:spacing w:after="0" w:line="276" w:lineRule="auto"/>
              <w:ind w:left="71" w:hanging="71"/>
              <w:jc w:val="right"/>
              <w:textAlignment w:val="baseline"/>
              <w:rPr>
                <w:rFonts w:ascii="Century Gothic" w:eastAsia="Century Gothic" w:hAnsi="Century Gothic" w:cs="Times New Roman"/>
              </w:rPr>
            </w:pPr>
          </w:p>
        </w:tc>
      </w:tr>
      <w:tr w:rsidR="00C66D1B" w:rsidRPr="00C66D1B" w14:paraId="566FFF00" w14:textId="77777777" w:rsidTr="009F0E11">
        <w:trPr>
          <w:trHeight w:val="15"/>
        </w:trPr>
        <w:tc>
          <w:tcPr>
            <w:tcW w:w="7455" w:type="dxa"/>
            <w:tcBorders>
              <w:left w:val="single" w:sz="4" w:space="0" w:color="6B7C71"/>
              <w:bottom w:val="single" w:sz="4" w:space="0" w:color="6B7C71"/>
              <w:right w:val="single" w:sz="4" w:space="0" w:color="6B7C71"/>
            </w:tcBorders>
            <w:shd w:val="clear" w:color="auto" w:fill="93A2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B6557" w14:textId="77777777" w:rsidR="00C66D1B" w:rsidRPr="00C66D1B" w:rsidRDefault="00C66D1B" w:rsidP="00C66D1B">
            <w:pPr>
              <w:suppressAutoHyphens/>
              <w:autoSpaceDN w:val="0"/>
              <w:spacing w:after="0" w:line="276" w:lineRule="auto"/>
              <w:jc w:val="center"/>
              <w:textAlignment w:val="baseline"/>
              <w:rPr>
                <w:rFonts w:ascii="Century Gothic" w:eastAsia="Century Gothic" w:hAnsi="Century Gothic" w:cs="Times New Roman"/>
                <w:caps/>
                <w:color w:val="FFFFFF"/>
              </w:rPr>
            </w:pPr>
          </w:p>
        </w:tc>
        <w:tc>
          <w:tcPr>
            <w:tcW w:w="2589" w:type="dxa"/>
            <w:vMerge/>
            <w:tcBorders>
              <w:left w:val="single" w:sz="4" w:space="0" w:color="6B7C71"/>
              <w:right w:val="single" w:sz="4" w:space="0" w:color="6B7C71"/>
            </w:tcBorders>
            <w:shd w:val="clear" w:color="auto" w:fill="auto"/>
            <w:tcMar>
              <w:top w:w="0" w:type="dxa"/>
              <w:left w:w="158" w:type="dxa"/>
              <w:bottom w:w="0" w:type="dxa"/>
              <w:right w:w="0" w:type="dxa"/>
            </w:tcMar>
            <w:vAlign w:val="center"/>
          </w:tcPr>
          <w:p w14:paraId="366B88E8" w14:textId="77777777" w:rsidR="00C66D1B" w:rsidRPr="00C66D1B" w:rsidRDefault="00C66D1B" w:rsidP="00C66D1B">
            <w:pPr>
              <w:suppressAutoHyphens/>
              <w:autoSpaceDN w:val="0"/>
              <w:spacing w:after="0" w:line="276" w:lineRule="auto"/>
              <w:textAlignment w:val="baseline"/>
              <w:rPr>
                <w:rFonts w:ascii="Century Gothic" w:eastAsia="Century Gothic" w:hAnsi="Century Gothic" w:cs="Times New Roman"/>
              </w:rPr>
            </w:pPr>
          </w:p>
        </w:tc>
      </w:tr>
    </w:tbl>
    <w:p w14:paraId="21969139" w14:textId="77777777" w:rsidR="00C66D1B" w:rsidRPr="00C66D1B" w:rsidRDefault="00C66D1B" w:rsidP="00C66D1B">
      <w:pPr>
        <w:suppressAutoHyphens/>
        <w:autoSpaceDN w:val="0"/>
        <w:textAlignment w:val="baseline"/>
        <w:rPr>
          <w:rFonts w:ascii="Century Gothic" w:eastAsia="Century Gothic" w:hAnsi="Century Gothic" w:cs="Times New Roman"/>
        </w:rPr>
      </w:pPr>
      <w:r w:rsidRPr="00C66D1B">
        <w:rPr>
          <w:rFonts w:ascii="Century Gothic" w:eastAsia="Century Gothic" w:hAnsi="Century Gothic" w:cs="Times New Roman"/>
          <w:noProof/>
        </w:rPr>
        <w:drawing>
          <wp:anchor distT="0" distB="0" distL="114300" distR="114300" simplePos="0" relativeHeight="251659264" behindDoc="1" locked="0" layoutInCell="1" allowOverlap="1" wp14:anchorId="31C20316" wp14:editId="7AFD285F">
            <wp:simplePos x="0" y="0"/>
            <wp:positionH relativeFrom="column">
              <wp:posOffset>4893100</wp:posOffset>
            </wp:positionH>
            <wp:positionV relativeFrom="paragraph">
              <wp:posOffset>-669962</wp:posOffset>
            </wp:positionV>
            <wp:extent cx="1492620" cy="1573307"/>
            <wp:effectExtent l="190500" t="190500" r="355230" b="388843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620" cy="15733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</w:p>
    <w:p w14:paraId="284DF29A" w14:textId="77777777" w:rsidR="00C66D1B" w:rsidRPr="00C66D1B" w:rsidRDefault="00C66D1B" w:rsidP="00C66D1B">
      <w:pPr>
        <w:tabs>
          <w:tab w:val="left" w:pos="2670"/>
        </w:tabs>
        <w:suppressAutoHyphens/>
        <w:autoSpaceDN w:val="0"/>
        <w:spacing w:after="0" w:line="240" w:lineRule="auto"/>
        <w:textAlignment w:val="baseline"/>
        <w:rPr>
          <w:rFonts w:ascii="Century Gothic" w:eastAsia="Century Gothic" w:hAnsi="Century Gothic" w:cs="Times New Roman"/>
          <w:color w:val="000000"/>
        </w:rPr>
      </w:pPr>
    </w:p>
    <w:p w14:paraId="5160CEF1" w14:textId="77777777" w:rsidR="00C66D1B" w:rsidRPr="00C66D1B" w:rsidRDefault="00C66D1B" w:rsidP="00C66D1B">
      <w:pPr>
        <w:tabs>
          <w:tab w:val="left" w:pos="2670"/>
        </w:tabs>
        <w:suppressAutoHyphens/>
        <w:autoSpaceDN w:val="0"/>
        <w:spacing w:after="0" w:line="240" w:lineRule="auto"/>
        <w:textAlignment w:val="baseline"/>
        <w:rPr>
          <w:rFonts w:ascii="Century Gothic" w:eastAsia="Century Gothic" w:hAnsi="Century Gothic" w:cs="Times New Roman"/>
          <w:color w:val="000000"/>
        </w:rPr>
      </w:pPr>
    </w:p>
    <w:p w14:paraId="5753C11E" w14:textId="47B123BF" w:rsidR="00BA2F55" w:rsidRPr="00BA2F55" w:rsidRDefault="00BA2F55" w:rsidP="00C66D1B">
      <w:pPr>
        <w:numPr>
          <w:ilvl w:val="0"/>
          <w:numId w:val="7"/>
        </w:numPr>
        <w:tabs>
          <w:tab w:val="left" w:pos="1230"/>
        </w:tabs>
        <w:suppressAutoHyphens/>
        <w:autoSpaceDN w:val="0"/>
        <w:spacing w:after="0" w:line="240" w:lineRule="auto"/>
        <w:textAlignment w:val="baseline"/>
        <w:rPr>
          <w:rFonts w:ascii="Book Antiqua" w:eastAsia="Century Gothic" w:hAnsi="Book Antiqua" w:cs="Times New Roman"/>
          <w:color w:val="000000"/>
          <w:sz w:val="24"/>
          <w:szCs w:val="24"/>
        </w:rPr>
      </w:pPr>
      <w:r w:rsidRPr="00BA2F55">
        <w:rPr>
          <w:rFonts w:ascii="Book Antiqua" w:eastAsia="Century Gothic" w:hAnsi="Book Antiqua" w:cs="Times New Roman"/>
          <w:b/>
          <w:bCs/>
          <w:color w:val="000000"/>
          <w:sz w:val="24"/>
          <w:szCs w:val="24"/>
        </w:rPr>
        <w:t>Nacionalidad:</w:t>
      </w:r>
      <w:r w:rsidRPr="00BA2F55">
        <w:rPr>
          <w:rFonts w:ascii="Book Antiqua" w:eastAsia="Century Gothic" w:hAnsi="Book Antiqua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Book Antiqua" w:eastAsia="Century Gothic" w:hAnsi="Book Antiqua" w:cs="Times New Roman"/>
          <w:color w:val="000000"/>
          <w:sz w:val="24"/>
          <w:szCs w:val="24"/>
        </w:rPr>
        <w:t>E</w:t>
      </w:r>
      <w:r w:rsidRPr="00BA2F55">
        <w:rPr>
          <w:rFonts w:ascii="Book Antiqua" w:eastAsia="Century Gothic" w:hAnsi="Book Antiqua" w:cs="Times New Roman"/>
          <w:color w:val="000000"/>
          <w:sz w:val="24"/>
          <w:szCs w:val="24"/>
        </w:rPr>
        <w:t>spañola</w:t>
      </w:r>
      <w:proofErr w:type="gramEnd"/>
    </w:p>
    <w:p w14:paraId="76BCF6CC" w14:textId="77777777" w:rsidR="00BA2F55" w:rsidRPr="00BA2F55" w:rsidRDefault="00BA2F55" w:rsidP="00BA2F55">
      <w:pPr>
        <w:tabs>
          <w:tab w:val="left" w:pos="1230"/>
        </w:tabs>
        <w:suppressAutoHyphens/>
        <w:autoSpaceDN w:val="0"/>
        <w:spacing w:after="0" w:line="240" w:lineRule="auto"/>
        <w:ind w:left="720"/>
        <w:textAlignment w:val="baseline"/>
        <w:rPr>
          <w:rFonts w:ascii="Century Gothic" w:eastAsia="Century Gothic" w:hAnsi="Century Gothic" w:cs="Times New Roman"/>
        </w:rPr>
      </w:pPr>
    </w:p>
    <w:p w14:paraId="09EFDAF5" w14:textId="51EC7122" w:rsidR="00C66D1B" w:rsidRPr="00C66D1B" w:rsidRDefault="00C66D1B" w:rsidP="00C66D1B">
      <w:pPr>
        <w:numPr>
          <w:ilvl w:val="0"/>
          <w:numId w:val="7"/>
        </w:numPr>
        <w:tabs>
          <w:tab w:val="left" w:pos="1230"/>
        </w:tabs>
        <w:suppressAutoHyphens/>
        <w:autoSpaceDN w:val="0"/>
        <w:spacing w:after="0" w:line="240" w:lineRule="auto"/>
        <w:textAlignment w:val="baseline"/>
        <w:rPr>
          <w:rFonts w:ascii="Century Gothic" w:eastAsia="Century Gothic" w:hAnsi="Century Gothic" w:cs="Times New Roman"/>
        </w:rPr>
      </w:pPr>
      <w:r w:rsidRPr="00C66D1B">
        <w:rPr>
          <w:rFonts w:ascii="Book Antiqua" w:eastAsia="Century Gothic" w:hAnsi="Book Antiqua" w:cs="Times New Roman"/>
          <w:noProof/>
          <w:color w:val="564B3C"/>
        </w:rPr>
        <w:drawing>
          <wp:inline distT="0" distB="0" distL="0" distR="0" wp14:anchorId="5D02CC5B" wp14:editId="4F66A509">
            <wp:extent cx="223515" cy="223515"/>
            <wp:effectExtent l="0" t="0" r="5085" b="5085"/>
            <wp:docPr id="6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15" cy="2235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C66D1B">
        <w:rPr>
          <w:rFonts w:ascii="Book Antiqua" w:eastAsia="Century Gothic" w:hAnsi="Book Antiqua" w:cs="Times New Roman"/>
          <w:color w:val="000000"/>
        </w:rPr>
        <w:t xml:space="preserve">  </w:t>
      </w:r>
      <w:r w:rsidRPr="00C66D1B">
        <w:rPr>
          <w:rFonts w:ascii="Book Antiqua" w:eastAsia="Century Gothic" w:hAnsi="Book Antiqua" w:cs="Times New Roman"/>
          <w:color w:val="000000"/>
          <w:sz w:val="24"/>
          <w:szCs w:val="24"/>
        </w:rPr>
        <w:t>6</w:t>
      </w:r>
      <w:r w:rsidR="00362DCF">
        <w:rPr>
          <w:rFonts w:ascii="Book Antiqua" w:eastAsia="Century Gothic" w:hAnsi="Book Antiqua" w:cs="Times New Roman"/>
          <w:color w:val="000000"/>
          <w:sz w:val="24"/>
          <w:szCs w:val="24"/>
        </w:rPr>
        <w:t>55 507 017</w:t>
      </w:r>
    </w:p>
    <w:p w14:paraId="51AF8F97" w14:textId="77777777" w:rsidR="00C66D1B" w:rsidRPr="00C66D1B" w:rsidRDefault="00C66D1B" w:rsidP="00C66D1B">
      <w:pPr>
        <w:tabs>
          <w:tab w:val="left" w:pos="2670"/>
        </w:tabs>
        <w:suppressAutoHyphens/>
        <w:autoSpaceDN w:val="0"/>
        <w:spacing w:after="0" w:line="240" w:lineRule="auto"/>
        <w:textAlignment w:val="baseline"/>
        <w:rPr>
          <w:rFonts w:ascii="Book Antiqua" w:eastAsia="Century Gothic" w:hAnsi="Book Antiqua" w:cs="Times New Roman"/>
          <w:color w:val="000000"/>
        </w:rPr>
      </w:pPr>
    </w:p>
    <w:p w14:paraId="57248299" w14:textId="77777777" w:rsidR="00C66D1B" w:rsidRPr="00C66D1B" w:rsidRDefault="00C66D1B" w:rsidP="00C66D1B">
      <w:pPr>
        <w:numPr>
          <w:ilvl w:val="0"/>
          <w:numId w:val="7"/>
        </w:numPr>
        <w:tabs>
          <w:tab w:val="left" w:pos="1230"/>
        </w:tabs>
        <w:suppressAutoHyphens/>
        <w:autoSpaceDN w:val="0"/>
        <w:spacing w:after="0" w:line="240" w:lineRule="auto"/>
        <w:textAlignment w:val="baseline"/>
        <w:rPr>
          <w:rFonts w:ascii="Century Gothic" w:eastAsia="Century Gothic" w:hAnsi="Century Gothic" w:cs="Times New Roman"/>
        </w:rPr>
      </w:pPr>
      <w:r w:rsidRPr="00C66D1B">
        <w:rPr>
          <w:rFonts w:ascii="Book Antiqua" w:eastAsia="Century Gothic" w:hAnsi="Book Antiqua" w:cs="Times New Roman"/>
          <w:noProof/>
          <w:color w:val="564B3C"/>
        </w:rPr>
        <w:drawing>
          <wp:inline distT="0" distB="0" distL="0" distR="0" wp14:anchorId="2FD62C47" wp14:editId="466D69BF">
            <wp:extent cx="170178" cy="138431"/>
            <wp:effectExtent l="0" t="0" r="1272" b="0"/>
            <wp:docPr id="8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78" cy="1384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C66D1B">
        <w:rPr>
          <w:rFonts w:ascii="Book Antiqua" w:eastAsia="Century Gothic" w:hAnsi="Book Antiqua" w:cs="Times New Roman"/>
          <w:color w:val="000000"/>
        </w:rPr>
        <w:t xml:space="preserve">  </w:t>
      </w:r>
      <w:r w:rsidR="00B36D79">
        <w:rPr>
          <w:rFonts w:ascii="Book Antiqua" w:eastAsia="Century Gothic" w:hAnsi="Book Antiqua" w:cs="Times New Roman"/>
          <w:color w:val="000000"/>
          <w:sz w:val="24"/>
          <w:szCs w:val="24"/>
        </w:rPr>
        <w:t>estubaii@hotmail.com</w:t>
      </w:r>
    </w:p>
    <w:p w14:paraId="2EB31341" w14:textId="77777777" w:rsidR="00C66D1B" w:rsidRPr="00C66D1B" w:rsidRDefault="00C66D1B" w:rsidP="00C66D1B">
      <w:pPr>
        <w:tabs>
          <w:tab w:val="left" w:pos="2670"/>
        </w:tabs>
        <w:suppressAutoHyphens/>
        <w:autoSpaceDN w:val="0"/>
        <w:spacing w:after="0" w:line="240" w:lineRule="auto"/>
        <w:textAlignment w:val="baseline"/>
        <w:rPr>
          <w:rFonts w:ascii="Book Antiqua" w:eastAsia="Century Gothic" w:hAnsi="Book Antiqua" w:cs="Times New Roman"/>
          <w:color w:val="000000"/>
        </w:rPr>
      </w:pPr>
    </w:p>
    <w:p w14:paraId="26F67F21" w14:textId="77777777" w:rsidR="00C66D1B" w:rsidRPr="00C66D1B" w:rsidRDefault="00C66D1B" w:rsidP="00C66D1B">
      <w:pPr>
        <w:numPr>
          <w:ilvl w:val="0"/>
          <w:numId w:val="7"/>
        </w:numPr>
        <w:tabs>
          <w:tab w:val="left" w:pos="1230"/>
        </w:tabs>
        <w:suppressAutoHyphens/>
        <w:autoSpaceDN w:val="0"/>
        <w:spacing w:after="0" w:line="240" w:lineRule="auto"/>
        <w:textAlignment w:val="baseline"/>
        <w:rPr>
          <w:rFonts w:ascii="Century Gothic" w:eastAsia="Century Gothic" w:hAnsi="Century Gothic" w:cs="Times New Roman"/>
        </w:rPr>
      </w:pPr>
      <w:r w:rsidRPr="00C66D1B">
        <w:rPr>
          <w:rFonts w:ascii="Book Antiqua" w:eastAsia="Century Gothic" w:hAnsi="Book Antiqua" w:cs="Times New Roman"/>
          <w:noProof/>
          <w:color w:val="000000"/>
        </w:rPr>
        <w:drawing>
          <wp:inline distT="0" distB="0" distL="0" distR="0" wp14:anchorId="6E7EA8F0" wp14:editId="0C23F641">
            <wp:extent cx="191137" cy="191137"/>
            <wp:effectExtent l="0" t="0" r="0" b="0"/>
            <wp:docPr id="10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7" cy="1911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C66D1B">
        <w:rPr>
          <w:rFonts w:ascii="Book Antiqua" w:eastAsia="Century Gothic" w:hAnsi="Book Antiqua" w:cs="Times New Roman"/>
          <w:color w:val="000000"/>
        </w:rPr>
        <w:t xml:space="preserve"> </w:t>
      </w:r>
      <w:r w:rsidR="00362DCF">
        <w:rPr>
          <w:rFonts w:ascii="Book Antiqua" w:eastAsia="Century Gothic" w:hAnsi="Book Antiqua" w:cs="Times New Roman"/>
          <w:color w:val="000000"/>
        </w:rPr>
        <w:t>39700</w:t>
      </w:r>
    </w:p>
    <w:p w14:paraId="5977D8A6" w14:textId="77777777" w:rsidR="00C66D1B" w:rsidRPr="00C66D1B" w:rsidRDefault="00C66D1B" w:rsidP="00C66D1B">
      <w:pPr>
        <w:pBdr>
          <w:bottom w:val="single" w:sz="6" w:space="1" w:color="000000"/>
        </w:pBdr>
        <w:tabs>
          <w:tab w:val="left" w:pos="2670"/>
        </w:tabs>
        <w:suppressAutoHyphens/>
        <w:autoSpaceDN w:val="0"/>
        <w:spacing w:after="0"/>
        <w:textAlignment w:val="baseline"/>
        <w:rPr>
          <w:rFonts w:ascii="Century Gothic" w:eastAsia="Century Gothic" w:hAnsi="Century Gothic" w:cs="Times New Roman"/>
        </w:rPr>
      </w:pPr>
    </w:p>
    <w:p w14:paraId="65BF32F7" w14:textId="77777777" w:rsidR="00C66D1B" w:rsidRPr="00C66D1B" w:rsidRDefault="00C66D1B" w:rsidP="00C66D1B">
      <w:pPr>
        <w:tabs>
          <w:tab w:val="left" w:pos="2670"/>
        </w:tabs>
        <w:suppressAutoHyphens/>
        <w:autoSpaceDN w:val="0"/>
        <w:spacing w:after="0"/>
        <w:textAlignment w:val="baseline"/>
        <w:rPr>
          <w:rFonts w:ascii="Century Gothic" w:eastAsia="Century Gothic" w:hAnsi="Century Gothic" w:cs="Times New Roman"/>
          <w:color w:val="786C71"/>
        </w:rPr>
      </w:pPr>
    </w:p>
    <w:p w14:paraId="731325B0" w14:textId="77777777" w:rsidR="00C66D1B" w:rsidRPr="00C66D1B" w:rsidRDefault="00C66D1B" w:rsidP="00C66D1B">
      <w:pPr>
        <w:suppressAutoHyphens/>
        <w:autoSpaceDN w:val="0"/>
        <w:spacing w:line="240" w:lineRule="auto"/>
        <w:ind w:left="720" w:hanging="288"/>
        <w:textAlignment w:val="baseline"/>
        <w:rPr>
          <w:rFonts w:ascii="Century Gothic" w:eastAsia="Century Gothic" w:hAnsi="Century Gothic" w:cs="Times New Roman"/>
          <w:color w:val="000000"/>
        </w:rPr>
      </w:pPr>
    </w:p>
    <w:p w14:paraId="4099C9B9" w14:textId="77777777" w:rsidR="00C66D1B" w:rsidRPr="00C66D1B" w:rsidRDefault="00C66D1B" w:rsidP="00C66D1B">
      <w:pPr>
        <w:numPr>
          <w:ilvl w:val="0"/>
          <w:numId w:val="8"/>
        </w:numPr>
        <w:tabs>
          <w:tab w:val="left" w:pos="-1650"/>
        </w:tabs>
        <w:suppressAutoHyphens/>
        <w:autoSpaceDN w:val="0"/>
        <w:spacing w:after="0" w:line="240" w:lineRule="auto"/>
        <w:textAlignment w:val="baseline"/>
        <w:rPr>
          <w:rFonts w:ascii="Century Gothic" w:eastAsia="Century Gothic" w:hAnsi="Century Gothic" w:cs="Times New Roman"/>
        </w:rPr>
      </w:pPr>
      <w:r w:rsidRPr="00C66D1B">
        <w:rPr>
          <w:rFonts w:ascii="Book Antiqua" w:eastAsia="Century Gothic" w:hAnsi="Book Antiqua" w:cs="Times New Roman"/>
          <w:b/>
          <w:color w:val="000000"/>
          <w:sz w:val="22"/>
        </w:rPr>
        <w:t>Estudios:</w:t>
      </w:r>
    </w:p>
    <w:p w14:paraId="66DC908D" w14:textId="77777777" w:rsidR="00C66D1B" w:rsidRPr="00D94EF6" w:rsidRDefault="00C66D1B" w:rsidP="00C66D1B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10"/>
          <w:szCs w:val="10"/>
        </w:rPr>
      </w:pPr>
    </w:p>
    <w:p w14:paraId="10CDFF25" w14:textId="49C1E6A3" w:rsidR="00D94EF6" w:rsidRPr="00C66D1B" w:rsidRDefault="00D94EF6" w:rsidP="00D94EF6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 w:rsidRPr="00C66D1B">
        <w:rPr>
          <w:rFonts w:ascii="Book Antiqua" w:eastAsia="Century Gothic" w:hAnsi="Book Antiqua" w:cs="Times New Roman"/>
          <w:color w:val="000000"/>
          <w:sz w:val="22"/>
        </w:rPr>
        <w:t xml:space="preserve">Titulo Maquilladora Profesional, artístico y social en ESIP </w:t>
      </w:r>
      <w:proofErr w:type="spellStart"/>
      <w:r w:rsidRPr="00C66D1B">
        <w:rPr>
          <w:rFonts w:ascii="Book Antiqua" w:eastAsia="Century Gothic" w:hAnsi="Book Antiqua" w:cs="Times New Roman"/>
          <w:color w:val="000000"/>
          <w:sz w:val="22"/>
        </w:rPr>
        <w:t>Aldany</w:t>
      </w:r>
      <w:proofErr w:type="spellEnd"/>
      <w:r w:rsidRPr="00C66D1B">
        <w:rPr>
          <w:rFonts w:ascii="Book Antiqua" w:eastAsia="Century Gothic" w:hAnsi="Book Antiqua" w:cs="Times New Roman"/>
          <w:color w:val="000000"/>
          <w:sz w:val="22"/>
        </w:rPr>
        <w:t>. (2012 - 2013)</w:t>
      </w:r>
    </w:p>
    <w:p w14:paraId="36A262F7" w14:textId="2EF107D1" w:rsidR="00C66D1B" w:rsidRPr="00C66D1B" w:rsidRDefault="00D94EF6" w:rsidP="00C66D1B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 w:rsidRPr="00D94EF6">
        <w:rPr>
          <w:rFonts w:ascii="Book Antiqua" w:eastAsia="Century Gothic" w:hAnsi="Book Antiqua" w:cs="Times New Roman"/>
          <w:color w:val="000000"/>
          <w:sz w:val="22"/>
        </w:rPr>
        <w:t>Título ESO en el Centro Oficial de Educación Secundaria Online INAV. (2015 - 2016)</w:t>
      </w:r>
      <w:r w:rsidR="00C66D1B" w:rsidRPr="00C66D1B">
        <w:rPr>
          <w:rFonts w:ascii="Book Antiqua" w:eastAsia="Century Gothic" w:hAnsi="Book Antiqua" w:cs="Times New Roman"/>
          <w:color w:val="000000"/>
          <w:sz w:val="22"/>
        </w:rPr>
        <w:t>)</w:t>
      </w:r>
    </w:p>
    <w:p w14:paraId="11387A30" w14:textId="5970D1AE" w:rsidR="00D94EF6" w:rsidRPr="00C66D1B" w:rsidRDefault="00D94EF6" w:rsidP="00C66D1B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 w:rsidRPr="00D94EF6">
        <w:rPr>
          <w:rFonts w:ascii="Book Antiqua" w:eastAsia="Century Gothic" w:hAnsi="Book Antiqua" w:cs="Times New Roman"/>
          <w:color w:val="000000"/>
          <w:sz w:val="22"/>
        </w:rPr>
        <w:t>Curso de Fotografía Profesional en CANON de 1000 horas. (2017)</w:t>
      </w:r>
    </w:p>
    <w:p w14:paraId="6D08921F" w14:textId="173B6EED" w:rsidR="00C66D1B" w:rsidRDefault="00D94EF6" w:rsidP="00D94EF6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 w:rsidRPr="00D94EF6">
        <w:rPr>
          <w:rFonts w:ascii="Book Antiqua" w:eastAsia="Century Gothic" w:hAnsi="Book Antiqua" w:cs="Times New Roman"/>
          <w:color w:val="000000"/>
          <w:sz w:val="22"/>
        </w:rPr>
        <w:t xml:space="preserve">Escuela de Idiomas; </w:t>
      </w:r>
      <w:proofErr w:type="gramStart"/>
      <w:r w:rsidRPr="00D94EF6">
        <w:rPr>
          <w:rFonts w:ascii="Book Antiqua" w:eastAsia="Century Gothic" w:hAnsi="Book Antiqua" w:cs="Times New Roman"/>
          <w:color w:val="000000"/>
          <w:sz w:val="22"/>
        </w:rPr>
        <w:t>Euskera</w:t>
      </w:r>
      <w:proofErr w:type="gramEnd"/>
      <w:r w:rsidRPr="00D94EF6">
        <w:rPr>
          <w:rFonts w:ascii="Book Antiqua" w:eastAsia="Century Gothic" w:hAnsi="Book Antiqua" w:cs="Times New Roman"/>
          <w:color w:val="000000"/>
          <w:sz w:val="22"/>
        </w:rPr>
        <w:t>. (2019-2020)</w:t>
      </w:r>
    </w:p>
    <w:p w14:paraId="5E1B397C" w14:textId="0356298F" w:rsidR="00D94EF6" w:rsidRDefault="00D94EF6" w:rsidP="00D94EF6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 w:rsidRPr="00D94EF6">
        <w:rPr>
          <w:rFonts w:ascii="Book Antiqua" w:eastAsia="Century Gothic" w:hAnsi="Book Antiqua" w:cs="Times New Roman"/>
          <w:color w:val="000000"/>
          <w:sz w:val="22"/>
        </w:rPr>
        <w:t>Manipulador de alimento. (2019)</w:t>
      </w:r>
    </w:p>
    <w:p w14:paraId="1B850B4C" w14:textId="55B66321" w:rsidR="00D94EF6" w:rsidRDefault="00D94EF6" w:rsidP="00D94EF6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 w:rsidRPr="00D94EF6">
        <w:rPr>
          <w:rFonts w:ascii="Book Antiqua" w:eastAsia="Century Gothic" w:hAnsi="Book Antiqua" w:cs="Times New Roman"/>
          <w:color w:val="000000"/>
          <w:sz w:val="22"/>
        </w:rPr>
        <w:t>Grado Medio de</w:t>
      </w:r>
      <w:r w:rsidR="00CD76FF" w:rsidRPr="00CD76FF">
        <w:rPr>
          <w:rFonts w:ascii="Book Antiqua" w:eastAsia="Century Gothic" w:hAnsi="Book Antiqua" w:cs="Times New Roman"/>
          <w:color w:val="000000"/>
          <w:sz w:val="22"/>
        </w:rPr>
        <w:t xml:space="preserve"> Técnico en Cuidados Auxiliares de Enfermería</w:t>
      </w:r>
      <w:r>
        <w:rPr>
          <w:rFonts w:ascii="Book Antiqua" w:eastAsia="Century Gothic" w:hAnsi="Book Antiqua" w:cs="Times New Roman"/>
          <w:color w:val="000000"/>
          <w:sz w:val="22"/>
        </w:rPr>
        <w:t>.</w:t>
      </w:r>
      <w:r w:rsidRPr="00D94EF6">
        <w:rPr>
          <w:rFonts w:ascii="Book Antiqua" w:eastAsia="Century Gothic" w:hAnsi="Book Antiqua" w:cs="Times New Roman"/>
          <w:color w:val="000000"/>
          <w:sz w:val="22"/>
        </w:rPr>
        <w:t xml:space="preserve"> (2019-2020)</w:t>
      </w:r>
    </w:p>
    <w:p w14:paraId="5105D628" w14:textId="77777777" w:rsidR="00BA2F55" w:rsidRDefault="00BA2F55" w:rsidP="00D94EF6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</w:p>
    <w:p w14:paraId="14C6934F" w14:textId="77777777" w:rsidR="00D94EF6" w:rsidRPr="00C66D1B" w:rsidRDefault="00D94EF6" w:rsidP="00C66D1B">
      <w:pPr>
        <w:tabs>
          <w:tab w:val="left" w:pos="2670"/>
        </w:tabs>
        <w:suppressAutoHyphens/>
        <w:autoSpaceDN w:val="0"/>
        <w:spacing w:after="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</w:p>
    <w:p w14:paraId="7CDA8DD1" w14:textId="77777777" w:rsidR="00C66D1B" w:rsidRPr="00C66D1B" w:rsidRDefault="00C66D1B" w:rsidP="00C66D1B">
      <w:pPr>
        <w:numPr>
          <w:ilvl w:val="0"/>
          <w:numId w:val="8"/>
        </w:numPr>
        <w:tabs>
          <w:tab w:val="left" w:pos="-1650"/>
        </w:tabs>
        <w:suppressAutoHyphens/>
        <w:autoSpaceDN w:val="0"/>
        <w:spacing w:after="0" w:line="240" w:lineRule="auto"/>
        <w:textAlignment w:val="baseline"/>
        <w:rPr>
          <w:rFonts w:ascii="Book Antiqua" w:eastAsia="Century Gothic" w:hAnsi="Book Antiqua" w:cs="Times New Roman"/>
          <w:b/>
          <w:color w:val="000000"/>
          <w:sz w:val="22"/>
        </w:rPr>
      </w:pPr>
      <w:r w:rsidRPr="00C66D1B">
        <w:rPr>
          <w:rFonts w:ascii="Book Antiqua" w:eastAsia="Century Gothic" w:hAnsi="Book Antiqua" w:cs="Times New Roman"/>
          <w:b/>
          <w:color w:val="000000"/>
          <w:sz w:val="22"/>
        </w:rPr>
        <w:t>Historial Laboral:</w:t>
      </w:r>
    </w:p>
    <w:p w14:paraId="677F941E" w14:textId="77777777" w:rsidR="00C66D1B" w:rsidRPr="00D94EF6" w:rsidRDefault="00C66D1B" w:rsidP="006A39E5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b/>
          <w:color w:val="000000"/>
          <w:sz w:val="10"/>
          <w:szCs w:val="10"/>
        </w:rPr>
      </w:pPr>
    </w:p>
    <w:p w14:paraId="6653A988" w14:textId="77777777" w:rsidR="00C66D1B" w:rsidRPr="00C66D1B" w:rsidRDefault="00C66D1B" w:rsidP="00C66D1B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 w:rsidRPr="00C66D1B">
        <w:rPr>
          <w:rFonts w:ascii="Book Antiqua" w:eastAsia="Century Gothic" w:hAnsi="Book Antiqua" w:cs="Times New Roman"/>
          <w:color w:val="000000"/>
          <w:sz w:val="22"/>
        </w:rPr>
        <w:t xml:space="preserve">Comercial </w:t>
      </w:r>
      <w:r w:rsidR="0011442F">
        <w:rPr>
          <w:rFonts w:ascii="Book Antiqua" w:eastAsia="Century Gothic" w:hAnsi="Book Antiqua" w:cs="Times New Roman"/>
          <w:color w:val="000000"/>
          <w:sz w:val="22"/>
        </w:rPr>
        <w:t xml:space="preserve">y técnico administrativo </w:t>
      </w:r>
      <w:r w:rsidRPr="00C66D1B">
        <w:rPr>
          <w:rFonts w:ascii="Book Antiqua" w:eastAsia="Century Gothic" w:hAnsi="Book Antiqua" w:cs="Times New Roman"/>
          <w:color w:val="000000"/>
          <w:sz w:val="22"/>
        </w:rPr>
        <w:t xml:space="preserve">en </w:t>
      </w:r>
      <w:proofErr w:type="spellStart"/>
      <w:r w:rsidRPr="00C66D1B">
        <w:rPr>
          <w:rFonts w:ascii="Book Antiqua" w:eastAsia="Century Gothic" w:hAnsi="Book Antiqua" w:cs="Times New Roman"/>
          <w:color w:val="000000"/>
          <w:sz w:val="22"/>
        </w:rPr>
        <w:t>Euskatel</w:t>
      </w:r>
      <w:proofErr w:type="spellEnd"/>
      <w:r w:rsidRPr="00C66D1B">
        <w:rPr>
          <w:rFonts w:ascii="Book Antiqua" w:eastAsia="Century Gothic" w:hAnsi="Book Antiqua" w:cs="Times New Roman"/>
          <w:color w:val="000000"/>
          <w:sz w:val="22"/>
        </w:rPr>
        <w:t>. (2014)</w:t>
      </w:r>
    </w:p>
    <w:p w14:paraId="329BBD78" w14:textId="77777777" w:rsidR="00C66D1B" w:rsidRPr="00C66D1B" w:rsidRDefault="00C66D1B" w:rsidP="00C66D1B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 w:rsidRPr="00C66D1B">
        <w:rPr>
          <w:rFonts w:ascii="Book Antiqua" w:eastAsia="Century Gothic" w:hAnsi="Book Antiqua" w:cs="Times New Roman"/>
          <w:color w:val="000000"/>
          <w:sz w:val="22"/>
        </w:rPr>
        <w:t>Fotógrafa para empresa de eventos y espectáculos. (2014 - 2015)</w:t>
      </w:r>
    </w:p>
    <w:p w14:paraId="1BC07020" w14:textId="5514CD3C" w:rsidR="00C66D1B" w:rsidRPr="00C66D1B" w:rsidRDefault="0011442F" w:rsidP="00C66D1B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>
        <w:rPr>
          <w:rFonts w:ascii="Book Antiqua" w:eastAsia="Century Gothic" w:hAnsi="Book Antiqua" w:cs="Times New Roman"/>
          <w:color w:val="000000"/>
          <w:sz w:val="22"/>
        </w:rPr>
        <w:t xml:space="preserve">Empleada del hogar y </w:t>
      </w:r>
      <w:r w:rsidR="004775A7">
        <w:rPr>
          <w:rFonts w:ascii="Book Antiqua" w:eastAsia="Century Gothic" w:hAnsi="Book Antiqua" w:cs="Times New Roman"/>
          <w:color w:val="000000"/>
          <w:sz w:val="22"/>
        </w:rPr>
        <w:t>cuidado</w:t>
      </w:r>
      <w:r>
        <w:rPr>
          <w:rFonts w:ascii="Book Antiqua" w:eastAsia="Century Gothic" w:hAnsi="Book Antiqua" w:cs="Times New Roman"/>
          <w:color w:val="000000"/>
          <w:sz w:val="22"/>
        </w:rPr>
        <w:t xml:space="preserve"> de niños</w:t>
      </w:r>
      <w:r w:rsidR="006A39E5">
        <w:rPr>
          <w:rFonts w:ascii="Book Antiqua" w:eastAsia="Century Gothic" w:hAnsi="Book Antiqua" w:cs="Times New Roman"/>
          <w:color w:val="000000"/>
          <w:sz w:val="22"/>
        </w:rPr>
        <w:t xml:space="preserve"> y de tercera edad</w:t>
      </w:r>
      <w:r w:rsidR="00C66D1B" w:rsidRPr="00C66D1B">
        <w:rPr>
          <w:rFonts w:ascii="Book Antiqua" w:eastAsia="Century Gothic" w:hAnsi="Book Antiqua" w:cs="Times New Roman"/>
          <w:color w:val="000000"/>
          <w:sz w:val="22"/>
        </w:rPr>
        <w:t>. (201</w:t>
      </w:r>
      <w:r w:rsidR="00D94EF6">
        <w:rPr>
          <w:rFonts w:ascii="Book Antiqua" w:eastAsia="Century Gothic" w:hAnsi="Book Antiqua" w:cs="Times New Roman"/>
          <w:color w:val="000000"/>
          <w:sz w:val="22"/>
        </w:rPr>
        <w:t>4</w:t>
      </w:r>
      <w:r w:rsidR="00C66D1B" w:rsidRPr="00C66D1B">
        <w:rPr>
          <w:rFonts w:ascii="Book Antiqua" w:eastAsia="Century Gothic" w:hAnsi="Book Antiqua" w:cs="Times New Roman"/>
          <w:color w:val="000000"/>
          <w:sz w:val="22"/>
        </w:rPr>
        <w:t xml:space="preserve"> – 2017)</w:t>
      </w:r>
    </w:p>
    <w:p w14:paraId="409A32B3" w14:textId="77777777" w:rsidR="00C66D1B" w:rsidRPr="00C66D1B" w:rsidRDefault="00362DCF" w:rsidP="00C66D1B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>
        <w:rPr>
          <w:rFonts w:ascii="Book Antiqua" w:eastAsia="Century Gothic" w:hAnsi="Book Antiqua" w:cs="Times New Roman"/>
          <w:color w:val="000000"/>
          <w:sz w:val="22"/>
        </w:rPr>
        <w:t>Dependienta de Primark. (</w:t>
      </w:r>
      <w:r w:rsidR="004775A7">
        <w:rPr>
          <w:rFonts w:ascii="Book Antiqua" w:eastAsia="Century Gothic" w:hAnsi="Book Antiqua" w:cs="Times New Roman"/>
          <w:color w:val="000000"/>
          <w:sz w:val="22"/>
        </w:rPr>
        <w:t>2017</w:t>
      </w:r>
      <w:r>
        <w:rPr>
          <w:rFonts w:ascii="Book Antiqua" w:eastAsia="Century Gothic" w:hAnsi="Book Antiqua" w:cs="Times New Roman"/>
          <w:color w:val="000000"/>
          <w:sz w:val="22"/>
        </w:rPr>
        <w:t>)</w:t>
      </w:r>
    </w:p>
    <w:p w14:paraId="7697C3E8" w14:textId="6A6A5BA5" w:rsidR="00C66D1B" w:rsidRDefault="00EA3ED7" w:rsidP="00C66D1B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>
        <w:rPr>
          <w:rFonts w:ascii="Book Antiqua" w:eastAsia="Century Gothic" w:hAnsi="Book Antiqua" w:cs="Times New Roman"/>
          <w:color w:val="000000"/>
          <w:sz w:val="22"/>
        </w:rPr>
        <w:t>Camarera de barra. (2018)</w:t>
      </w:r>
    </w:p>
    <w:p w14:paraId="0D4AC1E1" w14:textId="03C62D43" w:rsidR="00D94EF6" w:rsidRDefault="00D94EF6" w:rsidP="00C66D1B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 w:rsidRPr="00D94EF6">
        <w:rPr>
          <w:rFonts w:ascii="Book Antiqua" w:eastAsia="Century Gothic" w:hAnsi="Book Antiqua" w:cs="Times New Roman"/>
          <w:color w:val="000000"/>
          <w:sz w:val="22"/>
        </w:rPr>
        <w:t>Tienda de ropa Zara (2019)</w:t>
      </w:r>
    </w:p>
    <w:p w14:paraId="47EEF9F7" w14:textId="140B8337" w:rsidR="00D94EF6" w:rsidRDefault="00D94EF6" w:rsidP="00C66D1B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 w:rsidRPr="00D94EF6">
        <w:rPr>
          <w:rFonts w:ascii="Book Antiqua" w:eastAsia="Century Gothic" w:hAnsi="Book Antiqua" w:cs="Times New Roman"/>
          <w:color w:val="000000"/>
          <w:sz w:val="22"/>
        </w:rPr>
        <w:t>Tienda cosmética Rituals. (2018 - 2020)</w:t>
      </w:r>
    </w:p>
    <w:p w14:paraId="18B59E30" w14:textId="174E2CA8" w:rsidR="00BA2F55" w:rsidRPr="00C66D1B" w:rsidRDefault="00BA2F55" w:rsidP="00C66D1B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>
        <w:rPr>
          <w:rFonts w:ascii="Book Antiqua" w:eastAsia="Century Gothic" w:hAnsi="Book Antiqua" w:cs="Times New Roman"/>
          <w:color w:val="000000"/>
          <w:sz w:val="22"/>
        </w:rPr>
        <w:t>Practicas San Juan De Dios (2020)</w:t>
      </w:r>
    </w:p>
    <w:p w14:paraId="3743950A" w14:textId="2D13DB03" w:rsidR="00C66D1B" w:rsidRDefault="00C66D1B" w:rsidP="00C66D1B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</w:p>
    <w:p w14:paraId="6DC5BB7C" w14:textId="77777777" w:rsidR="00BA2F55" w:rsidRPr="00C66D1B" w:rsidRDefault="00BA2F55" w:rsidP="00C66D1B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</w:p>
    <w:p w14:paraId="36B980EB" w14:textId="77777777" w:rsidR="00C66D1B" w:rsidRPr="00C66D1B" w:rsidRDefault="00C66D1B" w:rsidP="00C66D1B">
      <w:pPr>
        <w:numPr>
          <w:ilvl w:val="0"/>
          <w:numId w:val="8"/>
        </w:numPr>
        <w:tabs>
          <w:tab w:val="left" w:pos="-1650"/>
        </w:tabs>
        <w:suppressAutoHyphens/>
        <w:autoSpaceDN w:val="0"/>
        <w:spacing w:after="0" w:line="240" w:lineRule="auto"/>
        <w:textAlignment w:val="baseline"/>
        <w:rPr>
          <w:rFonts w:ascii="Book Antiqua" w:eastAsia="Century Gothic" w:hAnsi="Book Antiqua" w:cs="Times New Roman"/>
          <w:b/>
          <w:color w:val="000000"/>
          <w:sz w:val="22"/>
        </w:rPr>
      </w:pPr>
      <w:r w:rsidRPr="00C66D1B">
        <w:rPr>
          <w:rFonts w:ascii="Book Antiqua" w:eastAsia="Century Gothic" w:hAnsi="Book Antiqua" w:cs="Times New Roman"/>
          <w:b/>
          <w:color w:val="000000"/>
          <w:sz w:val="22"/>
        </w:rPr>
        <w:t>Objetivos:</w:t>
      </w:r>
    </w:p>
    <w:p w14:paraId="05937A83" w14:textId="77777777" w:rsidR="00C66D1B" w:rsidRPr="006A39E5" w:rsidRDefault="00C66D1B" w:rsidP="006A39E5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b/>
          <w:color w:val="000000"/>
          <w:sz w:val="10"/>
          <w:szCs w:val="10"/>
        </w:rPr>
      </w:pPr>
    </w:p>
    <w:p w14:paraId="05CF9D7B" w14:textId="77777777" w:rsidR="002E2BED" w:rsidRDefault="002E2BED" w:rsidP="00C66D1B">
      <w:pPr>
        <w:tabs>
          <w:tab w:val="left" w:pos="195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>
        <w:rPr>
          <w:rFonts w:ascii="Book Antiqua" w:eastAsia="Century Gothic" w:hAnsi="Book Antiqua" w:cs="Times New Roman"/>
          <w:color w:val="000000"/>
          <w:sz w:val="22"/>
        </w:rPr>
        <w:t>Ganas de trabajar y seguir aprendiendo con entusiasmo.</w:t>
      </w:r>
    </w:p>
    <w:p w14:paraId="08D91968" w14:textId="77777777" w:rsidR="00EA3ED7" w:rsidRDefault="00C66D1B" w:rsidP="00C66D1B">
      <w:pPr>
        <w:tabs>
          <w:tab w:val="left" w:pos="195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 w:rsidRPr="00C66D1B">
        <w:rPr>
          <w:rFonts w:ascii="Book Antiqua" w:eastAsia="Century Gothic" w:hAnsi="Book Antiqua" w:cs="Times New Roman"/>
          <w:color w:val="000000"/>
          <w:sz w:val="22"/>
        </w:rPr>
        <w:t xml:space="preserve">Obtener ingresos a tiempo parcial para poder compaginar con </w:t>
      </w:r>
      <w:r w:rsidR="00EA3ED7">
        <w:rPr>
          <w:rFonts w:ascii="Book Antiqua" w:eastAsia="Century Gothic" w:hAnsi="Book Antiqua" w:cs="Times New Roman"/>
          <w:color w:val="000000"/>
          <w:sz w:val="22"/>
        </w:rPr>
        <w:t>mis estudios y formación actual.</w:t>
      </w:r>
    </w:p>
    <w:p w14:paraId="0BB05438" w14:textId="77777777" w:rsidR="00EA3ED7" w:rsidRPr="00C66D1B" w:rsidRDefault="00EA3ED7" w:rsidP="00C66D1B">
      <w:pPr>
        <w:tabs>
          <w:tab w:val="left" w:pos="195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</w:p>
    <w:p w14:paraId="069BACFB" w14:textId="77777777" w:rsidR="00C66D1B" w:rsidRPr="00C66D1B" w:rsidRDefault="00C66D1B" w:rsidP="00C66D1B">
      <w:pPr>
        <w:tabs>
          <w:tab w:val="left" w:pos="1950"/>
        </w:tabs>
        <w:suppressAutoHyphens/>
        <w:autoSpaceDN w:val="0"/>
        <w:spacing w:after="0"/>
        <w:textAlignment w:val="baseline"/>
        <w:rPr>
          <w:rFonts w:ascii="Book Antiqua" w:eastAsia="Century Gothic" w:hAnsi="Book Antiqua" w:cs="Times New Roman"/>
          <w:b/>
          <w:color w:val="000000"/>
          <w:sz w:val="22"/>
        </w:rPr>
      </w:pPr>
    </w:p>
    <w:p w14:paraId="1D47DB59" w14:textId="77777777" w:rsidR="00C66D1B" w:rsidRPr="00C66D1B" w:rsidRDefault="00C66D1B" w:rsidP="00C66D1B">
      <w:pPr>
        <w:tabs>
          <w:tab w:val="left" w:pos="1950"/>
        </w:tabs>
        <w:suppressAutoHyphens/>
        <w:autoSpaceDN w:val="0"/>
        <w:spacing w:after="0"/>
        <w:textAlignment w:val="baseline"/>
        <w:rPr>
          <w:rFonts w:ascii="Book Antiqua" w:eastAsia="Century Gothic" w:hAnsi="Book Antiqua" w:cs="Times New Roman"/>
          <w:b/>
          <w:color w:val="000000"/>
          <w:sz w:val="22"/>
        </w:rPr>
      </w:pPr>
    </w:p>
    <w:p w14:paraId="68B6A7B7" w14:textId="0A825CAD" w:rsidR="00C66D1B" w:rsidRDefault="00C66D1B" w:rsidP="00C66D1B">
      <w:pPr>
        <w:numPr>
          <w:ilvl w:val="0"/>
          <w:numId w:val="8"/>
        </w:numPr>
        <w:tabs>
          <w:tab w:val="left" w:pos="-1650"/>
        </w:tabs>
        <w:suppressAutoHyphens/>
        <w:autoSpaceDN w:val="0"/>
        <w:spacing w:after="0" w:line="240" w:lineRule="auto"/>
        <w:textAlignment w:val="baseline"/>
        <w:rPr>
          <w:rFonts w:ascii="Book Antiqua" w:eastAsia="Century Gothic" w:hAnsi="Book Antiqua" w:cs="Times New Roman"/>
          <w:b/>
          <w:color w:val="000000"/>
          <w:sz w:val="22"/>
        </w:rPr>
      </w:pPr>
      <w:r w:rsidRPr="00C66D1B">
        <w:rPr>
          <w:rFonts w:ascii="Book Antiqua" w:eastAsia="Century Gothic" w:hAnsi="Book Antiqua" w:cs="Times New Roman"/>
          <w:b/>
          <w:color w:val="000000"/>
          <w:sz w:val="22"/>
        </w:rPr>
        <w:t>Otros datos de interés:</w:t>
      </w:r>
    </w:p>
    <w:p w14:paraId="462A0608" w14:textId="77777777" w:rsidR="00BA2F55" w:rsidRPr="00BA2F55" w:rsidRDefault="00BA2F55" w:rsidP="00BA2F55">
      <w:pPr>
        <w:tabs>
          <w:tab w:val="left" w:pos="267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b/>
          <w:color w:val="000000"/>
          <w:sz w:val="10"/>
          <w:szCs w:val="10"/>
        </w:rPr>
      </w:pPr>
    </w:p>
    <w:p w14:paraId="2230AAA5" w14:textId="0833F19E" w:rsidR="00C66D1B" w:rsidRPr="00C66D1B" w:rsidRDefault="00827F02" w:rsidP="00C66D1B">
      <w:pPr>
        <w:tabs>
          <w:tab w:val="left" w:pos="195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>
        <w:rPr>
          <w:rFonts w:ascii="Book Antiqua" w:eastAsia="Century Gothic" w:hAnsi="Book Antiqua" w:cs="Times New Roman"/>
          <w:color w:val="000000"/>
          <w:sz w:val="22"/>
        </w:rPr>
        <w:t xml:space="preserve">Con total </w:t>
      </w:r>
      <w:r w:rsidR="00EA3ED7">
        <w:rPr>
          <w:rFonts w:ascii="Book Antiqua" w:eastAsia="Century Gothic" w:hAnsi="Book Antiqua" w:cs="Times New Roman"/>
          <w:color w:val="000000"/>
          <w:sz w:val="22"/>
        </w:rPr>
        <w:t xml:space="preserve">disponibilidad. </w:t>
      </w:r>
    </w:p>
    <w:p w14:paraId="400F47FE" w14:textId="77777777" w:rsidR="00C66D1B" w:rsidRDefault="00C66D1B" w:rsidP="00C66D1B">
      <w:pPr>
        <w:tabs>
          <w:tab w:val="left" w:pos="1950"/>
        </w:tabs>
        <w:suppressAutoHyphens/>
        <w:autoSpaceDN w:val="0"/>
        <w:spacing w:after="0" w:line="240" w:lineRule="auto"/>
        <w:ind w:left="1440"/>
        <w:textAlignment w:val="baseline"/>
        <w:rPr>
          <w:rFonts w:ascii="Book Antiqua" w:eastAsia="Century Gothic" w:hAnsi="Book Antiqua" w:cs="Times New Roman"/>
          <w:color w:val="000000"/>
          <w:sz w:val="22"/>
        </w:rPr>
      </w:pPr>
      <w:r w:rsidRPr="00C66D1B">
        <w:rPr>
          <w:rFonts w:ascii="Book Antiqua" w:eastAsia="Century Gothic" w:hAnsi="Book Antiqua" w:cs="Times New Roman"/>
          <w:color w:val="000000"/>
          <w:sz w:val="22"/>
        </w:rPr>
        <w:t>Permiso de conducción B y vehículo propio.</w:t>
      </w:r>
    </w:p>
    <w:p w14:paraId="2549C320" w14:textId="741B95E9" w:rsidR="00EA3ED7" w:rsidRPr="00C66D1B" w:rsidRDefault="00EA3ED7" w:rsidP="00C66D1B">
      <w:pPr>
        <w:tabs>
          <w:tab w:val="left" w:pos="1950"/>
        </w:tabs>
        <w:suppressAutoHyphens/>
        <w:autoSpaceDN w:val="0"/>
        <w:spacing w:after="0" w:line="240" w:lineRule="auto"/>
        <w:ind w:left="1440"/>
        <w:textAlignment w:val="baseline"/>
        <w:rPr>
          <w:rFonts w:ascii="Century Gothic" w:eastAsia="Century Gothic" w:hAnsi="Century Gothic" w:cs="Times New Roman"/>
        </w:rPr>
      </w:pPr>
      <w:r>
        <w:rPr>
          <w:rFonts w:ascii="Book Antiqua" w:eastAsia="Century Gothic" w:hAnsi="Book Antiqua" w:cs="Times New Roman"/>
          <w:color w:val="000000"/>
          <w:sz w:val="22"/>
        </w:rPr>
        <w:t xml:space="preserve">Certificado de </w:t>
      </w:r>
      <w:r w:rsidR="00827F02">
        <w:rPr>
          <w:rFonts w:ascii="Book Antiqua" w:eastAsia="Century Gothic" w:hAnsi="Book Antiqua" w:cs="Times New Roman"/>
          <w:color w:val="000000"/>
          <w:sz w:val="22"/>
        </w:rPr>
        <w:t>manipulador de</w:t>
      </w:r>
      <w:r>
        <w:rPr>
          <w:rFonts w:ascii="Book Antiqua" w:eastAsia="Century Gothic" w:hAnsi="Book Antiqua" w:cs="Times New Roman"/>
          <w:color w:val="000000"/>
          <w:sz w:val="22"/>
        </w:rPr>
        <w:t xml:space="preserve"> alimentos.</w:t>
      </w:r>
    </w:p>
    <w:p w14:paraId="19CF7307" w14:textId="77777777" w:rsidR="00C66D1B" w:rsidRPr="00C66D1B" w:rsidRDefault="00C66D1B" w:rsidP="00C66D1B">
      <w:pPr>
        <w:suppressAutoHyphens/>
        <w:autoSpaceDN w:val="0"/>
        <w:textAlignment w:val="baseline"/>
        <w:rPr>
          <w:rFonts w:ascii="Century Gothic" w:eastAsia="Century Gothic" w:hAnsi="Century Gothic" w:cs="Times New Roman"/>
        </w:rPr>
      </w:pPr>
    </w:p>
    <w:p w14:paraId="467C8333" w14:textId="77777777" w:rsidR="00A202C3" w:rsidRPr="00C66D1B" w:rsidRDefault="00A202C3" w:rsidP="00C66D1B"/>
    <w:sectPr w:rsidR="00A202C3" w:rsidRPr="00C66D1B" w:rsidSect="00793163">
      <w:footerReference w:type="default" r:id="rId15"/>
      <w:headerReference w:type="first" r:id="rId16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EDE84" w14:textId="77777777" w:rsidR="00971BBF" w:rsidRDefault="00971BBF">
      <w:pPr>
        <w:spacing w:after="0" w:line="240" w:lineRule="auto"/>
      </w:pPr>
      <w:r>
        <w:separator/>
      </w:r>
    </w:p>
  </w:endnote>
  <w:endnote w:type="continuationSeparator" w:id="0">
    <w:p w14:paraId="0420B261" w14:textId="77777777" w:rsidR="00971BBF" w:rsidRDefault="00971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EDC4D" w14:textId="77777777" w:rsidR="00F676C6" w:rsidRDefault="00971BBF">
    <w:pPr>
      <w:pStyle w:val="Piedepgina"/>
    </w:pPr>
    <w:r>
      <w:rPr>
        <w:noProof/>
        <w:color w:val="5B9BD5"/>
      </w:rPr>
      <w:pict w14:anchorId="45B0556D">
        <v:roundrect id="Fondo: 1" o:spid="_x0000_s2055" style="position:absolute;margin-left:0;margin-top:0;width:588.75pt;height:763.5pt;z-index:-251653120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" stroked="f" strokeweight="1pt">
          <v:fill r:id="rId1" o:title="" recolor="t" rotate="t" type="tile"/>
          <v:imagedata recolortarget="white [2257]"/>
          <v:textbox inset="2.53903mm,1.2695mm,2.53903mm,1.2695mm">
            <w:txbxContent>
              <w:p w14:paraId="2BC10221" w14:textId="77777777" w:rsidR="00F676C6" w:rsidRDefault="00F676C6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oundrect>
      </w:pict>
    </w:r>
    <w:r>
      <w:rPr>
        <w:noProof/>
        <w:color w:val="5B9BD5"/>
      </w:rPr>
      <w:pict w14:anchorId="18CA0068">
        <v:rect id="Fondo: 2" o:spid="_x0000_s2054" style="position:absolute;margin-left:0;margin-top:0;width:507.8pt;height:673.9pt;z-index:-251652096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AWnFlDwCAADfBAAADgAA&#10;AAAAAAAAAAAAAAAuAgAAZHJzL2Uyb0RvYy54bWxQSwECLQAUAAYACAAAACEAwWuky+AAAAAHAQAA&#10;DwAAAAAAAAAAAAAAAACWBAAAZHJzL2Rvd25yZXYueG1sUEsFBgAAAAAEAAQA8wAAAKMFAAAAAA==&#10;" stroked="f" strokeweight="2pt">
          <v:fill opacity="54484f"/>
          <v:textbox inset="2.53903mm,1.2695mm,2.53903mm,1.2695mm">
            <w:txbxContent>
              <w:p w14:paraId="6C458220" w14:textId="77777777" w:rsidR="00F676C6" w:rsidRDefault="00F676C6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color w:val="5B9BD5"/>
      </w:rPr>
      <w:pict w14:anchorId="187E460A">
        <v:rect id="Fondo: 3" o:spid="_x0000_s2053" style="position:absolute;margin-left:0;margin-top:0;width:488.1pt;height:9in;z-index:-251651072;visibility:visible;mso-width-percent:1043;mso-height-percent:100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orj1+isCAACfBAAADgAAAAAAAAAAAAAAAAAuAgAAZHJzL2Uy&#10;b0RvYy54bWxQSwECLQAUAAYACAAAACEA53a8bdwAAAAGAQAADwAAAAAAAAAAAAAAAACFBAAAZHJz&#10;L2Rvd25yZXYueG1sUEsFBgAAAAAEAAQA8wAAAI4FAAAAAA==&#10;" stroked="f" strokeweight=".5pt">
          <v:stroke linestyle="thinThin"/>
          <v:textbox inset="2.53903mm,1.2695mm,2.53903mm,1.2695mm">
            <w:txbxContent>
              <w:p w14:paraId="62B1F175" w14:textId="77777777" w:rsidR="00F676C6" w:rsidRDefault="00F676C6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color w:val="5B9BD5"/>
      </w:rPr>
      <w:pict w14:anchorId="3F51A036">
        <v:rect id="Fecha" o:spid="_x0000_s2052" style="position:absolute;margin-left:0;margin-top:0;width:482.5pt;height:19.4pt;z-index:251666432;visibility:visible;mso-width-percent:1031;mso-top-percent:1000;mso-position-horizontal:center;mso-position-horizontal-relative:margin;mso-position-vertical-relative:margin;mso-width-percent:1031;mso-top-percent:10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" filled="f" stroked="f" strokeweight="2pt">
          <v:textbox inset="0,0,0,0">
            <w:txbxContent>
              <w:p w14:paraId="2743C740" w14:textId="77777777" w:rsidR="00F676C6" w:rsidRPr="00C66D1B" w:rsidRDefault="00971BBF">
                <w:pPr>
                  <w:spacing w:after="0" w:line="240" w:lineRule="auto"/>
                  <w:jc w:val="center"/>
                  <w:rPr>
                    <w:color w:val="A6A6A6"/>
                    <w:sz w:val="18"/>
                    <w:szCs w:val="18"/>
                  </w:rPr>
                </w:pPr>
                <w:sdt>
                  <w:sdtPr>
                    <w:rPr>
                      <w:color w:val="A6A6A6"/>
                      <w:sz w:val="18"/>
                      <w:szCs w:val="18"/>
                    </w:rPr>
                    <w:alias w:val="Autor"/>
                    <w:id w:val="-1660617785"/>
                    <w:placeholder>
                      <w:docPart w:val="4080CAAE2A174A298EFEEC63D13FE90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>
                    <w:rPr>
                      <w:color w:val="auto"/>
                      <w:sz w:val="21"/>
                      <w:szCs w:val="22"/>
                    </w:rPr>
                  </w:sdtEndPr>
                  <w:sdtContent>
                    <w:r w:rsidR="00C66D1B" w:rsidRPr="00C66D1B">
                      <w:t>Gessica Barrios Sanchez</w:t>
                    </w:r>
                  </w:sdtContent>
                </w:sdt>
                <w:r w:rsidR="00F676C6" w:rsidRPr="00C66D1B">
                  <w:rPr>
                    <w:b/>
                    <w:bCs/>
                    <w:color w:val="A6A6A6"/>
                    <w:sz w:val="18"/>
                    <w:szCs w:val="18"/>
                  </w:rPr>
                  <w:t xml:space="preserve"> </w:t>
                </w:r>
                <w:r w:rsidR="00F676C6" w:rsidRPr="00C66D1B">
                  <w:rPr>
                    <w:color w:val="A6A6A6"/>
                    <w:sz w:val="18"/>
                    <w:szCs w:val="18"/>
                  </w:rPr>
                  <w:t xml:space="preserve">  Página </w:t>
                </w:r>
                <w:r w:rsidR="002E6314" w:rsidRPr="00C66D1B">
                  <w:rPr>
                    <w:color w:val="A6A6A6"/>
                    <w:sz w:val="18"/>
                    <w:szCs w:val="18"/>
                  </w:rPr>
                  <w:fldChar w:fldCharType="begin"/>
                </w:r>
                <w:r w:rsidR="00F676C6" w:rsidRPr="00C66D1B">
                  <w:rPr>
                    <w:color w:val="A6A6A6"/>
                    <w:sz w:val="18"/>
                    <w:szCs w:val="18"/>
                  </w:rPr>
                  <w:instrText>PAGE   \* MERGEFORMAT</w:instrText>
                </w:r>
                <w:r w:rsidR="002E6314" w:rsidRPr="00C66D1B">
                  <w:rPr>
                    <w:color w:val="A6A6A6"/>
                    <w:sz w:val="18"/>
                    <w:szCs w:val="18"/>
                  </w:rPr>
                  <w:fldChar w:fldCharType="separate"/>
                </w:r>
                <w:r w:rsidR="00F676C6" w:rsidRPr="00C66D1B">
                  <w:rPr>
                    <w:color w:val="A6A6A6"/>
                    <w:sz w:val="18"/>
                    <w:szCs w:val="18"/>
                  </w:rPr>
                  <w:t>2</w:t>
                </w:r>
                <w:r w:rsidR="002E6314" w:rsidRPr="00C66D1B">
                  <w:rPr>
                    <w:color w:val="A6A6A6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05B22" w14:textId="77777777" w:rsidR="00971BBF" w:rsidRDefault="00971BBF">
      <w:pPr>
        <w:spacing w:after="0" w:line="240" w:lineRule="auto"/>
      </w:pPr>
      <w:r>
        <w:separator/>
      </w:r>
    </w:p>
  </w:footnote>
  <w:footnote w:type="continuationSeparator" w:id="0">
    <w:p w14:paraId="6550E08A" w14:textId="77777777" w:rsidR="00971BBF" w:rsidRDefault="00971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1011A" w14:textId="77777777" w:rsidR="00F676C6" w:rsidRDefault="00971BBF">
    <w:pPr>
      <w:pStyle w:val="Encabezado"/>
    </w:pPr>
    <w:r>
      <w:rPr>
        <w:noProof/>
      </w:rPr>
      <w:pict w14:anchorId="397C0265">
        <v:roundrect id="Rectángulo redondeado 17" o:spid="_x0000_s2051" style="position:absolute;margin-left:0;margin-top:0;width:588.75pt;height:763.5pt;z-index:-251657216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" stroked="f" strokeweight="1pt">
          <v:fill r:id="rId1" o:title="" recolor="t" rotate="t" type="tile"/>
          <v:imagedata recolortarget="white [2257]"/>
          <v:textbox inset="0,0,0,0"/>
          <w10:wrap anchorx="page" anchory="page"/>
        </v:roundrect>
      </w:pict>
    </w:r>
    <w:r>
      <w:rPr>
        <w:noProof/>
      </w:rPr>
      <w:pict w14:anchorId="6574C12B">
        <v:rect id="Rectángulo 19" o:spid="_x0000_s2050" style="position:absolute;margin-left:0;margin-top:0;width:546.85pt;height:711.35pt;z-index:-251656192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s/PQIAAM8EAAAOAAAAZHJzL2Uyb0RvYy54bWysVEtu2zAQ3RfoHQjua0n+pJFhOYukLgoU&#10;bZCkB6ApUhJAkcSQ8ae36Vl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Aimcs/PQIAAM8EAAAOAAAAAAAA&#10;AAAAAAAAAC4CAABkcnMvZTJvRG9jLnhtbFBLAQItABQABgAIAAAAIQA/+wmC2wAAAAcBAAAPAAAA&#10;AAAAAAAAAAAAAJcEAABkcnMvZG93bnJldi54bWxQSwUGAAAAAAQABADzAAAAnwUAAAAA&#10;" stroked="f" strokeweight="2pt">
          <v:fill opacity="54484f"/>
          <v:textbox inset="0,0,0,0"/>
          <w10:wrap anchorx="margin" anchory="margin"/>
        </v:rect>
      </w:pict>
    </w:r>
    <w:r>
      <w:rPr>
        <w:noProof/>
      </w:rPr>
      <w:pict w14:anchorId="4B237EB7">
        <v:rect id="Rectángulo 21" o:spid="_x0000_s2049" style="position:absolute;margin-left:0;margin-top:0;width:529.7pt;height:689.45pt;z-index:-251655168;visibility:visible;mso-width-percent:1051;mso-height-percent:1008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BBD1qYoAgAAkgQAAA4AAAAAAAAAAAAAAAAALgIAAGRycy9lMm9E&#10;b2MueG1sUEsBAi0AFAAGAAgAAAAhAEPuJAfdAAAABwEAAA8AAAAAAAAAAAAAAAAAggQAAGRycy9k&#10;b3ducmV2LnhtbFBLBQYAAAAABAAEAPMAAACMBQAAAAA=&#10;" stroked="f" strokeweight=".5pt">
          <v:stroke linestyle="thinThin"/>
          <v:textbox inset="2.53903mm,1.2695mm,2.53903mm,1.2695mm"/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3"/>
    <w:multiLevelType w:val="multilevel"/>
    <w:tmpl w:val="094060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DE7E9D"/>
    <w:multiLevelType w:val="multilevel"/>
    <w:tmpl w:val="28245CF8"/>
    <w:lvl w:ilvl="0"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D1B"/>
    <w:rsid w:val="00025F7E"/>
    <w:rsid w:val="00030494"/>
    <w:rsid w:val="0011442F"/>
    <w:rsid w:val="001257F7"/>
    <w:rsid w:val="001518D4"/>
    <w:rsid w:val="002320F2"/>
    <w:rsid w:val="002A23E7"/>
    <w:rsid w:val="002C631D"/>
    <w:rsid w:val="002E2BED"/>
    <w:rsid w:val="002E6314"/>
    <w:rsid w:val="0032073B"/>
    <w:rsid w:val="00362DCF"/>
    <w:rsid w:val="003D4EEB"/>
    <w:rsid w:val="004775A7"/>
    <w:rsid w:val="004778B2"/>
    <w:rsid w:val="004A01AD"/>
    <w:rsid w:val="005D3C0E"/>
    <w:rsid w:val="006A39E5"/>
    <w:rsid w:val="006E5F28"/>
    <w:rsid w:val="006F4952"/>
    <w:rsid w:val="00793163"/>
    <w:rsid w:val="007B4366"/>
    <w:rsid w:val="00827F02"/>
    <w:rsid w:val="00865C66"/>
    <w:rsid w:val="008D6700"/>
    <w:rsid w:val="00971BBF"/>
    <w:rsid w:val="00976053"/>
    <w:rsid w:val="009E627B"/>
    <w:rsid w:val="00A03BC5"/>
    <w:rsid w:val="00A202C3"/>
    <w:rsid w:val="00A55D6E"/>
    <w:rsid w:val="00AF6389"/>
    <w:rsid w:val="00B36D79"/>
    <w:rsid w:val="00B373E6"/>
    <w:rsid w:val="00BA2F55"/>
    <w:rsid w:val="00C576B2"/>
    <w:rsid w:val="00C66D1B"/>
    <w:rsid w:val="00CD76FF"/>
    <w:rsid w:val="00D32C0D"/>
    <w:rsid w:val="00D37876"/>
    <w:rsid w:val="00D913B4"/>
    <w:rsid w:val="00D94EF6"/>
    <w:rsid w:val="00DD1F85"/>
    <w:rsid w:val="00EA3ED7"/>
    <w:rsid w:val="00EF6132"/>
    <w:rsid w:val="00F512B2"/>
    <w:rsid w:val="00F541AB"/>
    <w:rsid w:val="00F6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28EEC582"/>
  <w15:docId w15:val="{C41B7739-10A7-4769-B0F9-C42C6823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163"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793163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316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316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31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31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31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31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31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31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793163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rsid w:val="00793163"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793163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93163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3163"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3163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3163"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3163"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31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31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31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93163"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9316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793163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793163"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793163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793163"/>
    <w:rPr>
      <w:b/>
      <w:bCs/>
    </w:rPr>
  </w:style>
  <w:style w:type="character" w:styleId="nfasis">
    <w:name w:val="Emphasis"/>
    <w:basedOn w:val="Fuentedeprrafopredeter"/>
    <w:uiPriority w:val="20"/>
    <w:qFormat/>
    <w:rsid w:val="00793163"/>
    <w:rPr>
      <w:i/>
      <w:iCs/>
      <w:color w:val="564B3C" w:themeColor="text2"/>
    </w:rPr>
  </w:style>
  <w:style w:type="paragraph" w:styleId="Sinespaciado">
    <w:name w:val="No Spacing"/>
    <w:link w:val="SinespaciadoCar"/>
    <w:uiPriority w:val="1"/>
    <w:qFormat/>
    <w:rsid w:val="00793163"/>
    <w:pPr>
      <w:spacing w:after="0" w:line="240" w:lineRule="auto"/>
    </w:pPr>
    <w:rPr>
      <w:sz w:val="21"/>
    </w:rPr>
  </w:style>
  <w:style w:type="paragraph" w:styleId="Cita">
    <w:name w:val="Quote"/>
    <w:basedOn w:val="Normal"/>
    <w:next w:val="Normal"/>
    <w:link w:val="CitaCar"/>
    <w:uiPriority w:val="29"/>
    <w:qFormat/>
    <w:rsid w:val="00793163"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793163"/>
    <w:rPr>
      <w:rFonts w:asciiTheme="majorHAnsi" w:eastAsiaTheme="minorEastAsia" w:hAnsiTheme="majorHAnsi"/>
      <w:iCs/>
      <w:caps/>
      <w:color w:val="93A299" w:themeColor="accent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3163"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3163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</w:rPr>
  </w:style>
  <w:style w:type="character" w:styleId="nfasissutil">
    <w:name w:val="Subtle Emphasis"/>
    <w:basedOn w:val="Fuentedeprrafopredeter"/>
    <w:uiPriority w:val="19"/>
    <w:qFormat/>
    <w:rsid w:val="00793163"/>
    <w:rPr>
      <w:i/>
      <w:iCs/>
      <w:color w:val="000000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sid w:val="00793163"/>
    <w:rPr>
      <w:b/>
      <w:bCs/>
      <w:i/>
      <w:iCs/>
      <w:color w:val="93A299" w:themeColor="accent1"/>
    </w:rPr>
  </w:style>
  <w:style w:type="character" w:styleId="Referenciasutil">
    <w:name w:val="Subtle Reference"/>
    <w:basedOn w:val="Fuentedeprrafopredeter"/>
    <w:uiPriority w:val="31"/>
    <w:qFormat/>
    <w:rsid w:val="00793163"/>
    <w:rPr>
      <w:smallCaps/>
      <w:color w:val="CF543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93163"/>
    <w:rPr>
      <w:b/>
      <w:bCs/>
      <w:smallCaps/>
      <w:color w:val="CF543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93163"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93163"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63"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Normal"/>
    <w:next w:val="Normal"/>
    <w:qFormat/>
    <w:rsid w:val="00793163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3163"/>
    <w:rPr>
      <w:sz w:val="21"/>
    </w:rPr>
  </w:style>
  <w:style w:type="paragraph" w:styleId="Encabezado">
    <w:name w:val="header"/>
    <w:basedOn w:val="Normal"/>
    <w:link w:val="EncabezadoCar"/>
    <w:uiPriority w:val="99"/>
    <w:unhideWhenUsed/>
    <w:rsid w:val="0079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163"/>
  </w:style>
  <w:style w:type="paragraph" w:styleId="Piedepgina">
    <w:name w:val="footer"/>
    <w:basedOn w:val="Normal"/>
    <w:link w:val="PiedepginaCar"/>
    <w:uiPriority w:val="99"/>
    <w:unhideWhenUsed/>
    <w:rsid w:val="0079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163"/>
  </w:style>
  <w:style w:type="table" w:styleId="Tablaconcuadrcula">
    <w:name w:val="Table Grid"/>
    <w:basedOn w:val="Tablanormal"/>
    <w:uiPriority w:val="59"/>
    <w:rsid w:val="0079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re">
    <w:name w:val="Nombre"/>
    <w:basedOn w:val="Ttulo"/>
    <w:qFormat/>
    <w:rsid w:val="00793163"/>
    <w:rPr>
      <w:b/>
      <w:sz w:val="28"/>
      <w:szCs w:val="28"/>
    </w:rPr>
  </w:style>
  <w:style w:type="paragraph" w:customStyle="1" w:styleId="Subseccin">
    <w:name w:val="Subsección"/>
    <w:basedOn w:val="Ttulo2"/>
    <w:qFormat/>
    <w:rsid w:val="00793163"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ssi\AppData\Roaming\Microsoft\Templates\Curr&#237;culum%20v&#237;tae%20(dise&#241;o%20de%20boticar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80CAAE2A174A298EFEEC63D13FE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D6C65-2B88-4875-99E6-6FF66B38D6DA}"/>
      </w:docPartPr>
      <w:docPartBody>
        <w:p w:rsidR="00E45FC5" w:rsidRDefault="0027108A">
          <w:pPr>
            <w:pStyle w:val="4080CAAE2A174A298EFEEC63D13FE90B"/>
          </w:pPr>
          <w:r>
            <w:rPr>
              <w:color w:val="A6A6A6" w:themeColor="background1" w:themeShade="A6"/>
              <w:sz w:val="18"/>
              <w:szCs w:val="18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08A"/>
    <w:rsid w:val="000A3CA8"/>
    <w:rsid w:val="00150C15"/>
    <w:rsid w:val="001D782B"/>
    <w:rsid w:val="0027108A"/>
    <w:rsid w:val="008839DB"/>
    <w:rsid w:val="009F757E"/>
    <w:rsid w:val="00E45FC5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F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80CAAE2A174A298EFEEC63D13FE90B">
    <w:name w:val="4080CAAE2A174A298EFEEC63D13FE90B"/>
    <w:rsid w:val="00E45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9B7DA51-31E9-4874-A3C1-1BA48964E4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55FCB3-1043-4D74-BBAB-3D1636650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(diseño de boticario).dotx</Template>
  <TotalTime>21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Gessica Barrios Sanchez</dc:creator>
  <cp:lastModifiedBy>Gessica Fabiola Barrios Sanchez</cp:lastModifiedBy>
  <cp:revision>6</cp:revision>
  <dcterms:created xsi:type="dcterms:W3CDTF">2018-11-18T20:03:00Z</dcterms:created>
  <dcterms:modified xsi:type="dcterms:W3CDTF">2020-12-05T09:50:00Z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