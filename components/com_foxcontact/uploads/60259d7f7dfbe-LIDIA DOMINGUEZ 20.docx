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C91" w:rsidRDefault="00561C91"/>
    <w:tbl>
      <w:tblPr>
        <w:tblW w:w="506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57"/>
        <w:gridCol w:w="253"/>
        <w:gridCol w:w="6143"/>
        <w:gridCol w:w="387"/>
      </w:tblGrid>
      <w:tr w:rsidR="006D409C" w:rsidTr="00113E12">
        <w:trPr>
          <w:trHeight w:val="993"/>
        </w:trPr>
        <w:tc>
          <w:tcPr>
            <w:tcW w:w="4557" w:type="dxa"/>
            <w:vMerge w:val="restart"/>
            <w:tcMar>
              <w:left w:w="360" w:type="dxa"/>
            </w:tcMar>
            <w:vAlign w:val="bottom"/>
          </w:tcPr>
          <w:p w:rsidR="007645F8" w:rsidRDefault="009D3946" w:rsidP="007645F8">
            <w:pPr>
              <w:pStyle w:val="Ttulo"/>
              <w:spacing w:after="0"/>
              <w:ind w:right="357"/>
              <w:jc w:val="lef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-1689735</wp:posOffset>
                  </wp:positionV>
                  <wp:extent cx="1781175" cy="2118995"/>
                  <wp:effectExtent l="0" t="0" r="9525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211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645F8" w:rsidRDefault="007645F8" w:rsidP="007645F8">
            <w:pPr>
              <w:pStyle w:val="Ttulo"/>
              <w:spacing w:after="0"/>
              <w:ind w:right="357"/>
              <w:jc w:val="left"/>
              <w:rPr>
                <w:sz w:val="20"/>
                <w:szCs w:val="20"/>
              </w:rPr>
            </w:pPr>
          </w:p>
          <w:p w:rsidR="009D3946" w:rsidRDefault="009D3946" w:rsidP="007645F8">
            <w:pPr>
              <w:pStyle w:val="Ttulo"/>
              <w:spacing w:after="0"/>
              <w:ind w:right="357"/>
              <w:jc w:val="left"/>
              <w:rPr>
                <w:sz w:val="20"/>
                <w:szCs w:val="20"/>
              </w:rPr>
            </w:pPr>
          </w:p>
          <w:p w:rsidR="009D3946" w:rsidRDefault="009D3946" w:rsidP="007645F8">
            <w:pPr>
              <w:pStyle w:val="Ttulo"/>
              <w:spacing w:after="0"/>
              <w:ind w:right="357"/>
              <w:jc w:val="left"/>
              <w:rPr>
                <w:sz w:val="20"/>
                <w:szCs w:val="20"/>
              </w:rPr>
            </w:pPr>
          </w:p>
          <w:p w:rsidR="007645F8" w:rsidRPr="007645F8" w:rsidRDefault="00F77909" w:rsidP="007645F8">
            <w:pPr>
              <w:pStyle w:val="Ttulo"/>
              <w:spacing w:after="0"/>
              <w:ind w:right="35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SECTOR </w:t>
            </w:r>
            <w:r w:rsidR="00690AB7">
              <w:rPr>
                <w:sz w:val="20"/>
                <w:szCs w:val="20"/>
              </w:rPr>
              <w:t xml:space="preserve">SANITARIO Y </w:t>
            </w:r>
            <w:r w:rsidR="00C26677">
              <w:rPr>
                <w:sz w:val="20"/>
                <w:szCs w:val="20"/>
              </w:rPr>
              <w:t>COMERCIO</w:t>
            </w:r>
          </w:p>
          <w:p w:rsidR="00561C91" w:rsidRPr="00686849" w:rsidRDefault="00561C91" w:rsidP="00561C91">
            <w:pPr>
              <w:pStyle w:val="Informacindecontacto"/>
              <w:rPr>
                <w:szCs w:val="20"/>
              </w:rPr>
            </w:pPr>
          </w:p>
          <w:p w:rsidR="00561C91" w:rsidRPr="00686849" w:rsidRDefault="00561C91" w:rsidP="00561C91">
            <w:pPr>
              <w:pStyle w:val="Informacindecontacto"/>
              <w:rPr>
                <w:szCs w:val="20"/>
              </w:rPr>
            </w:pPr>
          </w:p>
          <w:p w:rsidR="00561C91" w:rsidRPr="00686849" w:rsidRDefault="00561C91" w:rsidP="00561C91">
            <w:pPr>
              <w:pStyle w:val="Informacindecontacto"/>
              <w:rPr>
                <w:szCs w:val="20"/>
              </w:rPr>
            </w:pPr>
            <w:r w:rsidRPr="00686849">
              <w:rPr>
                <w:szCs w:val="20"/>
              </w:rPr>
              <w:t>41.900 Camas (Sevilla)</w:t>
            </w:r>
          </w:p>
          <w:p w:rsidR="00561C91" w:rsidRPr="00686849" w:rsidRDefault="00561C91" w:rsidP="00561C91">
            <w:pPr>
              <w:rPr>
                <w:szCs w:val="20"/>
              </w:rPr>
            </w:pPr>
          </w:p>
          <w:p w:rsidR="00E77BFE" w:rsidRDefault="00FE18F7" w:rsidP="00F77909">
            <w:pPr>
              <w:pStyle w:val="Informacindecontacto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38ACF1CB" wp14:editId="5DC4C6F8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1270</wp:posOffset>
                  </wp:positionV>
                  <wp:extent cx="361950" cy="361950"/>
                  <wp:effectExtent l="0" t="0" r="0" b="0"/>
                  <wp:wrapNone/>
                  <wp:docPr id="16" name="Imagen 16" descr="C:\Users\Tecnico\AppData\Local\Microsoft\Windows\INetCache\Content.MSO\20CF24C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ecnico\AppData\Local\Microsoft\Windows\INetCache\Content.MSO\20CF24C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30AC1" w:rsidRDefault="00FE18F7" w:rsidP="00E77BFE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</w:t>
            </w:r>
            <w:r w:rsidR="00C26677">
              <w:rPr>
                <w:szCs w:val="20"/>
              </w:rPr>
              <w:t>Lidia_do.se@hotmail.com</w:t>
            </w:r>
          </w:p>
          <w:p w:rsidR="00F77909" w:rsidRDefault="00F77909" w:rsidP="00E77BFE">
            <w:pPr>
              <w:rPr>
                <w:szCs w:val="20"/>
              </w:rPr>
            </w:pPr>
          </w:p>
          <w:p w:rsidR="00C30AC1" w:rsidRDefault="00C30AC1" w:rsidP="00E77BFE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 w:rsidR="00690AB7">
              <w:rPr>
                <w:noProof/>
                <w:szCs w:val="20"/>
                <w:lang w:eastAsia="es-ES"/>
              </w:rPr>
              <w:drawing>
                <wp:inline distT="0" distB="0" distL="0" distR="0">
                  <wp:extent cx="304800" cy="322976"/>
                  <wp:effectExtent l="0" t="0" r="0" b="1270"/>
                  <wp:docPr id="2" name="Imagen 2" descr="C:\Users\Tecnico\AppData\Local\Microsoft\Windows\INetCache\Content.MSO\D5BB15E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ecnico\AppData\Local\Microsoft\Windows\INetCache\Content.MSO\D5BB15E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8" cy="331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0"/>
              </w:rPr>
              <w:t xml:space="preserve"> CARNET </w:t>
            </w:r>
            <w:r w:rsidR="00690AB7">
              <w:rPr>
                <w:szCs w:val="20"/>
              </w:rPr>
              <w:t>B</w:t>
            </w:r>
          </w:p>
          <w:p w:rsidR="00C66680" w:rsidRDefault="00C66680" w:rsidP="00E77BFE">
            <w:pPr>
              <w:rPr>
                <w:szCs w:val="20"/>
              </w:rPr>
            </w:pPr>
          </w:p>
          <w:p w:rsidR="00C30AC1" w:rsidRDefault="00C66680" w:rsidP="00E77BFE"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690AB7">
              <w:rPr>
                <w:noProof/>
                <w:szCs w:val="20"/>
                <w:lang w:eastAsia="es-ES"/>
              </w:rPr>
              <w:drawing>
                <wp:inline distT="0" distB="0" distL="0" distR="0">
                  <wp:extent cx="333375" cy="370840"/>
                  <wp:effectExtent l="0" t="0" r="9525" b="0"/>
                  <wp:docPr id="10" name="Imagen 10" descr="C:\Users\Tecnico\AppData\Local\Microsoft\Windows\INetCache\Content.MSO\CE705C0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ecnico\AppData\Local\Microsoft\Windows\INetCache\Content.MSO\CE705C0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51708" cy="39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0"/>
              </w:rPr>
              <w:t xml:space="preserve"> </w:t>
            </w:r>
            <w:r w:rsidR="00B12383">
              <w:rPr>
                <w:szCs w:val="20"/>
              </w:rPr>
              <w:t xml:space="preserve"> AYUDA A DOMICILIO-  479 H</w:t>
            </w:r>
          </w:p>
          <w:p w:rsidR="00C30AC1" w:rsidRPr="00686849" w:rsidRDefault="00C30AC1" w:rsidP="00E77BFE">
            <w:pPr>
              <w:rPr>
                <w:szCs w:val="20"/>
              </w:rPr>
            </w:pPr>
          </w:p>
          <w:p w:rsidR="00027573" w:rsidRPr="00027573" w:rsidRDefault="00EF63C9" w:rsidP="00027573">
            <w:pPr>
              <w:pStyle w:val="Informacindecontacto"/>
              <w:rPr>
                <w:b/>
                <w:bCs/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438150" cy="438150"/>
                  <wp:effectExtent l="0" t="0" r="0" b="0"/>
                  <wp:docPr id="9" name="Imagen 9" descr="Resultado de imagen de icono disponibil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de icono disponibili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7573">
              <w:rPr>
                <w:szCs w:val="20"/>
              </w:rPr>
              <w:t xml:space="preserve">  </w:t>
            </w:r>
            <w:r w:rsidR="00C26677">
              <w:rPr>
                <w:b/>
                <w:bCs/>
                <w:sz w:val="24"/>
              </w:rPr>
              <w:t xml:space="preserve">658 28 68 32 </w:t>
            </w:r>
          </w:p>
          <w:p w:rsidR="006D409C" w:rsidRPr="00027573" w:rsidRDefault="006D409C" w:rsidP="003D36A8">
            <w:pPr>
              <w:tabs>
                <w:tab w:val="left" w:pos="990"/>
              </w:tabs>
              <w:rPr>
                <w:b/>
                <w:bCs/>
                <w:sz w:val="24"/>
              </w:rPr>
            </w:pPr>
          </w:p>
          <w:p w:rsidR="00690AB7" w:rsidRDefault="00690AB7" w:rsidP="003D36A8">
            <w:pPr>
              <w:tabs>
                <w:tab w:val="left" w:pos="990"/>
              </w:tabs>
              <w:rPr>
                <w:szCs w:val="20"/>
              </w:rPr>
            </w:pPr>
          </w:p>
          <w:p w:rsidR="007645F8" w:rsidRDefault="00690AB7" w:rsidP="003D36A8">
            <w:pPr>
              <w:tabs>
                <w:tab w:val="left" w:pos="990"/>
              </w:tabs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 w:rsidR="00B12383">
              <w:rPr>
                <w:szCs w:val="20"/>
              </w:rPr>
              <w:t xml:space="preserve">                       </w:t>
            </w:r>
          </w:p>
          <w:p w:rsidR="007645F8" w:rsidRDefault="007645F8" w:rsidP="003D36A8">
            <w:pPr>
              <w:tabs>
                <w:tab w:val="left" w:pos="990"/>
              </w:tabs>
              <w:rPr>
                <w:szCs w:val="20"/>
              </w:rPr>
            </w:pPr>
          </w:p>
          <w:p w:rsidR="00690AB7" w:rsidRPr="00686849" w:rsidRDefault="00690AB7" w:rsidP="003D36A8">
            <w:pPr>
              <w:tabs>
                <w:tab w:val="left" w:pos="990"/>
              </w:tabs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</w:tc>
        <w:tc>
          <w:tcPr>
            <w:tcW w:w="253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530" w:type="dxa"/>
            <w:gridSpan w:val="2"/>
            <w:shd w:val="clear" w:color="auto" w:fill="31521B" w:themeFill="accent2" w:themeFillShade="80"/>
            <w:vAlign w:val="center"/>
          </w:tcPr>
          <w:p w:rsidR="006D409C" w:rsidRDefault="00EC5E2D" w:rsidP="00776643">
            <w:pPr>
              <w:pStyle w:val="Ttulo1"/>
            </w:pPr>
            <w:r w:rsidRPr="00561C91">
              <w:t>EXPERIENCIA LABORAL</w:t>
            </w:r>
          </w:p>
        </w:tc>
      </w:tr>
      <w:tr w:rsidR="006D409C" w:rsidTr="00113E12">
        <w:trPr>
          <w:trHeight w:val="7437"/>
        </w:trPr>
        <w:tc>
          <w:tcPr>
            <w:tcW w:w="4557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253" w:type="dxa"/>
            <w:tcMar>
              <w:left w:w="0" w:type="dxa"/>
              <w:right w:w="0" w:type="dxa"/>
            </w:tcMar>
          </w:tcPr>
          <w:p w:rsidR="006D409C" w:rsidRDefault="0002757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>
                      <wp:extent cx="227965" cy="311150"/>
                      <wp:effectExtent l="3810" t="3175" r="8890" b="6985"/>
                      <wp:docPr id="7" name="Triángulo 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227965" cy="311150"/>
                              </a:xfrm>
                              <a:custGeom>
                                <a:avLst/>
                                <a:gdLst>
                                  <a:gd name="T0" fmla="*/ 1593 w 346895"/>
                                  <a:gd name="T1" fmla="*/ 311173 h 347348"/>
                                  <a:gd name="T2" fmla="*/ 0 w 346895"/>
                                  <a:gd name="T3" fmla="*/ 333 h 347348"/>
                                  <a:gd name="T4" fmla="*/ 227812 w 346895"/>
                                  <a:gd name="T5" fmla="*/ 0 h 347348"/>
                                  <a:gd name="T6" fmla="*/ 1593 w 346895"/>
                                  <a:gd name="T7" fmla="*/ 311173 h 347348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346895"/>
                                  <a:gd name="T13" fmla="*/ 0 h 347348"/>
                                  <a:gd name="T14" fmla="*/ 346895 w 346895"/>
                                  <a:gd name="T15" fmla="*/ 347348 h 347348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riángulo rectángulo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&#13;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047,278745;0,298;149709,0;1047,278745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30" w:type="dxa"/>
            <w:gridSpan w:val="2"/>
          </w:tcPr>
          <w:p w:rsidR="00EF63C9" w:rsidRDefault="00D0594E" w:rsidP="00EC5E2D">
            <w:pPr>
              <w:rPr>
                <w:b/>
                <w:bCs/>
                <w:szCs w:val="20"/>
                <w:highlight w:val="lightGray"/>
                <w:lang w:bidi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155A8B75">
                  <wp:simplePos x="0" y="0"/>
                  <wp:positionH relativeFrom="column">
                    <wp:posOffset>1616075</wp:posOffset>
                  </wp:positionH>
                  <wp:positionV relativeFrom="paragraph">
                    <wp:posOffset>101600</wp:posOffset>
                  </wp:positionV>
                  <wp:extent cx="609600" cy="609600"/>
                  <wp:effectExtent l="0" t="0" r="0" b="0"/>
                  <wp:wrapNone/>
                  <wp:docPr id="22" name="Imagen 22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F63C9">
              <w:rPr>
                <w:b/>
                <w:bCs/>
                <w:noProof/>
                <w:szCs w:val="20"/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3295650</wp:posOffset>
                  </wp:positionH>
                  <wp:positionV relativeFrom="paragraph">
                    <wp:posOffset>25400</wp:posOffset>
                  </wp:positionV>
                  <wp:extent cx="539115" cy="523875"/>
                  <wp:effectExtent l="0" t="0" r="0" b="9525"/>
                  <wp:wrapNone/>
                  <wp:docPr id="8" name="Imagen 8" descr="C:\Users\Tecnico\AppData\Local\Microsoft\Windows\INetCache\Content.MSO\52469B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ecnico\AppData\Local\Microsoft\Windows\INetCache\Content.MSO\52469B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0594E" w:rsidRDefault="00D0594E" w:rsidP="00EC5E2D">
            <w:pPr>
              <w:rPr>
                <w:b/>
                <w:bCs/>
                <w:szCs w:val="20"/>
                <w:highlight w:val="lightGray"/>
                <w:lang w:bidi="es-ES"/>
              </w:rPr>
            </w:pPr>
          </w:p>
          <w:p w:rsidR="00EC5E2D" w:rsidRPr="00EF63C9" w:rsidRDefault="0078621C" w:rsidP="00EC5E2D">
            <w:pPr>
              <w:rPr>
                <w:b/>
                <w:bCs/>
                <w:szCs w:val="20"/>
                <w:lang w:bidi="es-ES"/>
              </w:rPr>
            </w:pPr>
            <w:r w:rsidRPr="007645F8">
              <w:rPr>
                <w:b/>
                <w:bCs/>
                <w:szCs w:val="20"/>
                <w:highlight w:val="lightGray"/>
                <w:lang w:bidi="es-ES"/>
              </w:rPr>
              <w:t xml:space="preserve">SECTOR </w:t>
            </w:r>
            <w:r w:rsidR="007645F8" w:rsidRPr="007645F8">
              <w:rPr>
                <w:b/>
                <w:bCs/>
                <w:szCs w:val="20"/>
                <w:highlight w:val="lightGray"/>
                <w:lang w:bidi="es-ES"/>
              </w:rPr>
              <w:t>SANITARIO</w:t>
            </w:r>
            <w:r w:rsidR="00D0594E">
              <w:rPr>
                <w:noProof/>
              </w:rPr>
              <w:t xml:space="preserve"> </w:t>
            </w:r>
          </w:p>
          <w:p w:rsidR="0078621C" w:rsidRPr="00EF63C9" w:rsidRDefault="00EF63C9" w:rsidP="00EF63C9">
            <w:pPr>
              <w:tabs>
                <w:tab w:val="left" w:pos="5025"/>
              </w:tabs>
              <w:rPr>
                <w:b/>
                <w:bCs/>
                <w:szCs w:val="20"/>
                <w:lang w:bidi="es-ES"/>
              </w:rPr>
            </w:pPr>
            <w:r>
              <w:rPr>
                <w:b/>
                <w:bCs/>
                <w:szCs w:val="20"/>
                <w:lang w:bidi="es-ES"/>
              </w:rPr>
              <w:tab/>
            </w:r>
          </w:p>
          <w:p w:rsidR="0078621C" w:rsidRPr="0078621C" w:rsidRDefault="0078621C" w:rsidP="00EC5E2D">
            <w:pPr>
              <w:rPr>
                <w:b/>
                <w:bCs/>
                <w:sz w:val="24"/>
                <w:lang w:bidi="es-ES"/>
              </w:rPr>
            </w:pPr>
          </w:p>
          <w:tbl>
            <w:tblPr>
              <w:tblStyle w:val="Tablaconcuadrcula"/>
              <w:tblW w:w="6297" w:type="dxa"/>
              <w:tblLayout w:type="fixed"/>
              <w:tblLook w:val="04A0" w:firstRow="1" w:lastRow="0" w:firstColumn="1" w:lastColumn="0" w:noHBand="0" w:noVBand="1"/>
            </w:tblPr>
            <w:tblGrid>
              <w:gridCol w:w="1738"/>
              <w:gridCol w:w="3141"/>
              <w:gridCol w:w="1418"/>
            </w:tblGrid>
            <w:tr w:rsidR="00027573" w:rsidRPr="0078621C" w:rsidTr="00B12383">
              <w:trPr>
                <w:trHeight w:val="665"/>
              </w:trPr>
              <w:tc>
                <w:tcPr>
                  <w:tcW w:w="1738" w:type="dxa"/>
                  <w:shd w:val="clear" w:color="auto" w:fill="EAF4D7" w:themeFill="accent1" w:themeFillTint="33"/>
                </w:tcPr>
                <w:p w:rsidR="00027573" w:rsidRPr="00ED2E2C" w:rsidRDefault="00C26677" w:rsidP="00EC5E2D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AUXILIAR DE AYUDA A DOMICILIO</w:t>
                  </w:r>
                </w:p>
              </w:tc>
              <w:tc>
                <w:tcPr>
                  <w:tcW w:w="3141" w:type="dxa"/>
                  <w:shd w:val="clear" w:color="auto" w:fill="D6EAAF" w:themeFill="accent1" w:themeFillTint="66"/>
                </w:tcPr>
                <w:p w:rsidR="00027573" w:rsidRPr="00ED2E2C" w:rsidRDefault="00C26677" w:rsidP="00EC5E2D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CLECE</w:t>
                  </w:r>
                </w:p>
              </w:tc>
              <w:tc>
                <w:tcPr>
                  <w:tcW w:w="1418" w:type="dxa"/>
                  <w:shd w:val="clear" w:color="auto" w:fill="D6E1DB" w:themeFill="text2" w:themeFillTint="33"/>
                </w:tcPr>
                <w:p w:rsidR="00027573" w:rsidRPr="00ED2E2C" w:rsidRDefault="00C26677" w:rsidP="00EC5E2D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 xml:space="preserve">23 DIAS </w:t>
                  </w:r>
                </w:p>
              </w:tc>
            </w:tr>
            <w:tr w:rsidR="00C26677" w:rsidRPr="0078621C" w:rsidTr="00B12383">
              <w:trPr>
                <w:trHeight w:val="594"/>
              </w:trPr>
              <w:tc>
                <w:tcPr>
                  <w:tcW w:w="1738" w:type="dxa"/>
                  <w:shd w:val="clear" w:color="auto" w:fill="EAF4D7" w:themeFill="accent1" w:themeFillTint="33"/>
                </w:tcPr>
                <w:p w:rsidR="00C26677" w:rsidRDefault="00C26677" w:rsidP="00EC5E2D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AUXILIAR AYUDA A DOMICILIO</w:t>
                  </w:r>
                </w:p>
              </w:tc>
              <w:tc>
                <w:tcPr>
                  <w:tcW w:w="3141" w:type="dxa"/>
                  <w:shd w:val="clear" w:color="auto" w:fill="D6EAAF" w:themeFill="accent1" w:themeFillTint="66"/>
                </w:tcPr>
                <w:p w:rsidR="00C26677" w:rsidRDefault="00C26677" w:rsidP="00EC5E2D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 xml:space="preserve">CLAROS </w:t>
                  </w:r>
                </w:p>
              </w:tc>
              <w:tc>
                <w:tcPr>
                  <w:tcW w:w="1418" w:type="dxa"/>
                  <w:shd w:val="clear" w:color="auto" w:fill="D6E1DB" w:themeFill="text2" w:themeFillTint="33"/>
                </w:tcPr>
                <w:p w:rsidR="00C26677" w:rsidRDefault="00C26677" w:rsidP="00EC5E2D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8 MESES</w:t>
                  </w:r>
                </w:p>
              </w:tc>
            </w:tr>
          </w:tbl>
          <w:p w:rsidR="0078621C" w:rsidRPr="007645F8" w:rsidRDefault="0078621C" w:rsidP="007645F8">
            <w:pPr>
              <w:rPr>
                <w:b/>
                <w:bCs/>
                <w:i/>
                <w:iCs/>
                <w:szCs w:val="20"/>
                <w:lang w:bidi="es-ES"/>
              </w:rPr>
            </w:pPr>
            <w:r w:rsidRPr="007645F8">
              <w:rPr>
                <w:b/>
                <w:bCs/>
                <w:i/>
                <w:iCs/>
                <w:szCs w:val="20"/>
                <w:lang w:bidi="es-ES"/>
              </w:rPr>
              <w:t xml:space="preserve"> </w:t>
            </w:r>
          </w:p>
          <w:p w:rsidR="00ED2E2C" w:rsidRDefault="00D0594E" w:rsidP="00ED2E2C">
            <w:pPr>
              <w:ind w:left="75"/>
              <w:rPr>
                <w:b/>
                <w:bCs/>
                <w:i/>
                <w:iCs/>
                <w:szCs w:val="20"/>
                <w:lang w:bidi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D92269D">
                  <wp:simplePos x="0" y="0"/>
                  <wp:positionH relativeFrom="column">
                    <wp:posOffset>1710690</wp:posOffset>
                  </wp:positionH>
                  <wp:positionV relativeFrom="paragraph">
                    <wp:posOffset>3175</wp:posOffset>
                  </wp:positionV>
                  <wp:extent cx="485775" cy="657948"/>
                  <wp:effectExtent l="0" t="0" r="0" b="8890"/>
                  <wp:wrapNone/>
                  <wp:docPr id="21" name="Imagen 21" descr="Resultado de imagen de ICONO MUJER DEPENDIE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de ICONO MUJER DEPENDIEN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485775" cy="657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D4D4C" w:rsidRDefault="004D4D4C" w:rsidP="00ED2E2C">
            <w:pPr>
              <w:ind w:left="75"/>
              <w:rPr>
                <w:b/>
                <w:bCs/>
                <w:i/>
                <w:iCs/>
                <w:szCs w:val="20"/>
                <w:lang w:bidi="es-ES"/>
              </w:rPr>
            </w:pPr>
          </w:p>
          <w:p w:rsidR="004D4D4C" w:rsidRPr="00ED2E2C" w:rsidRDefault="004D4D4C" w:rsidP="00ED2E2C">
            <w:pPr>
              <w:ind w:left="75"/>
              <w:rPr>
                <w:b/>
                <w:bCs/>
                <w:i/>
                <w:iCs/>
                <w:szCs w:val="20"/>
                <w:lang w:bidi="es-ES"/>
              </w:rPr>
            </w:pPr>
          </w:p>
          <w:p w:rsidR="0078621C" w:rsidRPr="0037241F" w:rsidRDefault="0078621C" w:rsidP="0037241F">
            <w:pPr>
              <w:rPr>
                <w:b/>
                <w:bCs/>
                <w:szCs w:val="20"/>
                <w:highlight w:val="lightGray"/>
                <w:lang w:bidi="es-ES"/>
              </w:rPr>
            </w:pPr>
            <w:r w:rsidRPr="0037241F">
              <w:rPr>
                <w:b/>
                <w:bCs/>
                <w:szCs w:val="20"/>
                <w:highlight w:val="lightGray"/>
                <w:lang w:bidi="es-ES"/>
              </w:rPr>
              <w:t xml:space="preserve">SECTOR </w:t>
            </w:r>
            <w:r w:rsidR="00C26677">
              <w:rPr>
                <w:b/>
                <w:bCs/>
                <w:szCs w:val="20"/>
                <w:highlight w:val="lightGray"/>
                <w:lang w:bidi="es-ES"/>
              </w:rPr>
              <w:t>COMERCIO</w:t>
            </w:r>
            <w:r w:rsidRPr="0037241F">
              <w:rPr>
                <w:b/>
                <w:bCs/>
                <w:szCs w:val="20"/>
                <w:highlight w:val="lightGray"/>
                <w:lang w:bidi="es-ES"/>
              </w:rPr>
              <w:t xml:space="preserve"> </w:t>
            </w:r>
          </w:p>
          <w:p w:rsidR="0078621C" w:rsidRPr="00EF63C9" w:rsidRDefault="0078621C" w:rsidP="0078621C">
            <w:pPr>
              <w:rPr>
                <w:b/>
                <w:bCs/>
                <w:i/>
                <w:iCs/>
                <w:szCs w:val="20"/>
                <w:lang w:bidi="es-ES"/>
              </w:rPr>
            </w:pPr>
          </w:p>
          <w:tbl>
            <w:tblPr>
              <w:tblStyle w:val="Tablaconcuadrcula"/>
              <w:tblW w:w="6308" w:type="dxa"/>
              <w:tblLayout w:type="fixed"/>
              <w:tblLook w:val="04A0" w:firstRow="1" w:lastRow="0" w:firstColumn="1" w:lastColumn="0" w:noHBand="0" w:noVBand="1"/>
            </w:tblPr>
            <w:tblGrid>
              <w:gridCol w:w="1738"/>
              <w:gridCol w:w="3133"/>
              <w:gridCol w:w="1437"/>
            </w:tblGrid>
            <w:tr w:rsidR="0078621C" w:rsidRPr="00ED2E2C" w:rsidTr="00B12383">
              <w:tc>
                <w:tcPr>
                  <w:tcW w:w="1738" w:type="dxa"/>
                  <w:shd w:val="clear" w:color="auto" w:fill="EAF4D7" w:themeFill="accent1" w:themeFillTint="33"/>
                </w:tcPr>
                <w:p w:rsidR="0078621C" w:rsidRPr="00ED2E2C" w:rsidRDefault="0078621C" w:rsidP="0078621C">
                  <w:pPr>
                    <w:rPr>
                      <w:szCs w:val="20"/>
                      <w:lang w:bidi="es-ES"/>
                    </w:rPr>
                  </w:pPr>
                  <w:r w:rsidRPr="00ED2E2C">
                    <w:rPr>
                      <w:szCs w:val="20"/>
                      <w:lang w:bidi="es-ES"/>
                    </w:rPr>
                    <w:t>C</w:t>
                  </w:r>
                  <w:r w:rsidR="007645F8">
                    <w:rPr>
                      <w:szCs w:val="20"/>
                      <w:lang w:bidi="es-ES"/>
                    </w:rPr>
                    <w:t>AMARERA</w:t>
                  </w:r>
                </w:p>
              </w:tc>
              <w:tc>
                <w:tcPr>
                  <w:tcW w:w="3133" w:type="dxa"/>
                  <w:shd w:val="clear" w:color="auto" w:fill="D6EAAF" w:themeFill="accent1" w:themeFillTint="66"/>
                </w:tcPr>
                <w:p w:rsidR="0078621C" w:rsidRPr="00ED2E2C" w:rsidRDefault="00C26677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TELEFIZZA</w:t>
                  </w:r>
                </w:p>
              </w:tc>
              <w:tc>
                <w:tcPr>
                  <w:tcW w:w="1437" w:type="dxa"/>
                  <w:shd w:val="clear" w:color="auto" w:fill="D6E1DB" w:themeFill="text2" w:themeFillTint="33"/>
                </w:tcPr>
                <w:p w:rsidR="0078621C" w:rsidRPr="00ED2E2C" w:rsidRDefault="00C26677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3 AÑOS</w:t>
                  </w:r>
                </w:p>
              </w:tc>
            </w:tr>
            <w:tr w:rsidR="00C26677" w:rsidRPr="00ED2E2C" w:rsidTr="00B12383">
              <w:tc>
                <w:tcPr>
                  <w:tcW w:w="1738" w:type="dxa"/>
                  <w:shd w:val="clear" w:color="auto" w:fill="EAF4D7" w:themeFill="accent1" w:themeFillTint="33"/>
                </w:tcPr>
                <w:p w:rsidR="00C26677" w:rsidRPr="00ED2E2C" w:rsidRDefault="00C26677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RETAIL ASSISTANT</w:t>
                  </w:r>
                </w:p>
              </w:tc>
              <w:tc>
                <w:tcPr>
                  <w:tcW w:w="3133" w:type="dxa"/>
                  <w:shd w:val="clear" w:color="auto" w:fill="D6EAAF" w:themeFill="accent1" w:themeFillTint="66"/>
                </w:tcPr>
                <w:p w:rsidR="00C26677" w:rsidRDefault="00C26677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PRIMARK</w:t>
                  </w:r>
                </w:p>
              </w:tc>
              <w:tc>
                <w:tcPr>
                  <w:tcW w:w="1437" w:type="dxa"/>
                  <w:shd w:val="clear" w:color="auto" w:fill="D6E1DB" w:themeFill="text2" w:themeFillTint="33"/>
                </w:tcPr>
                <w:p w:rsidR="00C26677" w:rsidRDefault="00C26677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4 MESES 1/2</w:t>
                  </w:r>
                </w:p>
              </w:tc>
            </w:tr>
            <w:tr w:rsidR="00B12383" w:rsidRPr="00ED2E2C" w:rsidTr="00B12383">
              <w:tc>
                <w:tcPr>
                  <w:tcW w:w="1738" w:type="dxa"/>
                  <w:shd w:val="clear" w:color="auto" w:fill="EAF4D7" w:themeFill="accent1" w:themeFillTint="33"/>
                </w:tcPr>
                <w:p w:rsidR="00B12383" w:rsidRDefault="00B12383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CAJERA</w:t>
                  </w:r>
                </w:p>
              </w:tc>
              <w:tc>
                <w:tcPr>
                  <w:tcW w:w="3133" w:type="dxa"/>
                  <w:shd w:val="clear" w:color="auto" w:fill="D6EAAF" w:themeFill="accent1" w:themeFillTint="66"/>
                </w:tcPr>
                <w:p w:rsidR="00B12383" w:rsidRDefault="00B12383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CARREFOUR EXPRESS SIERPES</w:t>
                  </w:r>
                </w:p>
              </w:tc>
              <w:tc>
                <w:tcPr>
                  <w:tcW w:w="1437" w:type="dxa"/>
                  <w:shd w:val="clear" w:color="auto" w:fill="D6E1DB" w:themeFill="text2" w:themeFillTint="33"/>
                </w:tcPr>
                <w:p w:rsidR="00B12383" w:rsidRDefault="00B12383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12 MESES</w:t>
                  </w:r>
                </w:p>
              </w:tc>
            </w:tr>
            <w:tr w:rsidR="00B12383" w:rsidRPr="00ED2E2C" w:rsidTr="00B12383">
              <w:tc>
                <w:tcPr>
                  <w:tcW w:w="1738" w:type="dxa"/>
                  <w:shd w:val="clear" w:color="auto" w:fill="EAF4D7" w:themeFill="accent1" w:themeFillTint="33"/>
                </w:tcPr>
                <w:p w:rsidR="00B12383" w:rsidRDefault="00B12383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CAJERA</w:t>
                  </w:r>
                </w:p>
              </w:tc>
              <w:tc>
                <w:tcPr>
                  <w:tcW w:w="3133" w:type="dxa"/>
                  <w:shd w:val="clear" w:color="auto" w:fill="D6EAAF" w:themeFill="accent1" w:themeFillTint="66"/>
                </w:tcPr>
                <w:p w:rsidR="00B12383" w:rsidRDefault="00B12383" w:rsidP="00B12383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LIDL</w:t>
                  </w:r>
                </w:p>
              </w:tc>
              <w:tc>
                <w:tcPr>
                  <w:tcW w:w="1437" w:type="dxa"/>
                  <w:shd w:val="clear" w:color="auto" w:fill="D6E1DB" w:themeFill="text2" w:themeFillTint="33"/>
                </w:tcPr>
                <w:p w:rsidR="00B12383" w:rsidRDefault="00B12383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7 MESES</w:t>
                  </w:r>
                </w:p>
              </w:tc>
            </w:tr>
            <w:tr w:rsidR="00B12383" w:rsidRPr="00ED2E2C" w:rsidTr="00B12383">
              <w:tc>
                <w:tcPr>
                  <w:tcW w:w="1738" w:type="dxa"/>
                  <w:shd w:val="clear" w:color="auto" w:fill="EAF4D7" w:themeFill="accent1" w:themeFillTint="33"/>
                </w:tcPr>
                <w:p w:rsidR="00B12383" w:rsidRDefault="00B12383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CAJERA</w:t>
                  </w:r>
                </w:p>
              </w:tc>
              <w:tc>
                <w:tcPr>
                  <w:tcW w:w="3133" w:type="dxa"/>
                  <w:shd w:val="clear" w:color="auto" w:fill="D6EAAF" w:themeFill="accent1" w:themeFillTint="66"/>
                </w:tcPr>
                <w:p w:rsidR="00B12383" w:rsidRDefault="00B12383" w:rsidP="00B12383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BRICOMART BORMUJOS</w:t>
                  </w:r>
                </w:p>
              </w:tc>
              <w:tc>
                <w:tcPr>
                  <w:tcW w:w="1437" w:type="dxa"/>
                  <w:shd w:val="clear" w:color="auto" w:fill="D6E1DB" w:themeFill="text2" w:themeFillTint="33"/>
                </w:tcPr>
                <w:p w:rsidR="00B12383" w:rsidRDefault="00B12383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12 MESES</w:t>
                  </w:r>
                </w:p>
              </w:tc>
            </w:tr>
            <w:tr w:rsidR="00B12383" w:rsidRPr="00ED2E2C" w:rsidTr="00B12383">
              <w:tc>
                <w:tcPr>
                  <w:tcW w:w="1738" w:type="dxa"/>
                  <w:shd w:val="clear" w:color="auto" w:fill="EAF4D7" w:themeFill="accent1" w:themeFillTint="33"/>
                </w:tcPr>
                <w:p w:rsidR="00B12383" w:rsidRDefault="00B12383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CAJERA</w:t>
                  </w:r>
                </w:p>
              </w:tc>
              <w:tc>
                <w:tcPr>
                  <w:tcW w:w="3133" w:type="dxa"/>
                  <w:shd w:val="clear" w:color="auto" w:fill="D6EAAF" w:themeFill="accent1" w:themeFillTint="66"/>
                </w:tcPr>
                <w:p w:rsidR="00B12383" w:rsidRDefault="00B12383" w:rsidP="00B12383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DIA</w:t>
                  </w:r>
                </w:p>
              </w:tc>
              <w:tc>
                <w:tcPr>
                  <w:tcW w:w="1437" w:type="dxa"/>
                  <w:shd w:val="clear" w:color="auto" w:fill="D6E1DB" w:themeFill="text2" w:themeFillTint="33"/>
                </w:tcPr>
                <w:p w:rsidR="00B12383" w:rsidRDefault="00B12383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7 AÑOS</w:t>
                  </w:r>
                </w:p>
              </w:tc>
            </w:tr>
            <w:tr w:rsidR="00B12383" w:rsidRPr="00ED2E2C" w:rsidTr="00B12383">
              <w:tc>
                <w:tcPr>
                  <w:tcW w:w="1738" w:type="dxa"/>
                  <w:shd w:val="clear" w:color="auto" w:fill="EAF4D7" w:themeFill="accent1" w:themeFillTint="33"/>
                </w:tcPr>
                <w:p w:rsidR="00B12383" w:rsidRDefault="00B12383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CAJERA</w:t>
                  </w:r>
                </w:p>
              </w:tc>
              <w:tc>
                <w:tcPr>
                  <w:tcW w:w="3133" w:type="dxa"/>
                  <w:shd w:val="clear" w:color="auto" w:fill="D6EAAF" w:themeFill="accent1" w:themeFillTint="66"/>
                </w:tcPr>
                <w:p w:rsidR="00B12383" w:rsidRDefault="00B12383" w:rsidP="00B12383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MEDIA MARKT SAN JUAN AZN.</w:t>
                  </w:r>
                </w:p>
              </w:tc>
              <w:tc>
                <w:tcPr>
                  <w:tcW w:w="1437" w:type="dxa"/>
                  <w:shd w:val="clear" w:color="auto" w:fill="D6E1DB" w:themeFill="text2" w:themeFillTint="33"/>
                </w:tcPr>
                <w:p w:rsidR="00B12383" w:rsidRDefault="00B12383" w:rsidP="0078621C">
                  <w:pPr>
                    <w:rPr>
                      <w:szCs w:val="20"/>
                      <w:lang w:bidi="es-ES"/>
                    </w:rPr>
                  </w:pPr>
                  <w:r>
                    <w:rPr>
                      <w:szCs w:val="20"/>
                      <w:lang w:bidi="es-ES"/>
                    </w:rPr>
                    <w:t>4 MESES</w:t>
                  </w:r>
                </w:p>
              </w:tc>
            </w:tr>
          </w:tbl>
          <w:p w:rsidR="00113E12" w:rsidRDefault="00113E12" w:rsidP="00113E12">
            <w:pPr>
              <w:rPr>
                <w:lang w:bidi="es-ES"/>
              </w:rPr>
            </w:pPr>
          </w:p>
          <w:p w:rsidR="00113E12" w:rsidRPr="00113E12" w:rsidRDefault="00D0594E" w:rsidP="00113E12">
            <w:pPr>
              <w:rPr>
                <w:lang w:bidi="es-ES"/>
              </w:rPr>
            </w:pPr>
            <w:r>
              <w:rPr>
                <w:b/>
                <w:bCs/>
                <w:caps/>
                <w:noProof/>
              </w:rPr>
              <w:drawing>
                <wp:anchor distT="0" distB="0" distL="114300" distR="114300" simplePos="0" relativeHeight="251669504" behindDoc="0" locked="0" layoutInCell="1" allowOverlap="1" wp14:anchorId="04FBE376" wp14:editId="4E51E388">
                  <wp:simplePos x="0" y="0"/>
                  <wp:positionH relativeFrom="column">
                    <wp:posOffset>215901</wp:posOffset>
                  </wp:positionH>
                  <wp:positionV relativeFrom="paragraph">
                    <wp:posOffset>28576</wp:posOffset>
                  </wp:positionV>
                  <wp:extent cx="342900" cy="373734"/>
                  <wp:effectExtent l="0" t="0" r="0" b="7620"/>
                  <wp:wrapNone/>
                  <wp:docPr id="17" name="Imagen 17" descr="C:\Users\Tecnico\AppData\Local\Microsoft\Windows\INetCache\Content.MSO\CEE94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ecnico\AppData\Local\Microsoft\Windows\INetCache\Content.MSO\CEE94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519" cy="376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13E12" w:rsidRPr="00113E12" w:rsidRDefault="00113E12" w:rsidP="00113E12">
            <w:pPr>
              <w:rPr>
                <w:lang w:bidi="es-ES"/>
              </w:rPr>
            </w:pPr>
          </w:p>
          <w:p w:rsidR="00113E12" w:rsidRPr="00D0594E" w:rsidRDefault="00D0594E" w:rsidP="00113E12">
            <w:pPr>
              <w:tabs>
                <w:tab w:val="left" w:pos="1200"/>
              </w:tabs>
              <w:rPr>
                <w:i/>
                <w:iCs/>
                <w:lang w:bidi="es-ES"/>
              </w:rPr>
            </w:pPr>
            <w:r>
              <w:rPr>
                <w:szCs w:val="20"/>
              </w:rPr>
              <w:t xml:space="preserve">                    </w:t>
            </w:r>
            <w:r w:rsidR="00113E12" w:rsidRPr="00D0594E">
              <w:rPr>
                <w:i/>
                <w:iCs/>
                <w:szCs w:val="20"/>
              </w:rPr>
              <w:t>Nivel intermedio profesional</w:t>
            </w:r>
          </w:p>
        </w:tc>
      </w:tr>
      <w:tr w:rsidR="006D409C" w:rsidTr="00113E12">
        <w:trPr>
          <w:gridAfter w:val="1"/>
          <w:wAfter w:w="387" w:type="dxa"/>
          <w:trHeight w:val="338"/>
        </w:trPr>
        <w:tc>
          <w:tcPr>
            <w:tcW w:w="4557" w:type="dxa"/>
            <w:vMerge w:val="restart"/>
            <w:tcMar>
              <w:left w:w="360" w:type="dxa"/>
            </w:tcMar>
            <w:vAlign w:val="bottom"/>
          </w:tcPr>
          <w:p w:rsidR="00716C28" w:rsidRDefault="009D3946" w:rsidP="00716C28">
            <w:pPr>
              <w:pStyle w:val="Ttulo2"/>
              <w:spacing w:before="0"/>
              <w:ind w:right="357"/>
            </w:pPr>
            <w:r>
              <w:rPr>
                <w:noProof/>
                <w:szCs w:val="20"/>
                <w:lang w:eastAsia="es-ES"/>
              </w:rPr>
              <w:drawing>
                <wp:anchor distT="0" distB="0" distL="114300" distR="114300" simplePos="0" relativeHeight="251672576" behindDoc="0" locked="0" layoutInCell="1" allowOverlap="1" wp14:anchorId="1C11AF31">
                  <wp:simplePos x="0" y="0"/>
                  <wp:positionH relativeFrom="column">
                    <wp:posOffset>923925</wp:posOffset>
                  </wp:positionH>
                  <wp:positionV relativeFrom="paragraph">
                    <wp:posOffset>-1106170</wp:posOffset>
                  </wp:positionV>
                  <wp:extent cx="581025" cy="325120"/>
                  <wp:effectExtent l="0" t="0" r="0" b="0"/>
                  <wp:wrapNone/>
                  <wp:docPr id="14" name="Imagen 14" descr="C:\Users\Tecnico\AppData\Local\Microsoft\Windows\INetCache\Content.MSO\605CBD1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ecnico\AppData\Local\Microsoft\Windows\INetCache\Content.MSO\605CBD1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C60A44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-1288415</wp:posOffset>
                  </wp:positionV>
                  <wp:extent cx="647700" cy="723900"/>
                  <wp:effectExtent l="0" t="0" r="0" b="0"/>
                  <wp:wrapNone/>
                  <wp:docPr id="19" name="Imagen 19" descr="Resultado de imagen de ICONO TECNICA EN FARMAC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sultado de imagen de ICONO TECNICA EN FARMAC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477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6C28">
              <w:t xml:space="preserve"> </w:t>
            </w:r>
            <w:r w:rsidR="00B87D7B">
              <w:t xml:space="preserve">OBJETIVO PROFESIONAL </w:t>
            </w:r>
          </w:p>
          <w:p w:rsidR="00B87D7B" w:rsidRDefault="00B87D7B" w:rsidP="00B87D7B">
            <w:r>
              <w:t>Actualmente en búsqueda de formación continua en sector sanitar</w:t>
            </w:r>
            <w:r w:rsidR="00DC423F">
              <w:t xml:space="preserve">io como </w:t>
            </w:r>
            <w:r w:rsidR="00C26677">
              <w:t>celador.</w:t>
            </w:r>
          </w:p>
          <w:p w:rsidR="00C66680" w:rsidRPr="00B87D7B" w:rsidRDefault="00C66680" w:rsidP="00B87D7B">
            <w:r w:rsidRPr="00C66680">
              <w:t xml:space="preserve">Tras años de experiencia en el sector he adquirido competencias que me hacen una persona resolutiva y dinámica, fácilmente adaptable a las exigencias del mercado </w:t>
            </w:r>
            <w:r w:rsidR="00B87D7B" w:rsidRPr="00C66680">
              <w:t>laboral.</w:t>
            </w:r>
            <w:r w:rsidRPr="00B87D7B">
              <w:rPr>
                <w:sz w:val="28"/>
              </w:rPr>
              <w:t xml:space="preserve"> </w:t>
            </w:r>
          </w:p>
          <w:p w:rsidR="006D409C" w:rsidRDefault="006D409C" w:rsidP="0055559B">
            <w:pPr>
              <w:jc w:val="both"/>
            </w:pPr>
          </w:p>
          <w:p w:rsidR="00FE18F7" w:rsidRPr="00C66680" w:rsidRDefault="00FE18F7" w:rsidP="0055559B">
            <w:pPr>
              <w:jc w:val="both"/>
            </w:pPr>
          </w:p>
          <w:p w:rsidR="00716C28" w:rsidRDefault="00716C28" w:rsidP="005D47DE"/>
          <w:p w:rsidR="00716C28" w:rsidRDefault="00716C28" w:rsidP="005D47DE"/>
          <w:p w:rsidR="00716C28" w:rsidRDefault="00716C28" w:rsidP="005D47DE"/>
          <w:p w:rsidR="00716C28" w:rsidRDefault="00716C28" w:rsidP="005D47DE"/>
          <w:p w:rsidR="00716C28" w:rsidRDefault="00716C28" w:rsidP="005D47DE"/>
          <w:p w:rsidR="00716C28" w:rsidRDefault="00716C28" w:rsidP="005D47DE"/>
          <w:p w:rsidR="00716C28" w:rsidRDefault="00716C28" w:rsidP="005D47DE"/>
          <w:p w:rsidR="003D36A8" w:rsidRDefault="003D36A8" w:rsidP="00E77BFE"/>
        </w:tc>
        <w:tc>
          <w:tcPr>
            <w:tcW w:w="253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143" w:type="dxa"/>
            <w:shd w:val="clear" w:color="auto" w:fill="31521B" w:themeFill="accent2" w:themeFillShade="80"/>
            <w:vAlign w:val="center"/>
          </w:tcPr>
          <w:p w:rsidR="006D409C" w:rsidRDefault="00C26677" w:rsidP="00C60FEA">
            <w:pPr>
              <w:pStyle w:val="Ttulo1"/>
              <w:ind w:right="357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377F3EA">
                  <wp:simplePos x="0" y="0"/>
                  <wp:positionH relativeFrom="column">
                    <wp:posOffset>3208020</wp:posOffset>
                  </wp:positionH>
                  <wp:positionV relativeFrom="paragraph">
                    <wp:posOffset>-118745</wp:posOffset>
                  </wp:positionV>
                  <wp:extent cx="571500" cy="428625"/>
                  <wp:effectExtent l="0" t="0" r="0" b="9525"/>
                  <wp:wrapNone/>
                  <wp:docPr id="18" name="Imagen 18" descr="Resultado de imagen de ICONO FARMAC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de ICONO FARMAC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086A">
              <w:t>formación</w:t>
            </w:r>
            <w:r w:rsidR="00113E12">
              <w:t xml:space="preserve"> Y CURSOS</w:t>
            </w:r>
          </w:p>
        </w:tc>
      </w:tr>
      <w:tr w:rsidR="006D409C" w:rsidTr="00113E12">
        <w:trPr>
          <w:trHeight w:val="5411"/>
        </w:trPr>
        <w:tc>
          <w:tcPr>
            <w:tcW w:w="4557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253" w:type="dxa"/>
            <w:tcMar>
              <w:left w:w="0" w:type="dxa"/>
              <w:right w:w="0" w:type="dxa"/>
            </w:tcMar>
          </w:tcPr>
          <w:p w:rsidR="006D409C" w:rsidRDefault="0002757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>
                      <wp:extent cx="227965" cy="311150"/>
                      <wp:effectExtent l="3810" t="8255" r="8890" b="1905"/>
                      <wp:docPr id="6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227965" cy="311150"/>
                              </a:xfrm>
                              <a:custGeom>
                                <a:avLst/>
                                <a:gdLst>
                                  <a:gd name="T0" fmla="*/ 1593 w 346895"/>
                                  <a:gd name="T1" fmla="*/ 311173 h 347348"/>
                                  <a:gd name="T2" fmla="*/ 0 w 346895"/>
                                  <a:gd name="T3" fmla="*/ 333 h 347348"/>
                                  <a:gd name="T4" fmla="*/ 227812 w 346895"/>
                                  <a:gd name="T5" fmla="*/ 0 h 347348"/>
                                  <a:gd name="T6" fmla="*/ 1593 w 346895"/>
                                  <a:gd name="T7" fmla="*/ 311173 h 347348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346895"/>
                                  <a:gd name="T13" fmla="*/ 0 h 347348"/>
                                  <a:gd name="T14" fmla="*/ 346895 w 346895"/>
                                  <a:gd name="T15" fmla="*/ 347348 h 347348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utoShape 12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&#13;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047,278745;0,298;149709,0;1047,278745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30" w:type="dxa"/>
            <w:gridSpan w:val="2"/>
          </w:tcPr>
          <w:p w:rsidR="00EC5E2D" w:rsidRDefault="00027573" w:rsidP="00E77BFE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2052955</wp:posOffset>
                      </wp:positionV>
                      <wp:extent cx="3876040" cy="1343025"/>
                      <wp:effectExtent l="10160" t="13335" r="9525" b="15240"/>
                      <wp:wrapNone/>
                      <wp:docPr id="5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6040" cy="1343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C6D47" w:rsidRPr="00113E12" w:rsidRDefault="00113E12" w:rsidP="009D3946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  <w:shd w:val="clear" w:color="auto" w:fill="EAF4D7" w:themeFill="accent1" w:themeFillTint="33"/>
                                    <w:rPr>
                                      <w:b/>
                                      <w:bCs/>
                                      <w:color w:val="33473C" w:themeColor="text2" w:themeShade="BF"/>
                                      <w:sz w:val="24"/>
                                    </w:rPr>
                                  </w:pPr>
                                  <w:r w:rsidRPr="00113E12">
                                    <w:rPr>
                                      <w:b/>
                                      <w:bCs/>
                                      <w:color w:val="33473C" w:themeColor="text2" w:themeShade="BF"/>
                                      <w:sz w:val="24"/>
                                    </w:rPr>
                                    <w:t xml:space="preserve">COMPETENCIAS PROFESIONALES </w:t>
                                  </w:r>
                                </w:p>
                                <w:p w:rsidR="00113E12" w:rsidRPr="00113E12" w:rsidRDefault="00113E12" w:rsidP="00113E12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  <w:p w:rsidR="00113E12" w:rsidRPr="00113E12" w:rsidRDefault="00113E12" w:rsidP="00113E12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</w:rPr>
                                  </w:pPr>
                                  <w:r w:rsidRPr="00113E12">
                                    <w:rPr>
                                      <w:sz w:val="24"/>
                                    </w:rPr>
                                    <w:t>TRABAJO EN EQUIPO</w:t>
                                  </w:r>
                                </w:p>
                                <w:p w:rsidR="00113E12" w:rsidRPr="00113E12" w:rsidRDefault="00113E12" w:rsidP="00113E12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</w:rPr>
                                  </w:pPr>
                                  <w:r w:rsidRPr="00113E12">
                                    <w:rPr>
                                      <w:sz w:val="24"/>
                                    </w:rPr>
                                    <w:t xml:space="preserve">ATENCION AL PACIENTE CON EMPATIA </w:t>
                                  </w:r>
                                </w:p>
                                <w:p w:rsidR="00113E12" w:rsidRPr="00113E12" w:rsidRDefault="00113E12" w:rsidP="00113E12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</w:rPr>
                                  </w:pPr>
                                  <w:r w:rsidRPr="00113E12">
                                    <w:rPr>
                                      <w:sz w:val="24"/>
                                    </w:rPr>
                                    <w:t xml:space="preserve">RESOLUCION DE INCIDENTES CRITICOS </w:t>
                                  </w:r>
                                </w:p>
                                <w:p w:rsidR="00113E12" w:rsidRPr="00113E12" w:rsidRDefault="00113E12" w:rsidP="00113E12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</w:rPr>
                                  </w:pPr>
                                  <w:r w:rsidRPr="00113E12">
                                    <w:rPr>
                                      <w:sz w:val="24"/>
                                    </w:rPr>
                                    <w:t>PUNTUALIDAD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8" type="#_x0000_t202" style="position:absolute;margin-left:6.25pt;margin-top:161.65pt;width:305.2pt;height:10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" fillcolor="white [3212]" strokecolor="white [3212]" strokeweight="1pt">
                      <v:stroke dashstyle="dash"/>
                      <v:shadow color="#868686"/>
                      <v:textbox>
                        <w:txbxContent>
                          <w:p w:rsidR="009C6D47" w:rsidRPr="00113E12" w:rsidRDefault="00113E12" w:rsidP="009D394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AF4D7" w:themeFill="accent1" w:themeFillTint="33"/>
                              <w:rPr>
                                <w:b/>
                                <w:bCs/>
                                <w:color w:val="33473C" w:themeColor="text2" w:themeShade="BF"/>
                                <w:sz w:val="24"/>
                              </w:rPr>
                            </w:pPr>
                            <w:r w:rsidRPr="00113E12">
                              <w:rPr>
                                <w:b/>
                                <w:bCs/>
                                <w:color w:val="33473C" w:themeColor="text2" w:themeShade="BF"/>
                                <w:sz w:val="24"/>
                              </w:rPr>
                              <w:t xml:space="preserve">COMPETENCIAS PROFESIONALES </w:t>
                            </w:r>
                          </w:p>
                          <w:p w:rsidR="00113E12" w:rsidRPr="00113E12" w:rsidRDefault="00113E12" w:rsidP="00113E1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13E12" w:rsidRPr="00113E12" w:rsidRDefault="00113E12" w:rsidP="00113E1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</w:rPr>
                            </w:pPr>
                            <w:r w:rsidRPr="00113E12">
                              <w:rPr>
                                <w:sz w:val="24"/>
                              </w:rPr>
                              <w:t>TRABAJO EN EQUIPO</w:t>
                            </w:r>
                          </w:p>
                          <w:p w:rsidR="00113E12" w:rsidRPr="00113E12" w:rsidRDefault="00113E12" w:rsidP="00113E1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</w:rPr>
                            </w:pPr>
                            <w:r w:rsidRPr="00113E12">
                              <w:rPr>
                                <w:sz w:val="24"/>
                              </w:rPr>
                              <w:t xml:space="preserve">ATENCION AL PACIENTE CON EMPATIA </w:t>
                            </w:r>
                          </w:p>
                          <w:p w:rsidR="00113E12" w:rsidRPr="00113E12" w:rsidRDefault="00113E12" w:rsidP="00113E1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</w:rPr>
                            </w:pPr>
                            <w:r w:rsidRPr="00113E12">
                              <w:rPr>
                                <w:sz w:val="24"/>
                              </w:rPr>
                              <w:t xml:space="preserve">RESOLUCION DE INCIDENTES CRITICOS </w:t>
                            </w:r>
                          </w:p>
                          <w:p w:rsidR="00113E12" w:rsidRPr="00113E12" w:rsidRDefault="00113E12" w:rsidP="00113E1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</w:rPr>
                            </w:pPr>
                            <w:r w:rsidRPr="00113E12">
                              <w:rPr>
                                <w:sz w:val="24"/>
                              </w:rPr>
                              <w:t>PUNTUALIDAD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26677" w:rsidRDefault="00690AB7" w:rsidP="00E77BFE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TECNICO</w:t>
            </w:r>
            <w:r w:rsidR="00C26677">
              <w:rPr>
                <w:b/>
              </w:rPr>
              <w:t xml:space="preserve"> EN CUIDADOS AUXILIARES DE ENFERMERIA </w:t>
            </w:r>
          </w:p>
          <w:p w:rsidR="00C26677" w:rsidRDefault="00C26677" w:rsidP="00C26677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TECNICO EN FARMACIA </w:t>
            </w:r>
          </w:p>
          <w:p w:rsidR="00B12383" w:rsidRDefault="00B12383" w:rsidP="00C26677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TECNICAS E INSTRUMENTOS ODONTOESTOMATOLOGIA   100 H</w:t>
            </w:r>
          </w:p>
          <w:p w:rsidR="00B12383" w:rsidRDefault="00B12383" w:rsidP="00C26677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 AREAS DIAGNOSTICAS EN LABORATORIO CLINICO 40 H </w:t>
            </w:r>
          </w:p>
          <w:p w:rsidR="00B12383" w:rsidRDefault="00B12383" w:rsidP="00C26677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CUIDADOS Y APOYO A LA LACTANCIA 200 H </w:t>
            </w:r>
          </w:p>
          <w:p w:rsidR="00B12383" w:rsidRDefault="00B12383" w:rsidP="00C26677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 ATENCION TRASOTRNOS MENTALES EN ADOLESCENCIA  </w:t>
            </w:r>
            <w:r w:rsidR="00113E12">
              <w:rPr>
                <w:b/>
              </w:rPr>
              <w:t>40H</w:t>
            </w:r>
          </w:p>
          <w:p w:rsidR="00113E12" w:rsidRDefault="00113E12" w:rsidP="00C26677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CUIDADOS ANTE TRASTORNOS ALIMENTARIOS.50 H</w:t>
            </w:r>
          </w:p>
          <w:p w:rsidR="00113E12" w:rsidRDefault="00113E12" w:rsidP="00C26677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COMUNICACIÓN EN SERVICIOS SANITARIOS .100H</w:t>
            </w:r>
          </w:p>
          <w:p w:rsidR="00113E12" w:rsidRDefault="00113E12" w:rsidP="00C26677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CONFIDENCIALIDAD DE DATOS EN INSTITUCIONES SANITARIAS .80 H </w:t>
            </w:r>
          </w:p>
          <w:p w:rsidR="00B12383" w:rsidRDefault="00B12383" w:rsidP="00113E12">
            <w:pPr>
              <w:pStyle w:val="Prrafodelista"/>
              <w:ind w:left="360"/>
              <w:rPr>
                <w:b/>
              </w:rPr>
            </w:pPr>
          </w:p>
          <w:p w:rsidR="00B548F8" w:rsidRDefault="00B548F8" w:rsidP="00B12383">
            <w:pPr>
              <w:pStyle w:val="Prrafodelista"/>
              <w:ind w:left="360"/>
              <w:rPr>
                <w:b/>
              </w:rPr>
            </w:pPr>
          </w:p>
          <w:p w:rsidR="00113E12" w:rsidRDefault="00113E12" w:rsidP="00B12383">
            <w:pPr>
              <w:pStyle w:val="Prrafodelista"/>
              <w:ind w:left="360"/>
              <w:rPr>
                <w:b/>
              </w:rPr>
            </w:pPr>
          </w:p>
          <w:p w:rsidR="00113E12" w:rsidRPr="00E4775B" w:rsidRDefault="00113E12" w:rsidP="00B12383">
            <w:pPr>
              <w:pStyle w:val="Prrafodelista"/>
              <w:ind w:left="360"/>
              <w:rPr>
                <w:b/>
              </w:rPr>
            </w:pPr>
          </w:p>
        </w:tc>
      </w:tr>
      <w:tr w:rsidR="006D409C" w:rsidTr="00113E12">
        <w:trPr>
          <w:trHeight w:val="1006"/>
        </w:trPr>
        <w:tc>
          <w:tcPr>
            <w:tcW w:w="4557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253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530" w:type="dxa"/>
            <w:gridSpan w:val="2"/>
            <w:shd w:val="clear" w:color="auto" w:fill="31521B" w:themeFill="accent2" w:themeFillShade="80"/>
            <w:vAlign w:val="center"/>
          </w:tcPr>
          <w:p w:rsidR="006D409C" w:rsidRDefault="006D409C" w:rsidP="00776643">
            <w:pPr>
              <w:pStyle w:val="Ttulo1"/>
              <w:rPr>
                <w:b/>
              </w:rPr>
            </w:pPr>
          </w:p>
        </w:tc>
      </w:tr>
      <w:tr w:rsidR="006D409C" w:rsidTr="00113E12">
        <w:trPr>
          <w:trHeight w:val="2160"/>
        </w:trPr>
        <w:tc>
          <w:tcPr>
            <w:tcW w:w="4557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253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02757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>
                      <wp:extent cx="227965" cy="311150"/>
                      <wp:effectExtent l="3810" t="0" r="8890" b="635"/>
                      <wp:docPr id="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227965" cy="311150"/>
                              </a:xfrm>
                              <a:custGeom>
                                <a:avLst/>
                                <a:gdLst>
                                  <a:gd name="T0" fmla="*/ 1593 w 346895"/>
                                  <a:gd name="T1" fmla="*/ 311173 h 347348"/>
                                  <a:gd name="T2" fmla="*/ 0 w 346895"/>
                                  <a:gd name="T3" fmla="*/ 333 h 347348"/>
                                  <a:gd name="T4" fmla="*/ 227812 w 346895"/>
                                  <a:gd name="T5" fmla="*/ 0 h 347348"/>
                                  <a:gd name="T6" fmla="*/ 1593 w 346895"/>
                                  <a:gd name="T7" fmla="*/ 311173 h 347348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346895"/>
                                  <a:gd name="T13" fmla="*/ 0 h 347348"/>
                                  <a:gd name="T14" fmla="*/ 346895 w 346895"/>
                                  <a:gd name="T15" fmla="*/ 347348 h 347348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utoShape 11" o:sp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&#13;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047,278745;0,298;149709,0;1047,278745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30" w:type="dxa"/>
            <w:gridSpan w:val="2"/>
            <w:tcBorders>
              <w:bottom w:val="nil"/>
            </w:tcBorders>
            <w:vAlign w:val="bottom"/>
          </w:tcPr>
          <w:p w:rsidR="006D409C" w:rsidRDefault="006D409C" w:rsidP="00776643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153B84" w:rsidRDefault="00153B84" w:rsidP="005D47DE"/>
    <w:sectPr w:rsidR="00153B84" w:rsidSect="00B8150E">
      <w:headerReference w:type="default" r:id="rId23"/>
      <w:pgSz w:w="11906" w:h="16838" w:code="9"/>
      <w:pgMar w:top="720" w:right="360" w:bottom="72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642" w:rsidRDefault="00D21642" w:rsidP="00C51CF5">
      <w:r>
        <w:separator/>
      </w:r>
    </w:p>
  </w:endnote>
  <w:endnote w:type="continuationSeparator" w:id="0">
    <w:p w:rsidR="00D21642" w:rsidRDefault="00D21642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642" w:rsidRDefault="00D21642" w:rsidP="00C51CF5">
      <w:r>
        <w:separator/>
      </w:r>
    </w:p>
  </w:footnote>
  <w:footnote w:type="continuationSeparator" w:id="0">
    <w:p w:rsidR="00D21642" w:rsidRDefault="00D21642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F5" w:rsidRPr="00690AB7" w:rsidRDefault="00027573" w:rsidP="00690AB7">
    <w:pPr>
      <w:pStyle w:val="Encabezado"/>
      <w:rPr>
        <w:b/>
        <w:bCs/>
        <w:sz w:val="32"/>
        <w:szCs w:val="32"/>
      </w:rPr>
    </w:pPr>
    <w:r>
      <w:rPr>
        <w:b/>
        <w:bCs/>
        <w:noProof/>
        <w:sz w:val="28"/>
        <w:szCs w:val="28"/>
        <w:lang w:bidi="es-E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314325</wp:posOffset>
              </wp:positionV>
              <wp:extent cx="3056890" cy="9925050"/>
              <wp:effectExtent l="0" t="0" r="0" b="0"/>
              <wp:wrapNone/>
              <wp:docPr id="4" name="Entrada manu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56890" cy="992505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47CDF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style="position:absolute;margin-left:18pt;margin-top:24.75pt;width:240.7pt;height:781.5pt;z-index:-251658752;visibility:visible;mso-wrap-style:square;mso-width-percent:40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" fillcolor="#eaf4d7 [660]" stroked="f" strokeweight="1pt">
              <w10:wrap anchorx="page" anchory="page"/>
            </v:shape>
          </w:pict>
        </mc:Fallback>
      </mc:AlternateContent>
    </w:r>
    <w:r w:rsidR="00690AB7">
      <w:rPr>
        <w:b/>
        <w:bCs/>
        <w:sz w:val="28"/>
        <w:szCs w:val="28"/>
      </w:rPr>
      <w:tab/>
    </w:r>
    <w:r w:rsidR="00690AB7" w:rsidRPr="00690AB7">
      <w:rPr>
        <w:b/>
        <w:bCs/>
        <w:sz w:val="32"/>
        <w:szCs w:val="32"/>
      </w:rPr>
      <w:t xml:space="preserve">                                                                                </w:t>
    </w:r>
    <w:r w:rsidR="00C26677">
      <w:rPr>
        <w:b/>
        <w:bCs/>
        <w:sz w:val="32"/>
        <w:szCs w:val="32"/>
      </w:rPr>
      <w:t>LIDIA DOMINGUEZ SEVILLA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990A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292E32"/>
    <w:multiLevelType w:val="hybridMultilevel"/>
    <w:tmpl w:val="4EF80B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3344F5"/>
    <w:multiLevelType w:val="hybridMultilevel"/>
    <w:tmpl w:val="B46418A0"/>
    <w:lvl w:ilvl="0" w:tplc="2F4000F2">
      <w:start w:val="4"/>
      <w:numFmt w:val="bullet"/>
      <w:lvlText w:val=""/>
      <w:lvlJc w:val="left"/>
      <w:pPr>
        <w:ind w:left="435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3B2A7C0A"/>
    <w:multiLevelType w:val="hybridMultilevel"/>
    <w:tmpl w:val="A8A8B75C"/>
    <w:lvl w:ilvl="0" w:tplc="006A1D54">
      <w:start w:val="41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C7BA6"/>
    <w:multiLevelType w:val="hybridMultilevel"/>
    <w:tmpl w:val="CA188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D6C1D"/>
    <w:multiLevelType w:val="hybridMultilevel"/>
    <w:tmpl w:val="2DE88D68"/>
    <w:lvl w:ilvl="0" w:tplc="B6C6696E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4132B"/>
    <w:multiLevelType w:val="hybridMultilevel"/>
    <w:tmpl w:val="04C8E622"/>
    <w:lvl w:ilvl="0" w:tplc="2CC28D48">
      <w:numFmt w:val="bullet"/>
      <w:lvlText w:val="-"/>
      <w:lvlJc w:val="left"/>
      <w:pPr>
        <w:ind w:left="168" w:hanging="16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s-ES" w:eastAsia="es-ES" w:bidi="es-ES"/>
      </w:rPr>
    </w:lvl>
    <w:lvl w:ilvl="1" w:tplc="7780CDA4">
      <w:numFmt w:val="bullet"/>
      <w:lvlText w:val="•"/>
      <w:lvlJc w:val="left"/>
      <w:pPr>
        <w:ind w:left="982" w:hanging="168"/>
      </w:pPr>
      <w:rPr>
        <w:rFonts w:hint="default"/>
        <w:lang w:val="es-ES" w:eastAsia="es-ES" w:bidi="es-ES"/>
      </w:rPr>
    </w:lvl>
    <w:lvl w:ilvl="2" w:tplc="C4E412FE">
      <w:numFmt w:val="bullet"/>
      <w:lvlText w:val="•"/>
      <w:lvlJc w:val="left"/>
      <w:pPr>
        <w:ind w:left="1844" w:hanging="168"/>
      </w:pPr>
      <w:rPr>
        <w:rFonts w:hint="default"/>
        <w:lang w:val="es-ES" w:eastAsia="es-ES" w:bidi="es-ES"/>
      </w:rPr>
    </w:lvl>
    <w:lvl w:ilvl="3" w:tplc="F5D0B7D4">
      <w:numFmt w:val="bullet"/>
      <w:lvlText w:val="•"/>
      <w:lvlJc w:val="left"/>
      <w:pPr>
        <w:ind w:left="2706" w:hanging="168"/>
      </w:pPr>
      <w:rPr>
        <w:rFonts w:hint="default"/>
        <w:lang w:val="es-ES" w:eastAsia="es-ES" w:bidi="es-ES"/>
      </w:rPr>
    </w:lvl>
    <w:lvl w:ilvl="4" w:tplc="DDDE0CF4">
      <w:numFmt w:val="bullet"/>
      <w:lvlText w:val="•"/>
      <w:lvlJc w:val="left"/>
      <w:pPr>
        <w:ind w:left="3568" w:hanging="168"/>
      </w:pPr>
      <w:rPr>
        <w:rFonts w:hint="default"/>
        <w:lang w:val="es-ES" w:eastAsia="es-ES" w:bidi="es-ES"/>
      </w:rPr>
    </w:lvl>
    <w:lvl w:ilvl="5" w:tplc="6F522E1C">
      <w:numFmt w:val="bullet"/>
      <w:lvlText w:val="•"/>
      <w:lvlJc w:val="left"/>
      <w:pPr>
        <w:ind w:left="4430" w:hanging="168"/>
      </w:pPr>
      <w:rPr>
        <w:rFonts w:hint="default"/>
        <w:lang w:val="es-ES" w:eastAsia="es-ES" w:bidi="es-ES"/>
      </w:rPr>
    </w:lvl>
    <w:lvl w:ilvl="6" w:tplc="397CC586">
      <w:numFmt w:val="bullet"/>
      <w:lvlText w:val="•"/>
      <w:lvlJc w:val="left"/>
      <w:pPr>
        <w:ind w:left="5292" w:hanging="168"/>
      </w:pPr>
      <w:rPr>
        <w:rFonts w:hint="default"/>
        <w:lang w:val="es-ES" w:eastAsia="es-ES" w:bidi="es-ES"/>
      </w:rPr>
    </w:lvl>
    <w:lvl w:ilvl="7" w:tplc="34CE50EA">
      <w:numFmt w:val="bullet"/>
      <w:lvlText w:val="•"/>
      <w:lvlJc w:val="left"/>
      <w:pPr>
        <w:ind w:left="6154" w:hanging="168"/>
      </w:pPr>
      <w:rPr>
        <w:rFonts w:hint="default"/>
        <w:lang w:val="es-ES" w:eastAsia="es-ES" w:bidi="es-ES"/>
      </w:rPr>
    </w:lvl>
    <w:lvl w:ilvl="8" w:tplc="771CD020">
      <w:numFmt w:val="bullet"/>
      <w:lvlText w:val="•"/>
      <w:lvlJc w:val="left"/>
      <w:pPr>
        <w:ind w:left="7016" w:hanging="168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AE"/>
    <w:rsid w:val="00027573"/>
    <w:rsid w:val="000521EF"/>
    <w:rsid w:val="0006053C"/>
    <w:rsid w:val="000A545F"/>
    <w:rsid w:val="000F3BEA"/>
    <w:rsid w:val="0010314C"/>
    <w:rsid w:val="001112D2"/>
    <w:rsid w:val="00113E12"/>
    <w:rsid w:val="00136262"/>
    <w:rsid w:val="00153B84"/>
    <w:rsid w:val="00196AAB"/>
    <w:rsid w:val="001A4D1A"/>
    <w:rsid w:val="001B0B3D"/>
    <w:rsid w:val="001B6313"/>
    <w:rsid w:val="001D1690"/>
    <w:rsid w:val="001D326D"/>
    <w:rsid w:val="001D609C"/>
    <w:rsid w:val="001F30C1"/>
    <w:rsid w:val="002236DB"/>
    <w:rsid w:val="002362AE"/>
    <w:rsid w:val="00245FAE"/>
    <w:rsid w:val="00266C21"/>
    <w:rsid w:val="002764A1"/>
    <w:rsid w:val="00281C89"/>
    <w:rsid w:val="00290EDE"/>
    <w:rsid w:val="003149B7"/>
    <w:rsid w:val="0037241F"/>
    <w:rsid w:val="003B0DB8"/>
    <w:rsid w:val="003C3849"/>
    <w:rsid w:val="003D0E1F"/>
    <w:rsid w:val="003D36A8"/>
    <w:rsid w:val="00431999"/>
    <w:rsid w:val="00440ADF"/>
    <w:rsid w:val="00443E2D"/>
    <w:rsid w:val="004C3190"/>
    <w:rsid w:val="004D4D4C"/>
    <w:rsid w:val="004F0031"/>
    <w:rsid w:val="00515DB7"/>
    <w:rsid w:val="0055559B"/>
    <w:rsid w:val="00561C91"/>
    <w:rsid w:val="00572086"/>
    <w:rsid w:val="00597871"/>
    <w:rsid w:val="005D47DE"/>
    <w:rsid w:val="005F364E"/>
    <w:rsid w:val="006104DC"/>
    <w:rsid w:val="0062123A"/>
    <w:rsid w:val="00635EF0"/>
    <w:rsid w:val="00646E75"/>
    <w:rsid w:val="00651390"/>
    <w:rsid w:val="00663587"/>
    <w:rsid w:val="0067391B"/>
    <w:rsid w:val="00686849"/>
    <w:rsid w:val="00690AB7"/>
    <w:rsid w:val="006D409C"/>
    <w:rsid w:val="006E5FAF"/>
    <w:rsid w:val="006F774F"/>
    <w:rsid w:val="00716C28"/>
    <w:rsid w:val="007645F8"/>
    <w:rsid w:val="00774F28"/>
    <w:rsid w:val="00776643"/>
    <w:rsid w:val="0078621C"/>
    <w:rsid w:val="00797579"/>
    <w:rsid w:val="007A5BD2"/>
    <w:rsid w:val="007D0F5B"/>
    <w:rsid w:val="008819BE"/>
    <w:rsid w:val="00882E29"/>
    <w:rsid w:val="008F290E"/>
    <w:rsid w:val="00942045"/>
    <w:rsid w:val="00942E41"/>
    <w:rsid w:val="0095702F"/>
    <w:rsid w:val="00964B9F"/>
    <w:rsid w:val="009C6D47"/>
    <w:rsid w:val="009D3946"/>
    <w:rsid w:val="009F215D"/>
    <w:rsid w:val="00A445BC"/>
    <w:rsid w:val="00A73BCA"/>
    <w:rsid w:val="00A75FCE"/>
    <w:rsid w:val="00A851F0"/>
    <w:rsid w:val="00AC5509"/>
    <w:rsid w:val="00AF3A0E"/>
    <w:rsid w:val="00AF4EA4"/>
    <w:rsid w:val="00B0669D"/>
    <w:rsid w:val="00B12383"/>
    <w:rsid w:val="00B17948"/>
    <w:rsid w:val="00B548F8"/>
    <w:rsid w:val="00B555D2"/>
    <w:rsid w:val="00B8150E"/>
    <w:rsid w:val="00B83C63"/>
    <w:rsid w:val="00B87D7B"/>
    <w:rsid w:val="00B90CEF"/>
    <w:rsid w:val="00B95D4D"/>
    <w:rsid w:val="00BA6549"/>
    <w:rsid w:val="00C26677"/>
    <w:rsid w:val="00C30AC1"/>
    <w:rsid w:val="00C51CF5"/>
    <w:rsid w:val="00C60FEA"/>
    <w:rsid w:val="00C66680"/>
    <w:rsid w:val="00C93D20"/>
    <w:rsid w:val="00C95AB7"/>
    <w:rsid w:val="00CA407F"/>
    <w:rsid w:val="00D00A30"/>
    <w:rsid w:val="00D0278F"/>
    <w:rsid w:val="00D0594E"/>
    <w:rsid w:val="00D21642"/>
    <w:rsid w:val="00D5086A"/>
    <w:rsid w:val="00D8438A"/>
    <w:rsid w:val="00DB6A90"/>
    <w:rsid w:val="00DC423F"/>
    <w:rsid w:val="00DC71AE"/>
    <w:rsid w:val="00E250CA"/>
    <w:rsid w:val="00E4775B"/>
    <w:rsid w:val="00E55D74"/>
    <w:rsid w:val="00E66386"/>
    <w:rsid w:val="00E774C3"/>
    <w:rsid w:val="00E77BFE"/>
    <w:rsid w:val="00E8541C"/>
    <w:rsid w:val="00EB053C"/>
    <w:rsid w:val="00EC5E2D"/>
    <w:rsid w:val="00ED2E2C"/>
    <w:rsid w:val="00EF63C9"/>
    <w:rsid w:val="00F2249D"/>
    <w:rsid w:val="00F56513"/>
    <w:rsid w:val="00F77909"/>
    <w:rsid w:val="00FC5CD1"/>
    <w:rsid w:val="00FD27BC"/>
    <w:rsid w:val="00FD40CA"/>
    <w:rsid w:val="00FE18F7"/>
    <w:rsid w:val="00FE41A5"/>
    <w:rsid w:val="00F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541B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2D2"/>
    <w:pPr>
      <w:ind w:right="360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1"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31521B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Informacindecontacto">
    <w:name w:val="Información de contacto"/>
    <w:basedOn w:val="Normal"/>
    <w:qFormat/>
    <w:rsid w:val="00443E2D"/>
  </w:style>
  <w:style w:type="paragraph" w:styleId="Textoindependiente">
    <w:name w:val="Body Text"/>
    <w:basedOn w:val="Normal"/>
    <w:link w:val="TextoindependienteCar"/>
    <w:uiPriority w:val="1"/>
    <w:qFormat/>
    <w:rsid w:val="00B548F8"/>
    <w:pPr>
      <w:widowControl w:val="0"/>
      <w:autoSpaceDE w:val="0"/>
      <w:autoSpaceDN w:val="0"/>
      <w:ind w:right="0"/>
    </w:pPr>
    <w:rPr>
      <w:rFonts w:ascii="Times New Roman" w:eastAsia="Times New Roman" w:hAnsi="Times New Roman" w:cs="Times New Roman"/>
      <w:sz w:val="28"/>
      <w:szCs w:val="28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48F8"/>
    <w:rPr>
      <w:rFonts w:ascii="Times New Roman" w:eastAsia="Times New Roman" w:hAnsi="Times New Roman" w:cs="Times New Roman"/>
      <w:sz w:val="28"/>
      <w:szCs w:val="28"/>
      <w:lang w:eastAsia="es-ES" w:bidi="es-ES"/>
    </w:rPr>
  </w:style>
  <w:style w:type="table" w:styleId="Tablaconcuadrcula">
    <w:name w:val="Table Grid"/>
    <w:basedOn w:val="Tablanormal"/>
    <w:uiPriority w:val="39"/>
    <w:rsid w:val="00786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24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image" Target="media/image3.png" /><Relationship Id="rId18" Type="http://schemas.openxmlformats.org/officeDocument/2006/relationships/image" Target="media/image8.jpeg" /><Relationship Id="rId3" Type="http://schemas.openxmlformats.org/officeDocument/2006/relationships/customXml" Target="../customXml/item3.xml" /><Relationship Id="rId21" Type="http://schemas.openxmlformats.org/officeDocument/2006/relationships/image" Target="media/image11.jpeg" /><Relationship Id="rId7" Type="http://schemas.openxmlformats.org/officeDocument/2006/relationships/settings" Target="settings.xml" /><Relationship Id="rId12" Type="http://schemas.openxmlformats.org/officeDocument/2006/relationships/image" Target="media/image2.png" /><Relationship Id="rId17" Type="http://schemas.openxmlformats.org/officeDocument/2006/relationships/image" Target="media/image7.png" /><Relationship Id="rId25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image" Target="media/image6.jpeg" /><Relationship Id="rId20" Type="http://schemas.openxmlformats.org/officeDocument/2006/relationships/image" Target="media/image10.png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jpeg" /><Relationship Id="rId24" Type="http://schemas.openxmlformats.org/officeDocument/2006/relationships/fontTable" Target="fontTable.xml" /><Relationship Id="rId5" Type="http://schemas.openxmlformats.org/officeDocument/2006/relationships/numbering" Target="numbering.xml" /><Relationship Id="rId15" Type="http://schemas.openxmlformats.org/officeDocument/2006/relationships/image" Target="media/image5.jpeg" /><Relationship Id="rId23" Type="http://schemas.openxmlformats.org/officeDocument/2006/relationships/header" Target="header1.xml" /><Relationship Id="rId10" Type="http://schemas.openxmlformats.org/officeDocument/2006/relationships/endnotes" Target="endnotes.xml" /><Relationship Id="rId19" Type="http://schemas.openxmlformats.org/officeDocument/2006/relationships/image" Target="media/image9.jpeg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image" Target="media/image4.png" /><Relationship Id="rId22" Type="http://schemas.openxmlformats.org/officeDocument/2006/relationships/image" Target="media/image12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nico\AppData\Roaming\Microsoft\Templates\Curr&#237;culum%20v&#237;tae%20con%20cubo%20verde.dotx" TargetMode="External" 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6dc4bcd6-49db-4c07-9060-8acfc67cef9f"/>
    <ds:schemaRef ds:uri="fb0879af-3eba-417a-a55a-ffe6dcd6ca77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258A8EA8-953B-D749-B113-DFA050BCFE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Currículum%20vítae%20con%20cubo%20verde.dotx</Template>
  <TotalTime>0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2020-02-03T14:13:00Z</dcterms:created>
  <dcterms:modified xsi:type="dcterms:W3CDTF">2020-02-03T14:13:00Z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